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410150343"/>
        <w:docPartObj>
          <w:docPartGallery w:val="Cover Pages"/>
          <w:docPartUnique/>
        </w:docPartObj>
      </w:sdtPr>
      <w:sdtEndPr>
        <w:rPr>
          <w:noProof/>
          <w:color w:val="242852" w:themeColor="text2"/>
          <w:sz w:val="32"/>
          <w:szCs w:val="32"/>
        </w:rPr>
      </w:sdtEndPr>
      <w:sdtContent>
        <w:p w14:paraId="64C1214D" w14:textId="03A35A0E" w:rsidR="003004E5" w:rsidRPr="00BD5B1E" w:rsidRDefault="00A2643E" w:rsidP="009648CB">
          <w:pPr>
            <w:rPr>
              <w:lang w:val="en-GB"/>
            </w:rPr>
          </w:pPr>
          <w:r>
            <w:rPr>
              <w:noProof/>
              <w:lang w:val="en-IN" w:eastAsia="en-IN"/>
            </w:rPr>
            <w:drawing>
              <wp:anchor distT="0" distB="0" distL="114300" distR="114300" simplePos="0" relativeHeight="251666436" behindDoc="0" locked="0" layoutInCell="1" allowOverlap="1" wp14:anchorId="2CC28A8D" wp14:editId="704E7568">
                <wp:simplePos x="0" y="0"/>
                <wp:positionH relativeFrom="column">
                  <wp:posOffset>40640</wp:posOffset>
                </wp:positionH>
                <wp:positionV relativeFrom="paragraph">
                  <wp:posOffset>-494978</wp:posOffset>
                </wp:positionV>
                <wp:extent cx="1161484" cy="324135"/>
                <wp:effectExtent l="0" t="0" r="635"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t.svg"/>
                        <pic:cNvPicPr/>
                      </pic:nvPicPr>
                      <pic:blipFill>
                        <a:blip r:embed="rId12">
                          <a:extLst>
                            <a:ext uri="{96DAC541-7B7A-43D3-8B79-37D633B846F1}">
                              <asvg:svgBlip xmlns:asvg="http://schemas.microsoft.com/office/drawing/2016/SVG/main" r:embed="rId13"/>
                            </a:ext>
                          </a:extLst>
                        </a:blip>
                        <a:stretch>
                          <a:fillRect/>
                        </a:stretch>
                      </pic:blipFill>
                      <pic:spPr>
                        <a:xfrm>
                          <a:off x="0" y="0"/>
                          <a:ext cx="1161484" cy="324135"/>
                        </a:xfrm>
                        <a:prstGeom prst="rect">
                          <a:avLst/>
                        </a:prstGeom>
                      </pic:spPr>
                    </pic:pic>
                  </a:graphicData>
                </a:graphic>
                <wp14:sizeRelH relativeFrom="page">
                  <wp14:pctWidth>0</wp14:pctWidth>
                </wp14:sizeRelH>
                <wp14:sizeRelV relativeFrom="page">
                  <wp14:pctHeight>0</wp14:pctHeight>
                </wp14:sizeRelV>
              </wp:anchor>
            </w:drawing>
          </w:r>
        </w:p>
        <w:p w14:paraId="602774E4" w14:textId="77777777" w:rsidR="003004E5" w:rsidRPr="00BD5B1E" w:rsidRDefault="003004E5" w:rsidP="009648CB">
          <w:pPr>
            <w:rPr>
              <w:lang w:val="en-GB"/>
            </w:rPr>
          </w:pPr>
        </w:p>
        <w:p w14:paraId="77271FCD" w14:textId="08B9BC67" w:rsidR="00034660" w:rsidRDefault="001C6F4A" w:rsidP="00034660">
          <w:pPr>
            <w:spacing w:after="0"/>
            <w:jc w:val="both"/>
            <w:rPr>
              <w:lang w:val="en-GB"/>
            </w:rPr>
          </w:pPr>
          <w:r w:rsidRPr="001C6F4A">
            <w:rPr>
              <w:lang w:val="en-GB"/>
            </w:rPr>
            <w:t xml:space="preserve">The information in this document is confidential and meant to be used only by the intended or authorized owner, it contains confidential, proprietary or legally privileged information. No confidentiality or privilege is waived or lost by any miss-transmission. If you receive this document in error, please immediately delete it and all copies of it, destroy any </w:t>
          </w:r>
          <w:r w:rsidR="00034660">
            <w:rPr>
              <w:lang w:val="en-GB"/>
            </w:rPr>
            <w:t>hard copies of it and notify the</w:t>
          </w:r>
          <w:r w:rsidR="00034660">
            <w:rPr>
              <w:lang w:val="en-GB"/>
            </w:rPr>
            <w:br/>
            <w:t>TIMWE</w:t>
          </w:r>
          <w:r w:rsidR="00DA2CE9">
            <w:rPr>
              <w:lang w:val="en-GB"/>
            </w:rPr>
            <w:t>TECH</w:t>
          </w:r>
          <w:r w:rsidRPr="001C6F4A">
            <w:rPr>
              <w:lang w:val="en-GB"/>
            </w:rPr>
            <w:t>. You must not, directly, use, disclose, distribute, print, or copy any part of this message if you are not the intended or authorized owner.</w:t>
          </w:r>
        </w:p>
        <w:p w14:paraId="6ACF7F66" w14:textId="743B3E37" w:rsidR="00B53EA1" w:rsidRPr="00BD5B1E" w:rsidRDefault="001542DF" w:rsidP="00034660">
          <w:pPr>
            <w:spacing w:after="0"/>
            <w:jc w:val="both"/>
            <w:rPr>
              <w:noProof/>
              <w:color w:val="242852" w:themeColor="text2"/>
              <w:sz w:val="32"/>
              <w:szCs w:val="40"/>
              <w:lang w:val="en-GB"/>
            </w:rPr>
          </w:pPr>
          <w:r>
            <w:rPr>
              <w:noProof/>
              <w:lang w:val="en-IN" w:eastAsia="en-IN"/>
            </w:rPr>
            <w:drawing>
              <wp:anchor distT="0" distB="0" distL="114300" distR="114300" simplePos="0" relativeHeight="251672580" behindDoc="0" locked="0" layoutInCell="1" allowOverlap="1" wp14:anchorId="5CBF57F2" wp14:editId="71F9ED71">
                <wp:simplePos x="0" y="0"/>
                <wp:positionH relativeFrom="margin">
                  <wp:align>right</wp:align>
                </wp:positionH>
                <wp:positionV relativeFrom="paragraph">
                  <wp:posOffset>3790315</wp:posOffset>
                </wp:positionV>
                <wp:extent cx="2200354" cy="654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NAL MOBII.png"/>
                        <pic:cNvPicPr/>
                      </pic:nvPicPr>
                      <pic:blipFill>
                        <a:blip r:embed="rId14"/>
                        <a:stretch>
                          <a:fillRect/>
                        </a:stretch>
                      </pic:blipFill>
                      <pic:spPr>
                        <a:xfrm>
                          <a:off x="0" y="0"/>
                          <a:ext cx="2200354" cy="654240"/>
                        </a:xfrm>
                        <a:prstGeom prst="rect">
                          <a:avLst/>
                        </a:prstGeom>
                      </pic:spPr>
                    </pic:pic>
                  </a:graphicData>
                </a:graphic>
                <wp14:sizeRelH relativeFrom="page">
                  <wp14:pctWidth>0</wp14:pctWidth>
                </wp14:sizeRelH>
                <wp14:sizeRelV relativeFrom="page">
                  <wp14:pctHeight>0</wp14:pctHeight>
                </wp14:sizeRelV>
              </wp:anchor>
            </w:drawing>
          </w:r>
          <w:r w:rsidR="009E31A1" w:rsidRPr="00BD5B1E">
            <w:rPr>
              <w:noProof/>
              <w:lang w:val="en-IN" w:eastAsia="en-IN"/>
            </w:rPr>
            <mc:AlternateContent>
              <mc:Choice Requires="wps">
                <w:drawing>
                  <wp:anchor distT="0" distB="0" distL="114300" distR="114300" simplePos="0" relativeHeight="251658242" behindDoc="0" locked="1" layoutInCell="1" allowOverlap="1" wp14:anchorId="4BBC301E" wp14:editId="0D8EBE53">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817880"/>
                    <wp:effectExtent l="0" t="0" r="0" b="127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817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A2D7C" w14:textId="77777777" w:rsidR="000413FE" w:rsidRDefault="000413FE">
                                <w:pPr>
                                  <w:pStyle w:val="Subtitle"/>
                                </w:pPr>
                                <w:r>
                                  <w:t xml:space="preserve">Presented by: </w:t>
                                </w:r>
                              </w:p>
                              <w:p w14:paraId="536FE2B6" w14:textId="77777777" w:rsidR="000413FE" w:rsidRDefault="00FD6387">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0413FE" w:rsidRPr="009C74AD">
                                      <w:t>TIMwe Asia Pacific Sdn Bhd</w:t>
                                    </w:r>
                                  </w:sdtContent>
                                </w:sdt>
                              </w:p>
                              <w:p w14:paraId="065932EB" w14:textId="77777777" w:rsidR="000413FE" w:rsidRDefault="00FD6387" w:rsidP="009C74AD">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0413FE">
                                      <w:t>Suite 18-02, Level 18, GTower 199 Jalan Tun Razak, 50400, Kuala Lumpur, Malaysia</w:t>
                                    </w:r>
                                  </w:sdtContent>
                                </w:sdt>
                                <w:r w:rsidR="000413FE">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4BBC301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64.4pt;z-index:25165824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" filled="f" stroked="f" strokeweight=".5pt">
                    <v:textbox inset="0,0,0,0">
                      <w:txbxContent>
                        <w:p w14:paraId="7ABA2D7C" w14:textId="77777777" w:rsidR="000413FE" w:rsidRDefault="000413FE">
                          <w:pPr>
                            <w:pStyle w:val="Subtitle"/>
                          </w:pPr>
                          <w:r>
                            <w:t xml:space="preserve">Presented by: </w:t>
                          </w:r>
                        </w:p>
                        <w:p w14:paraId="536FE2B6" w14:textId="77777777" w:rsidR="000413FE" w:rsidRDefault="00FD6387">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0413FE" w:rsidRPr="009C74AD">
                                <w:t>TIMwe Asia Pacific Sdn Bhd</w:t>
                              </w:r>
                            </w:sdtContent>
                          </w:sdt>
                        </w:p>
                        <w:p w14:paraId="065932EB" w14:textId="77777777" w:rsidR="000413FE" w:rsidRDefault="00FD6387" w:rsidP="009C74AD">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0413FE">
                                <w:t>Suite 18-02, Level 18, GTower 199 Jalan Tun Razak, 50400, Kuala Lumpur, Malaysia</w:t>
                              </w:r>
                            </w:sdtContent>
                          </w:sdt>
                          <w:r w:rsidR="000413FE">
                            <w:t xml:space="preserve"> </w:t>
                          </w:r>
                        </w:p>
                      </w:txbxContent>
                    </v:textbox>
                    <w10:wrap type="square" anchorx="margin" anchory="page"/>
                    <w10:anchorlock/>
                  </v:shape>
                </w:pict>
              </mc:Fallback>
            </mc:AlternateContent>
          </w:r>
          <w:r w:rsidR="009E31A1" w:rsidRPr="00BD5B1E">
            <w:rPr>
              <w:noProof/>
              <w:lang w:val="en-IN" w:eastAsia="en-IN"/>
            </w:rPr>
            <mc:AlternateContent>
              <mc:Choice Requires="wps">
                <w:drawing>
                  <wp:anchor distT="0" distB="0" distL="114300" distR="114300" simplePos="0" relativeHeight="251658241" behindDoc="0" locked="1" layoutInCell="1" allowOverlap="1" wp14:anchorId="38283E4F" wp14:editId="1C1DDFCA">
                    <wp:simplePos x="0" y="0"/>
                    <wp:positionH relativeFrom="margin">
                      <wp:align>right</wp:align>
                    </wp:positionH>
                    <wp:positionV relativeFrom="page">
                      <wp:posOffset>7047865</wp:posOffset>
                    </wp:positionV>
                    <wp:extent cx="5522595" cy="1177925"/>
                    <wp:effectExtent l="0" t="0" r="1905" b="317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117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C5254" w14:textId="3E79DE18" w:rsidR="000413FE" w:rsidRDefault="00FD6387">
                                <w:pPr>
                                  <w:pStyle w:val="Title"/>
                                </w:pPr>
                                <w:sdt>
                                  <w:sdtPr>
                                    <w:rPr>
                                      <w:lang w:val="en-MY"/>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r w:rsidR="000413FE">
                                      <w:rPr>
                                        <w:lang w:val="en-MY"/>
                                      </w:rPr>
                                      <w:t>Integration Design &amp; Specification</w:t>
                                    </w:r>
                                  </w:sdtContent>
                                </w:sdt>
                              </w:p>
                              <w:p w14:paraId="06445E2A" w14:textId="084D2F09" w:rsidR="000413FE" w:rsidRDefault="000413FE" w:rsidP="00E06C89">
                                <w:pPr>
                                  <w:pStyle w:val="Subtitle"/>
                                  <w:rPr>
                                    <w:caps w:val="0"/>
                                  </w:rPr>
                                </w:pPr>
                                <w:r>
                                  <w:rPr>
                                    <w:caps w:val="0"/>
                                  </w:rPr>
                                  <w:t>Module: Integration with Surroundings</w:t>
                                </w:r>
                              </w:p>
                              <w:p w14:paraId="778F1E07" w14:textId="644A023A" w:rsidR="000413FE" w:rsidRPr="00DF6770" w:rsidRDefault="000413FE" w:rsidP="00E06C89">
                                <w:pPr>
                                  <w:pStyle w:val="Subtitle"/>
                                  <w:rPr>
                                    <w:b/>
                                    <w:bCs/>
                                  </w:rPr>
                                </w:pPr>
                                <w:r w:rsidRPr="00DF6770">
                                  <w:rPr>
                                    <w:b/>
                                    <w:bCs/>
                                    <w:caps w:val="0"/>
                                  </w:rPr>
                                  <w:t>Integration with HADOOP</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283E4F" id="Text Box 37" o:spid="_x0000_s1027" type="#_x0000_t202" alt="Title and subtitle" style="position:absolute;left:0;text-align:left;margin-left:383.65pt;margin-top:554.95pt;width:434.85pt;height:92.7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" filled="f" stroked="f" strokeweight=".5pt">
                    <v:textbox inset="0,0,0,0">
                      <w:txbxContent>
                        <w:p w14:paraId="361C5254" w14:textId="3E79DE18" w:rsidR="000413FE" w:rsidRDefault="00FD6387">
                          <w:pPr>
                            <w:pStyle w:val="Title"/>
                          </w:pPr>
                          <w:sdt>
                            <w:sdtPr>
                              <w:rPr>
                                <w:lang w:val="en-MY"/>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r w:rsidR="000413FE">
                                <w:rPr>
                                  <w:lang w:val="en-MY"/>
                                </w:rPr>
                                <w:t>Integration Design &amp; Specification</w:t>
                              </w:r>
                            </w:sdtContent>
                          </w:sdt>
                        </w:p>
                        <w:p w14:paraId="06445E2A" w14:textId="084D2F09" w:rsidR="000413FE" w:rsidRDefault="000413FE" w:rsidP="00E06C89">
                          <w:pPr>
                            <w:pStyle w:val="Subtitle"/>
                            <w:rPr>
                              <w:caps w:val="0"/>
                            </w:rPr>
                          </w:pPr>
                          <w:r>
                            <w:rPr>
                              <w:caps w:val="0"/>
                            </w:rPr>
                            <w:t>Module: Integration with Surroundings</w:t>
                          </w:r>
                        </w:p>
                        <w:p w14:paraId="778F1E07" w14:textId="644A023A" w:rsidR="000413FE" w:rsidRPr="00DF6770" w:rsidRDefault="000413FE" w:rsidP="00E06C89">
                          <w:pPr>
                            <w:pStyle w:val="Subtitle"/>
                            <w:rPr>
                              <w:b/>
                              <w:bCs/>
                            </w:rPr>
                          </w:pPr>
                          <w:r w:rsidRPr="00DF6770">
                            <w:rPr>
                              <w:b/>
                              <w:bCs/>
                              <w:caps w:val="0"/>
                            </w:rPr>
                            <w:t>Integration with HADOOP</w:t>
                          </w:r>
                        </w:p>
                      </w:txbxContent>
                    </v:textbox>
                    <w10:wrap type="square" anchorx="margin" anchory="page"/>
                    <w10:anchorlock/>
                  </v:shape>
                </w:pict>
              </mc:Fallback>
            </mc:AlternateContent>
          </w:r>
          <w:r w:rsidR="009E31A1" w:rsidRPr="00BD5B1E">
            <w:rPr>
              <w:noProof/>
              <w:lang w:val="en-IN" w:eastAsia="en-IN"/>
            </w:rPr>
            <mc:AlternateContent>
              <mc:Choice Requires="wps">
                <w:drawing>
                  <wp:anchor distT="0" distB="0" distL="114300" distR="114300" simplePos="0" relativeHeight="251658243" behindDoc="0" locked="1" layoutInCell="1" allowOverlap="1" wp14:anchorId="2C22431C" wp14:editId="39754BC9">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42E85" w14:textId="0687C6BF" w:rsidR="000413FE" w:rsidRDefault="000413FE">
                                <w:pPr>
                                  <w:pStyle w:val="Subtitle"/>
                                </w:pPr>
                                <w:r w:rsidRPr="00710220">
                                  <w:rPr>
                                    <w:sz w:val="22"/>
                                  </w:rPr>
                                  <w:t xml:space="preserve">Version </w:t>
                                </w:r>
                                <w:r>
                                  <w:rPr>
                                    <w:sz w:val="22"/>
                                  </w:rPr>
                                  <w:t>1</w:t>
                                </w:r>
                                <w:r w:rsidRPr="00710220">
                                  <w:rPr>
                                    <w:sz w:val="22"/>
                                  </w:rPr>
                                  <w:t>.</w:t>
                                </w:r>
                                <w:r>
                                  <w:rPr>
                                    <w:sz w:val="22"/>
                                  </w:rPr>
                                  <w:t>7_draft</w:t>
                                </w:r>
                              </w:p>
                              <w:sdt>
                                <w:sdtPr>
                                  <w:alias w:val="Date"/>
                                  <w:tag w:val=""/>
                                  <w:id w:val="1001242125"/>
                                  <w:dataBinding w:prefixMappings="xmlns:ns0='http://schemas.microsoft.com/office/2006/coverPageProps' " w:xpath="/ns0:CoverPageProperties[1]/ns0:PublishDate[1]" w:storeItemID="{55AF091B-3C7A-41E3-B477-F2FDAA23CFDA}"/>
                                  <w:date w:fullDate="2020-09-02T00:00:00Z">
                                    <w:dateFormat w:val="MMMM d, yyyy"/>
                                    <w:lid w:val="en-US"/>
                                    <w:storeMappedDataAs w:val="dateTime"/>
                                    <w:calendar w:val="gregorian"/>
                                  </w:date>
                                </w:sdtPr>
                                <w:sdtEndPr/>
                                <w:sdtContent>
                                  <w:p w14:paraId="0FE30ABC" w14:textId="3067CF84" w:rsidR="000413FE" w:rsidRDefault="000413FE">
                                    <w:pPr>
                                      <w:pStyle w:val="Subtitle"/>
                                    </w:pPr>
                                    <w:r>
                                      <w:t>September 2,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2C22431C" id="Text Box 33" o:spid="_x0000_s1028" type="#_x0000_t202" alt="Version number and date" style="position:absolute;left:0;text-align:left;margin-left:237.05pt;margin-top:0;width:288.25pt;height:287.5pt;z-index:251658243;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0842E85" w14:textId="0687C6BF" w:rsidR="000413FE" w:rsidRDefault="000413FE">
                          <w:pPr>
                            <w:pStyle w:val="Subtitle"/>
                          </w:pPr>
                          <w:r w:rsidRPr="00710220">
                            <w:rPr>
                              <w:sz w:val="22"/>
                            </w:rPr>
                            <w:t xml:space="preserve">Version </w:t>
                          </w:r>
                          <w:r>
                            <w:rPr>
                              <w:sz w:val="22"/>
                            </w:rPr>
                            <w:t>1</w:t>
                          </w:r>
                          <w:r w:rsidRPr="00710220">
                            <w:rPr>
                              <w:sz w:val="22"/>
                            </w:rPr>
                            <w:t>.</w:t>
                          </w:r>
                          <w:r>
                            <w:rPr>
                              <w:sz w:val="22"/>
                            </w:rPr>
                            <w:t>7_draft</w:t>
                          </w:r>
                        </w:p>
                        <w:sdt>
                          <w:sdtPr>
                            <w:alias w:val="Date"/>
                            <w:tag w:val=""/>
                            <w:id w:val="1001242125"/>
                            <w:dataBinding w:prefixMappings="xmlns:ns0='http://schemas.microsoft.com/office/2006/coverPageProps' " w:xpath="/ns0:CoverPageProperties[1]/ns0:PublishDate[1]" w:storeItemID="{55AF091B-3C7A-41E3-B477-F2FDAA23CFDA}"/>
                            <w:date w:fullDate="2020-09-02T00:00:00Z">
                              <w:dateFormat w:val="MMMM d, yyyy"/>
                              <w:lid w:val="en-US"/>
                              <w:storeMappedDataAs w:val="dateTime"/>
                              <w:calendar w:val="gregorian"/>
                            </w:date>
                          </w:sdtPr>
                          <w:sdtEndPr/>
                          <w:sdtContent>
                            <w:p w14:paraId="0FE30ABC" w14:textId="3067CF84" w:rsidR="000413FE" w:rsidRDefault="000413FE">
                              <w:pPr>
                                <w:pStyle w:val="Subtitle"/>
                              </w:pPr>
                              <w:r>
                                <w:t>September 2, 2020</w:t>
                              </w:r>
                            </w:p>
                          </w:sdtContent>
                        </w:sdt>
                      </w:txbxContent>
                    </v:textbox>
                    <w10:wrap type="square" anchorx="margin" anchory="page"/>
                    <w10:anchorlock/>
                  </v:shape>
                </w:pict>
              </mc:Fallback>
            </mc:AlternateContent>
          </w:r>
          <w:r w:rsidR="009E31A1" w:rsidRPr="00BD5B1E">
            <w:rPr>
              <w:noProof/>
              <w:lang w:val="en-IN" w:eastAsia="en-IN"/>
            </w:rPr>
            <mc:AlternateContent>
              <mc:Choice Requires="wpg">
                <w:drawing>
                  <wp:anchor distT="0" distB="0" distL="114300" distR="114300" simplePos="0" relativeHeight="251658240" behindDoc="0" locked="0" layoutInCell="1" allowOverlap="1" wp14:anchorId="63E923DA" wp14:editId="0211472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9F21DD" id="Group 38" o:spid="_x0000_s1026" alt="Title: Decorative sidebar"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629dd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4a66ac [3204]" stroked="f" strokeweight="1pt">
                      <o:lock v:ext="edit" aspectratio="t"/>
                    </v:rect>
                    <w10:wrap anchorx="page" anchory="page"/>
                  </v:group>
                </w:pict>
              </mc:Fallback>
            </mc:AlternateContent>
          </w:r>
          <w:r w:rsidR="009E31A1" w:rsidRPr="00BD5B1E">
            <w:rPr>
              <w:noProof/>
              <w:color w:val="242852" w:themeColor="text2"/>
              <w:sz w:val="32"/>
              <w:szCs w:val="32"/>
              <w:lang w:val="en-GB"/>
            </w:rPr>
            <w:br w:type="page"/>
          </w:r>
        </w:p>
      </w:sdtContent>
    </w:sdt>
    <w:sdt>
      <w:sdtPr>
        <w:rPr>
          <w:rFonts w:asciiTheme="minorHAnsi" w:eastAsiaTheme="minorEastAsia" w:hAnsiTheme="minorHAnsi" w:cstheme="minorBidi"/>
          <w:caps w:val="0"/>
          <w:color w:val="auto"/>
          <w:sz w:val="22"/>
          <w:szCs w:val="22"/>
        </w:rPr>
        <w:id w:val="-1579437543"/>
        <w:docPartObj>
          <w:docPartGallery w:val="Table of Contents"/>
          <w:docPartUnique/>
        </w:docPartObj>
      </w:sdtPr>
      <w:sdtEndPr>
        <w:rPr>
          <w:b/>
          <w:bCs/>
          <w:noProof/>
        </w:rPr>
      </w:sdtEndPr>
      <w:sdtContent>
        <w:p w14:paraId="111AE47F" w14:textId="5D340E3A" w:rsidR="00034660" w:rsidRDefault="00034660">
          <w:pPr>
            <w:pStyle w:val="TOCHeading"/>
          </w:pPr>
          <w:r>
            <w:t>Contents</w:t>
          </w:r>
        </w:p>
        <w:p w14:paraId="10E568ED" w14:textId="0F2CC519" w:rsidR="000413FE" w:rsidRDefault="00034660">
          <w:pPr>
            <w:pStyle w:val="TOC1"/>
            <w:rPr>
              <w:noProof/>
              <w:kern w:val="0"/>
              <w:lang w:val="en-ID" w:eastAsia="en-ID"/>
              <w14:ligatures w14:val="none"/>
            </w:rPr>
          </w:pPr>
          <w:r>
            <w:fldChar w:fldCharType="begin"/>
          </w:r>
          <w:r>
            <w:instrText xml:space="preserve"> TOC \o "1-3" \h \z \u </w:instrText>
          </w:r>
          <w:r>
            <w:fldChar w:fldCharType="separate"/>
          </w:r>
          <w:hyperlink w:anchor="_Toc50006982" w:history="1">
            <w:r w:rsidR="000413FE" w:rsidRPr="004F72D2">
              <w:rPr>
                <w:rStyle w:val="Hyperlink"/>
                <w:noProof/>
                <w:lang w:val="en-GB"/>
              </w:rPr>
              <w:t>VERSION HISTORY</w:t>
            </w:r>
            <w:r w:rsidR="000413FE">
              <w:rPr>
                <w:noProof/>
                <w:webHidden/>
              </w:rPr>
              <w:tab/>
            </w:r>
            <w:r w:rsidR="000413FE">
              <w:rPr>
                <w:noProof/>
                <w:webHidden/>
              </w:rPr>
              <w:fldChar w:fldCharType="begin"/>
            </w:r>
            <w:r w:rsidR="000413FE">
              <w:rPr>
                <w:noProof/>
                <w:webHidden/>
              </w:rPr>
              <w:instrText xml:space="preserve"> PAGEREF _Toc50006982 \h </w:instrText>
            </w:r>
            <w:r w:rsidR="000413FE">
              <w:rPr>
                <w:noProof/>
                <w:webHidden/>
              </w:rPr>
            </w:r>
            <w:r w:rsidR="000413FE">
              <w:rPr>
                <w:noProof/>
                <w:webHidden/>
              </w:rPr>
              <w:fldChar w:fldCharType="separate"/>
            </w:r>
            <w:r w:rsidR="000413FE">
              <w:rPr>
                <w:noProof/>
                <w:webHidden/>
              </w:rPr>
              <w:t>7</w:t>
            </w:r>
            <w:r w:rsidR="000413FE">
              <w:rPr>
                <w:noProof/>
                <w:webHidden/>
              </w:rPr>
              <w:fldChar w:fldCharType="end"/>
            </w:r>
          </w:hyperlink>
        </w:p>
        <w:p w14:paraId="4BF70E42" w14:textId="70DE9A4E" w:rsidR="000413FE" w:rsidRDefault="00FD6387">
          <w:pPr>
            <w:pStyle w:val="TOC1"/>
            <w:rPr>
              <w:noProof/>
              <w:kern w:val="0"/>
              <w:lang w:val="en-ID" w:eastAsia="en-ID"/>
              <w14:ligatures w14:val="none"/>
            </w:rPr>
          </w:pPr>
          <w:hyperlink w:anchor="_Toc50006983" w:history="1">
            <w:r w:rsidR="000413FE" w:rsidRPr="004F72D2">
              <w:rPr>
                <w:rStyle w:val="Hyperlink"/>
                <w:noProof/>
              </w:rPr>
              <w:t>INTEGRATION SPECIFICATION</w:t>
            </w:r>
            <w:r w:rsidR="000413FE">
              <w:rPr>
                <w:noProof/>
                <w:webHidden/>
              </w:rPr>
              <w:tab/>
            </w:r>
            <w:r w:rsidR="000413FE">
              <w:rPr>
                <w:noProof/>
                <w:webHidden/>
              </w:rPr>
              <w:fldChar w:fldCharType="begin"/>
            </w:r>
            <w:r w:rsidR="000413FE">
              <w:rPr>
                <w:noProof/>
                <w:webHidden/>
              </w:rPr>
              <w:instrText xml:space="preserve"> PAGEREF _Toc50006983 \h </w:instrText>
            </w:r>
            <w:r w:rsidR="000413FE">
              <w:rPr>
                <w:noProof/>
                <w:webHidden/>
              </w:rPr>
            </w:r>
            <w:r w:rsidR="000413FE">
              <w:rPr>
                <w:noProof/>
                <w:webHidden/>
              </w:rPr>
              <w:fldChar w:fldCharType="separate"/>
            </w:r>
            <w:r w:rsidR="000413FE">
              <w:rPr>
                <w:noProof/>
                <w:webHidden/>
              </w:rPr>
              <w:t>8</w:t>
            </w:r>
            <w:r w:rsidR="000413FE">
              <w:rPr>
                <w:noProof/>
                <w:webHidden/>
              </w:rPr>
              <w:fldChar w:fldCharType="end"/>
            </w:r>
          </w:hyperlink>
        </w:p>
        <w:p w14:paraId="5FEAE2BA" w14:textId="54197391" w:rsidR="000413FE" w:rsidRDefault="00FD6387">
          <w:pPr>
            <w:pStyle w:val="TOC2"/>
            <w:tabs>
              <w:tab w:val="right" w:leader="dot" w:pos="9350"/>
            </w:tabs>
            <w:rPr>
              <w:noProof/>
              <w:kern w:val="0"/>
              <w:lang w:val="en-ID" w:eastAsia="en-ID"/>
              <w14:ligatures w14:val="none"/>
            </w:rPr>
          </w:pPr>
          <w:hyperlink w:anchor="_Toc50006984" w:history="1">
            <w:r w:rsidR="000413FE" w:rsidRPr="004F72D2">
              <w:rPr>
                <w:rStyle w:val="Hyperlink"/>
                <w:noProof/>
              </w:rPr>
              <w:t>Interfaces</w:t>
            </w:r>
            <w:r w:rsidR="000413FE">
              <w:rPr>
                <w:noProof/>
                <w:webHidden/>
              </w:rPr>
              <w:tab/>
            </w:r>
            <w:r w:rsidR="000413FE">
              <w:rPr>
                <w:noProof/>
                <w:webHidden/>
              </w:rPr>
              <w:fldChar w:fldCharType="begin"/>
            </w:r>
            <w:r w:rsidR="000413FE">
              <w:rPr>
                <w:noProof/>
                <w:webHidden/>
              </w:rPr>
              <w:instrText xml:space="preserve"> PAGEREF _Toc50006984 \h </w:instrText>
            </w:r>
            <w:r w:rsidR="000413FE">
              <w:rPr>
                <w:noProof/>
                <w:webHidden/>
              </w:rPr>
            </w:r>
            <w:r w:rsidR="000413FE">
              <w:rPr>
                <w:noProof/>
                <w:webHidden/>
              </w:rPr>
              <w:fldChar w:fldCharType="separate"/>
            </w:r>
            <w:r w:rsidR="000413FE">
              <w:rPr>
                <w:noProof/>
                <w:webHidden/>
              </w:rPr>
              <w:t>8</w:t>
            </w:r>
            <w:r w:rsidR="000413FE">
              <w:rPr>
                <w:noProof/>
                <w:webHidden/>
              </w:rPr>
              <w:fldChar w:fldCharType="end"/>
            </w:r>
          </w:hyperlink>
        </w:p>
        <w:p w14:paraId="5108D0DC" w14:textId="149E9850" w:rsidR="000413FE" w:rsidRDefault="00FD6387">
          <w:pPr>
            <w:pStyle w:val="TOC2"/>
            <w:tabs>
              <w:tab w:val="right" w:leader="dot" w:pos="9350"/>
            </w:tabs>
            <w:rPr>
              <w:noProof/>
              <w:kern w:val="0"/>
              <w:lang w:val="en-ID" w:eastAsia="en-ID"/>
              <w14:ligatures w14:val="none"/>
            </w:rPr>
          </w:pPr>
          <w:hyperlink w:anchor="_Toc50006985" w:history="1">
            <w:r w:rsidR="000413FE" w:rsidRPr="004F72D2">
              <w:rPr>
                <w:rStyle w:val="Hyperlink"/>
                <w:noProof/>
              </w:rPr>
              <w:t>Application</w:t>
            </w:r>
            <w:r w:rsidR="000413FE">
              <w:rPr>
                <w:noProof/>
                <w:webHidden/>
              </w:rPr>
              <w:tab/>
            </w:r>
            <w:r w:rsidR="000413FE">
              <w:rPr>
                <w:noProof/>
                <w:webHidden/>
              </w:rPr>
              <w:fldChar w:fldCharType="begin"/>
            </w:r>
            <w:r w:rsidR="000413FE">
              <w:rPr>
                <w:noProof/>
                <w:webHidden/>
              </w:rPr>
              <w:instrText xml:space="preserve"> PAGEREF _Toc50006985 \h </w:instrText>
            </w:r>
            <w:r w:rsidR="000413FE">
              <w:rPr>
                <w:noProof/>
                <w:webHidden/>
              </w:rPr>
            </w:r>
            <w:r w:rsidR="000413FE">
              <w:rPr>
                <w:noProof/>
                <w:webHidden/>
              </w:rPr>
              <w:fldChar w:fldCharType="separate"/>
            </w:r>
            <w:r w:rsidR="000413FE">
              <w:rPr>
                <w:noProof/>
                <w:webHidden/>
              </w:rPr>
              <w:t>9</w:t>
            </w:r>
            <w:r w:rsidR="000413FE">
              <w:rPr>
                <w:noProof/>
                <w:webHidden/>
              </w:rPr>
              <w:fldChar w:fldCharType="end"/>
            </w:r>
          </w:hyperlink>
        </w:p>
        <w:p w14:paraId="5A417936" w14:textId="28F0D1D5" w:rsidR="000413FE" w:rsidRDefault="00FD6387">
          <w:pPr>
            <w:pStyle w:val="TOC2"/>
            <w:tabs>
              <w:tab w:val="right" w:leader="dot" w:pos="9350"/>
            </w:tabs>
            <w:rPr>
              <w:noProof/>
              <w:kern w:val="0"/>
              <w:lang w:val="en-ID" w:eastAsia="en-ID"/>
              <w14:ligatures w14:val="none"/>
            </w:rPr>
          </w:pPr>
          <w:hyperlink w:anchor="_Toc50006986" w:history="1">
            <w:r w:rsidR="000413FE" w:rsidRPr="004F72D2">
              <w:rPr>
                <w:rStyle w:val="Hyperlink"/>
                <w:noProof/>
              </w:rPr>
              <w:t>Sub-Systems</w:t>
            </w:r>
            <w:r w:rsidR="000413FE">
              <w:rPr>
                <w:noProof/>
                <w:webHidden/>
              </w:rPr>
              <w:tab/>
            </w:r>
            <w:r w:rsidR="000413FE">
              <w:rPr>
                <w:noProof/>
                <w:webHidden/>
              </w:rPr>
              <w:fldChar w:fldCharType="begin"/>
            </w:r>
            <w:r w:rsidR="000413FE">
              <w:rPr>
                <w:noProof/>
                <w:webHidden/>
              </w:rPr>
              <w:instrText xml:space="preserve"> PAGEREF _Toc50006986 \h </w:instrText>
            </w:r>
            <w:r w:rsidR="000413FE">
              <w:rPr>
                <w:noProof/>
                <w:webHidden/>
              </w:rPr>
            </w:r>
            <w:r w:rsidR="000413FE">
              <w:rPr>
                <w:noProof/>
                <w:webHidden/>
              </w:rPr>
              <w:fldChar w:fldCharType="separate"/>
            </w:r>
            <w:r w:rsidR="000413FE">
              <w:rPr>
                <w:noProof/>
                <w:webHidden/>
              </w:rPr>
              <w:t>9</w:t>
            </w:r>
            <w:r w:rsidR="000413FE">
              <w:rPr>
                <w:noProof/>
                <w:webHidden/>
              </w:rPr>
              <w:fldChar w:fldCharType="end"/>
            </w:r>
          </w:hyperlink>
        </w:p>
        <w:p w14:paraId="1CD3FF09" w14:textId="03842194" w:rsidR="000413FE" w:rsidRDefault="00FD6387">
          <w:pPr>
            <w:pStyle w:val="TOC2"/>
            <w:tabs>
              <w:tab w:val="right" w:leader="dot" w:pos="9350"/>
            </w:tabs>
            <w:rPr>
              <w:noProof/>
              <w:kern w:val="0"/>
              <w:lang w:val="en-ID" w:eastAsia="en-ID"/>
              <w14:ligatures w14:val="none"/>
            </w:rPr>
          </w:pPr>
          <w:hyperlink w:anchor="_Toc50006987" w:history="1">
            <w:r w:rsidR="000413FE" w:rsidRPr="004F72D2">
              <w:rPr>
                <w:rStyle w:val="Hyperlink"/>
                <w:noProof/>
              </w:rPr>
              <w:t>Authentication</w:t>
            </w:r>
            <w:r w:rsidR="000413FE">
              <w:rPr>
                <w:noProof/>
                <w:webHidden/>
              </w:rPr>
              <w:tab/>
            </w:r>
            <w:r w:rsidR="000413FE">
              <w:rPr>
                <w:noProof/>
                <w:webHidden/>
              </w:rPr>
              <w:fldChar w:fldCharType="begin"/>
            </w:r>
            <w:r w:rsidR="000413FE">
              <w:rPr>
                <w:noProof/>
                <w:webHidden/>
              </w:rPr>
              <w:instrText xml:space="preserve"> PAGEREF _Toc50006987 \h </w:instrText>
            </w:r>
            <w:r w:rsidR="000413FE">
              <w:rPr>
                <w:noProof/>
                <w:webHidden/>
              </w:rPr>
            </w:r>
            <w:r w:rsidR="000413FE">
              <w:rPr>
                <w:noProof/>
                <w:webHidden/>
              </w:rPr>
              <w:fldChar w:fldCharType="separate"/>
            </w:r>
            <w:r w:rsidR="000413FE">
              <w:rPr>
                <w:noProof/>
                <w:webHidden/>
              </w:rPr>
              <w:t>9</w:t>
            </w:r>
            <w:r w:rsidR="000413FE">
              <w:rPr>
                <w:noProof/>
                <w:webHidden/>
              </w:rPr>
              <w:fldChar w:fldCharType="end"/>
            </w:r>
          </w:hyperlink>
        </w:p>
        <w:p w14:paraId="0BEBBDC3" w14:textId="0A824BD2" w:rsidR="000413FE" w:rsidRDefault="00FD6387">
          <w:pPr>
            <w:pStyle w:val="TOC3"/>
            <w:tabs>
              <w:tab w:val="right" w:leader="dot" w:pos="9350"/>
            </w:tabs>
            <w:rPr>
              <w:noProof/>
              <w:kern w:val="0"/>
              <w:lang w:val="en-ID" w:eastAsia="en-ID"/>
              <w14:ligatures w14:val="none"/>
            </w:rPr>
          </w:pPr>
          <w:hyperlink w:anchor="_Toc50006988" w:history="1">
            <w:r w:rsidR="000413FE" w:rsidRPr="004F72D2">
              <w:rPr>
                <w:rStyle w:val="Hyperlink"/>
                <w:noProof/>
              </w:rPr>
              <w:t>Protocol</w:t>
            </w:r>
            <w:r w:rsidR="000413FE">
              <w:rPr>
                <w:noProof/>
                <w:webHidden/>
              </w:rPr>
              <w:tab/>
            </w:r>
            <w:r w:rsidR="000413FE">
              <w:rPr>
                <w:noProof/>
                <w:webHidden/>
              </w:rPr>
              <w:fldChar w:fldCharType="begin"/>
            </w:r>
            <w:r w:rsidR="000413FE">
              <w:rPr>
                <w:noProof/>
                <w:webHidden/>
              </w:rPr>
              <w:instrText xml:space="preserve"> PAGEREF _Toc50006988 \h </w:instrText>
            </w:r>
            <w:r w:rsidR="000413FE">
              <w:rPr>
                <w:noProof/>
                <w:webHidden/>
              </w:rPr>
            </w:r>
            <w:r w:rsidR="000413FE">
              <w:rPr>
                <w:noProof/>
                <w:webHidden/>
              </w:rPr>
              <w:fldChar w:fldCharType="separate"/>
            </w:r>
            <w:r w:rsidR="000413FE">
              <w:rPr>
                <w:noProof/>
                <w:webHidden/>
              </w:rPr>
              <w:t>9</w:t>
            </w:r>
            <w:r w:rsidR="000413FE">
              <w:rPr>
                <w:noProof/>
                <w:webHidden/>
              </w:rPr>
              <w:fldChar w:fldCharType="end"/>
            </w:r>
          </w:hyperlink>
        </w:p>
        <w:p w14:paraId="6DDB8BDF" w14:textId="572AEF12" w:rsidR="000413FE" w:rsidRDefault="00FD6387">
          <w:pPr>
            <w:pStyle w:val="TOC3"/>
            <w:tabs>
              <w:tab w:val="right" w:leader="dot" w:pos="9350"/>
            </w:tabs>
            <w:rPr>
              <w:noProof/>
              <w:kern w:val="0"/>
              <w:lang w:val="en-ID" w:eastAsia="en-ID"/>
              <w14:ligatures w14:val="none"/>
            </w:rPr>
          </w:pPr>
          <w:hyperlink w:anchor="_Toc50006989" w:history="1">
            <w:r w:rsidR="000413FE" w:rsidRPr="004F72D2">
              <w:rPr>
                <w:rStyle w:val="Hyperlink"/>
                <w:noProof/>
              </w:rPr>
              <w:t>Authentication</w:t>
            </w:r>
            <w:r w:rsidR="000413FE">
              <w:rPr>
                <w:noProof/>
                <w:webHidden/>
              </w:rPr>
              <w:tab/>
            </w:r>
            <w:r w:rsidR="000413FE">
              <w:rPr>
                <w:noProof/>
                <w:webHidden/>
              </w:rPr>
              <w:fldChar w:fldCharType="begin"/>
            </w:r>
            <w:r w:rsidR="000413FE">
              <w:rPr>
                <w:noProof/>
                <w:webHidden/>
              </w:rPr>
              <w:instrText xml:space="preserve"> PAGEREF _Toc50006989 \h </w:instrText>
            </w:r>
            <w:r w:rsidR="000413FE">
              <w:rPr>
                <w:noProof/>
                <w:webHidden/>
              </w:rPr>
            </w:r>
            <w:r w:rsidR="000413FE">
              <w:rPr>
                <w:noProof/>
                <w:webHidden/>
              </w:rPr>
              <w:fldChar w:fldCharType="separate"/>
            </w:r>
            <w:r w:rsidR="000413FE">
              <w:rPr>
                <w:noProof/>
                <w:webHidden/>
              </w:rPr>
              <w:t>9</w:t>
            </w:r>
            <w:r w:rsidR="000413FE">
              <w:rPr>
                <w:noProof/>
                <w:webHidden/>
              </w:rPr>
              <w:fldChar w:fldCharType="end"/>
            </w:r>
          </w:hyperlink>
        </w:p>
        <w:p w14:paraId="1A91E665" w14:textId="0129006F" w:rsidR="000413FE" w:rsidRDefault="00FD6387">
          <w:pPr>
            <w:pStyle w:val="TOC1"/>
            <w:rPr>
              <w:noProof/>
              <w:kern w:val="0"/>
              <w:lang w:val="en-ID" w:eastAsia="en-ID"/>
              <w14:ligatures w14:val="none"/>
            </w:rPr>
          </w:pPr>
          <w:hyperlink w:anchor="_Toc50006990" w:history="1">
            <w:r w:rsidR="000413FE" w:rsidRPr="004F72D2">
              <w:rPr>
                <w:rStyle w:val="Hyperlink"/>
                <w:noProof/>
              </w:rPr>
              <w:t>STANDARDS</w:t>
            </w:r>
            <w:r w:rsidR="000413FE">
              <w:rPr>
                <w:noProof/>
                <w:webHidden/>
              </w:rPr>
              <w:tab/>
            </w:r>
            <w:r w:rsidR="000413FE">
              <w:rPr>
                <w:noProof/>
                <w:webHidden/>
              </w:rPr>
              <w:fldChar w:fldCharType="begin"/>
            </w:r>
            <w:r w:rsidR="000413FE">
              <w:rPr>
                <w:noProof/>
                <w:webHidden/>
              </w:rPr>
              <w:instrText xml:space="preserve"> PAGEREF _Toc50006990 \h </w:instrText>
            </w:r>
            <w:r w:rsidR="000413FE">
              <w:rPr>
                <w:noProof/>
                <w:webHidden/>
              </w:rPr>
            </w:r>
            <w:r w:rsidR="000413FE">
              <w:rPr>
                <w:noProof/>
                <w:webHidden/>
              </w:rPr>
              <w:fldChar w:fldCharType="separate"/>
            </w:r>
            <w:r w:rsidR="000413FE">
              <w:rPr>
                <w:noProof/>
                <w:webHidden/>
              </w:rPr>
              <w:t>10</w:t>
            </w:r>
            <w:r w:rsidR="000413FE">
              <w:rPr>
                <w:noProof/>
                <w:webHidden/>
              </w:rPr>
              <w:fldChar w:fldCharType="end"/>
            </w:r>
          </w:hyperlink>
        </w:p>
        <w:p w14:paraId="6A40783F" w14:textId="0FA38E62" w:rsidR="000413FE" w:rsidRDefault="00FD6387">
          <w:pPr>
            <w:pStyle w:val="TOC2"/>
            <w:tabs>
              <w:tab w:val="right" w:leader="dot" w:pos="9350"/>
            </w:tabs>
            <w:rPr>
              <w:noProof/>
              <w:kern w:val="0"/>
              <w:lang w:val="en-ID" w:eastAsia="en-ID"/>
              <w14:ligatures w14:val="none"/>
            </w:rPr>
          </w:pPr>
          <w:hyperlink w:anchor="_Toc50006991" w:history="1">
            <w:r w:rsidR="000413FE" w:rsidRPr="004F72D2">
              <w:rPr>
                <w:rStyle w:val="Hyperlink"/>
                <w:noProof/>
              </w:rPr>
              <w:t>MOBII Offline Data Feed syncronization</w:t>
            </w:r>
            <w:r w:rsidR="000413FE">
              <w:rPr>
                <w:noProof/>
                <w:webHidden/>
              </w:rPr>
              <w:tab/>
            </w:r>
            <w:r w:rsidR="000413FE">
              <w:rPr>
                <w:noProof/>
                <w:webHidden/>
              </w:rPr>
              <w:fldChar w:fldCharType="begin"/>
            </w:r>
            <w:r w:rsidR="000413FE">
              <w:rPr>
                <w:noProof/>
                <w:webHidden/>
              </w:rPr>
              <w:instrText xml:space="preserve"> PAGEREF _Toc50006991 \h </w:instrText>
            </w:r>
            <w:r w:rsidR="000413FE">
              <w:rPr>
                <w:noProof/>
                <w:webHidden/>
              </w:rPr>
            </w:r>
            <w:r w:rsidR="000413FE">
              <w:rPr>
                <w:noProof/>
                <w:webHidden/>
              </w:rPr>
              <w:fldChar w:fldCharType="separate"/>
            </w:r>
            <w:r w:rsidR="000413FE">
              <w:rPr>
                <w:noProof/>
                <w:webHidden/>
              </w:rPr>
              <w:t>10</w:t>
            </w:r>
            <w:r w:rsidR="000413FE">
              <w:rPr>
                <w:noProof/>
                <w:webHidden/>
              </w:rPr>
              <w:fldChar w:fldCharType="end"/>
            </w:r>
          </w:hyperlink>
        </w:p>
        <w:p w14:paraId="4651F4A2" w14:textId="698B46D4" w:rsidR="000413FE" w:rsidRDefault="00FD6387">
          <w:pPr>
            <w:pStyle w:val="TOC3"/>
            <w:tabs>
              <w:tab w:val="right" w:leader="dot" w:pos="9350"/>
            </w:tabs>
            <w:rPr>
              <w:noProof/>
              <w:kern w:val="0"/>
              <w:lang w:val="en-ID" w:eastAsia="en-ID"/>
              <w14:ligatures w14:val="none"/>
            </w:rPr>
          </w:pPr>
          <w:hyperlink w:anchor="_Toc50006992" w:history="1">
            <w:r w:rsidR="000413FE" w:rsidRPr="004F72D2">
              <w:rPr>
                <w:rStyle w:val="Hyperlink"/>
                <w:noProof/>
              </w:rPr>
              <w:t>Control file</w:t>
            </w:r>
            <w:r w:rsidR="000413FE">
              <w:rPr>
                <w:noProof/>
                <w:webHidden/>
              </w:rPr>
              <w:tab/>
            </w:r>
            <w:r w:rsidR="000413FE">
              <w:rPr>
                <w:noProof/>
                <w:webHidden/>
              </w:rPr>
              <w:fldChar w:fldCharType="begin"/>
            </w:r>
            <w:r w:rsidR="000413FE">
              <w:rPr>
                <w:noProof/>
                <w:webHidden/>
              </w:rPr>
              <w:instrText xml:space="preserve"> PAGEREF _Toc50006992 \h </w:instrText>
            </w:r>
            <w:r w:rsidR="000413FE">
              <w:rPr>
                <w:noProof/>
                <w:webHidden/>
              </w:rPr>
            </w:r>
            <w:r w:rsidR="000413FE">
              <w:rPr>
                <w:noProof/>
                <w:webHidden/>
              </w:rPr>
              <w:fldChar w:fldCharType="separate"/>
            </w:r>
            <w:r w:rsidR="000413FE">
              <w:rPr>
                <w:noProof/>
                <w:webHidden/>
              </w:rPr>
              <w:t>10</w:t>
            </w:r>
            <w:r w:rsidR="000413FE">
              <w:rPr>
                <w:noProof/>
                <w:webHidden/>
              </w:rPr>
              <w:fldChar w:fldCharType="end"/>
            </w:r>
          </w:hyperlink>
        </w:p>
        <w:p w14:paraId="5122CC55" w14:textId="7C32CF4E" w:rsidR="000413FE" w:rsidRDefault="00FD6387">
          <w:pPr>
            <w:pStyle w:val="TOC3"/>
            <w:tabs>
              <w:tab w:val="right" w:leader="dot" w:pos="9350"/>
            </w:tabs>
            <w:rPr>
              <w:noProof/>
              <w:kern w:val="0"/>
              <w:lang w:val="en-ID" w:eastAsia="en-ID"/>
              <w14:ligatures w14:val="none"/>
            </w:rPr>
          </w:pPr>
          <w:hyperlink w:anchor="_Toc50006993" w:history="1">
            <w:r w:rsidR="000413FE" w:rsidRPr="004F72D2">
              <w:rPr>
                <w:rStyle w:val="Hyperlink"/>
                <w:noProof/>
              </w:rPr>
              <w:t>Sync frequency</w:t>
            </w:r>
            <w:r w:rsidR="000413FE">
              <w:rPr>
                <w:noProof/>
                <w:webHidden/>
              </w:rPr>
              <w:tab/>
            </w:r>
            <w:r w:rsidR="000413FE">
              <w:rPr>
                <w:noProof/>
                <w:webHidden/>
              </w:rPr>
              <w:fldChar w:fldCharType="begin"/>
            </w:r>
            <w:r w:rsidR="000413FE">
              <w:rPr>
                <w:noProof/>
                <w:webHidden/>
              </w:rPr>
              <w:instrText xml:space="preserve"> PAGEREF _Toc50006993 \h </w:instrText>
            </w:r>
            <w:r w:rsidR="000413FE">
              <w:rPr>
                <w:noProof/>
                <w:webHidden/>
              </w:rPr>
            </w:r>
            <w:r w:rsidR="000413FE">
              <w:rPr>
                <w:noProof/>
                <w:webHidden/>
              </w:rPr>
              <w:fldChar w:fldCharType="separate"/>
            </w:r>
            <w:r w:rsidR="000413FE">
              <w:rPr>
                <w:noProof/>
                <w:webHidden/>
              </w:rPr>
              <w:t>11</w:t>
            </w:r>
            <w:r w:rsidR="000413FE">
              <w:rPr>
                <w:noProof/>
                <w:webHidden/>
              </w:rPr>
              <w:fldChar w:fldCharType="end"/>
            </w:r>
          </w:hyperlink>
        </w:p>
        <w:p w14:paraId="3F05BEC8" w14:textId="53EBD4C4" w:rsidR="000413FE" w:rsidRDefault="00FD6387">
          <w:pPr>
            <w:pStyle w:val="TOC3"/>
            <w:tabs>
              <w:tab w:val="right" w:leader="dot" w:pos="9350"/>
            </w:tabs>
            <w:rPr>
              <w:noProof/>
              <w:kern w:val="0"/>
              <w:lang w:val="en-ID" w:eastAsia="en-ID"/>
              <w14:ligatures w14:val="none"/>
            </w:rPr>
          </w:pPr>
          <w:hyperlink w:anchor="_Toc50006994" w:history="1">
            <w:r w:rsidR="000413FE" w:rsidRPr="004F72D2">
              <w:rPr>
                <w:rStyle w:val="Hyperlink"/>
                <w:noProof/>
              </w:rPr>
              <w:t>Data processing frequency</w:t>
            </w:r>
            <w:r w:rsidR="000413FE">
              <w:rPr>
                <w:noProof/>
                <w:webHidden/>
              </w:rPr>
              <w:tab/>
            </w:r>
            <w:r w:rsidR="000413FE">
              <w:rPr>
                <w:noProof/>
                <w:webHidden/>
              </w:rPr>
              <w:fldChar w:fldCharType="begin"/>
            </w:r>
            <w:r w:rsidR="000413FE">
              <w:rPr>
                <w:noProof/>
                <w:webHidden/>
              </w:rPr>
              <w:instrText xml:space="preserve"> PAGEREF _Toc50006994 \h </w:instrText>
            </w:r>
            <w:r w:rsidR="000413FE">
              <w:rPr>
                <w:noProof/>
                <w:webHidden/>
              </w:rPr>
            </w:r>
            <w:r w:rsidR="000413FE">
              <w:rPr>
                <w:noProof/>
                <w:webHidden/>
              </w:rPr>
              <w:fldChar w:fldCharType="separate"/>
            </w:r>
            <w:r w:rsidR="000413FE">
              <w:rPr>
                <w:noProof/>
                <w:webHidden/>
              </w:rPr>
              <w:t>11</w:t>
            </w:r>
            <w:r w:rsidR="000413FE">
              <w:rPr>
                <w:noProof/>
                <w:webHidden/>
              </w:rPr>
              <w:fldChar w:fldCharType="end"/>
            </w:r>
          </w:hyperlink>
        </w:p>
        <w:p w14:paraId="5A74D9B1" w14:textId="5FA8621D" w:rsidR="000413FE" w:rsidRDefault="00FD6387">
          <w:pPr>
            <w:pStyle w:val="TOC3"/>
            <w:tabs>
              <w:tab w:val="right" w:leader="dot" w:pos="9350"/>
            </w:tabs>
            <w:rPr>
              <w:noProof/>
              <w:kern w:val="0"/>
              <w:lang w:val="en-ID" w:eastAsia="en-ID"/>
              <w14:ligatures w14:val="none"/>
            </w:rPr>
          </w:pPr>
          <w:hyperlink w:anchor="_Toc50006995" w:history="1">
            <w:r w:rsidR="000413FE" w:rsidRPr="004F72D2">
              <w:rPr>
                <w:rStyle w:val="Hyperlink"/>
                <w:noProof/>
              </w:rPr>
              <w:t>MOBII record level processing</w:t>
            </w:r>
            <w:r w:rsidR="000413FE">
              <w:rPr>
                <w:noProof/>
                <w:webHidden/>
              </w:rPr>
              <w:tab/>
            </w:r>
            <w:r w:rsidR="000413FE">
              <w:rPr>
                <w:noProof/>
                <w:webHidden/>
              </w:rPr>
              <w:fldChar w:fldCharType="begin"/>
            </w:r>
            <w:r w:rsidR="000413FE">
              <w:rPr>
                <w:noProof/>
                <w:webHidden/>
              </w:rPr>
              <w:instrText xml:space="preserve"> PAGEREF _Toc50006995 \h </w:instrText>
            </w:r>
            <w:r w:rsidR="000413FE">
              <w:rPr>
                <w:noProof/>
                <w:webHidden/>
              </w:rPr>
            </w:r>
            <w:r w:rsidR="000413FE">
              <w:rPr>
                <w:noProof/>
                <w:webHidden/>
              </w:rPr>
              <w:fldChar w:fldCharType="separate"/>
            </w:r>
            <w:r w:rsidR="000413FE">
              <w:rPr>
                <w:noProof/>
                <w:webHidden/>
              </w:rPr>
              <w:t>12</w:t>
            </w:r>
            <w:r w:rsidR="000413FE">
              <w:rPr>
                <w:noProof/>
                <w:webHidden/>
              </w:rPr>
              <w:fldChar w:fldCharType="end"/>
            </w:r>
          </w:hyperlink>
        </w:p>
        <w:p w14:paraId="4FD04FBD" w14:textId="22786D14" w:rsidR="000413FE" w:rsidRDefault="00FD6387">
          <w:pPr>
            <w:pStyle w:val="TOC3"/>
            <w:tabs>
              <w:tab w:val="right" w:leader="dot" w:pos="9350"/>
            </w:tabs>
            <w:rPr>
              <w:noProof/>
              <w:kern w:val="0"/>
              <w:lang w:val="en-ID" w:eastAsia="en-ID"/>
              <w14:ligatures w14:val="none"/>
            </w:rPr>
          </w:pPr>
          <w:hyperlink w:anchor="_Toc50006996" w:history="1">
            <w:r w:rsidR="000413FE" w:rsidRPr="004F72D2">
              <w:rPr>
                <w:rStyle w:val="Hyperlink"/>
                <w:noProof/>
              </w:rPr>
              <w:t>File Rejection reasons</w:t>
            </w:r>
            <w:r w:rsidR="000413FE">
              <w:rPr>
                <w:noProof/>
                <w:webHidden/>
              </w:rPr>
              <w:tab/>
            </w:r>
            <w:r w:rsidR="000413FE">
              <w:rPr>
                <w:noProof/>
                <w:webHidden/>
              </w:rPr>
              <w:fldChar w:fldCharType="begin"/>
            </w:r>
            <w:r w:rsidR="000413FE">
              <w:rPr>
                <w:noProof/>
                <w:webHidden/>
              </w:rPr>
              <w:instrText xml:space="preserve"> PAGEREF _Toc50006996 \h </w:instrText>
            </w:r>
            <w:r w:rsidR="000413FE">
              <w:rPr>
                <w:noProof/>
                <w:webHidden/>
              </w:rPr>
            </w:r>
            <w:r w:rsidR="000413FE">
              <w:rPr>
                <w:noProof/>
                <w:webHidden/>
              </w:rPr>
              <w:fldChar w:fldCharType="separate"/>
            </w:r>
            <w:r w:rsidR="000413FE">
              <w:rPr>
                <w:noProof/>
                <w:webHidden/>
              </w:rPr>
              <w:t>12</w:t>
            </w:r>
            <w:r w:rsidR="000413FE">
              <w:rPr>
                <w:noProof/>
                <w:webHidden/>
              </w:rPr>
              <w:fldChar w:fldCharType="end"/>
            </w:r>
          </w:hyperlink>
        </w:p>
        <w:p w14:paraId="058FE9D8" w14:textId="1379158B" w:rsidR="000413FE" w:rsidRDefault="00FD6387">
          <w:pPr>
            <w:pStyle w:val="TOC3"/>
            <w:tabs>
              <w:tab w:val="right" w:leader="dot" w:pos="9350"/>
            </w:tabs>
            <w:rPr>
              <w:noProof/>
              <w:kern w:val="0"/>
              <w:lang w:val="en-ID" w:eastAsia="en-ID"/>
              <w14:ligatures w14:val="none"/>
            </w:rPr>
          </w:pPr>
          <w:hyperlink w:anchor="_Toc50006997" w:history="1">
            <w:r w:rsidR="000413FE" w:rsidRPr="004F72D2">
              <w:rPr>
                <w:rStyle w:val="Hyperlink"/>
                <w:noProof/>
              </w:rPr>
              <w:t>Record rejection reasons</w:t>
            </w:r>
            <w:r w:rsidR="000413FE">
              <w:rPr>
                <w:noProof/>
                <w:webHidden/>
              </w:rPr>
              <w:tab/>
            </w:r>
            <w:r w:rsidR="000413FE">
              <w:rPr>
                <w:noProof/>
                <w:webHidden/>
              </w:rPr>
              <w:fldChar w:fldCharType="begin"/>
            </w:r>
            <w:r w:rsidR="000413FE">
              <w:rPr>
                <w:noProof/>
                <w:webHidden/>
              </w:rPr>
              <w:instrText xml:space="preserve"> PAGEREF _Toc50006997 \h </w:instrText>
            </w:r>
            <w:r w:rsidR="000413FE">
              <w:rPr>
                <w:noProof/>
                <w:webHidden/>
              </w:rPr>
            </w:r>
            <w:r w:rsidR="000413FE">
              <w:rPr>
                <w:noProof/>
                <w:webHidden/>
              </w:rPr>
              <w:fldChar w:fldCharType="separate"/>
            </w:r>
            <w:r w:rsidR="000413FE">
              <w:rPr>
                <w:noProof/>
                <w:webHidden/>
              </w:rPr>
              <w:t>12</w:t>
            </w:r>
            <w:r w:rsidR="000413FE">
              <w:rPr>
                <w:noProof/>
                <w:webHidden/>
              </w:rPr>
              <w:fldChar w:fldCharType="end"/>
            </w:r>
          </w:hyperlink>
        </w:p>
        <w:p w14:paraId="7D0AB152" w14:textId="5A912E8C" w:rsidR="000413FE" w:rsidRDefault="00FD6387">
          <w:pPr>
            <w:pStyle w:val="TOC3"/>
            <w:tabs>
              <w:tab w:val="right" w:leader="dot" w:pos="9350"/>
            </w:tabs>
            <w:rPr>
              <w:noProof/>
              <w:kern w:val="0"/>
              <w:lang w:val="en-ID" w:eastAsia="en-ID"/>
              <w14:ligatures w14:val="none"/>
            </w:rPr>
          </w:pPr>
          <w:hyperlink w:anchor="_Toc50006998" w:history="1">
            <w:r w:rsidR="000413FE" w:rsidRPr="004F72D2">
              <w:rPr>
                <w:rStyle w:val="Hyperlink"/>
                <w:noProof/>
              </w:rPr>
              <w:t>Process flowchart</w:t>
            </w:r>
            <w:r w:rsidR="000413FE">
              <w:rPr>
                <w:noProof/>
                <w:webHidden/>
              </w:rPr>
              <w:tab/>
            </w:r>
            <w:r w:rsidR="000413FE">
              <w:rPr>
                <w:noProof/>
                <w:webHidden/>
              </w:rPr>
              <w:fldChar w:fldCharType="begin"/>
            </w:r>
            <w:r w:rsidR="000413FE">
              <w:rPr>
                <w:noProof/>
                <w:webHidden/>
              </w:rPr>
              <w:instrText xml:space="preserve"> PAGEREF _Toc50006998 \h </w:instrText>
            </w:r>
            <w:r w:rsidR="000413FE">
              <w:rPr>
                <w:noProof/>
                <w:webHidden/>
              </w:rPr>
            </w:r>
            <w:r w:rsidR="000413FE">
              <w:rPr>
                <w:noProof/>
                <w:webHidden/>
              </w:rPr>
              <w:fldChar w:fldCharType="separate"/>
            </w:r>
            <w:r w:rsidR="000413FE">
              <w:rPr>
                <w:noProof/>
                <w:webHidden/>
              </w:rPr>
              <w:t>13</w:t>
            </w:r>
            <w:r w:rsidR="000413FE">
              <w:rPr>
                <w:noProof/>
                <w:webHidden/>
              </w:rPr>
              <w:fldChar w:fldCharType="end"/>
            </w:r>
          </w:hyperlink>
        </w:p>
        <w:p w14:paraId="1E419D4A" w14:textId="5735C86C" w:rsidR="000413FE" w:rsidRDefault="00FD6387">
          <w:pPr>
            <w:pStyle w:val="TOC1"/>
            <w:rPr>
              <w:noProof/>
              <w:kern w:val="0"/>
              <w:lang w:val="en-ID" w:eastAsia="en-ID"/>
              <w14:ligatures w14:val="none"/>
            </w:rPr>
          </w:pPr>
          <w:hyperlink w:anchor="_Toc50006999" w:history="1">
            <w:r w:rsidR="000413FE" w:rsidRPr="004F72D2">
              <w:rPr>
                <w:rStyle w:val="Hyperlink"/>
                <w:noProof/>
              </w:rPr>
              <w:t>INTERFACES</w:t>
            </w:r>
            <w:r w:rsidR="000413FE">
              <w:rPr>
                <w:noProof/>
                <w:webHidden/>
              </w:rPr>
              <w:tab/>
            </w:r>
            <w:r w:rsidR="000413FE">
              <w:rPr>
                <w:noProof/>
                <w:webHidden/>
              </w:rPr>
              <w:fldChar w:fldCharType="begin"/>
            </w:r>
            <w:r w:rsidR="000413FE">
              <w:rPr>
                <w:noProof/>
                <w:webHidden/>
              </w:rPr>
              <w:instrText xml:space="preserve"> PAGEREF _Toc50006999 \h </w:instrText>
            </w:r>
            <w:r w:rsidR="000413FE">
              <w:rPr>
                <w:noProof/>
                <w:webHidden/>
              </w:rPr>
            </w:r>
            <w:r w:rsidR="000413FE">
              <w:rPr>
                <w:noProof/>
                <w:webHidden/>
              </w:rPr>
              <w:fldChar w:fldCharType="separate"/>
            </w:r>
            <w:r w:rsidR="000413FE">
              <w:rPr>
                <w:noProof/>
                <w:webHidden/>
              </w:rPr>
              <w:t>14</w:t>
            </w:r>
            <w:r w:rsidR="000413FE">
              <w:rPr>
                <w:noProof/>
                <w:webHidden/>
              </w:rPr>
              <w:fldChar w:fldCharType="end"/>
            </w:r>
          </w:hyperlink>
        </w:p>
        <w:p w14:paraId="563BD528" w14:textId="03F7D57A" w:rsidR="000413FE" w:rsidRDefault="00FD6387">
          <w:pPr>
            <w:pStyle w:val="TOC2"/>
            <w:tabs>
              <w:tab w:val="right" w:leader="dot" w:pos="9350"/>
            </w:tabs>
            <w:rPr>
              <w:noProof/>
              <w:kern w:val="0"/>
              <w:lang w:val="en-ID" w:eastAsia="en-ID"/>
              <w14:ligatures w14:val="none"/>
            </w:rPr>
          </w:pPr>
          <w:hyperlink w:anchor="_Toc50007000" w:history="1">
            <w:r w:rsidR="000413FE" w:rsidRPr="004F72D2">
              <w:rPr>
                <w:rStyle w:val="Hyperlink"/>
                <w:noProof/>
              </w:rPr>
              <w:t>SITE MAPPING (INTHDP001)</w:t>
            </w:r>
            <w:r w:rsidR="000413FE">
              <w:rPr>
                <w:noProof/>
                <w:webHidden/>
              </w:rPr>
              <w:tab/>
            </w:r>
            <w:r w:rsidR="000413FE">
              <w:rPr>
                <w:noProof/>
                <w:webHidden/>
              </w:rPr>
              <w:fldChar w:fldCharType="begin"/>
            </w:r>
            <w:r w:rsidR="000413FE">
              <w:rPr>
                <w:noProof/>
                <w:webHidden/>
              </w:rPr>
              <w:instrText xml:space="preserve"> PAGEREF _Toc50007000 \h </w:instrText>
            </w:r>
            <w:r w:rsidR="000413FE">
              <w:rPr>
                <w:noProof/>
                <w:webHidden/>
              </w:rPr>
            </w:r>
            <w:r w:rsidR="000413FE">
              <w:rPr>
                <w:noProof/>
                <w:webHidden/>
              </w:rPr>
              <w:fldChar w:fldCharType="separate"/>
            </w:r>
            <w:r w:rsidR="000413FE">
              <w:rPr>
                <w:noProof/>
                <w:webHidden/>
              </w:rPr>
              <w:t>14</w:t>
            </w:r>
            <w:r w:rsidR="000413FE">
              <w:rPr>
                <w:noProof/>
                <w:webHidden/>
              </w:rPr>
              <w:fldChar w:fldCharType="end"/>
            </w:r>
          </w:hyperlink>
        </w:p>
        <w:p w14:paraId="506D3EFD" w14:textId="5FEF7A00" w:rsidR="000413FE" w:rsidRDefault="00FD6387">
          <w:pPr>
            <w:pStyle w:val="TOC3"/>
            <w:tabs>
              <w:tab w:val="right" w:leader="dot" w:pos="9350"/>
            </w:tabs>
            <w:rPr>
              <w:noProof/>
              <w:kern w:val="0"/>
              <w:lang w:val="en-ID" w:eastAsia="en-ID"/>
              <w14:ligatures w14:val="none"/>
            </w:rPr>
          </w:pPr>
          <w:hyperlink w:anchor="_Toc50007001"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_Toc50007001 \h </w:instrText>
            </w:r>
            <w:r w:rsidR="000413FE">
              <w:rPr>
                <w:noProof/>
                <w:webHidden/>
              </w:rPr>
            </w:r>
            <w:r w:rsidR="000413FE">
              <w:rPr>
                <w:noProof/>
                <w:webHidden/>
              </w:rPr>
              <w:fldChar w:fldCharType="separate"/>
            </w:r>
            <w:r w:rsidR="000413FE">
              <w:rPr>
                <w:noProof/>
                <w:webHidden/>
              </w:rPr>
              <w:t>14</w:t>
            </w:r>
            <w:r w:rsidR="000413FE">
              <w:rPr>
                <w:noProof/>
                <w:webHidden/>
              </w:rPr>
              <w:fldChar w:fldCharType="end"/>
            </w:r>
          </w:hyperlink>
        </w:p>
        <w:p w14:paraId="0A16597D" w14:textId="2ADC7F96" w:rsidR="000413FE" w:rsidRDefault="00FD6387">
          <w:pPr>
            <w:pStyle w:val="TOC3"/>
            <w:tabs>
              <w:tab w:val="right" w:leader="dot" w:pos="9350"/>
            </w:tabs>
            <w:rPr>
              <w:noProof/>
              <w:kern w:val="0"/>
              <w:lang w:val="en-ID" w:eastAsia="en-ID"/>
              <w14:ligatures w14:val="none"/>
            </w:rPr>
          </w:pPr>
          <w:hyperlink w:anchor="_Toc50007002"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_Toc50007002 \h </w:instrText>
            </w:r>
            <w:r w:rsidR="000413FE">
              <w:rPr>
                <w:noProof/>
                <w:webHidden/>
              </w:rPr>
            </w:r>
            <w:r w:rsidR="000413FE">
              <w:rPr>
                <w:noProof/>
                <w:webHidden/>
              </w:rPr>
              <w:fldChar w:fldCharType="separate"/>
            </w:r>
            <w:r w:rsidR="000413FE">
              <w:rPr>
                <w:noProof/>
                <w:webHidden/>
              </w:rPr>
              <w:t>14</w:t>
            </w:r>
            <w:r w:rsidR="000413FE">
              <w:rPr>
                <w:noProof/>
                <w:webHidden/>
              </w:rPr>
              <w:fldChar w:fldCharType="end"/>
            </w:r>
          </w:hyperlink>
        </w:p>
        <w:p w14:paraId="1673C144" w14:textId="6EC55210" w:rsidR="000413FE" w:rsidRDefault="00FD6387">
          <w:pPr>
            <w:pStyle w:val="TOC3"/>
            <w:tabs>
              <w:tab w:val="right" w:leader="dot" w:pos="9350"/>
            </w:tabs>
            <w:rPr>
              <w:noProof/>
              <w:kern w:val="0"/>
              <w:lang w:val="en-ID" w:eastAsia="en-ID"/>
              <w14:ligatures w14:val="none"/>
            </w:rPr>
          </w:pPr>
          <w:hyperlink w:anchor="_Toc50007003"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_Toc50007003 \h </w:instrText>
            </w:r>
            <w:r w:rsidR="000413FE">
              <w:rPr>
                <w:noProof/>
                <w:webHidden/>
              </w:rPr>
            </w:r>
            <w:r w:rsidR="000413FE">
              <w:rPr>
                <w:noProof/>
                <w:webHidden/>
              </w:rPr>
              <w:fldChar w:fldCharType="separate"/>
            </w:r>
            <w:r w:rsidR="000413FE">
              <w:rPr>
                <w:noProof/>
                <w:webHidden/>
              </w:rPr>
              <w:t>14</w:t>
            </w:r>
            <w:r w:rsidR="000413FE">
              <w:rPr>
                <w:noProof/>
                <w:webHidden/>
              </w:rPr>
              <w:fldChar w:fldCharType="end"/>
            </w:r>
          </w:hyperlink>
        </w:p>
        <w:p w14:paraId="71CA11A9" w14:textId="4EB09DB7" w:rsidR="000413FE" w:rsidRDefault="00FD6387">
          <w:pPr>
            <w:pStyle w:val="TOC3"/>
            <w:tabs>
              <w:tab w:val="right" w:leader="dot" w:pos="9350"/>
            </w:tabs>
            <w:rPr>
              <w:noProof/>
              <w:kern w:val="0"/>
              <w:lang w:val="en-ID" w:eastAsia="en-ID"/>
              <w14:ligatures w14:val="none"/>
            </w:rPr>
          </w:pPr>
          <w:hyperlink w:anchor="_Toc50007004"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_Toc50007004 \h </w:instrText>
            </w:r>
            <w:r w:rsidR="000413FE">
              <w:rPr>
                <w:noProof/>
                <w:webHidden/>
              </w:rPr>
            </w:r>
            <w:r w:rsidR="000413FE">
              <w:rPr>
                <w:noProof/>
                <w:webHidden/>
              </w:rPr>
              <w:fldChar w:fldCharType="separate"/>
            </w:r>
            <w:r w:rsidR="000413FE">
              <w:rPr>
                <w:noProof/>
                <w:webHidden/>
              </w:rPr>
              <w:t>14</w:t>
            </w:r>
            <w:r w:rsidR="000413FE">
              <w:rPr>
                <w:noProof/>
                <w:webHidden/>
              </w:rPr>
              <w:fldChar w:fldCharType="end"/>
            </w:r>
          </w:hyperlink>
        </w:p>
        <w:p w14:paraId="701476EE" w14:textId="401B64A2" w:rsidR="000413FE" w:rsidRDefault="00FD6387">
          <w:pPr>
            <w:pStyle w:val="TOC3"/>
            <w:tabs>
              <w:tab w:val="right" w:leader="dot" w:pos="9350"/>
            </w:tabs>
            <w:rPr>
              <w:noProof/>
              <w:kern w:val="0"/>
              <w:lang w:val="en-ID" w:eastAsia="en-ID"/>
              <w14:ligatures w14:val="none"/>
            </w:rPr>
          </w:pPr>
          <w:hyperlink w:anchor="_Toc50007005"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_Toc50007005 \h </w:instrText>
            </w:r>
            <w:r w:rsidR="000413FE">
              <w:rPr>
                <w:noProof/>
                <w:webHidden/>
              </w:rPr>
            </w:r>
            <w:r w:rsidR="000413FE">
              <w:rPr>
                <w:noProof/>
                <w:webHidden/>
              </w:rPr>
              <w:fldChar w:fldCharType="separate"/>
            </w:r>
            <w:r w:rsidR="000413FE">
              <w:rPr>
                <w:noProof/>
                <w:webHidden/>
              </w:rPr>
              <w:t>14</w:t>
            </w:r>
            <w:r w:rsidR="000413FE">
              <w:rPr>
                <w:noProof/>
                <w:webHidden/>
              </w:rPr>
              <w:fldChar w:fldCharType="end"/>
            </w:r>
          </w:hyperlink>
        </w:p>
        <w:p w14:paraId="5C237016" w14:textId="798B5979" w:rsidR="000413FE" w:rsidRDefault="00FD6387">
          <w:pPr>
            <w:pStyle w:val="TOC3"/>
            <w:tabs>
              <w:tab w:val="right" w:leader="dot" w:pos="9350"/>
            </w:tabs>
            <w:rPr>
              <w:noProof/>
              <w:kern w:val="0"/>
              <w:lang w:val="en-ID" w:eastAsia="en-ID"/>
              <w14:ligatures w14:val="none"/>
            </w:rPr>
          </w:pPr>
          <w:hyperlink w:anchor="_Toc50007006"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_Toc50007006 \h </w:instrText>
            </w:r>
            <w:r w:rsidR="000413FE">
              <w:rPr>
                <w:noProof/>
                <w:webHidden/>
              </w:rPr>
            </w:r>
            <w:r w:rsidR="000413FE">
              <w:rPr>
                <w:noProof/>
                <w:webHidden/>
              </w:rPr>
              <w:fldChar w:fldCharType="separate"/>
            </w:r>
            <w:r w:rsidR="000413FE">
              <w:rPr>
                <w:noProof/>
                <w:webHidden/>
              </w:rPr>
              <w:t>15</w:t>
            </w:r>
            <w:r w:rsidR="000413FE">
              <w:rPr>
                <w:noProof/>
                <w:webHidden/>
              </w:rPr>
              <w:fldChar w:fldCharType="end"/>
            </w:r>
          </w:hyperlink>
        </w:p>
        <w:p w14:paraId="568FDDEC" w14:textId="39D474BB" w:rsidR="000413FE" w:rsidRDefault="00FD6387">
          <w:pPr>
            <w:pStyle w:val="TOC3"/>
            <w:tabs>
              <w:tab w:val="right" w:leader="dot" w:pos="9350"/>
            </w:tabs>
            <w:rPr>
              <w:noProof/>
              <w:kern w:val="0"/>
              <w:lang w:val="en-ID" w:eastAsia="en-ID"/>
              <w14:ligatures w14:val="none"/>
            </w:rPr>
          </w:pPr>
          <w:hyperlink w:anchor="_Toc50007007"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_Toc50007007 \h </w:instrText>
            </w:r>
            <w:r w:rsidR="000413FE">
              <w:rPr>
                <w:noProof/>
                <w:webHidden/>
              </w:rPr>
            </w:r>
            <w:r w:rsidR="000413FE">
              <w:rPr>
                <w:noProof/>
                <w:webHidden/>
              </w:rPr>
              <w:fldChar w:fldCharType="separate"/>
            </w:r>
            <w:r w:rsidR="000413FE">
              <w:rPr>
                <w:noProof/>
                <w:webHidden/>
              </w:rPr>
              <w:t>15</w:t>
            </w:r>
            <w:r w:rsidR="000413FE">
              <w:rPr>
                <w:noProof/>
                <w:webHidden/>
              </w:rPr>
              <w:fldChar w:fldCharType="end"/>
            </w:r>
          </w:hyperlink>
        </w:p>
        <w:p w14:paraId="68419015" w14:textId="56244680" w:rsidR="000413FE" w:rsidRDefault="00FD6387">
          <w:pPr>
            <w:pStyle w:val="TOC2"/>
            <w:tabs>
              <w:tab w:val="right" w:leader="dot" w:pos="9350"/>
            </w:tabs>
            <w:rPr>
              <w:noProof/>
              <w:kern w:val="0"/>
              <w:lang w:val="en-ID" w:eastAsia="en-ID"/>
              <w14:ligatures w14:val="none"/>
            </w:rPr>
          </w:pPr>
          <w:hyperlink w:anchor="_Toc50007008" w:history="1">
            <w:r w:rsidR="000413FE" w:rsidRPr="004F72D2">
              <w:rPr>
                <w:rStyle w:val="Hyperlink"/>
                <w:noProof/>
              </w:rPr>
              <w:t>PRIMARY MOBO (INTHDP002)</w:t>
            </w:r>
            <w:r w:rsidR="000413FE">
              <w:rPr>
                <w:noProof/>
                <w:webHidden/>
              </w:rPr>
              <w:tab/>
            </w:r>
            <w:r w:rsidR="000413FE">
              <w:rPr>
                <w:noProof/>
                <w:webHidden/>
              </w:rPr>
              <w:fldChar w:fldCharType="begin"/>
            </w:r>
            <w:r w:rsidR="000413FE">
              <w:rPr>
                <w:noProof/>
                <w:webHidden/>
              </w:rPr>
              <w:instrText xml:space="preserve"> PAGEREF _Toc50007008 \h </w:instrText>
            </w:r>
            <w:r w:rsidR="000413FE">
              <w:rPr>
                <w:noProof/>
                <w:webHidden/>
              </w:rPr>
            </w:r>
            <w:r w:rsidR="000413FE">
              <w:rPr>
                <w:noProof/>
                <w:webHidden/>
              </w:rPr>
              <w:fldChar w:fldCharType="separate"/>
            </w:r>
            <w:r w:rsidR="000413FE">
              <w:rPr>
                <w:noProof/>
                <w:webHidden/>
              </w:rPr>
              <w:t>16</w:t>
            </w:r>
            <w:r w:rsidR="000413FE">
              <w:rPr>
                <w:noProof/>
                <w:webHidden/>
              </w:rPr>
              <w:fldChar w:fldCharType="end"/>
            </w:r>
          </w:hyperlink>
        </w:p>
        <w:p w14:paraId="36415E4E" w14:textId="25AB228F" w:rsidR="000413FE" w:rsidRDefault="00FD6387">
          <w:pPr>
            <w:pStyle w:val="TOC3"/>
            <w:tabs>
              <w:tab w:val="right" w:leader="dot" w:pos="9350"/>
            </w:tabs>
            <w:rPr>
              <w:noProof/>
              <w:kern w:val="0"/>
              <w:lang w:val="en-ID" w:eastAsia="en-ID"/>
              <w14:ligatures w14:val="none"/>
            </w:rPr>
          </w:pPr>
          <w:hyperlink w:anchor="_Toc50007009"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_Toc50007009 \h </w:instrText>
            </w:r>
            <w:r w:rsidR="000413FE">
              <w:rPr>
                <w:noProof/>
                <w:webHidden/>
              </w:rPr>
            </w:r>
            <w:r w:rsidR="000413FE">
              <w:rPr>
                <w:noProof/>
                <w:webHidden/>
              </w:rPr>
              <w:fldChar w:fldCharType="separate"/>
            </w:r>
            <w:r w:rsidR="000413FE">
              <w:rPr>
                <w:noProof/>
                <w:webHidden/>
              </w:rPr>
              <w:t>16</w:t>
            </w:r>
            <w:r w:rsidR="000413FE">
              <w:rPr>
                <w:noProof/>
                <w:webHidden/>
              </w:rPr>
              <w:fldChar w:fldCharType="end"/>
            </w:r>
          </w:hyperlink>
        </w:p>
        <w:p w14:paraId="04CBA6AA" w14:textId="40AE0B56" w:rsidR="000413FE" w:rsidRDefault="00FD6387">
          <w:pPr>
            <w:pStyle w:val="TOC3"/>
            <w:tabs>
              <w:tab w:val="right" w:leader="dot" w:pos="9350"/>
            </w:tabs>
            <w:rPr>
              <w:noProof/>
              <w:kern w:val="0"/>
              <w:lang w:val="en-ID" w:eastAsia="en-ID"/>
              <w14:ligatures w14:val="none"/>
            </w:rPr>
          </w:pPr>
          <w:hyperlink w:anchor="_Toc50007010"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_Toc50007010 \h </w:instrText>
            </w:r>
            <w:r w:rsidR="000413FE">
              <w:rPr>
                <w:noProof/>
                <w:webHidden/>
              </w:rPr>
            </w:r>
            <w:r w:rsidR="000413FE">
              <w:rPr>
                <w:noProof/>
                <w:webHidden/>
              </w:rPr>
              <w:fldChar w:fldCharType="separate"/>
            </w:r>
            <w:r w:rsidR="000413FE">
              <w:rPr>
                <w:noProof/>
                <w:webHidden/>
              </w:rPr>
              <w:t>16</w:t>
            </w:r>
            <w:r w:rsidR="000413FE">
              <w:rPr>
                <w:noProof/>
                <w:webHidden/>
              </w:rPr>
              <w:fldChar w:fldCharType="end"/>
            </w:r>
          </w:hyperlink>
        </w:p>
        <w:p w14:paraId="13C57072" w14:textId="1F3FBD38" w:rsidR="000413FE" w:rsidRDefault="00FD6387">
          <w:pPr>
            <w:pStyle w:val="TOC3"/>
            <w:tabs>
              <w:tab w:val="right" w:leader="dot" w:pos="9350"/>
            </w:tabs>
            <w:rPr>
              <w:noProof/>
              <w:kern w:val="0"/>
              <w:lang w:val="en-ID" w:eastAsia="en-ID"/>
              <w14:ligatures w14:val="none"/>
            </w:rPr>
          </w:pPr>
          <w:hyperlink w:anchor="_Toc50007011"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_Toc50007011 \h </w:instrText>
            </w:r>
            <w:r w:rsidR="000413FE">
              <w:rPr>
                <w:noProof/>
                <w:webHidden/>
              </w:rPr>
            </w:r>
            <w:r w:rsidR="000413FE">
              <w:rPr>
                <w:noProof/>
                <w:webHidden/>
              </w:rPr>
              <w:fldChar w:fldCharType="separate"/>
            </w:r>
            <w:r w:rsidR="000413FE">
              <w:rPr>
                <w:noProof/>
                <w:webHidden/>
              </w:rPr>
              <w:t>16</w:t>
            </w:r>
            <w:r w:rsidR="000413FE">
              <w:rPr>
                <w:noProof/>
                <w:webHidden/>
              </w:rPr>
              <w:fldChar w:fldCharType="end"/>
            </w:r>
          </w:hyperlink>
        </w:p>
        <w:p w14:paraId="18779118" w14:textId="48A3309D" w:rsidR="000413FE" w:rsidRDefault="00FD6387">
          <w:pPr>
            <w:pStyle w:val="TOC3"/>
            <w:tabs>
              <w:tab w:val="right" w:leader="dot" w:pos="9350"/>
            </w:tabs>
            <w:rPr>
              <w:noProof/>
              <w:kern w:val="0"/>
              <w:lang w:val="en-ID" w:eastAsia="en-ID"/>
              <w14:ligatures w14:val="none"/>
            </w:rPr>
          </w:pPr>
          <w:hyperlink w:anchor="_Toc50007012"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_Toc50007012 \h </w:instrText>
            </w:r>
            <w:r w:rsidR="000413FE">
              <w:rPr>
                <w:noProof/>
                <w:webHidden/>
              </w:rPr>
            </w:r>
            <w:r w:rsidR="000413FE">
              <w:rPr>
                <w:noProof/>
                <w:webHidden/>
              </w:rPr>
              <w:fldChar w:fldCharType="separate"/>
            </w:r>
            <w:r w:rsidR="000413FE">
              <w:rPr>
                <w:noProof/>
                <w:webHidden/>
              </w:rPr>
              <w:t>16</w:t>
            </w:r>
            <w:r w:rsidR="000413FE">
              <w:rPr>
                <w:noProof/>
                <w:webHidden/>
              </w:rPr>
              <w:fldChar w:fldCharType="end"/>
            </w:r>
          </w:hyperlink>
        </w:p>
        <w:p w14:paraId="3E060ABA" w14:textId="26D28767" w:rsidR="000413FE" w:rsidRDefault="00FD6387">
          <w:pPr>
            <w:pStyle w:val="TOC3"/>
            <w:tabs>
              <w:tab w:val="right" w:leader="dot" w:pos="9350"/>
            </w:tabs>
            <w:rPr>
              <w:noProof/>
              <w:kern w:val="0"/>
              <w:lang w:val="en-ID" w:eastAsia="en-ID"/>
              <w14:ligatures w14:val="none"/>
            </w:rPr>
          </w:pPr>
          <w:hyperlink w:anchor="_Toc50007013"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_Toc50007013 \h </w:instrText>
            </w:r>
            <w:r w:rsidR="000413FE">
              <w:rPr>
                <w:noProof/>
                <w:webHidden/>
              </w:rPr>
            </w:r>
            <w:r w:rsidR="000413FE">
              <w:rPr>
                <w:noProof/>
                <w:webHidden/>
              </w:rPr>
              <w:fldChar w:fldCharType="separate"/>
            </w:r>
            <w:r w:rsidR="000413FE">
              <w:rPr>
                <w:noProof/>
                <w:webHidden/>
              </w:rPr>
              <w:t>16</w:t>
            </w:r>
            <w:r w:rsidR="000413FE">
              <w:rPr>
                <w:noProof/>
                <w:webHidden/>
              </w:rPr>
              <w:fldChar w:fldCharType="end"/>
            </w:r>
          </w:hyperlink>
        </w:p>
        <w:p w14:paraId="08D66694" w14:textId="0810DE6E" w:rsidR="000413FE" w:rsidRDefault="00FD6387">
          <w:pPr>
            <w:pStyle w:val="TOC3"/>
            <w:tabs>
              <w:tab w:val="right" w:leader="dot" w:pos="9350"/>
            </w:tabs>
            <w:rPr>
              <w:noProof/>
              <w:kern w:val="0"/>
              <w:lang w:val="en-ID" w:eastAsia="en-ID"/>
              <w14:ligatures w14:val="none"/>
            </w:rPr>
          </w:pPr>
          <w:hyperlink w:anchor="_Toc50007014"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_Toc50007014 \h </w:instrText>
            </w:r>
            <w:r w:rsidR="000413FE">
              <w:rPr>
                <w:noProof/>
                <w:webHidden/>
              </w:rPr>
            </w:r>
            <w:r w:rsidR="000413FE">
              <w:rPr>
                <w:noProof/>
                <w:webHidden/>
              </w:rPr>
              <w:fldChar w:fldCharType="separate"/>
            </w:r>
            <w:r w:rsidR="000413FE">
              <w:rPr>
                <w:noProof/>
                <w:webHidden/>
              </w:rPr>
              <w:t>17</w:t>
            </w:r>
            <w:r w:rsidR="000413FE">
              <w:rPr>
                <w:noProof/>
                <w:webHidden/>
              </w:rPr>
              <w:fldChar w:fldCharType="end"/>
            </w:r>
          </w:hyperlink>
        </w:p>
        <w:p w14:paraId="2429E98D" w14:textId="27DF3285" w:rsidR="000413FE" w:rsidRDefault="00FD6387">
          <w:pPr>
            <w:pStyle w:val="TOC3"/>
            <w:tabs>
              <w:tab w:val="right" w:leader="dot" w:pos="9350"/>
            </w:tabs>
            <w:rPr>
              <w:noProof/>
              <w:kern w:val="0"/>
              <w:lang w:val="en-ID" w:eastAsia="en-ID"/>
              <w14:ligatures w14:val="none"/>
            </w:rPr>
          </w:pPr>
          <w:hyperlink w:anchor="_Toc50007015"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_Toc50007015 \h </w:instrText>
            </w:r>
            <w:r w:rsidR="000413FE">
              <w:rPr>
                <w:noProof/>
                <w:webHidden/>
              </w:rPr>
            </w:r>
            <w:r w:rsidR="000413FE">
              <w:rPr>
                <w:noProof/>
                <w:webHidden/>
              </w:rPr>
              <w:fldChar w:fldCharType="separate"/>
            </w:r>
            <w:r w:rsidR="000413FE">
              <w:rPr>
                <w:noProof/>
                <w:webHidden/>
              </w:rPr>
              <w:t>17</w:t>
            </w:r>
            <w:r w:rsidR="000413FE">
              <w:rPr>
                <w:noProof/>
                <w:webHidden/>
              </w:rPr>
              <w:fldChar w:fldCharType="end"/>
            </w:r>
          </w:hyperlink>
        </w:p>
        <w:p w14:paraId="76F17905" w14:textId="2FD85FD1" w:rsidR="000413FE" w:rsidRDefault="00FD6387">
          <w:pPr>
            <w:pStyle w:val="TOC2"/>
            <w:tabs>
              <w:tab w:val="right" w:leader="dot" w:pos="9350"/>
            </w:tabs>
            <w:rPr>
              <w:noProof/>
              <w:kern w:val="0"/>
              <w:lang w:val="en-ID" w:eastAsia="en-ID"/>
              <w14:ligatures w14:val="none"/>
            </w:rPr>
          </w:pPr>
          <w:hyperlink w:anchor="_Toc50007016" w:history="1">
            <w:r w:rsidR="000413FE" w:rsidRPr="004F72D2">
              <w:rPr>
                <w:rStyle w:val="Hyperlink"/>
                <w:noProof/>
              </w:rPr>
              <w:t>SECONDARY MOBO (INTHDP003)</w:t>
            </w:r>
            <w:r w:rsidR="000413FE">
              <w:rPr>
                <w:noProof/>
                <w:webHidden/>
              </w:rPr>
              <w:tab/>
            </w:r>
            <w:r w:rsidR="000413FE">
              <w:rPr>
                <w:noProof/>
                <w:webHidden/>
              </w:rPr>
              <w:fldChar w:fldCharType="begin"/>
            </w:r>
            <w:r w:rsidR="000413FE">
              <w:rPr>
                <w:noProof/>
                <w:webHidden/>
              </w:rPr>
              <w:instrText xml:space="preserve"> PAGEREF _Toc50007016 \h </w:instrText>
            </w:r>
            <w:r w:rsidR="000413FE">
              <w:rPr>
                <w:noProof/>
                <w:webHidden/>
              </w:rPr>
            </w:r>
            <w:r w:rsidR="000413FE">
              <w:rPr>
                <w:noProof/>
                <w:webHidden/>
              </w:rPr>
              <w:fldChar w:fldCharType="separate"/>
            </w:r>
            <w:r w:rsidR="000413FE">
              <w:rPr>
                <w:noProof/>
                <w:webHidden/>
              </w:rPr>
              <w:t>18</w:t>
            </w:r>
            <w:r w:rsidR="000413FE">
              <w:rPr>
                <w:noProof/>
                <w:webHidden/>
              </w:rPr>
              <w:fldChar w:fldCharType="end"/>
            </w:r>
          </w:hyperlink>
        </w:p>
        <w:p w14:paraId="28BCBADD" w14:textId="6FD06B47" w:rsidR="000413FE" w:rsidRDefault="00FD6387">
          <w:pPr>
            <w:pStyle w:val="TOC3"/>
            <w:tabs>
              <w:tab w:val="right" w:leader="dot" w:pos="9350"/>
            </w:tabs>
            <w:rPr>
              <w:noProof/>
              <w:kern w:val="0"/>
              <w:lang w:val="en-ID" w:eastAsia="en-ID"/>
              <w14:ligatures w14:val="none"/>
            </w:rPr>
          </w:pPr>
          <w:hyperlink w:anchor="_Toc50007017"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_Toc50007017 \h </w:instrText>
            </w:r>
            <w:r w:rsidR="000413FE">
              <w:rPr>
                <w:noProof/>
                <w:webHidden/>
              </w:rPr>
            </w:r>
            <w:r w:rsidR="000413FE">
              <w:rPr>
                <w:noProof/>
                <w:webHidden/>
              </w:rPr>
              <w:fldChar w:fldCharType="separate"/>
            </w:r>
            <w:r w:rsidR="000413FE">
              <w:rPr>
                <w:noProof/>
                <w:webHidden/>
              </w:rPr>
              <w:t>18</w:t>
            </w:r>
            <w:r w:rsidR="000413FE">
              <w:rPr>
                <w:noProof/>
                <w:webHidden/>
              </w:rPr>
              <w:fldChar w:fldCharType="end"/>
            </w:r>
          </w:hyperlink>
        </w:p>
        <w:p w14:paraId="6B598879" w14:textId="0B73ECC2" w:rsidR="000413FE" w:rsidRDefault="00FD6387">
          <w:pPr>
            <w:pStyle w:val="TOC3"/>
            <w:tabs>
              <w:tab w:val="right" w:leader="dot" w:pos="9350"/>
            </w:tabs>
            <w:rPr>
              <w:noProof/>
              <w:kern w:val="0"/>
              <w:lang w:val="en-ID" w:eastAsia="en-ID"/>
              <w14:ligatures w14:val="none"/>
            </w:rPr>
          </w:pPr>
          <w:hyperlink w:anchor="_Toc50007018"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_Toc50007018 \h </w:instrText>
            </w:r>
            <w:r w:rsidR="000413FE">
              <w:rPr>
                <w:noProof/>
                <w:webHidden/>
              </w:rPr>
            </w:r>
            <w:r w:rsidR="000413FE">
              <w:rPr>
                <w:noProof/>
                <w:webHidden/>
              </w:rPr>
              <w:fldChar w:fldCharType="separate"/>
            </w:r>
            <w:r w:rsidR="000413FE">
              <w:rPr>
                <w:noProof/>
                <w:webHidden/>
              </w:rPr>
              <w:t>18</w:t>
            </w:r>
            <w:r w:rsidR="000413FE">
              <w:rPr>
                <w:noProof/>
                <w:webHidden/>
              </w:rPr>
              <w:fldChar w:fldCharType="end"/>
            </w:r>
          </w:hyperlink>
        </w:p>
        <w:p w14:paraId="64D58224" w14:textId="43956B03" w:rsidR="000413FE" w:rsidRDefault="00FD6387">
          <w:pPr>
            <w:pStyle w:val="TOC3"/>
            <w:tabs>
              <w:tab w:val="right" w:leader="dot" w:pos="9350"/>
            </w:tabs>
            <w:rPr>
              <w:noProof/>
              <w:kern w:val="0"/>
              <w:lang w:val="en-ID" w:eastAsia="en-ID"/>
              <w14:ligatures w14:val="none"/>
            </w:rPr>
          </w:pPr>
          <w:hyperlink w:anchor="_Toc50007019"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_Toc50007019 \h </w:instrText>
            </w:r>
            <w:r w:rsidR="000413FE">
              <w:rPr>
                <w:noProof/>
                <w:webHidden/>
              </w:rPr>
            </w:r>
            <w:r w:rsidR="000413FE">
              <w:rPr>
                <w:noProof/>
                <w:webHidden/>
              </w:rPr>
              <w:fldChar w:fldCharType="separate"/>
            </w:r>
            <w:r w:rsidR="000413FE">
              <w:rPr>
                <w:noProof/>
                <w:webHidden/>
              </w:rPr>
              <w:t>18</w:t>
            </w:r>
            <w:r w:rsidR="000413FE">
              <w:rPr>
                <w:noProof/>
                <w:webHidden/>
              </w:rPr>
              <w:fldChar w:fldCharType="end"/>
            </w:r>
          </w:hyperlink>
        </w:p>
        <w:p w14:paraId="6DEE8667" w14:textId="043A6B26" w:rsidR="000413FE" w:rsidRDefault="00FD6387">
          <w:pPr>
            <w:pStyle w:val="TOC3"/>
            <w:tabs>
              <w:tab w:val="right" w:leader="dot" w:pos="9350"/>
            </w:tabs>
            <w:rPr>
              <w:noProof/>
              <w:kern w:val="0"/>
              <w:lang w:val="en-ID" w:eastAsia="en-ID"/>
              <w14:ligatures w14:val="none"/>
            </w:rPr>
          </w:pPr>
          <w:hyperlink w:anchor="_Toc50007020"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_Toc50007020 \h </w:instrText>
            </w:r>
            <w:r w:rsidR="000413FE">
              <w:rPr>
                <w:noProof/>
                <w:webHidden/>
              </w:rPr>
            </w:r>
            <w:r w:rsidR="000413FE">
              <w:rPr>
                <w:noProof/>
                <w:webHidden/>
              </w:rPr>
              <w:fldChar w:fldCharType="separate"/>
            </w:r>
            <w:r w:rsidR="000413FE">
              <w:rPr>
                <w:noProof/>
                <w:webHidden/>
              </w:rPr>
              <w:t>18</w:t>
            </w:r>
            <w:r w:rsidR="000413FE">
              <w:rPr>
                <w:noProof/>
                <w:webHidden/>
              </w:rPr>
              <w:fldChar w:fldCharType="end"/>
            </w:r>
          </w:hyperlink>
        </w:p>
        <w:p w14:paraId="72A709C3" w14:textId="4EB76F72" w:rsidR="000413FE" w:rsidRDefault="00FD6387">
          <w:pPr>
            <w:pStyle w:val="TOC3"/>
            <w:tabs>
              <w:tab w:val="right" w:leader="dot" w:pos="9350"/>
            </w:tabs>
            <w:rPr>
              <w:noProof/>
              <w:kern w:val="0"/>
              <w:lang w:val="en-ID" w:eastAsia="en-ID"/>
              <w14:ligatures w14:val="none"/>
            </w:rPr>
          </w:pPr>
          <w:hyperlink w:anchor="_Toc50007021"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_Toc50007021 \h </w:instrText>
            </w:r>
            <w:r w:rsidR="000413FE">
              <w:rPr>
                <w:noProof/>
                <w:webHidden/>
              </w:rPr>
            </w:r>
            <w:r w:rsidR="000413FE">
              <w:rPr>
                <w:noProof/>
                <w:webHidden/>
              </w:rPr>
              <w:fldChar w:fldCharType="separate"/>
            </w:r>
            <w:r w:rsidR="000413FE">
              <w:rPr>
                <w:noProof/>
                <w:webHidden/>
              </w:rPr>
              <w:t>19</w:t>
            </w:r>
            <w:r w:rsidR="000413FE">
              <w:rPr>
                <w:noProof/>
                <w:webHidden/>
              </w:rPr>
              <w:fldChar w:fldCharType="end"/>
            </w:r>
          </w:hyperlink>
        </w:p>
        <w:p w14:paraId="0D2E70DC" w14:textId="7BC31807" w:rsidR="000413FE" w:rsidRDefault="00FD6387">
          <w:pPr>
            <w:pStyle w:val="TOC3"/>
            <w:tabs>
              <w:tab w:val="right" w:leader="dot" w:pos="9350"/>
            </w:tabs>
            <w:rPr>
              <w:noProof/>
              <w:kern w:val="0"/>
              <w:lang w:val="en-ID" w:eastAsia="en-ID"/>
              <w14:ligatures w14:val="none"/>
            </w:rPr>
          </w:pPr>
          <w:hyperlink w:anchor="_Toc50007022"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_Toc50007022 \h </w:instrText>
            </w:r>
            <w:r w:rsidR="000413FE">
              <w:rPr>
                <w:noProof/>
                <w:webHidden/>
              </w:rPr>
            </w:r>
            <w:r w:rsidR="000413FE">
              <w:rPr>
                <w:noProof/>
                <w:webHidden/>
              </w:rPr>
              <w:fldChar w:fldCharType="separate"/>
            </w:r>
            <w:r w:rsidR="000413FE">
              <w:rPr>
                <w:noProof/>
                <w:webHidden/>
              </w:rPr>
              <w:t>19</w:t>
            </w:r>
            <w:r w:rsidR="000413FE">
              <w:rPr>
                <w:noProof/>
                <w:webHidden/>
              </w:rPr>
              <w:fldChar w:fldCharType="end"/>
            </w:r>
          </w:hyperlink>
        </w:p>
        <w:p w14:paraId="49AC5481" w14:textId="3E62CF0B" w:rsidR="000413FE" w:rsidRDefault="00FD6387">
          <w:pPr>
            <w:pStyle w:val="TOC3"/>
            <w:tabs>
              <w:tab w:val="right" w:leader="dot" w:pos="9350"/>
            </w:tabs>
            <w:rPr>
              <w:noProof/>
              <w:kern w:val="0"/>
              <w:lang w:val="en-ID" w:eastAsia="en-ID"/>
              <w14:ligatures w14:val="none"/>
            </w:rPr>
          </w:pPr>
          <w:hyperlink w:anchor="_Toc50007023"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_Toc50007023 \h </w:instrText>
            </w:r>
            <w:r w:rsidR="000413FE">
              <w:rPr>
                <w:noProof/>
                <w:webHidden/>
              </w:rPr>
            </w:r>
            <w:r w:rsidR="000413FE">
              <w:rPr>
                <w:noProof/>
                <w:webHidden/>
              </w:rPr>
              <w:fldChar w:fldCharType="separate"/>
            </w:r>
            <w:r w:rsidR="000413FE">
              <w:rPr>
                <w:noProof/>
                <w:webHidden/>
              </w:rPr>
              <w:t>19</w:t>
            </w:r>
            <w:r w:rsidR="000413FE">
              <w:rPr>
                <w:noProof/>
                <w:webHidden/>
              </w:rPr>
              <w:fldChar w:fldCharType="end"/>
            </w:r>
          </w:hyperlink>
        </w:p>
        <w:p w14:paraId="7332B59F" w14:textId="2E41F8EA" w:rsidR="000413FE" w:rsidRDefault="00FD6387">
          <w:pPr>
            <w:pStyle w:val="TOC2"/>
            <w:tabs>
              <w:tab w:val="right" w:leader="dot" w:pos="9350"/>
            </w:tabs>
            <w:rPr>
              <w:noProof/>
              <w:kern w:val="0"/>
              <w:lang w:val="en-ID" w:eastAsia="en-ID"/>
              <w14:ligatures w14:val="none"/>
            </w:rPr>
          </w:pPr>
          <w:hyperlink w:anchor="_Toc50007024" w:history="1">
            <w:r w:rsidR="000413FE" w:rsidRPr="004F72D2">
              <w:rPr>
                <w:rStyle w:val="Hyperlink"/>
                <w:noProof/>
              </w:rPr>
              <w:t>DAILY-SSO (INTHDP004)</w:t>
            </w:r>
            <w:r w:rsidR="000413FE">
              <w:rPr>
                <w:noProof/>
                <w:webHidden/>
              </w:rPr>
              <w:tab/>
            </w:r>
            <w:r w:rsidR="000413FE">
              <w:rPr>
                <w:noProof/>
                <w:webHidden/>
              </w:rPr>
              <w:fldChar w:fldCharType="begin"/>
            </w:r>
            <w:r w:rsidR="000413FE">
              <w:rPr>
                <w:noProof/>
                <w:webHidden/>
              </w:rPr>
              <w:instrText xml:space="preserve"> PAGEREF _Toc50007024 \h </w:instrText>
            </w:r>
            <w:r w:rsidR="000413FE">
              <w:rPr>
                <w:noProof/>
                <w:webHidden/>
              </w:rPr>
            </w:r>
            <w:r w:rsidR="000413FE">
              <w:rPr>
                <w:noProof/>
                <w:webHidden/>
              </w:rPr>
              <w:fldChar w:fldCharType="separate"/>
            </w:r>
            <w:r w:rsidR="000413FE">
              <w:rPr>
                <w:noProof/>
                <w:webHidden/>
              </w:rPr>
              <w:t>20</w:t>
            </w:r>
            <w:r w:rsidR="000413FE">
              <w:rPr>
                <w:noProof/>
                <w:webHidden/>
              </w:rPr>
              <w:fldChar w:fldCharType="end"/>
            </w:r>
          </w:hyperlink>
        </w:p>
        <w:p w14:paraId="7B6E9004" w14:textId="7FBE1482" w:rsidR="000413FE" w:rsidRDefault="00FD6387">
          <w:pPr>
            <w:pStyle w:val="TOC3"/>
            <w:tabs>
              <w:tab w:val="right" w:leader="dot" w:pos="9350"/>
            </w:tabs>
            <w:rPr>
              <w:noProof/>
              <w:kern w:val="0"/>
              <w:lang w:val="en-ID" w:eastAsia="en-ID"/>
              <w14:ligatures w14:val="none"/>
            </w:rPr>
          </w:pPr>
          <w:hyperlink w:anchor="_Toc50007025"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_Toc50007025 \h </w:instrText>
            </w:r>
            <w:r w:rsidR="000413FE">
              <w:rPr>
                <w:noProof/>
                <w:webHidden/>
              </w:rPr>
            </w:r>
            <w:r w:rsidR="000413FE">
              <w:rPr>
                <w:noProof/>
                <w:webHidden/>
              </w:rPr>
              <w:fldChar w:fldCharType="separate"/>
            </w:r>
            <w:r w:rsidR="000413FE">
              <w:rPr>
                <w:noProof/>
                <w:webHidden/>
              </w:rPr>
              <w:t>20</w:t>
            </w:r>
            <w:r w:rsidR="000413FE">
              <w:rPr>
                <w:noProof/>
                <w:webHidden/>
              </w:rPr>
              <w:fldChar w:fldCharType="end"/>
            </w:r>
          </w:hyperlink>
        </w:p>
        <w:p w14:paraId="5B97E203" w14:textId="0395A964" w:rsidR="000413FE" w:rsidRDefault="00FD6387">
          <w:pPr>
            <w:pStyle w:val="TOC3"/>
            <w:tabs>
              <w:tab w:val="right" w:leader="dot" w:pos="9350"/>
            </w:tabs>
            <w:rPr>
              <w:noProof/>
              <w:kern w:val="0"/>
              <w:lang w:val="en-ID" w:eastAsia="en-ID"/>
              <w14:ligatures w14:val="none"/>
            </w:rPr>
          </w:pPr>
          <w:hyperlink w:anchor="_Toc50007026"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_Toc50007026 \h </w:instrText>
            </w:r>
            <w:r w:rsidR="000413FE">
              <w:rPr>
                <w:noProof/>
                <w:webHidden/>
              </w:rPr>
            </w:r>
            <w:r w:rsidR="000413FE">
              <w:rPr>
                <w:noProof/>
                <w:webHidden/>
              </w:rPr>
              <w:fldChar w:fldCharType="separate"/>
            </w:r>
            <w:r w:rsidR="000413FE">
              <w:rPr>
                <w:noProof/>
                <w:webHidden/>
              </w:rPr>
              <w:t>20</w:t>
            </w:r>
            <w:r w:rsidR="000413FE">
              <w:rPr>
                <w:noProof/>
                <w:webHidden/>
              </w:rPr>
              <w:fldChar w:fldCharType="end"/>
            </w:r>
          </w:hyperlink>
        </w:p>
        <w:p w14:paraId="6CC670F8" w14:textId="631DC7C6" w:rsidR="000413FE" w:rsidRDefault="00FD6387">
          <w:pPr>
            <w:pStyle w:val="TOC3"/>
            <w:tabs>
              <w:tab w:val="right" w:leader="dot" w:pos="9350"/>
            </w:tabs>
            <w:rPr>
              <w:noProof/>
              <w:kern w:val="0"/>
              <w:lang w:val="en-ID" w:eastAsia="en-ID"/>
              <w14:ligatures w14:val="none"/>
            </w:rPr>
          </w:pPr>
          <w:hyperlink w:anchor="_Toc50007027"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_Toc50007027 \h </w:instrText>
            </w:r>
            <w:r w:rsidR="000413FE">
              <w:rPr>
                <w:noProof/>
                <w:webHidden/>
              </w:rPr>
            </w:r>
            <w:r w:rsidR="000413FE">
              <w:rPr>
                <w:noProof/>
                <w:webHidden/>
              </w:rPr>
              <w:fldChar w:fldCharType="separate"/>
            </w:r>
            <w:r w:rsidR="000413FE">
              <w:rPr>
                <w:noProof/>
                <w:webHidden/>
              </w:rPr>
              <w:t>20</w:t>
            </w:r>
            <w:r w:rsidR="000413FE">
              <w:rPr>
                <w:noProof/>
                <w:webHidden/>
              </w:rPr>
              <w:fldChar w:fldCharType="end"/>
            </w:r>
          </w:hyperlink>
        </w:p>
        <w:p w14:paraId="13E8B8CE" w14:textId="6A270B7E" w:rsidR="000413FE" w:rsidRDefault="00FD6387">
          <w:pPr>
            <w:pStyle w:val="TOC3"/>
            <w:tabs>
              <w:tab w:val="right" w:leader="dot" w:pos="9350"/>
            </w:tabs>
            <w:rPr>
              <w:noProof/>
              <w:kern w:val="0"/>
              <w:lang w:val="en-ID" w:eastAsia="en-ID"/>
              <w14:ligatures w14:val="none"/>
            </w:rPr>
          </w:pPr>
          <w:hyperlink w:anchor="_Toc50007028"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_Toc50007028 \h </w:instrText>
            </w:r>
            <w:r w:rsidR="000413FE">
              <w:rPr>
                <w:noProof/>
                <w:webHidden/>
              </w:rPr>
            </w:r>
            <w:r w:rsidR="000413FE">
              <w:rPr>
                <w:noProof/>
                <w:webHidden/>
              </w:rPr>
              <w:fldChar w:fldCharType="separate"/>
            </w:r>
            <w:r w:rsidR="000413FE">
              <w:rPr>
                <w:noProof/>
                <w:webHidden/>
              </w:rPr>
              <w:t>20</w:t>
            </w:r>
            <w:r w:rsidR="000413FE">
              <w:rPr>
                <w:noProof/>
                <w:webHidden/>
              </w:rPr>
              <w:fldChar w:fldCharType="end"/>
            </w:r>
          </w:hyperlink>
        </w:p>
        <w:p w14:paraId="62068117" w14:textId="1CA49480" w:rsidR="000413FE" w:rsidRDefault="00FD6387">
          <w:pPr>
            <w:pStyle w:val="TOC3"/>
            <w:tabs>
              <w:tab w:val="right" w:leader="dot" w:pos="9350"/>
            </w:tabs>
            <w:rPr>
              <w:noProof/>
              <w:kern w:val="0"/>
              <w:lang w:val="en-ID" w:eastAsia="en-ID"/>
              <w14:ligatures w14:val="none"/>
            </w:rPr>
          </w:pPr>
          <w:hyperlink w:anchor="_Toc50007029"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_Toc50007029 \h </w:instrText>
            </w:r>
            <w:r w:rsidR="000413FE">
              <w:rPr>
                <w:noProof/>
                <w:webHidden/>
              </w:rPr>
            </w:r>
            <w:r w:rsidR="000413FE">
              <w:rPr>
                <w:noProof/>
                <w:webHidden/>
              </w:rPr>
              <w:fldChar w:fldCharType="separate"/>
            </w:r>
            <w:r w:rsidR="000413FE">
              <w:rPr>
                <w:noProof/>
                <w:webHidden/>
              </w:rPr>
              <w:t>20</w:t>
            </w:r>
            <w:r w:rsidR="000413FE">
              <w:rPr>
                <w:noProof/>
                <w:webHidden/>
              </w:rPr>
              <w:fldChar w:fldCharType="end"/>
            </w:r>
          </w:hyperlink>
        </w:p>
        <w:p w14:paraId="2E93296C" w14:textId="732A5559" w:rsidR="000413FE" w:rsidRDefault="00FD6387">
          <w:pPr>
            <w:pStyle w:val="TOC3"/>
            <w:tabs>
              <w:tab w:val="right" w:leader="dot" w:pos="9350"/>
            </w:tabs>
            <w:rPr>
              <w:noProof/>
              <w:kern w:val="0"/>
              <w:lang w:val="en-ID" w:eastAsia="en-ID"/>
              <w14:ligatures w14:val="none"/>
            </w:rPr>
          </w:pPr>
          <w:hyperlink w:anchor="_Toc50007030"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_Toc50007030 \h </w:instrText>
            </w:r>
            <w:r w:rsidR="000413FE">
              <w:rPr>
                <w:noProof/>
                <w:webHidden/>
              </w:rPr>
            </w:r>
            <w:r w:rsidR="000413FE">
              <w:rPr>
                <w:noProof/>
                <w:webHidden/>
              </w:rPr>
              <w:fldChar w:fldCharType="separate"/>
            </w:r>
            <w:r w:rsidR="000413FE">
              <w:rPr>
                <w:noProof/>
                <w:webHidden/>
              </w:rPr>
              <w:t>21</w:t>
            </w:r>
            <w:r w:rsidR="000413FE">
              <w:rPr>
                <w:noProof/>
                <w:webHidden/>
              </w:rPr>
              <w:fldChar w:fldCharType="end"/>
            </w:r>
          </w:hyperlink>
        </w:p>
        <w:p w14:paraId="5EA8D472" w14:textId="0D2E9FB8" w:rsidR="000413FE" w:rsidRDefault="00FD6387">
          <w:pPr>
            <w:pStyle w:val="TOC3"/>
            <w:tabs>
              <w:tab w:val="right" w:leader="dot" w:pos="9350"/>
            </w:tabs>
            <w:rPr>
              <w:noProof/>
              <w:kern w:val="0"/>
              <w:lang w:val="en-ID" w:eastAsia="en-ID"/>
              <w14:ligatures w14:val="none"/>
            </w:rPr>
          </w:pPr>
          <w:hyperlink w:anchor="_Toc50007031"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_Toc50007031 \h </w:instrText>
            </w:r>
            <w:r w:rsidR="000413FE">
              <w:rPr>
                <w:noProof/>
                <w:webHidden/>
              </w:rPr>
            </w:r>
            <w:r w:rsidR="000413FE">
              <w:rPr>
                <w:noProof/>
                <w:webHidden/>
              </w:rPr>
              <w:fldChar w:fldCharType="separate"/>
            </w:r>
            <w:r w:rsidR="000413FE">
              <w:rPr>
                <w:noProof/>
                <w:webHidden/>
              </w:rPr>
              <w:t>21</w:t>
            </w:r>
            <w:r w:rsidR="000413FE">
              <w:rPr>
                <w:noProof/>
                <w:webHidden/>
              </w:rPr>
              <w:fldChar w:fldCharType="end"/>
            </w:r>
          </w:hyperlink>
        </w:p>
        <w:p w14:paraId="0DEB0CCF" w14:textId="3ED46BC0" w:rsidR="000413FE" w:rsidRDefault="00FD6387">
          <w:pPr>
            <w:pStyle w:val="TOC2"/>
            <w:tabs>
              <w:tab w:val="right" w:leader="dot" w:pos="9350"/>
            </w:tabs>
            <w:rPr>
              <w:noProof/>
              <w:kern w:val="0"/>
              <w:lang w:val="en-ID" w:eastAsia="en-ID"/>
              <w14:ligatures w14:val="none"/>
            </w:rPr>
          </w:pPr>
          <w:hyperlink w:anchor="_Toc50007032" w:history="1">
            <w:r w:rsidR="000413FE" w:rsidRPr="004F72D2">
              <w:rPr>
                <w:rStyle w:val="Hyperlink"/>
                <w:noProof/>
              </w:rPr>
              <w:t>RGU-GA WITH INJECTION (INTHDP005)</w:t>
            </w:r>
            <w:r w:rsidR="000413FE">
              <w:rPr>
                <w:noProof/>
                <w:webHidden/>
              </w:rPr>
              <w:tab/>
            </w:r>
            <w:r w:rsidR="000413FE">
              <w:rPr>
                <w:noProof/>
                <w:webHidden/>
              </w:rPr>
              <w:fldChar w:fldCharType="begin"/>
            </w:r>
            <w:r w:rsidR="000413FE">
              <w:rPr>
                <w:noProof/>
                <w:webHidden/>
              </w:rPr>
              <w:instrText xml:space="preserve"> PAGEREF _Toc50007032 \h </w:instrText>
            </w:r>
            <w:r w:rsidR="000413FE">
              <w:rPr>
                <w:noProof/>
                <w:webHidden/>
              </w:rPr>
            </w:r>
            <w:r w:rsidR="000413FE">
              <w:rPr>
                <w:noProof/>
                <w:webHidden/>
              </w:rPr>
              <w:fldChar w:fldCharType="separate"/>
            </w:r>
            <w:r w:rsidR="000413FE">
              <w:rPr>
                <w:noProof/>
                <w:webHidden/>
              </w:rPr>
              <w:t>22</w:t>
            </w:r>
            <w:r w:rsidR="000413FE">
              <w:rPr>
                <w:noProof/>
                <w:webHidden/>
              </w:rPr>
              <w:fldChar w:fldCharType="end"/>
            </w:r>
          </w:hyperlink>
        </w:p>
        <w:p w14:paraId="0D570A30" w14:textId="4022D5DE" w:rsidR="000413FE" w:rsidRDefault="00FD6387">
          <w:pPr>
            <w:pStyle w:val="TOC3"/>
            <w:tabs>
              <w:tab w:val="right" w:leader="dot" w:pos="9350"/>
            </w:tabs>
            <w:rPr>
              <w:noProof/>
              <w:kern w:val="0"/>
              <w:lang w:val="en-ID" w:eastAsia="en-ID"/>
              <w14:ligatures w14:val="none"/>
            </w:rPr>
          </w:pPr>
          <w:hyperlink w:anchor="_Toc50007033"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_Toc50007033 \h </w:instrText>
            </w:r>
            <w:r w:rsidR="000413FE">
              <w:rPr>
                <w:noProof/>
                <w:webHidden/>
              </w:rPr>
            </w:r>
            <w:r w:rsidR="000413FE">
              <w:rPr>
                <w:noProof/>
                <w:webHidden/>
              </w:rPr>
              <w:fldChar w:fldCharType="separate"/>
            </w:r>
            <w:r w:rsidR="000413FE">
              <w:rPr>
                <w:noProof/>
                <w:webHidden/>
              </w:rPr>
              <w:t>22</w:t>
            </w:r>
            <w:r w:rsidR="000413FE">
              <w:rPr>
                <w:noProof/>
                <w:webHidden/>
              </w:rPr>
              <w:fldChar w:fldCharType="end"/>
            </w:r>
          </w:hyperlink>
        </w:p>
        <w:p w14:paraId="5F2E94A0" w14:textId="1803047F" w:rsidR="000413FE" w:rsidRDefault="00FD6387">
          <w:pPr>
            <w:pStyle w:val="TOC3"/>
            <w:tabs>
              <w:tab w:val="right" w:leader="dot" w:pos="9350"/>
            </w:tabs>
            <w:rPr>
              <w:noProof/>
              <w:kern w:val="0"/>
              <w:lang w:val="en-ID" w:eastAsia="en-ID"/>
              <w14:ligatures w14:val="none"/>
            </w:rPr>
          </w:pPr>
          <w:hyperlink w:anchor="_Toc50007034"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_Toc50007034 \h </w:instrText>
            </w:r>
            <w:r w:rsidR="000413FE">
              <w:rPr>
                <w:noProof/>
                <w:webHidden/>
              </w:rPr>
            </w:r>
            <w:r w:rsidR="000413FE">
              <w:rPr>
                <w:noProof/>
                <w:webHidden/>
              </w:rPr>
              <w:fldChar w:fldCharType="separate"/>
            </w:r>
            <w:r w:rsidR="000413FE">
              <w:rPr>
                <w:noProof/>
                <w:webHidden/>
              </w:rPr>
              <w:t>22</w:t>
            </w:r>
            <w:r w:rsidR="000413FE">
              <w:rPr>
                <w:noProof/>
                <w:webHidden/>
              </w:rPr>
              <w:fldChar w:fldCharType="end"/>
            </w:r>
          </w:hyperlink>
        </w:p>
        <w:p w14:paraId="19089904" w14:textId="637BAAA1" w:rsidR="000413FE" w:rsidRDefault="00FD6387">
          <w:pPr>
            <w:pStyle w:val="TOC3"/>
            <w:tabs>
              <w:tab w:val="right" w:leader="dot" w:pos="9350"/>
            </w:tabs>
            <w:rPr>
              <w:noProof/>
              <w:kern w:val="0"/>
              <w:lang w:val="en-ID" w:eastAsia="en-ID"/>
              <w14:ligatures w14:val="none"/>
            </w:rPr>
          </w:pPr>
          <w:hyperlink w:anchor="_Toc50007035"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_Toc50007035 \h </w:instrText>
            </w:r>
            <w:r w:rsidR="000413FE">
              <w:rPr>
                <w:noProof/>
                <w:webHidden/>
              </w:rPr>
            </w:r>
            <w:r w:rsidR="000413FE">
              <w:rPr>
                <w:noProof/>
                <w:webHidden/>
              </w:rPr>
              <w:fldChar w:fldCharType="separate"/>
            </w:r>
            <w:r w:rsidR="000413FE">
              <w:rPr>
                <w:noProof/>
                <w:webHidden/>
              </w:rPr>
              <w:t>22</w:t>
            </w:r>
            <w:r w:rsidR="000413FE">
              <w:rPr>
                <w:noProof/>
                <w:webHidden/>
              </w:rPr>
              <w:fldChar w:fldCharType="end"/>
            </w:r>
          </w:hyperlink>
        </w:p>
        <w:p w14:paraId="79E2EE97" w14:textId="7300D749" w:rsidR="000413FE" w:rsidRDefault="00FD6387">
          <w:pPr>
            <w:pStyle w:val="TOC3"/>
            <w:tabs>
              <w:tab w:val="right" w:leader="dot" w:pos="9350"/>
            </w:tabs>
            <w:rPr>
              <w:noProof/>
              <w:kern w:val="0"/>
              <w:lang w:val="en-ID" w:eastAsia="en-ID"/>
              <w14:ligatures w14:val="none"/>
            </w:rPr>
          </w:pPr>
          <w:hyperlink w:anchor="_Toc50007036"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_Toc50007036 \h </w:instrText>
            </w:r>
            <w:r w:rsidR="000413FE">
              <w:rPr>
                <w:noProof/>
                <w:webHidden/>
              </w:rPr>
            </w:r>
            <w:r w:rsidR="000413FE">
              <w:rPr>
                <w:noProof/>
                <w:webHidden/>
              </w:rPr>
              <w:fldChar w:fldCharType="separate"/>
            </w:r>
            <w:r w:rsidR="000413FE">
              <w:rPr>
                <w:noProof/>
                <w:webHidden/>
              </w:rPr>
              <w:t>22</w:t>
            </w:r>
            <w:r w:rsidR="000413FE">
              <w:rPr>
                <w:noProof/>
                <w:webHidden/>
              </w:rPr>
              <w:fldChar w:fldCharType="end"/>
            </w:r>
          </w:hyperlink>
        </w:p>
        <w:p w14:paraId="11E80348" w14:textId="75D1CDF6" w:rsidR="000413FE" w:rsidRDefault="00FD6387">
          <w:pPr>
            <w:pStyle w:val="TOC3"/>
            <w:tabs>
              <w:tab w:val="right" w:leader="dot" w:pos="9350"/>
            </w:tabs>
            <w:rPr>
              <w:noProof/>
              <w:kern w:val="0"/>
              <w:lang w:val="en-ID" w:eastAsia="en-ID"/>
              <w14:ligatures w14:val="none"/>
            </w:rPr>
          </w:pPr>
          <w:hyperlink w:anchor="_Toc50007037"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_Toc50007037 \h </w:instrText>
            </w:r>
            <w:r w:rsidR="000413FE">
              <w:rPr>
                <w:noProof/>
                <w:webHidden/>
              </w:rPr>
            </w:r>
            <w:r w:rsidR="000413FE">
              <w:rPr>
                <w:noProof/>
                <w:webHidden/>
              </w:rPr>
              <w:fldChar w:fldCharType="separate"/>
            </w:r>
            <w:r w:rsidR="000413FE">
              <w:rPr>
                <w:noProof/>
                <w:webHidden/>
              </w:rPr>
              <w:t>22</w:t>
            </w:r>
            <w:r w:rsidR="000413FE">
              <w:rPr>
                <w:noProof/>
                <w:webHidden/>
              </w:rPr>
              <w:fldChar w:fldCharType="end"/>
            </w:r>
          </w:hyperlink>
        </w:p>
        <w:p w14:paraId="0CD28E57" w14:textId="37C359E1" w:rsidR="000413FE" w:rsidRDefault="00FD6387">
          <w:pPr>
            <w:pStyle w:val="TOC3"/>
            <w:tabs>
              <w:tab w:val="right" w:leader="dot" w:pos="9350"/>
            </w:tabs>
            <w:rPr>
              <w:noProof/>
              <w:kern w:val="0"/>
              <w:lang w:val="en-ID" w:eastAsia="en-ID"/>
              <w14:ligatures w14:val="none"/>
            </w:rPr>
          </w:pPr>
          <w:hyperlink w:anchor="_Toc50007038"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_Toc50007038 \h </w:instrText>
            </w:r>
            <w:r w:rsidR="000413FE">
              <w:rPr>
                <w:noProof/>
                <w:webHidden/>
              </w:rPr>
            </w:r>
            <w:r w:rsidR="000413FE">
              <w:rPr>
                <w:noProof/>
                <w:webHidden/>
              </w:rPr>
              <w:fldChar w:fldCharType="separate"/>
            </w:r>
            <w:r w:rsidR="000413FE">
              <w:rPr>
                <w:noProof/>
                <w:webHidden/>
              </w:rPr>
              <w:t>23</w:t>
            </w:r>
            <w:r w:rsidR="000413FE">
              <w:rPr>
                <w:noProof/>
                <w:webHidden/>
              </w:rPr>
              <w:fldChar w:fldCharType="end"/>
            </w:r>
          </w:hyperlink>
        </w:p>
        <w:p w14:paraId="04AB6764" w14:textId="5489AB1B" w:rsidR="000413FE" w:rsidRDefault="00FD6387">
          <w:pPr>
            <w:pStyle w:val="TOC3"/>
            <w:tabs>
              <w:tab w:val="right" w:leader="dot" w:pos="9350"/>
            </w:tabs>
            <w:rPr>
              <w:noProof/>
              <w:kern w:val="0"/>
              <w:lang w:val="en-ID" w:eastAsia="en-ID"/>
              <w14:ligatures w14:val="none"/>
            </w:rPr>
          </w:pPr>
          <w:hyperlink w:anchor="_Toc50007039"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_Toc50007039 \h </w:instrText>
            </w:r>
            <w:r w:rsidR="000413FE">
              <w:rPr>
                <w:noProof/>
                <w:webHidden/>
              </w:rPr>
            </w:r>
            <w:r w:rsidR="000413FE">
              <w:rPr>
                <w:noProof/>
                <w:webHidden/>
              </w:rPr>
              <w:fldChar w:fldCharType="separate"/>
            </w:r>
            <w:r w:rsidR="000413FE">
              <w:rPr>
                <w:noProof/>
                <w:webHidden/>
              </w:rPr>
              <w:t>23</w:t>
            </w:r>
            <w:r w:rsidR="000413FE">
              <w:rPr>
                <w:noProof/>
                <w:webHidden/>
              </w:rPr>
              <w:fldChar w:fldCharType="end"/>
            </w:r>
          </w:hyperlink>
        </w:p>
        <w:p w14:paraId="3EAA1B41" w14:textId="6CB6055E" w:rsidR="000413FE" w:rsidRDefault="00FD6387">
          <w:pPr>
            <w:pStyle w:val="TOC2"/>
            <w:tabs>
              <w:tab w:val="right" w:leader="dot" w:pos="9350"/>
            </w:tabs>
            <w:rPr>
              <w:noProof/>
              <w:kern w:val="0"/>
              <w:lang w:val="en-ID" w:eastAsia="en-ID"/>
              <w14:ligatures w14:val="none"/>
            </w:rPr>
          </w:pPr>
          <w:hyperlink w:anchor="_Toc50007040" w:history="1">
            <w:r w:rsidR="000413FE" w:rsidRPr="004F72D2">
              <w:rPr>
                <w:rStyle w:val="Hyperlink"/>
                <w:noProof/>
              </w:rPr>
              <w:t>TERTIARY SALES (INTHDP006)</w:t>
            </w:r>
            <w:r w:rsidR="000413FE">
              <w:rPr>
                <w:noProof/>
                <w:webHidden/>
              </w:rPr>
              <w:tab/>
            </w:r>
            <w:r w:rsidR="000413FE">
              <w:rPr>
                <w:noProof/>
                <w:webHidden/>
              </w:rPr>
              <w:fldChar w:fldCharType="begin"/>
            </w:r>
            <w:r w:rsidR="000413FE">
              <w:rPr>
                <w:noProof/>
                <w:webHidden/>
              </w:rPr>
              <w:instrText xml:space="preserve"> PAGEREF _Toc50007040 \h </w:instrText>
            </w:r>
            <w:r w:rsidR="000413FE">
              <w:rPr>
                <w:noProof/>
                <w:webHidden/>
              </w:rPr>
            </w:r>
            <w:r w:rsidR="000413FE">
              <w:rPr>
                <w:noProof/>
                <w:webHidden/>
              </w:rPr>
              <w:fldChar w:fldCharType="separate"/>
            </w:r>
            <w:r w:rsidR="000413FE">
              <w:rPr>
                <w:noProof/>
                <w:webHidden/>
              </w:rPr>
              <w:t>24</w:t>
            </w:r>
            <w:r w:rsidR="000413FE">
              <w:rPr>
                <w:noProof/>
                <w:webHidden/>
              </w:rPr>
              <w:fldChar w:fldCharType="end"/>
            </w:r>
          </w:hyperlink>
        </w:p>
        <w:p w14:paraId="1EE461BC" w14:textId="7BA97836" w:rsidR="000413FE" w:rsidRDefault="00FD6387">
          <w:pPr>
            <w:pStyle w:val="TOC3"/>
            <w:tabs>
              <w:tab w:val="right" w:leader="dot" w:pos="9350"/>
            </w:tabs>
            <w:rPr>
              <w:noProof/>
              <w:kern w:val="0"/>
              <w:lang w:val="en-ID" w:eastAsia="en-ID"/>
              <w14:ligatures w14:val="none"/>
            </w:rPr>
          </w:pPr>
          <w:hyperlink w:anchor="_Toc50007041"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_Toc50007041 \h </w:instrText>
            </w:r>
            <w:r w:rsidR="000413FE">
              <w:rPr>
                <w:noProof/>
                <w:webHidden/>
              </w:rPr>
            </w:r>
            <w:r w:rsidR="000413FE">
              <w:rPr>
                <w:noProof/>
                <w:webHidden/>
              </w:rPr>
              <w:fldChar w:fldCharType="separate"/>
            </w:r>
            <w:r w:rsidR="000413FE">
              <w:rPr>
                <w:noProof/>
                <w:webHidden/>
              </w:rPr>
              <w:t>24</w:t>
            </w:r>
            <w:r w:rsidR="000413FE">
              <w:rPr>
                <w:noProof/>
                <w:webHidden/>
              </w:rPr>
              <w:fldChar w:fldCharType="end"/>
            </w:r>
          </w:hyperlink>
        </w:p>
        <w:p w14:paraId="3A8629F6" w14:textId="77E87EF5" w:rsidR="000413FE" w:rsidRDefault="00FD6387">
          <w:pPr>
            <w:pStyle w:val="TOC3"/>
            <w:tabs>
              <w:tab w:val="right" w:leader="dot" w:pos="9350"/>
            </w:tabs>
            <w:rPr>
              <w:noProof/>
              <w:kern w:val="0"/>
              <w:lang w:val="en-ID" w:eastAsia="en-ID"/>
              <w14:ligatures w14:val="none"/>
            </w:rPr>
          </w:pPr>
          <w:hyperlink w:anchor="_Toc50007042"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_Toc50007042 \h </w:instrText>
            </w:r>
            <w:r w:rsidR="000413FE">
              <w:rPr>
                <w:noProof/>
                <w:webHidden/>
              </w:rPr>
            </w:r>
            <w:r w:rsidR="000413FE">
              <w:rPr>
                <w:noProof/>
                <w:webHidden/>
              </w:rPr>
              <w:fldChar w:fldCharType="separate"/>
            </w:r>
            <w:r w:rsidR="000413FE">
              <w:rPr>
                <w:noProof/>
                <w:webHidden/>
              </w:rPr>
              <w:t>24</w:t>
            </w:r>
            <w:r w:rsidR="000413FE">
              <w:rPr>
                <w:noProof/>
                <w:webHidden/>
              </w:rPr>
              <w:fldChar w:fldCharType="end"/>
            </w:r>
          </w:hyperlink>
        </w:p>
        <w:p w14:paraId="480492D7" w14:textId="7B1C32A3" w:rsidR="000413FE" w:rsidRDefault="00FD6387">
          <w:pPr>
            <w:pStyle w:val="TOC3"/>
            <w:tabs>
              <w:tab w:val="right" w:leader="dot" w:pos="9350"/>
            </w:tabs>
            <w:rPr>
              <w:noProof/>
              <w:kern w:val="0"/>
              <w:lang w:val="en-ID" w:eastAsia="en-ID"/>
              <w14:ligatures w14:val="none"/>
            </w:rPr>
          </w:pPr>
          <w:hyperlink w:anchor="_Toc50007043"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_Toc50007043 \h </w:instrText>
            </w:r>
            <w:r w:rsidR="000413FE">
              <w:rPr>
                <w:noProof/>
                <w:webHidden/>
              </w:rPr>
            </w:r>
            <w:r w:rsidR="000413FE">
              <w:rPr>
                <w:noProof/>
                <w:webHidden/>
              </w:rPr>
              <w:fldChar w:fldCharType="separate"/>
            </w:r>
            <w:r w:rsidR="000413FE">
              <w:rPr>
                <w:noProof/>
                <w:webHidden/>
              </w:rPr>
              <w:t>24</w:t>
            </w:r>
            <w:r w:rsidR="000413FE">
              <w:rPr>
                <w:noProof/>
                <w:webHidden/>
              </w:rPr>
              <w:fldChar w:fldCharType="end"/>
            </w:r>
          </w:hyperlink>
        </w:p>
        <w:p w14:paraId="72821F17" w14:textId="2B606F65" w:rsidR="000413FE" w:rsidRDefault="00FD6387">
          <w:pPr>
            <w:pStyle w:val="TOC3"/>
            <w:tabs>
              <w:tab w:val="right" w:leader="dot" w:pos="9350"/>
            </w:tabs>
            <w:rPr>
              <w:noProof/>
              <w:kern w:val="0"/>
              <w:lang w:val="en-ID" w:eastAsia="en-ID"/>
              <w14:ligatures w14:val="none"/>
            </w:rPr>
          </w:pPr>
          <w:hyperlink w:anchor="_Toc50007044"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_Toc50007044 \h </w:instrText>
            </w:r>
            <w:r w:rsidR="000413FE">
              <w:rPr>
                <w:noProof/>
                <w:webHidden/>
              </w:rPr>
            </w:r>
            <w:r w:rsidR="000413FE">
              <w:rPr>
                <w:noProof/>
                <w:webHidden/>
              </w:rPr>
              <w:fldChar w:fldCharType="separate"/>
            </w:r>
            <w:r w:rsidR="000413FE">
              <w:rPr>
                <w:noProof/>
                <w:webHidden/>
              </w:rPr>
              <w:t>24</w:t>
            </w:r>
            <w:r w:rsidR="000413FE">
              <w:rPr>
                <w:noProof/>
                <w:webHidden/>
              </w:rPr>
              <w:fldChar w:fldCharType="end"/>
            </w:r>
          </w:hyperlink>
        </w:p>
        <w:p w14:paraId="04EF9F28" w14:textId="753BB62D" w:rsidR="000413FE" w:rsidRDefault="00FD6387">
          <w:pPr>
            <w:pStyle w:val="TOC3"/>
            <w:tabs>
              <w:tab w:val="right" w:leader="dot" w:pos="9350"/>
            </w:tabs>
            <w:rPr>
              <w:noProof/>
              <w:kern w:val="0"/>
              <w:lang w:val="en-ID" w:eastAsia="en-ID"/>
              <w14:ligatures w14:val="none"/>
            </w:rPr>
          </w:pPr>
          <w:hyperlink w:anchor="_Toc50007045"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_Toc50007045 \h </w:instrText>
            </w:r>
            <w:r w:rsidR="000413FE">
              <w:rPr>
                <w:noProof/>
                <w:webHidden/>
              </w:rPr>
            </w:r>
            <w:r w:rsidR="000413FE">
              <w:rPr>
                <w:noProof/>
                <w:webHidden/>
              </w:rPr>
              <w:fldChar w:fldCharType="separate"/>
            </w:r>
            <w:r w:rsidR="000413FE">
              <w:rPr>
                <w:noProof/>
                <w:webHidden/>
              </w:rPr>
              <w:t>24</w:t>
            </w:r>
            <w:r w:rsidR="000413FE">
              <w:rPr>
                <w:noProof/>
                <w:webHidden/>
              </w:rPr>
              <w:fldChar w:fldCharType="end"/>
            </w:r>
          </w:hyperlink>
        </w:p>
        <w:p w14:paraId="77B98749" w14:textId="2CC6A886" w:rsidR="000413FE" w:rsidRDefault="00FD6387">
          <w:pPr>
            <w:pStyle w:val="TOC3"/>
            <w:tabs>
              <w:tab w:val="right" w:leader="dot" w:pos="9350"/>
            </w:tabs>
            <w:rPr>
              <w:noProof/>
              <w:kern w:val="0"/>
              <w:lang w:val="en-ID" w:eastAsia="en-ID"/>
              <w14:ligatures w14:val="none"/>
            </w:rPr>
          </w:pPr>
          <w:hyperlink w:anchor="_Toc50007046"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_Toc50007046 \h </w:instrText>
            </w:r>
            <w:r w:rsidR="000413FE">
              <w:rPr>
                <w:noProof/>
                <w:webHidden/>
              </w:rPr>
            </w:r>
            <w:r w:rsidR="000413FE">
              <w:rPr>
                <w:noProof/>
                <w:webHidden/>
              </w:rPr>
              <w:fldChar w:fldCharType="separate"/>
            </w:r>
            <w:r w:rsidR="000413FE">
              <w:rPr>
                <w:noProof/>
                <w:webHidden/>
              </w:rPr>
              <w:t>25</w:t>
            </w:r>
            <w:r w:rsidR="000413FE">
              <w:rPr>
                <w:noProof/>
                <w:webHidden/>
              </w:rPr>
              <w:fldChar w:fldCharType="end"/>
            </w:r>
          </w:hyperlink>
        </w:p>
        <w:p w14:paraId="2387FFD8" w14:textId="4EAC2745" w:rsidR="000413FE" w:rsidRDefault="00FD6387">
          <w:pPr>
            <w:pStyle w:val="TOC3"/>
            <w:tabs>
              <w:tab w:val="right" w:leader="dot" w:pos="9350"/>
            </w:tabs>
            <w:rPr>
              <w:noProof/>
              <w:kern w:val="0"/>
              <w:lang w:val="en-ID" w:eastAsia="en-ID"/>
              <w14:ligatures w14:val="none"/>
            </w:rPr>
          </w:pPr>
          <w:hyperlink w:anchor="_Toc50007047"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_Toc50007047 \h </w:instrText>
            </w:r>
            <w:r w:rsidR="000413FE">
              <w:rPr>
                <w:noProof/>
                <w:webHidden/>
              </w:rPr>
            </w:r>
            <w:r w:rsidR="000413FE">
              <w:rPr>
                <w:noProof/>
                <w:webHidden/>
              </w:rPr>
              <w:fldChar w:fldCharType="separate"/>
            </w:r>
            <w:r w:rsidR="000413FE">
              <w:rPr>
                <w:noProof/>
                <w:webHidden/>
              </w:rPr>
              <w:t>25</w:t>
            </w:r>
            <w:r w:rsidR="000413FE">
              <w:rPr>
                <w:noProof/>
                <w:webHidden/>
              </w:rPr>
              <w:fldChar w:fldCharType="end"/>
            </w:r>
          </w:hyperlink>
        </w:p>
        <w:p w14:paraId="336ED2EB" w14:textId="52F82C7E" w:rsidR="000413FE" w:rsidRDefault="00FD6387">
          <w:pPr>
            <w:pStyle w:val="TOC2"/>
            <w:tabs>
              <w:tab w:val="right" w:leader="dot" w:pos="9350"/>
            </w:tabs>
            <w:rPr>
              <w:noProof/>
              <w:kern w:val="0"/>
              <w:lang w:val="en-ID" w:eastAsia="en-ID"/>
              <w14:ligatures w14:val="none"/>
            </w:rPr>
          </w:pPr>
          <w:hyperlink w:anchor="_Toc50007048" w:history="1">
            <w:r w:rsidR="000413FE" w:rsidRPr="004F72D2">
              <w:rPr>
                <w:rStyle w:val="Hyperlink"/>
                <w:noProof/>
              </w:rPr>
              <w:t>ORGANIZATION MOBO BALANCE (INTHDP007)</w:t>
            </w:r>
            <w:r w:rsidR="000413FE">
              <w:rPr>
                <w:noProof/>
                <w:webHidden/>
              </w:rPr>
              <w:tab/>
            </w:r>
            <w:r w:rsidR="000413FE">
              <w:rPr>
                <w:noProof/>
                <w:webHidden/>
              </w:rPr>
              <w:fldChar w:fldCharType="begin"/>
            </w:r>
            <w:r w:rsidR="000413FE">
              <w:rPr>
                <w:noProof/>
                <w:webHidden/>
              </w:rPr>
              <w:instrText xml:space="preserve"> PAGEREF _Toc50007048 \h </w:instrText>
            </w:r>
            <w:r w:rsidR="000413FE">
              <w:rPr>
                <w:noProof/>
                <w:webHidden/>
              </w:rPr>
            </w:r>
            <w:r w:rsidR="000413FE">
              <w:rPr>
                <w:noProof/>
                <w:webHidden/>
              </w:rPr>
              <w:fldChar w:fldCharType="separate"/>
            </w:r>
            <w:r w:rsidR="000413FE">
              <w:rPr>
                <w:noProof/>
                <w:webHidden/>
              </w:rPr>
              <w:t>26</w:t>
            </w:r>
            <w:r w:rsidR="000413FE">
              <w:rPr>
                <w:noProof/>
                <w:webHidden/>
              </w:rPr>
              <w:fldChar w:fldCharType="end"/>
            </w:r>
          </w:hyperlink>
        </w:p>
        <w:p w14:paraId="3D9E45DB" w14:textId="3801BE99" w:rsidR="000413FE" w:rsidRDefault="00FD6387">
          <w:pPr>
            <w:pStyle w:val="TOC3"/>
            <w:tabs>
              <w:tab w:val="right" w:leader="dot" w:pos="9350"/>
            </w:tabs>
            <w:rPr>
              <w:noProof/>
              <w:kern w:val="0"/>
              <w:lang w:val="en-ID" w:eastAsia="en-ID"/>
              <w14:ligatures w14:val="none"/>
            </w:rPr>
          </w:pPr>
          <w:hyperlink w:anchor="_Toc50007049"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_Toc50007049 \h </w:instrText>
            </w:r>
            <w:r w:rsidR="000413FE">
              <w:rPr>
                <w:noProof/>
                <w:webHidden/>
              </w:rPr>
            </w:r>
            <w:r w:rsidR="000413FE">
              <w:rPr>
                <w:noProof/>
                <w:webHidden/>
              </w:rPr>
              <w:fldChar w:fldCharType="separate"/>
            </w:r>
            <w:r w:rsidR="000413FE">
              <w:rPr>
                <w:noProof/>
                <w:webHidden/>
              </w:rPr>
              <w:t>26</w:t>
            </w:r>
            <w:r w:rsidR="000413FE">
              <w:rPr>
                <w:noProof/>
                <w:webHidden/>
              </w:rPr>
              <w:fldChar w:fldCharType="end"/>
            </w:r>
          </w:hyperlink>
        </w:p>
        <w:p w14:paraId="7BEABD25" w14:textId="1A95B831" w:rsidR="000413FE" w:rsidRDefault="00FD6387">
          <w:pPr>
            <w:pStyle w:val="TOC3"/>
            <w:tabs>
              <w:tab w:val="right" w:leader="dot" w:pos="9350"/>
            </w:tabs>
            <w:rPr>
              <w:noProof/>
              <w:kern w:val="0"/>
              <w:lang w:val="en-ID" w:eastAsia="en-ID"/>
              <w14:ligatures w14:val="none"/>
            </w:rPr>
          </w:pPr>
          <w:hyperlink w:anchor="_Toc50007050"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_Toc50007050 \h </w:instrText>
            </w:r>
            <w:r w:rsidR="000413FE">
              <w:rPr>
                <w:noProof/>
                <w:webHidden/>
              </w:rPr>
            </w:r>
            <w:r w:rsidR="000413FE">
              <w:rPr>
                <w:noProof/>
                <w:webHidden/>
              </w:rPr>
              <w:fldChar w:fldCharType="separate"/>
            </w:r>
            <w:r w:rsidR="000413FE">
              <w:rPr>
                <w:noProof/>
                <w:webHidden/>
              </w:rPr>
              <w:t>26</w:t>
            </w:r>
            <w:r w:rsidR="000413FE">
              <w:rPr>
                <w:noProof/>
                <w:webHidden/>
              </w:rPr>
              <w:fldChar w:fldCharType="end"/>
            </w:r>
          </w:hyperlink>
        </w:p>
        <w:p w14:paraId="7767256E" w14:textId="4B25FFAD" w:rsidR="000413FE" w:rsidRDefault="00FD6387">
          <w:pPr>
            <w:pStyle w:val="TOC3"/>
            <w:tabs>
              <w:tab w:val="right" w:leader="dot" w:pos="9350"/>
            </w:tabs>
            <w:rPr>
              <w:noProof/>
              <w:kern w:val="0"/>
              <w:lang w:val="en-ID" w:eastAsia="en-ID"/>
              <w14:ligatures w14:val="none"/>
            </w:rPr>
          </w:pPr>
          <w:hyperlink w:anchor="_Toc50007051"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_Toc50007051 \h </w:instrText>
            </w:r>
            <w:r w:rsidR="000413FE">
              <w:rPr>
                <w:noProof/>
                <w:webHidden/>
              </w:rPr>
            </w:r>
            <w:r w:rsidR="000413FE">
              <w:rPr>
                <w:noProof/>
                <w:webHidden/>
              </w:rPr>
              <w:fldChar w:fldCharType="separate"/>
            </w:r>
            <w:r w:rsidR="000413FE">
              <w:rPr>
                <w:noProof/>
                <w:webHidden/>
              </w:rPr>
              <w:t>26</w:t>
            </w:r>
            <w:r w:rsidR="000413FE">
              <w:rPr>
                <w:noProof/>
                <w:webHidden/>
              </w:rPr>
              <w:fldChar w:fldCharType="end"/>
            </w:r>
          </w:hyperlink>
        </w:p>
        <w:p w14:paraId="4B13E9DE" w14:textId="2059FAB2" w:rsidR="000413FE" w:rsidRDefault="00FD6387">
          <w:pPr>
            <w:pStyle w:val="TOC3"/>
            <w:tabs>
              <w:tab w:val="right" w:leader="dot" w:pos="9350"/>
            </w:tabs>
            <w:rPr>
              <w:noProof/>
              <w:kern w:val="0"/>
              <w:lang w:val="en-ID" w:eastAsia="en-ID"/>
              <w14:ligatures w14:val="none"/>
            </w:rPr>
          </w:pPr>
          <w:hyperlink w:anchor="_Toc50007052"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_Toc50007052 \h </w:instrText>
            </w:r>
            <w:r w:rsidR="000413FE">
              <w:rPr>
                <w:noProof/>
                <w:webHidden/>
              </w:rPr>
            </w:r>
            <w:r w:rsidR="000413FE">
              <w:rPr>
                <w:noProof/>
                <w:webHidden/>
              </w:rPr>
              <w:fldChar w:fldCharType="separate"/>
            </w:r>
            <w:r w:rsidR="000413FE">
              <w:rPr>
                <w:noProof/>
                <w:webHidden/>
              </w:rPr>
              <w:t>26</w:t>
            </w:r>
            <w:r w:rsidR="000413FE">
              <w:rPr>
                <w:noProof/>
                <w:webHidden/>
              </w:rPr>
              <w:fldChar w:fldCharType="end"/>
            </w:r>
          </w:hyperlink>
        </w:p>
        <w:p w14:paraId="55FFBBB2" w14:textId="0E4FE7B3" w:rsidR="000413FE" w:rsidRDefault="00FD6387">
          <w:pPr>
            <w:pStyle w:val="TOC3"/>
            <w:tabs>
              <w:tab w:val="right" w:leader="dot" w:pos="9350"/>
            </w:tabs>
            <w:rPr>
              <w:noProof/>
              <w:kern w:val="0"/>
              <w:lang w:val="en-ID" w:eastAsia="en-ID"/>
              <w14:ligatures w14:val="none"/>
            </w:rPr>
          </w:pPr>
          <w:hyperlink w:anchor="_Toc50007053"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_Toc50007053 \h </w:instrText>
            </w:r>
            <w:r w:rsidR="000413FE">
              <w:rPr>
                <w:noProof/>
                <w:webHidden/>
              </w:rPr>
            </w:r>
            <w:r w:rsidR="000413FE">
              <w:rPr>
                <w:noProof/>
                <w:webHidden/>
              </w:rPr>
              <w:fldChar w:fldCharType="separate"/>
            </w:r>
            <w:r w:rsidR="000413FE">
              <w:rPr>
                <w:noProof/>
                <w:webHidden/>
              </w:rPr>
              <w:t>26</w:t>
            </w:r>
            <w:r w:rsidR="000413FE">
              <w:rPr>
                <w:noProof/>
                <w:webHidden/>
              </w:rPr>
              <w:fldChar w:fldCharType="end"/>
            </w:r>
          </w:hyperlink>
        </w:p>
        <w:p w14:paraId="4ED07188" w14:textId="2E607E8D" w:rsidR="000413FE" w:rsidRDefault="00FD6387">
          <w:pPr>
            <w:pStyle w:val="TOC3"/>
            <w:tabs>
              <w:tab w:val="right" w:leader="dot" w:pos="9350"/>
            </w:tabs>
            <w:rPr>
              <w:noProof/>
              <w:kern w:val="0"/>
              <w:lang w:val="en-ID" w:eastAsia="en-ID"/>
              <w14:ligatures w14:val="none"/>
            </w:rPr>
          </w:pPr>
          <w:hyperlink w:anchor="_Toc50007054"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_Toc50007054 \h </w:instrText>
            </w:r>
            <w:r w:rsidR="000413FE">
              <w:rPr>
                <w:noProof/>
                <w:webHidden/>
              </w:rPr>
            </w:r>
            <w:r w:rsidR="000413FE">
              <w:rPr>
                <w:noProof/>
                <w:webHidden/>
              </w:rPr>
              <w:fldChar w:fldCharType="separate"/>
            </w:r>
            <w:r w:rsidR="000413FE">
              <w:rPr>
                <w:noProof/>
                <w:webHidden/>
              </w:rPr>
              <w:t>27</w:t>
            </w:r>
            <w:r w:rsidR="000413FE">
              <w:rPr>
                <w:noProof/>
                <w:webHidden/>
              </w:rPr>
              <w:fldChar w:fldCharType="end"/>
            </w:r>
          </w:hyperlink>
        </w:p>
        <w:p w14:paraId="2DA04E64" w14:textId="427E53CC" w:rsidR="000413FE" w:rsidRDefault="00FD6387">
          <w:pPr>
            <w:pStyle w:val="TOC3"/>
            <w:tabs>
              <w:tab w:val="right" w:leader="dot" w:pos="9350"/>
            </w:tabs>
            <w:rPr>
              <w:noProof/>
              <w:kern w:val="0"/>
              <w:lang w:val="en-ID" w:eastAsia="en-ID"/>
              <w14:ligatures w14:val="none"/>
            </w:rPr>
          </w:pPr>
          <w:hyperlink w:anchor="_Toc50007055"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_Toc50007055 \h </w:instrText>
            </w:r>
            <w:r w:rsidR="000413FE">
              <w:rPr>
                <w:noProof/>
                <w:webHidden/>
              </w:rPr>
            </w:r>
            <w:r w:rsidR="000413FE">
              <w:rPr>
                <w:noProof/>
                <w:webHidden/>
              </w:rPr>
              <w:fldChar w:fldCharType="separate"/>
            </w:r>
            <w:r w:rsidR="000413FE">
              <w:rPr>
                <w:noProof/>
                <w:webHidden/>
              </w:rPr>
              <w:t>27</w:t>
            </w:r>
            <w:r w:rsidR="000413FE">
              <w:rPr>
                <w:noProof/>
                <w:webHidden/>
              </w:rPr>
              <w:fldChar w:fldCharType="end"/>
            </w:r>
          </w:hyperlink>
        </w:p>
        <w:p w14:paraId="79EC1FF3" w14:textId="33E82BC0" w:rsidR="000413FE" w:rsidRDefault="00FD6387">
          <w:pPr>
            <w:pStyle w:val="TOC2"/>
            <w:tabs>
              <w:tab w:val="right" w:leader="dot" w:pos="9350"/>
            </w:tabs>
            <w:rPr>
              <w:noProof/>
              <w:kern w:val="0"/>
              <w:lang w:val="en-ID" w:eastAsia="en-ID"/>
              <w14:ligatures w14:val="none"/>
            </w:rPr>
          </w:pPr>
          <w:hyperlink w:anchor="_Toc50007056" w:history="1">
            <w:r w:rsidR="000413FE" w:rsidRPr="004F72D2">
              <w:rPr>
                <w:rStyle w:val="Hyperlink"/>
                <w:noProof/>
              </w:rPr>
              <w:t>PREPAID SERVICE REVENUE (INTHDP008)</w:t>
            </w:r>
            <w:r w:rsidR="000413FE">
              <w:rPr>
                <w:noProof/>
                <w:webHidden/>
              </w:rPr>
              <w:tab/>
            </w:r>
            <w:r w:rsidR="000413FE">
              <w:rPr>
                <w:noProof/>
                <w:webHidden/>
              </w:rPr>
              <w:fldChar w:fldCharType="begin"/>
            </w:r>
            <w:r w:rsidR="000413FE">
              <w:rPr>
                <w:noProof/>
                <w:webHidden/>
              </w:rPr>
              <w:instrText xml:space="preserve"> PAGEREF _Toc50007056 \h </w:instrText>
            </w:r>
            <w:r w:rsidR="000413FE">
              <w:rPr>
                <w:noProof/>
                <w:webHidden/>
              </w:rPr>
            </w:r>
            <w:r w:rsidR="000413FE">
              <w:rPr>
                <w:noProof/>
                <w:webHidden/>
              </w:rPr>
              <w:fldChar w:fldCharType="separate"/>
            </w:r>
            <w:r w:rsidR="000413FE">
              <w:rPr>
                <w:noProof/>
                <w:webHidden/>
              </w:rPr>
              <w:t>28</w:t>
            </w:r>
            <w:r w:rsidR="000413FE">
              <w:rPr>
                <w:noProof/>
                <w:webHidden/>
              </w:rPr>
              <w:fldChar w:fldCharType="end"/>
            </w:r>
          </w:hyperlink>
        </w:p>
        <w:p w14:paraId="7292B45F" w14:textId="24A876E6" w:rsidR="000413FE" w:rsidRDefault="00FD6387">
          <w:pPr>
            <w:pStyle w:val="TOC3"/>
            <w:tabs>
              <w:tab w:val="right" w:leader="dot" w:pos="9350"/>
            </w:tabs>
            <w:rPr>
              <w:noProof/>
              <w:kern w:val="0"/>
              <w:lang w:val="en-ID" w:eastAsia="en-ID"/>
              <w14:ligatures w14:val="none"/>
            </w:rPr>
          </w:pPr>
          <w:hyperlink w:anchor="_Toc50007057"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_Toc50007057 \h </w:instrText>
            </w:r>
            <w:r w:rsidR="000413FE">
              <w:rPr>
                <w:noProof/>
                <w:webHidden/>
              </w:rPr>
            </w:r>
            <w:r w:rsidR="000413FE">
              <w:rPr>
                <w:noProof/>
                <w:webHidden/>
              </w:rPr>
              <w:fldChar w:fldCharType="separate"/>
            </w:r>
            <w:r w:rsidR="000413FE">
              <w:rPr>
                <w:noProof/>
                <w:webHidden/>
              </w:rPr>
              <w:t>28</w:t>
            </w:r>
            <w:r w:rsidR="000413FE">
              <w:rPr>
                <w:noProof/>
                <w:webHidden/>
              </w:rPr>
              <w:fldChar w:fldCharType="end"/>
            </w:r>
          </w:hyperlink>
        </w:p>
        <w:p w14:paraId="011E8D89" w14:textId="0B3EAA4D" w:rsidR="000413FE" w:rsidRDefault="00FD6387">
          <w:pPr>
            <w:pStyle w:val="TOC3"/>
            <w:tabs>
              <w:tab w:val="right" w:leader="dot" w:pos="9350"/>
            </w:tabs>
            <w:rPr>
              <w:noProof/>
              <w:kern w:val="0"/>
              <w:lang w:val="en-ID" w:eastAsia="en-ID"/>
              <w14:ligatures w14:val="none"/>
            </w:rPr>
          </w:pPr>
          <w:hyperlink w:anchor="_Toc50007058"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_Toc50007058 \h </w:instrText>
            </w:r>
            <w:r w:rsidR="000413FE">
              <w:rPr>
                <w:noProof/>
                <w:webHidden/>
              </w:rPr>
            </w:r>
            <w:r w:rsidR="000413FE">
              <w:rPr>
                <w:noProof/>
                <w:webHidden/>
              </w:rPr>
              <w:fldChar w:fldCharType="separate"/>
            </w:r>
            <w:r w:rsidR="000413FE">
              <w:rPr>
                <w:noProof/>
                <w:webHidden/>
              </w:rPr>
              <w:t>28</w:t>
            </w:r>
            <w:r w:rsidR="000413FE">
              <w:rPr>
                <w:noProof/>
                <w:webHidden/>
              </w:rPr>
              <w:fldChar w:fldCharType="end"/>
            </w:r>
          </w:hyperlink>
        </w:p>
        <w:p w14:paraId="0C287F57" w14:textId="75D69EB2" w:rsidR="000413FE" w:rsidRDefault="00FD6387">
          <w:pPr>
            <w:pStyle w:val="TOC3"/>
            <w:tabs>
              <w:tab w:val="right" w:leader="dot" w:pos="9350"/>
            </w:tabs>
            <w:rPr>
              <w:noProof/>
              <w:kern w:val="0"/>
              <w:lang w:val="en-ID" w:eastAsia="en-ID"/>
              <w14:ligatures w14:val="none"/>
            </w:rPr>
          </w:pPr>
          <w:hyperlink w:anchor="_Toc50007059"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_Toc50007059 \h </w:instrText>
            </w:r>
            <w:r w:rsidR="000413FE">
              <w:rPr>
                <w:noProof/>
                <w:webHidden/>
              </w:rPr>
            </w:r>
            <w:r w:rsidR="000413FE">
              <w:rPr>
                <w:noProof/>
                <w:webHidden/>
              </w:rPr>
              <w:fldChar w:fldCharType="separate"/>
            </w:r>
            <w:r w:rsidR="000413FE">
              <w:rPr>
                <w:noProof/>
                <w:webHidden/>
              </w:rPr>
              <w:t>28</w:t>
            </w:r>
            <w:r w:rsidR="000413FE">
              <w:rPr>
                <w:noProof/>
                <w:webHidden/>
              </w:rPr>
              <w:fldChar w:fldCharType="end"/>
            </w:r>
          </w:hyperlink>
        </w:p>
        <w:p w14:paraId="08A9D36C" w14:textId="01406F97" w:rsidR="000413FE" w:rsidRDefault="00FD6387">
          <w:pPr>
            <w:pStyle w:val="TOC3"/>
            <w:tabs>
              <w:tab w:val="right" w:leader="dot" w:pos="9350"/>
            </w:tabs>
            <w:rPr>
              <w:noProof/>
              <w:kern w:val="0"/>
              <w:lang w:val="en-ID" w:eastAsia="en-ID"/>
              <w14:ligatures w14:val="none"/>
            </w:rPr>
          </w:pPr>
          <w:hyperlink w:anchor="_Toc50007060"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_Toc50007060 \h </w:instrText>
            </w:r>
            <w:r w:rsidR="000413FE">
              <w:rPr>
                <w:noProof/>
                <w:webHidden/>
              </w:rPr>
            </w:r>
            <w:r w:rsidR="000413FE">
              <w:rPr>
                <w:noProof/>
                <w:webHidden/>
              </w:rPr>
              <w:fldChar w:fldCharType="separate"/>
            </w:r>
            <w:r w:rsidR="000413FE">
              <w:rPr>
                <w:noProof/>
                <w:webHidden/>
              </w:rPr>
              <w:t>28</w:t>
            </w:r>
            <w:r w:rsidR="000413FE">
              <w:rPr>
                <w:noProof/>
                <w:webHidden/>
              </w:rPr>
              <w:fldChar w:fldCharType="end"/>
            </w:r>
          </w:hyperlink>
        </w:p>
        <w:p w14:paraId="762098A8" w14:textId="77B20CFD" w:rsidR="000413FE" w:rsidRDefault="00FD6387">
          <w:pPr>
            <w:pStyle w:val="TOC3"/>
            <w:tabs>
              <w:tab w:val="right" w:leader="dot" w:pos="9350"/>
            </w:tabs>
            <w:rPr>
              <w:noProof/>
              <w:kern w:val="0"/>
              <w:lang w:val="en-ID" w:eastAsia="en-ID"/>
              <w14:ligatures w14:val="none"/>
            </w:rPr>
          </w:pPr>
          <w:hyperlink w:anchor="_Toc50007061"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_Toc50007061 \h </w:instrText>
            </w:r>
            <w:r w:rsidR="000413FE">
              <w:rPr>
                <w:noProof/>
                <w:webHidden/>
              </w:rPr>
            </w:r>
            <w:r w:rsidR="000413FE">
              <w:rPr>
                <w:noProof/>
                <w:webHidden/>
              </w:rPr>
              <w:fldChar w:fldCharType="separate"/>
            </w:r>
            <w:r w:rsidR="000413FE">
              <w:rPr>
                <w:noProof/>
                <w:webHidden/>
              </w:rPr>
              <w:t>28</w:t>
            </w:r>
            <w:r w:rsidR="000413FE">
              <w:rPr>
                <w:noProof/>
                <w:webHidden/>
              </w:rPr>
              <w:fldChar w:fldCharType="end"/>
            </w:r>
          </w:hyperlink>
        </w:p>
        <w:p w14:paraId="5B8D52FD" w14:textId="14C733DE" w:rsidR="000413FE" w:rsidRDefault="00FD6387">
          <w:pPr>
            <w:pStyle w:val="TOC3"/>
            <w:tabs>
              <w:tab w:val="right" w:leader="dot" w:pos="9350"/>
            </w:tabs>
            <w:rPr>
              <w:noProof/>
              <w:kern w:val="0"/>
              <w:lang w:val="en-ID" w:eastAsia="en-ID"/>
              <w14:ligatures w14:val="none"/>
            </w:rPr>
          </w:pPr>
          <w:hyperlink w:anchor="_Toc50007062"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_Toc50007062 \h </w:instrText>
            </w:r>
            <w:r w:rsidR="000413FE">
              <w:rPr>
                <w:noProof/>
                <w:webHidden/>
              </w:rPr>
            </w:r>
            <w:r w:rsidR="000413FE">
              <w:rPr>
                <w:noProof/>
                <w:webHidden/>
              </w:rPr>
              <w:fldChar w:fldCharType="separate"/>
            </w:r>
            <w:r w:rsidR="000413FE">
              <w:rPr>
                <w:noProof/>
                <w:webHidden/>
              </w:rPr>
              <w:t>29</w:t>
            </w:r>
            <w:r w:rsidR="000413FE">
              <w:rPr>
                <w:noProof/>
                <w:webHidden/>
              </w:rPr>
              <w:fldChar w:fldCharType="end"/>
            </w:r>
          </w:hyperlink>
        </w:p>
        <w:p w14:paraId="57B58FFF" w14:textId="7CBAD6EB" w:rsidR="000413FE" w:rsidRDefault="00FD6387">
          <w:pPr>
            <w:pStyle w:val="TOC3"/>
            <w:tabs>
              <w:tab w:val="right" w:leader="dot" w:pos="9350"/>
            </w:tabs>
            <w:rPr>
              <w:noProof/>
              <w:kern w:val="0"/>
              <w:lang w:val="en-ID" w:eastAsia="en-ID"/>
              <w14:ligatures w14:val="none"/>
            </w:rPr>
          </w:pPr>
          <w:hyperlink w:anchor="_Toc50007063"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_Toc50007063 \h </w:instrText>
            </w:r>
            <w:r w:rsidR="000413FE">
              <w:rPr>
                <w:noProof/>
                <w:webHidden/>
              </w:rPr>
            </w:r>
            <w:r w:rsidR="000413FE">
              <w:rPr>
                <w:noProof/>
                <w:webHidden/>
              </w:rPr>
              <w:fldChar w:fldCharType="separate"/>
            </w:r>
            <w:r w:rsidR="000413FE">
              <w:rPr>
                <w:noProof/>
                <w:webHidden/>
              </w:rPr>
              <w:t>29</w:t>
            </w:r>
            <w:r w:rsidR="000413FE">
              <w:rPr>
                <w:noProof/>
                <w:webHidden/>
              </w:rPr>
              <w:fldChar w:fldCharType="end"/>
            </w:r>
          </w:hyperlink>
        </w:p>
        <w:p w14:paraId="6B620C8A" w14:textId="0B71AF69" w:rsidR="000413FE" w:rsidRDefault="00FD6387">
          <w:pPr>
            <w:pStyle w:val="TOC2"/>
            <w:tabs>
              <w:tab w:val="right" w:leader="dot" w:pos="9350"/>
            </w:tabs>
            <w:rPr>
              <w:noProof/>
              <w:kern w:val="0"/>
              <w:lang w:val="en-ID" w:eastAsia="en-ID"/>
              <w14:ligatures w14:val="none"/>
            </w:rPr>
          </w:pPr>
          <w:hyperlink w:anchor="_Toc50007064" w:history="1">
            <w:r w:rsidR="000413FE" w:rsidRPr="004F72D2">
              <w:rPr>
                <w:rStyle w:val="Hyperlink"/>
                <w:noProof/>
              </w:rPr>
              <w:t>MOBO USAGE REVENUE (INTHDP009)</w:t>
            </w:r>
            <w:r w:rsidR="000413FE">
              <w:rPr>
                <w:noProof/>
                <w:webHidden/>
              </w:rPr>
              <w:tab/>
            </w:r>
            <w:r w:rsidR="000413FE">
              <w:rPr>
                <w:noProof/>
                <w:webHidden/>
              </w:rPr>
              <w:fldChar w:fldCharType="begin"/>
            </w:r>
            <w:r w:rsidR="000413FE">
              <w:rPr>
                <w:noProof/>
                <w:webHidden/>
              </w:rPr>
              <w:instrText xml:space="preserve"> PAGEREF _Toc50007064 \h </w:instrText>
            </w:r>
            <w:r w:rsidR="000413FE">
              <w:rPr>
                <w:noProof/>
                <w:webHidden/>
              </w:rPr>
            </w:r>
            <w:r w:rsidR="000413FE">
              <w:rPr>
                <w:noProof/>
                <w:webHidden/>
              </w:rPr>
              <w:fldChar w:fldCharType="separate"/>
            </w:r>
            <w:r w:rsidR="000413FE">
              <w:rPr>
                <w:noProof/>
                <w:webHidden/>
              </w:rPr>
              <w:t>30</w:t>
            </w:r>
            <w:r w:rsidR="000413FE">
              <w:rPr>
                <w:noProof/>
                <w:webHidden/>
              </w:rPr>
              <w:fldChar w:fldCharType="end"/>
            </w:r>
          </w:hyperlink>
        </w:p>
        <w:p w14:paraId="2B880158" w14:textId="0B4C73BC" w:rsidR="000413FE" w:rsidRDefault="00FD6387">
          <w:pPr>
            <w:pStyle w:val="TOC3"/>
            <w:tabs>
              <w:tab w:val="right" w:leader="dot" w:pos="9350"/>
            </w:tabs>
            <w:rPr>
              <w:noProof/>
              <w:kern w:val="0"/>
              <w:lang w:val="en-ID" w:eastAsia="en-ID"/>
              <w14:ligatures w14:val="none"/>
            </w:rPr>
          </w:pPr>
          <w:hyperlink w:anchor="_Toc50007065"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_Toc50007065 \h </w:instrText>
            </w:r>
            <w:r w:rsidR="000413FE">
              <w:rPr>
                <w:noProof/>
                <w:webHidden/>
              </w:rPr>
            </w:r>
            <w:r w:rsidR="000413FE">
              <w:rPr>
                <w:noProof/>
                <w:webHidden/>
              </w:rPr>
              <w:fldChar w:fldCharType="separate"/>
            </w:r>
            <w:r w:rsidR="000413FE">
              <w:rPr>
                <w:noProof/>
                <w:webHidden/>
              </w:rPr>
              <w:t>30</w:t>
            </w:r>
            <w:r w:rsidR="000413FE">
              <w:rPr>
                <w:noProof/>
                <w:webHidden/>
              </w:rPr>
              <w:fldChar w:fldCharType="end"/>
            </w:r>
          </w:hyperlink>
        </w:p>
        <w:p w14:paraId="1BA86683" w14:textId="3A90FC33" w:rsidR="000413FE" w:rsidRDefault="00FD6387">
          <w:pPr>
            <w:pStyle w:val="TOC3"/>
            <w:tabs>
              <w:tab w:val="right" w:leader="dot" w:pos="9350"/>
            </w:tabs>
            <w:rPr>
              <w:noProof/>
              <w:kern w:val="0"/>
              <w:lang w:val="en-ID" w:eastAsia="en-ID"/>
              <w14:ligatures w14:val="none"/>
            </w:rPr>
          </w:pPr>
          <w:hyperlink w:anchor="_Toc50007066"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_Toc50007066 \h </w:instrText>
            </w:r>
            <w:r w:rsidR="000413FE">
              <w:rPr>
                <w:noProof/>
                <w:webHidden/>
              </w:rPr>
            </w:r>
            <w:r w:rsidR="000413FE">
              <w:rPr>
                <w:noProof/>
                <w:webHidden/>
              </w:rPr>
              <w:fldChar w:fldCharType="separate"/>
            </w:r>
            <w:r w:rsidR="000413FE">
              <w:rPr>
                <w:noProof/>
                <w:webHidden/>
              </w:rPr>
              <w:t>30</w:t>
            </w:r>
            <w:r w:rsidR="000413FE">
              <w:rPr>
                <w:noProof/>
                <w:webHidden/>
              </w:rPr>
              <w:fldChar w:fldCharType="end"/>
            </w:r>
          </w:hyperlink>
        </w:p>
        <w:p w14:paraId="26716564" w14:textId="5A3196B3" w:rsidR="000413FE" w:rsidRDefault="00FD6387">
          <w:pPr>
            <w:pStyle w:val="TOC3"/>
            <w:tabs>
              <w:tab w:val="right" w:leader="dot" w:pos="9350"/>
            </w:tabs>
            <w:rPr>
              <w:noProof/>
              <w:kern w:val="0"/>
              <w:lang w:val="en-ID" w:eastAsia="en-ID"/>
              <w14:ligatures w14:val="none"/>
            </w:rPr>
          </w:pPr>
          <w:hyperlink w:anchor="_Toc50007067"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_Toc50007067 \h </w:instrText>
            </w:r>
            <w:r w:rsidR="000413FE">
              <w:rPr>
                <w:noProof/>
                <w:webHidden/>
              </w:rPr>
            </w:r>
            <w:r w:rsidR="000413FE">
              <w:rPr>
                <w:noProof/>
                <w:webHidden/>
              </w:rPr>
              <w:fldChar w:fldCharType="separate"/>
            </w:r>
            <w:r w:rsidR="000413FE">
              <w:rPr>
                <w:noProof/>
                <w:webHidden/>
              </w:rPr>
              <w:t>30</w:t>
            </w:r>
            <w:r w:rsidR="000413FE">
              <w:rPr>
                <w:noProof/>
                <w:webHidden/>
              </w:rPr>
              <w:fldChar w:fldCharType="end"/>
            </w:r>
          </w:hyperlink>
        </w:p>
        <w:p w14:paraId="674B70D6" w14:textId="00173EE0" w:rsidR="000413FE" w:rsidRDefault="00FD6387">
          <w:pPr>
            <w:pStyle w:val="TOC3"/>
            <w:tabs>
              <w:tab w:val="right" w:leader="dot" w:pos="9350"/>
            </w:tabs>
            <w:rPr>
              <w:noProof/>
              <w:kern w:val="0"/>
              <w:lang w:val="en-ID" w:eastAsia="en-ID"/>
              <w14:ligatures w14:val="none"/>
            </w:rPr>
          </w:pPr>
          <w:hyperlink w:anchor="_Toc50007068"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_Toc50007068 \h </w:instrText>
            </w:r>
            <w:r w:rsidR="000413FE">
              <w:rPr>
                <w:noProof/>
                <w:webHidden/>
              </w:rPr>
            </w:r>
            <w:r w:rsidR="000413FE">
              <w:rPr>
                <w:noProof/>
                <w:webHidden/>
              </w:rPr>
              <w:fldChar w:fldCharType="separate"/>
            </w:r>
            <w:r w:rsidR="000413FE">
              <w:rPr>
                <w:noProof/>
                <w:webHidden/>
              </w:rPr>
              <w:t>30</w:t>
            </w:r>
            <w:r w:rsidR="000413FE">
              <w:rPr>
                <w:noProof/>
                <w:webHidden/>
              </w:rPr>
              <w:fldChar w:fldCharType="end"/>
            </w:r>
          </w:hyperlink>
        </w:p>
        <w:p w14:paraId="5434B4D5" w14:textId="20491094" w:rsidR="000413FE" w:rsidRDefault="00FD6387">
          <w:pPr>
            <w:pStyle w:val="TOC3"/>
            <w:tabs>
              <w:tab w:val="right" w:leader="dot" w:pos="9350"/>
            </w:tabs>
            <w:rPr>
              <w:noProof/>
              <w:kern w:val="0"/>
              <w:lang w:val="en-ID" w:eastAsia="en-ID"/>
              <w14:ligatures w14:val="none"/>
            </w:rPr>
          </w:pPr>
          <w:hyperlink w:anchor="_Toc50007069"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_Toc50007069 \h </w:instrText>
            </w:r>
            <w:r w:rsidR="000413FE">
              <w:rPr>
                <w:noProof/>
                <w:webHidden/>
              </w:rPr>
            </w:r>
            <w:r w:rsidR="000413FE">
              <w:rPr>
                <w:noProof/>
                <w:webHidden/>
              </w:rPr>
              <w:fldChar w:fldCharType="separate"/>
            </w:r>
            <w:r w:rsidR="000413FE">
              <w:rPr>
                <w:noProof/>
                <w:webHidden/>
              </w:rPr>
              <w:t>30</w:t>
            </w:r>
            <w:r w:rsidR="000413FE">
              <w:rPr>
                <w:noProof/>
                <w:webHidden/>
              </w:rPr>
              <w:fldChar w:fldCharType="end"/>
            </w:r>
          </w:hyperlink>
        </w:p>
        <w:p w14:paraId="050A2939" w14:textId="5E346A77" w:rsidR="000413FE" w:rsidRDefault="00FD6387">
          <w:pPr>
            <w:pStyle w:val="TOC3"/>
            <w:tabs>
              <w:tab w:val="right" w:leader="dot" w:pos="9350"/>
            </w:tabs>
            <w:rPr>
              <w:noProof/>
              <w:kern w:val="0"/>
              <w:lang w:val="en-ID" w:eastAsia="en-ID"/>
              <w14:ligatures w14:val="none"/>
            </w:rPr>
          </w:pPr>
          <w:hyperlink w:anchor="_Toc50007070"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_Toc50007070 \h </w:instrText>
            </w:r>
            <w:r w:rsidR="000413FE">
              <w:rPr>
                <w:noProof/>
                <w:webHidden/>
              </w:rPr>
            </w:r>
            <w:r w:rsidR="000413FE">
              <w:rPr>
                <w:noProof/>
                <w:webHidden/>
              </w:rPr>
              <w:fldChar w:fldCharType="separate"/>
            </w:r>
            <w:r w:rsidR="000413FE">
              <w:rPr>
                <w:noProof/>
                <w:webHidden/>
              </w:rPr>
              <w:t>31</w:t>
            </w:r>
            <w:r w:rsidR="000413FE">
              <w:rPr>
                <w:noProof/>
                <w:webHidden/>
              </w:rPr>
              <w:fldChar w:fldCharType="end"/>
            </w:r>
          </w:hyperlink>
        </w:p>
        <w:p w14:paraId="71DC1B03" w14:textId="444A783F" w:rsidR="000413FE" w:rsidRDefault="00FD6387">
          <w:pPr>
            <w:pStyle w:val="TOC3"/>
            <w:tabs>
              <w:tab w:val="right" w:leader="dot" w:pos="9350"/>
            </w:tabs>
            <w:rPr>
              <w:noProof/>
              <w:kern w:val="0"/>
              <w:lang w:val="en-ID" w:eastAsia="en-ID"/>
              <w14:ligatures w14:val="none"/>
            </w:rPr>
          </w:pPr>
          <w:hyperlink w:anchor="_Toc50007071"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_Toc50007071 \h </w:instrText>
            </w:r>
            <w:r w:rsidR="000413FE">
              <w:rPr>
                <w:noProof/>
                <w:webHidden/>
              </w:rPr>
            </w:r>
            <w:r w:rsidR="000413FE">
              <w:rPr>
                <w:noProof/>
                <w:webHidden/>
              </w:rPr>
              <w:fldChar w:fldCharType="separate"/>
            </w:r>
            <w:r w:rsidR="000413FE">
              <w:rPr>
                <w:noProof/>
                <w:webHidden/>
              </w:rPr>
              <w:t>31</w:t>
            </w:r>
            <w:r w:rsidR="000413FE">
              <w:rPr>
                <w:noProof/>
                <w:webHidden/>
              </w:rPr>
              <w:fldChar w:fldCharType="end"/>
            </w:r>
          </w:hyperlink>
        </w:p>
        <w:p w14:paraId="240541D8" w14:textId="5C70A7B3" w:rsidR="000413FE" w:rsidRDefault="00FD6387">
          <w:pPr>
            <w:pStyle w:val="TOC2"/>
            <w:tabs>
              <w:tab w:val="right" w:leader="dot" w:pos="9350"/>
            </w:tabs>
            <w:rPr>
              <w:noProof/>
              <w:kern w:val="0"/>
              <w:lang w:val="en-ID" w:eastAsia="en-ID"/>
              <w14:ligatures w14:val="none"/>
            </w:rPr>
          </w:pPr>
          <w:hyperlink w:anchor="_Toc50007072" w:history="1">
            <w:r w:rsidR="000413FE" w:rsidRPr="004F72D2">
              <w:rPr>
                <w:rStyle w:val="Hyperlink"/>
                <w:noProof/>
              </w:rPr>
              <w:t>ACQUISITION REVENUE (INTHDP010)</w:t>
            </w:r>
            <w:r w:rsidR="000413FE">
              <w:rPr>
                <w:noProof/>
                <w:webHidden/>
              </w:rPr>
              <w:tab/>
            </w:r>
            <w:r w:rsidR="000413FE">
              <w:rPr>
                <w:noProof/>
                <w:webHidden/>
              </w:rPr>
              <w:fldChar w:fldCharType="begin"/>
            </w:r>
            <w:r w:rsidR="000413FE">
              <w:rPr>
                <w:noProof/>
                <w:webHidden/>
              </w:rPr>
              <w:instrText xml:space="preserve"> PAGEREF _Toc50007072 \h </w:instrText>
            </w:r>
            <w:r w:rsidR="000413FE">
              <w:rPr>
                <w:noProof/>
                <w:webHidden/>
              </w:rPr>
            </w:r>
            <w:r w:rsidR="000413FE">
              <w:rPr>
                <w:noProof/>
                <w:webHidden/>
              </w:rPr>
              <w:fldChar w:fldCharType="separate"/>
            </w:r>
            <w:r w:rsidR="000413FE">
              <w:rPr>
                <w:noProof/>
                <w:webHidden/>
              </w:rPr>
              <w:t>32</w:t>
            </w:r>
            <w:r w:rsidR="000413FE">
              <w:rPr>
                <w:noProof/>
                <w:webHidden/>
              </w:rPr>
              <w:fldChar w:fldCharType="end"/>
            </w:r>
          </w:hyperlink>
        </w:p>
        <w:p w14:paraId="78BBC9C4" w14:textId="141A30A5" w:rsidR="000413FE" w:rsidRDefault="00FD6387">
          <w:pPr>
            <w:pStyle w:val="TOC3"/>
            <w:tabs>
              <w:tab w:val="right" w:leader="dot" w:pos="9350"/>
            </w:tabs>
            <w:rPr>
              <w:noProof/>
              <w:kern w:val="0"/>
              <w:lang w:val="en-ID" w:eastAsia="en-ID"/>
              <w14:ligatures w14:val="none"/>
            </w:rPr>
          </w:pPr>
          <w:hyperlink w:anchor="_Toc50007073"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_Toc50007073 \h </w:instrText>
            </w:r>
            <w:r w:rsidR="000413FE">
              <w:rPr>
                <w:noProof/>
                <w:webHidden/>
              </w:rPr>
            </w:r>
            <w:r w:rsidR="000413FE">
              <w:rPr>
                <w:noProof/>
                <w:webHidden/>
              </w:rPr>
              <w:fldChar w:fldCharType="separate"/>
            </w:r>
            <w:r w:rsidR="000413FE">
              <w:rPr>
                <w:noProof/>
                <w:webHidden/>
              </w:rPr>
              <w:t>32</w:t>
            </w:r>
            <w:r w:rsidR="000413FE">
              <w:rPr>
                <w:noProof/>
                <w:webHidden/>
              </w:rPr>
              <w:fldChar w:fldCharType="end"/>
            </w:r>
          </w:hyperlink>
        </w:p>
        <w:p w14:paraId="57385D49" w14:textId="713251AD" w:rsidR="000413FE" w:rsidRDefault="00FD6387">
          <w:pPr>
            <w:pStyle w:val="TOC3"/>
            <w:tabs>
              <w:tab w:val="right" w:leader="dot" w:pos="9350"/>
            </w:tabs>
            <w:rPr>
              <w:noProof/>
              <w:kern w:val="0"/>
              <w:lang w:val="en-ID" w:eastAsia="en-ID"/>
              <w14:ligatures w14:val="none"/>
            </w:rPr>
          </w:pPr>
          <w:hyperlink w:anchor="_Toc50007074"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_Toc50007074 \h </w:instrText>
            </w:r>
            <w:r w:rsidR="000413FE">
              <w:rPr>
                <w:noProof/>
                <w:webHidden/>
              </w:rPr>
            </w:r>
            <w:r w:rsidR="000413FE">
              <w:rPr>
                <w:noProof/>
                <w:webHidden/>
              </w:rPr>
              <w:fldChar w:fldCharType="separate"/>
            </w:r>
            <w:r w:rsidR="000413FE">
              <w:rPr>
                <w:noProof/>
                <w:webHidden/>
              </w:rPr>
              <w:t>32</w:t>
            </w:r>
            <w:r w:rsidR="000413FE">
              <w:rPr>
                <w:noProof/>
                <w:webHidden/>
              </w:rPr>
              <w:fldChar w:fldCharType="end"/>
            </w:r>
          </w:hyperlink>
        </w:p>
        <w:p w14:paraId="285FA7BE" w14:textId="365B153B" w:rsidR="000413FE" w:rsidRDefault="00FD6387">
          <w:pPr>
            <w:pStyle w:val="TOC3"/>
            <w:tabs>
              <w:tab w:val="right" w:leader="dot" w:pos="9350"/>
            </w:tabs>
            <w:rPr>
              <w:noProof/>
              <w:kern w:val="0"/>
              <w:lang w:val="en-ID" w:eastAsia="en-ID"/>
              <w14:ligatures w14:val="none"/>
            </w:rPr>
          </w:pPr>
          <w:hyperlink w:anchor="_Toc50007075"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_Toc50007075 \h </w:instrText>
            </w:r>
            <w:r w:rsidR="000413FE">
              <w:rPr>
                <w:noProof/>
                <w:webHidden/>
              </w:rPr>
            </w:r>
            <w:r w:rsidR="000413FE">
              <w:rPr>
                <w:noProof/>
                <w:webHidden/>
              </w:rPr>
              <w:fldChar w:fldCharType="separate"/>
            </w:r>
            <w:r w:rsidR="000413FE">
              <w:rPr>
                <w:noProof/>
                <w:webHidden/>
              </w:rPr>
              <w:t>32</w:t>
            </w:r>
            <w:r w:rsidR="000413FE">
              <w:rPr>
                <w:noProof/>
                <w:webHidden/>
              </w:rPr>
              <w:fldChar w:fldCharType="end"/>
            </w:r>
          </w:hyperlink>
        </w:p>
        <w:p w14:paraId="78B2DEEA" w14:textId="412929B5" w:rsidR="000413FE" w:rsidRDefault="00FD6387">
          <w:pPr>
            <w:pStyle w:val="TOC3"/>
            <w:tabs>
              <w:tab w:val="right" w:leader="dot" w:pos="9350"/>
            </w:tabs>
            <w:rPr>
              <w:noProof/>
              <w:kern w:val="0"/>
              <w:lang w:val="en-ID" w:eastAsia="en-ID"/>
              <w14:ligatures w14:val="none"/>
            </w:rPr>
          </w:pPr>
          <w:hyperlink w:anchor="_Toc50007076"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_Toc50007076 \h </w:instrText>
            </w:r>
            <w:r w:rsidR="000413FE">
              <w:rPr>
                <w:noProof/>
                <w:webHidden/>
              </w:rPr>
            </w:r>
            <w:r w:rsidR="000413FE">
              <w:rPr>
                <w:noProof/>
                <w:webHidden/>
              </w:rPr>
              <w:fldChar w:fldCharType="separate"/>
            </w:r>
            <w:r w:rsidR="000413FE">
              <w:rPr>
                <w:noProof/>
                <w:webHidden/>
              </w:rPr>
              <w:t>32</w:t>
            </w:r>
            <w:r w:rsidR="000413FE">
              <w:rPr>
                <w:noProof/>
                <w:webHidden/>
              </w:rPr>
              <w:fldChar w:fldCharType="end"/>
            </w:r>
          </w:hyperlink>
        </w:p>
        <w:p w14:paraId="011EAE5F" w14:textId="42402455" w:rsidR="000413FE" w:rsidRDefault="00FD6387">
          <w:pPr>
            <w:pStyle w:val="TOC3"/>
            <w:tabs>
              <w:tab w:val="right" w:leader="dot" w:pos="9350"/>
            </w:tabs>
            <w:rPr>
              <w:noProof/>
              <w:kern w:val="0"/>
              <w:lang w:val="en-ID" w:eastAsia="en-ID"/>
              <w14:ligatures w14:val="none"/>
            </w:rPr>
          </w:pPr>
          <w:hyperlink w:anchor="_Toc50007077"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_Toc50007077 \h </w:instrText>
            </w:r>
            <w:r w:rsidR="000413FE">
              <w:rPr>
                <w:noProof/>
                <w:webHidden/>
              </w:rPr>
            </w:r>
            <w:r w:rsidR="000413FE">
              <w:rPr>
                <w:noProof/>
                <w:webHidden/>
              </w:rPr>
              <w:fldChar w:fldCharType="separate"/>
            </w:r>
            <w:r w:rsidR="000413FE">
              <w:rPr>
                <w:noProof/>
                <w:webHidden/>
              </w:rPr>
              <w:t>32</w:t>
            </w:r>
            <w:r w:rsidR="000413FE">
              <w:rPr>
                <w:noProof/>
                <w:webHidden/>
              </w:rPr>
              <w:fldChar w:fldCharType="end"/>
            </w:r>
          </w:hyperlink>
        </w:p>
        <w:p w14:paraId="111433A1" w14:textId="7730B6B2" w:rsidR="000413FE" w:rsidRDefault="00FD6387">
          <w:pPr>
            <w:pStyle w:val="TOC3"/>
            <w:tabs>
              <w:tab w:val="right" w:leader="dot" w:pos="9350"/>
            </w:tabs>
            <w:rPr>
              <w:noProof/>
              <w:kern w:val="0"/>
              <w:lang w:val="en-ID" w:eastAsia="en-ID"/>
              <w14:ligatures w14:val="none"/>
            </w:rPr>
          </w:pPr>
          <w:hyperlink w:anchor="_Toc50007078"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_Toc50007078 \h </w:instrText>
            </w:r>
            <w:r w:rsidR="000413FE">
              <w:rPr>
                <w:noProof/>
                <w:webHidden/>
              </w:rPr>
            </w:r>
            <w:r w:rsidR="000413FE">
              <w:rPr>
                <w:noProof/>
                <w:webHidden/>
              </w:rPr>
              <w:fldChar w:fldCharType="separate"/>
            </w:r>
            <w:r w:rsidR="000413FE">
              <w:rPr>
                <w:noProof/>
                <w:webHidden/>
              </w:rPr>
              <w:t>33</w:t>
            </w:r>
            <w:r w:rsidR="000413FE">
              <w:rPr>
                <w:noProof/>
                <w:webHidden/>
              </w:rPr>
              <w:fldChar w:fldCharType="end"/>
            </w:r>
          </w:hyperlink>
        </w:p>
        <w:p w14:paraId="4F0D550C" w14:textId="395C989D" w:rsidR="000413FE" w:rsidRDefault="00FD6387">
          <w:pPr>
            <w:pStyle w:val="TOC3"/>
            <w:tabs>
              <w:tab w:val="right" w:leader="dot" w:pos="9350"/>
            </w:tabs>
            <w:rPr>
              <w:noProof/>
              <w:kern w:val="0"/>
              <w:lang w:val="en-ID" w:eastAsia="en-ID"/>
              <w14:ligatures w14:val="none"/>
            </w:rPr>
          </w:pPr>
          <w:hyperlink w:anchor="_Toc50007079" w:history="1">
            <w:r w:rsidR="000413FE" w:rsidRPr="004F72D2">
              <w:rPr>
                <w:rStyle w:val="Hyperlink"/>
                <w:noProof/>
              </w:rPr>
              <w:t>Processing result &amp; Repsonse</w:t>
            </w:r>
            <w:r w:rsidR="000413FE">
              <w:rPr>
                <w:noProof/>
                <w:webHidden/>
              </w:rPr>
              <w:tab/>
            </w:r>
            <w:r w:rsidR="000413FE">
              <w:rPr>
                <w:noProof/>
                <w:webHidden/>
              </w:rPr>
              <w:fldChar w:fldCharType="begin"/>
            </w:r>
            <w:r w:rsidR="000413FE">
              <w:rPr>
                <w:noProof/>
                <w:webHidden/>
              </w:rPr>
              <w:instrText xml:space="preserve"> PAGEREF _Toc50007079 \h </w:instrText>
            </w:r>
            <w:r w:rsidR="000413FE">
              <w:rPr>
                <w:noProof/>
                <w:webHidden/>
              </w:rPr>
            </w:r>
            <w:r w:rsidR="000413FE">
              <w:rPr>
                <w:noProof/>
                <w:webHidden/>
              </w:rPr>
              <w:fldChar w:fldCharType="separate"/>
            </w:r>
            <w:r w:rsidR="000413FE">
              <w:rPr>
                <w:noProof/>
                <w:webHidden/>
              </w:rPr>
              <w:t>33</w:t>
            </w:r>
            <w:r w:rsidR="000413FE">
              <w:rPr>
                <w:noProof/>
                <w:webHidden/>
              </w:rPr>
              <w:fldChar w:fldCharType="end"/>
            </w:r>
          </w:hyperlink>
        </w:p>
        <w:p w14:paraId="4D847D1F" w14:textId="1CD362B6" w:rsidR="000413FE" w:rsidRDefault="00FD6387">
          <w:pPr>
            <w:pStyle w:val="TOC2"/>
            <w:tabs>
              <w:tab w:val="right" w:leader="dot" w:pos="9350"/>
            </w:tabs>
            <w:rPr>
              <w:noProof/>
              <w:kern w:val="0"/>
              <w:lang w:val="en-ID" w:eastAsia="en-ID"/>
              <w14:ligatures w14:val="none"/>
            </w:rPr>
          </w:pPr>
          <w:hyperlink w:anchor="_Toc50007080" w:history="1">
            <w:r w:rsidR="000413FE" w:rsidRPr="004F72D2">
              <w:rPr>
                <w:rStyle w:val="Hyperlink"/>
                <w:noProof/>
              </w:rPr>
              <w:t>LOW REVENUE SITES (INTHDP011)</w:t>
            </w:r>
            <w:r w:rsidR="000413FE">
              <w:rPr>
                <w:noProof/>
                <w:webHidden/>
              </w:rPr>
              <w:tab/>
            </w:r>
            <w:r w:rsidR="000413FE">
              <w:rPr>
                <w:noProof/>
                <w:webHidden/>
              </w:rPr>
              <w:fldChar w:fldCharType="begin"/>
            </w:r>
            <w:r w:rsidR="000413FE">
              <w:rPr>
                <w:noProof/>
                <w:webHidden/>
              </w:rPr>
              <w:instrText xml:space="preserve"> PAGEREF _Toc50007080 \h </w:instrText>
            </w:r>
            <w:r w:rsidR="000413FE">
              <w:rPr>
                <w:noProof/>
                <w:webHidden/>
              </w:rPr>
            </w:r>
            <w:r w:rsidR="000413FE">
              <w:rPr>
                <w:noProof/>
                <w:webHidden/>
              </w:rPr>
              <w:fldChar w:fldCharType="separate"/>
            </w:r>
            <w:r w:rsidR="000413FE">
              <w:rPr>
                <w:noProof/>
                <w:webHidden/>
              </w:rPr>
              <w:t>34</w:t>
            </w:r>
            <w:r w:rsidR="000413FE">
              <w:rPr>
                <w:noProof/>
                <w:webHidden/>
              </w:rPr>
              <w:fldChar w:fldCharType="end"/>
            </w:r>
          </w:hyperlink>
        </w:p>
        <w:p w14:paraId="6EC0E2A1" w14:textId="7F326866" w:rsidR="000413FE" w:rsidRDefault="00FD6387">
          <w:pPr>
            <w:pStyle w:val="TOC3"/>
            <w:tabs>
              <w:tab w:val="right" w:leader="dot" w:pos="9350"/>
            </w:tabs>
            <w:rPr>
              <w:noProof/>
              <w:kern w:val="0"/>
              <w:lang w:val="en-ID" w:eastAsia="en-ID"/>
              <w14:ligatures w14:val="none"/>
            </w:rPr>
          </w:pPr>
          <w:hyperlink w:anchor="_Toc50007081"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_Toc50007081 \h </w:instrText>
            </w:r>
            <w:r w:rsidR="000413FE">
              <w:rPr>
                <w:noProof/>
                <w:webHidden/>
              </w:rPr>
            </w:r>
            <w:r w:rsidR="000413FE">
              <w:rPr>
                <w:noProof/>
                <w:webHidden/>
              </w:rPr>
              <w:fldChar w:fldCharType="separate"/>
            </w:r>
            <w:r w:rsidR="000413FE">
              <w:rPr>
                <w:noProof/>
                <w:webHidden/>
              </w:rPr>
              <w:t>34</w:t>
            </w:r>
            <w:r w:rsidR="000413FE">
              <w:rPr>
                <w:noProof/>
                <w:webHidden/>
              </w:rPr>
              <w:fldChar w:fldCharType="end"/>
            </w:r>
          </w:hyperlink>
        </w:p>
        <w:p w14:paraId="78C3288E" w14:textId="11648F03" w:rsidR="000413FE" w:rsidRDefault="00FD6387">
          <w:pPr>
            <w:pStyle w:val="TOC3"/>
            <w:tabs>
              <w:tab w:val="right" w:leader="dot" w:pos="9350"/>
            </w:tabs>
            <w:rPr>
              <w:noProof/>
              <w:kern w:val="0"/>
              <w:lang w:val="en-ID" w:eastAsia="en-ID"/>
              <w14:ligatures w14:val="none"/>
            </w:rPr>
          </w:pPr>
          <w:hyperlink w:anchor="_Toc50007082"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_Toc50007082 \h </w:instrText>
            </w:r>
            <w:r w:rsidR="000413FE">
              <w:rPr>
                <w:noProof/>
                <w:webHidden/>
              </w:rPr>
            </w:r>
            <w:r w:rsidR="000413FE">
              <w:rPr>
                <w:noProof/>
                <w:webHidden/>
              </w:rPr>
              <w:fldChar w:fldCharType="separate"/>
            </w:r>
            <w:r w:rsidR="000413FE">
              <w:rPr>
                <w:noProof/>
                <w:webHidden/>
              </w:rPr>
              <w:t>34</w:t>
            </w:r>
            <w:r w:rsidR="000413FE">
              <w:rPr>
                <w:noProof/>
                <w:webHidden/>
              </w:rPr>
              <w:fldChar w:fldCharType="end"/>
            </w:r>
          </w:hyperlink>
        </w:p>
        <w:p w14:paraId="71F7C957" w14:textId="51D78299" w:rsidR="000413FE" w:rsidRDefault="00FD6387">
          <w:pPr>
            <w:pStyle w:val="TOC3"/>
            <w:tabs>
              <w:tab w:val="right" w:leader="dot" w:pos="9350"/>
            </w:tabs>
            <w:rPr>
              <w:noProof/>
              <w:kern w:val="0"/>
              <w:lang w:val="en-ID" w:eastAsia="en-ID"/>
              <w14:ligatures w14:val="none"/>
            </w:rPr>
          </w:pPr>
          <w:hyperlink w:anchor="_Toc50007083"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_Toc50007083 \h </w:instrText>
            </w:r>
            <w:r w:rsidR="000413FE">
              <w:rPr>
                <w:noProof/>
                <w:webHidden/>
              </w:rPr>
            </w:r>
            <w:r w:rsidR="000413FE">
              <w:rPr>
                <w:noProof/>
                <w:webHidden/>
              </w:rPr>
              <w:fldChar w:fldCharType="separate"/>
            </w:r>
            <w:r w:rsidR="000413FE">
              <w:rPr>
                <w:noProof/>
                <w:webHidden/>
              </w:rPr>
              <w:t>34</w:t>
            </w:r>
            <w:r w:rsidR="000413FE">
              <w:rPr>
                <w:noProof/>
                <w:webHidden/>
              </w:rPr>
              <w:fldChar w:fldCharType="end"/>
            </w:r>
          </w:hyperlink>
        </w:p>
        <w:p w14:paraId="49F41540" w14:textId="2DEDAB0F" w:rsidR="000413FE" w:rsidRDefault="00FD6387">
          <w:pPr>
            <w:pStyle w:val="TOC3"/>
            <w:tabs>
              <w:tab w:val="right" w:leader="dot" w:pos="9350"/>
            </w:tabs>
            <w:rPr>
              <w:noProof/>
              <w:kern w:val="0"/>
              <w:lang w:val="en-ID" w:eastAsia="en-ID"/>
              <w14:ligatures w14:val="none"/>
            </w:rPr>
          </w:pPr>
          <w:hyperlink w:anchor="_Toc50007084"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_Toc50007084 \h </w:instrText>
            </w:r>
            <w:r w:rsidR="000413FE">
              <w:rPr>
                <w:noProof/>
                <w:webHidden/>
              </w:rPr>
            </w:r>
            <w:r w:rsidR="000413FE">
              <w:rPr>
                <w:noProof/>
                <w:webHidden/>
              </w:rPr>
              <w:fldChar w:fldCharType="separate"/>
            </w:r>
            <w:r w:rsidR="000413FE">
              <w:rPr>
                <w:noProof/>
                <w:webHidden/>
              </w:rPr>
              <w:t>34</w:t>
            </w:r>
            <w:r w:rsidR="000413FE">
              <w:rPr>
                <w:noProof/>
                <w:webHidden/>
              </w:rPr>
              <w:fldChar w:fldCharType="end"/>
            </w:r>
          </w:hyperlink>
        </w:p>
        <w:p w14:paraId="33E021D3" w14:textId="7612AF21" w:rsidR="000413FE" w:rsidRDefault="00FD6387">
          <w:pPr>
            <w:pStyle w:val="TOC3"/>
            <w:tabs>
              <w:tab w:val="right" w:leader="dot" w:pos="9350"/>
            </w:tabs>
            <w:rPr>
              <w:noProof/>
              <w:kern w:val="0"/>
              <w:lang w:val="en-ID" w:eastAsia="en-ID"/>
              <w14:ligatures w14:val="none"/>
            </w:rPr>
          </w:pPr>
          <w:hyperlink w:anchor="_Toc50007085"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_Toc50007085 \h </w:instrText>
            </w:r>
            <w:r w:rsidR="000413FE">
              <w:rPr>
                <w:noProof/>
                <w:webHidden/>
              </w:rPr>
            </w:r>
            <w:r w:rsidR="000413FE">
              <w:rPr>
                <w:noProof/>
                <w:webHidden/>
              </w:rPr>
              <w:fldChar w:fldCharType="separate"/>
            </w:r>
            <w:r w:rsidR="000413FE">
              <w:rPr>
                <w:noProof/>
                <w:webHidden/>
              </w:rPr>
              <w:t>34</w:t>
            </w:r>
            <w:r w:rsidR="000413FE">
              <w:rPr>
                <w:noProof/>
                <w:webHidden/>
              </w:rPr>
              <w:fldChar w:fldCharType="end"/>
            </w:r>
          </w:hyperlink>
        </w:p>
        <w:p w14:paraId="387E72DF" w14:textId="7F5A0E2C" w:rsidR="000413FE" w:rsidRDefault="00FD6387">
          <w:pPr>
            <w:pStyle w:val="TOC3"/>
            <w:tabs>
              <w:tab w:val="right" w:leader="dot" w:pos="9350"/>
            </w:tabs>
            <w:rPr>
              <w:noProof/>
              <w:kern w:val="0"/>
              <w:lang w:val="en-ID" w:eastAsia="en-ID"/>
              <w14:ligatures w14:val="none"/>
            </w:rPr>
          </w:pPr>
          <w:hyperlink w:anchor="_Toc50007086"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_Toc50007086 \h </w:instrText>
            </w:r>
            <w:r w:rsidR="000413FE">
              <w:rPr>
                <w:noProof/>
                <w:webHidden/>
              </w:rPr>
            </w:r>
            <w:r w:rsidR="000413FE">
              <w:rPr>
                <w:noProof/>
                <w:webHidden/>
              </w:rPr>
              <w:fldChar w:fldCharType="separate"/>
            </w:r>
            <w:r w:rsidR="000413FE">
              <w:rPr>
                <w:noProof/>
                <w:webHidden/>
              </w:rPr>
              <w:t>35</w:t>
            </w:r>
            <w:r w:rsidR="000413FE">
              <w:rPr>
                <w:noProof/>
                <w:webHidden/>
              </w:rPr>
              <w:fldChar w:fldCharType="end"/>
            </w:r>
          </w:hyperlink>
        </w:p>
        <w:p w14:paraId="660998F8" w14:textId="6103E2C8" w:rsidR="000413FE" w:rsidRDefault="00FD6387">
          <w:pPr>
            <w:pStyle w:val="TOC3"/>
            <w:tabs>
              <w:tab w:val="right" w:leader="dot" w:pos="9350"/>
            </w:tabs>
            <w:rPr>
              <w:noProof/>
              <w:kern w:val="0"/>
              <w:lang w:val="en-ID" w:eastAsia="en-ID"/>
              <w14:ligatures w14:val="none"/>
            </w:rPr>
          </w:pPr>
          <w:hyperlink w:anchor="_Toc50007087"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_Toc50007087 \h </w:instrText>
            </w:r>
            <w:r w:rsidR="000413FE">
              <w:rPr>
                <w:noProof/>
                <w:webHidden/>
              </w:rPr>
            </w:r>
            <w:r w:rsidR="000413FE">
              <w:rPr>
                <w:noProof/>
                <w:webHidden/>
              </w:rPr>
              <w:fldChar w:fldCharType="separate"/>
            </w:r>
            <w:r w:rsidR="000413FE">
              <w:rPr>
                <w:noProof/>
                <w:webHidden/>
              </w:rPr>
              <w:t>35</w:t>
            </w:r>
            <w:r w:rsidR="000413FE">
              <w:rPr>
                <w:noProof/>
                <w:webHidden/>
              </w:rPr>
              <w:fldChar w:fldCharType="end"/>
            </w:r>
          </w:hyperlink>
        </w:p>
        <w:p w14:paraId="193E58A2" w14:textId="292C8C9A" w:rsidR="000413FE" w:rsidRDefault="00FD6387">
          <w:pPr>
            <w:pStyle w:val="TOC2"/>
            <w:tabs>
              <w:tab w:val="right" w:leader="dot" w:pos="9350"/>
            </w:tabs>
            <w:rPr>
              <w:noProof/>
              <w:kern w:val="0"/>
              <w:lang w:val="en-ID" w:eastAsia="en-ID"/>
              <w14:ligatures w14:val="none"/>
            </w:rPr>
          </w:pPr>
          <w:hyperlink w:anchor="_Toc50007088" w:history="1">
            <w:r w:rsidR="000413FE" w:rsidRPr="004F72D2">
              <w:rPr>
                <w:rStyle w:val="Hyperlink"/>
                <w:noProof/>
              </w:rPr>
              <w:t>SITES WITH RGU-GA (INTHDP012)</w:t>
            </w:r>
            <w:r w:rsidR="000413FE">
              <w:rPr>
                <w:noProof/>
                <w:webHidden/>
              </w:rPr>
              <w:tab/>
            </w:r>
            <w:r w:rsidR="000413FE">
              <w:rPr>
                <w:noProof/>
                <w:webHidden/>
              </w:rPr>
              <w:fldChar w:fldCharType="begin"/>
            </w:r>
            <w:r w:rsidR="000413FE">
              <w:rPr>
                <w:noProof/>
                <w:webHidden/>
              </w:rPr>
              <w:instrText xml:space="preserve"> PAGEREF _Toc50007088 \h </w:instrText>
            </w:r>
            <w:r w:rsidR="000413FE">
              <w:rPr>
                <w:noProof/>
                <w:webHidden/>
              </w:rPr>
            </w:r>
            <w:r w:rsidR="000413FE">
              <w:rPr>
                <w:noProof/>
                <w:webHidden/>
              </w:rPr>
              <w:fldChar w:fldCharType="separate"/>
            </w:r>
            <w:r w:rsidR="000413FE">
              <w:rPr>
                <w:noProof/>
                <w:webHidden/>
              </w:rPr>
              <w:t>36</w:t>
            </w:r>
            <w:r w:rsidR="000413FE">
              <w:rPr>
                <w:noProof/>
                <w:webHidden/>
              </w:rPr>
              <w:fldChar w:fldCharType="end"/>
            </w:r>
          </w:hyperlink>
        </w:p>
        <w:p w14:paraId="07DAFFF8" w14:textId="38B6A606" w:rsidR="000413FE" w:rsidRDefault="00FD6387">
          <w:pPr>
            <w:pStyle w:val="TOC3"/>
            <w:tabs>
              <w:tab w:val="right" w:leader="dot" w:pos="9350"/>
            </w:tabs>
            <w:rPr>
              <w:noProof/>
              <w:kern w:val="0"/>
              <w:lang w:val="en-ID" w:eastAsia="en-ID"/>
              <w14:ligatures w14:val="none"/>
            </w:rPr>
          </w:pPr>
          <w:hyperlink w:anchor="_Toc50007089"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_Toc50007089 \h </w:instrText>
            </w:r>
            <w:r w:rsidR="000413FE">
              <w:rPr>
                <w:noProof/>
                <w:webHidden/>
              </w:rPr>
            </w:r>
            <w:r w:rsidR="000413FE">
              <w:rPr>
                <w:noProof/>
                <w:webHidden/>
              </w:rPr>
              <w:fldChar w:fldCharType="separate"/>
            </w:r>
            <w:r w:rsidR="000413FE">
              <w:rPr>
                <w:noProof/>
                <w:webHidden/>
              </w:rPr>
              <w:t>36</w:t>
            </w:r>
            <w:r w:rsidR="000413FE">
              <w:rPr>
                <w:noProof/>
                <w:webHidden/>
              </w:rPr>
              <w:fldChar w:fldCharType="end"/>
            </w:r>
          </w:hyperlink>
        </w:p>
        <w:p w14:paraId="779A7AA6" w14:textId="5505936B" w:rsidR="000413FE" w:rsidRDefault="00FD6387">
          <w:pPr>
            <w:pStyle w:val="TOC3"/>
            <w:tabs>
              <w:tab w:val="right" w:leader="dot" w:pos="9350"/>
            </w:tabs>
            <w:rPr>
              <w:noProof/>
              <w:kern w:val="0"/>
              <w:lang w:val="en-ID" w:eastAsia="en-ID"/>
              <w14:ligatures w14:val="none"/>
            </w:rPr>
          </w:pPr>
          <w:hyperlink w:anchor="_Toc50007090"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_Toc50007090 \h </w:instrText>
            </w:r>
            <w:r w:rsidR="000413FE">
              <w:rPr>
                <w:noProof/>
                <w:webHidden/>
              </w:rPr>
            </w:r>
            <w:r w:rsidR="000413FE">
              <w:rPr>
                <w:noProof/>
                <w:webHidden/>
              </w:rPr>
              <w:fldChar w:fldCharType="separate"/>
            </w:r>
            <w:r w:rsidR="000413FE">
              <w:rPr>
                <w:noProof/>
                <w:webHidden/>
              </w:rPr>
              <w:t>36</w:t>
            </w:r>
            <w:r w:rsidR="000413FE">
              <w:rPr>
                <w:noProof/>
                <w:webHidden/>
              </w:rPr>
              <w:fldChar w:fldCharType="end"/>
            </w:r>
          </w:hyperlink>
        </w:p>
        <w:p w14:paraId="7C601CED" w14:textId="717F7520" w:rsidR="000413FE" w:rsidRDefault="00FD6387">
          <w:pPr>
            <w:pStyle w:val="TOC3"/>
            <w:tabs>
              <w:tab w:val="right" w:leader="dot" w:pos="9350"/>
            </w:tabs>
            <w:rPr>
              <w:noProof/>
              <w:kern w:val="0"/>
              <w:lang w:val="en-ID" w:eastAsia="en-ID"/>
              <w14:ligatures w14:val="none"/>
            </w:rPr>
          </w:pPr>
          <w:hyperlink w:anchor="_Toc50007091"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_Toc50007091 \h </w:instrText>
            </w:r>
            <w:r w:rsidR="000413FE">
              <w:rPr>
                <w:noProof/>
                <w:webHidden/>
              </w:rPr>
            </w:r>
            <w:r w:rsidR="000413FE">
              <w:rPr>
                <w:noProof/>
                <w:webHidden/>
              </w:rPr>
              <w:fldChar w:fldCharType="separate"/>
            </w:r>
            <w:r w:rsidR="000413FE">
              <w:rPr>
                <w:noProof/>
                <w:webHidden/>
              </w:rPr>
              <w:t>36</w:t>
            </w:r>
            <w:r w:rsidR="000413FE">
              <w:rPr>
                <w:noProof/>
                <w:webHidden/>
              </w:rPr>
              <w:fldChar w:fldCharType="end"/>
            </w:r>
          </w:hyperlink>
        </w:p>
        <w:p w14:paraId="0E429C39" w14:textId="09D56D96" w:rsidR="000413FE" w:rsidRDefault="00FD6387">
          <w:pPr>
            <w:pStyle w:val="TOC3"/>
            <w:tabs>
              <w:tab w:val="right" w:leader="dot" w:pos="9350"/>
            </w:tabs>
            <w:rPr>
              <w:noProof/>
              <w:kern w:val="0"/>
              <w:lang w:val="en-ID" w:eastAsia="en-ID"/>
              <w14:ligatures w14:val="none"/>
            </w:rPr>
          </w:pPr>
          <w:hyperlink w:anchor="_Toc50007092"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_Toc50007092 \h </w:instrText>
            </w:r>
            <w:r w:rsidR="000413FE">
              <w:rPr>
                <w:noProof/>
                <w:webHidden/>
              </w:rPr>
            </w:r>
            <w:r w:rsidR="000413FE">
              <w:rPr>
                <w:noProof/>
                <w:webHidden/>
              </w:rPr>
              <w:fldChar w:fldCharType="separate"/>
            </w:r>
            <w:r w:rsidR="000413FE">
              <w:rPr>
                <w:noProof/>
                <w:webHidden/>
              </w:rPr>
              <w:t>36</w:t>
            </w:r>
            <w:r w:rsidR="000413FE">
              <w:rPr>
                <w:noProof/>
                <w:webHidden/>
              </w:rPr>
              <w:fldChar w:fldCharType="end"/>
            </w:r>
          </w:hyperlink>
        </w:p>
        <w:p w14:paraId="2C6FEE61" w14:textId="6C3E7A75" w:rsidR="000413FE" w:rsidRDefault="00FD6387">
          <w:pPr>
            <w:pStyle w:val="TOC3"/>
            <w:tabs>
              <w:tab w:val="right" w:leader="dot" w:pos="9350"/>
            </w:tabs>
            <w:rPr>
              <w:noProof/>
              <w:kern w:val="0"/>
              <w:lang w:val="en-ID" w:eastAsia="en-ID"/>
              <w14:ligatures w14:val="none"/>
            </w:rPr>
          </w:pPr>
          <w:hyperlink w:anchor="_Toc50007093"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_Toc50007093 \h </w:instrText>
            </w:r>
            <w:r w:rsidR="000413FE">
              <w:rPr>
                <w:noProof/>
                <w:webHidden/>
              </w:rPr>
            </w:r>
            <w:r w:rsidR="000413FE">
              <w:rPr>
                <w:noProof/>
                <w:webHidden/>
              </w:rPr>
              <w:fldChar w:fldCharType="separate"/>
            </w:r>
            <w:r w:rsidR="000413FE">
              <w:rPr>
                <w:noProof/>
                <w:webHidden/>
              </w:rPr>
              <w:t>36</w:t>
            </w:r>
            <w:r w:rsidR="000413FE">
              <w:rPr>
                <w:noProof/>
                <w:webHidden/>
              </w:rPr>
              <w:fldChar w:fldCharType="end"/>
            </w:r>
          </w:hyperlink>
        </w:p>
        <w:p w14:paraId="5D18D781" w14:textId="5D82ED6B" w:rsidR="000413FE" w:rsidRDefault="00FD6387">
          <w:pPr>
            <w:pStyle w:val="TOC3"/>
            <w:tabs>
              <w:tab w:val="right" w:leader="dot" w:pos="9350"/>
            </w:tabs>
            <w:rPr>
              <w:noProof/>
              <w:kern w:val="0"/>
              <w:lang w:val="en-ID" w:eastAsia="en-ID"/>
              <w14:ligatures w14:val="none"/>
            </w:rPr>
          </w:pPr>
          <w:hyperlink w:anchor="_Toc50007094"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_Toc50007094 \h </w:instrText>
            </w:r>
            <w:r w:rsidR="000413FE">
              <w:rPr>
                <w:noProof/>
                <w:webHidden/>
              </w:rPr>
            </w:r>
            <w:r w:rsidR="000413FE">
              <w:rPr>
                <w:noProof/>
                <w:webHidden/>
              </w:rPr>
              <w:fldChar w:fldCharType="separate"/>
            </w:r>
            <w:r w:rsidR="000413FE">
              <w:rPr>
                <w:noProof/>
                <w:webHidden/>
              </w:rPr>
              <w:t>37</w:t>
            </w:r>
            <w:r w:rsidR="000413FE">
              <w:rPr>
                <w:noProof/>
                <w:webHidden/>
              </w:rPr>
              <w:fldChar w:fldCharType="end"/>
            </w:r>
          </w:hyperlink>
        </w:p>
        <w:p w14:paraId="1D1048A8" w14:textId="66D78E46" w:rsidR="000413FE" w:rsidRDefault="00FD6387">
          <w:pPr>
            <w:pStyle w:val="TOC3"/>
            <w:tabs>
              <w:tab w:val="right" w:leader="dot" w:pos="9350"/>
            </w:tabs>
            <w:rPr>
              <w:noProof/>
              <w:kern w:val="0"/>
              <w:lang w:val="en-ID" w:eastAsia="en-ID"/>
              <w14:ligatures w14:val="none"/>
            </w:rPr>
          </w:pPr>
          <w:hyperlink w:anchor="_Toc50007095"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_Toc50007095 \h </w:instrText>
            </w:r>
            <w:r w:rsidR="000413FE">
              <w:rPr>
                <w:noProof/>
                <w:webHidden/>
              </w:rPr>
            </w:r>
            <w:r w:rsidR="000413FE">
              <w:rPr>
                <w:noProof/>
                <w:webHidden/>
              </w:rPr>
              <w:fldChar w:fldCharType="separate"/>
            </w:r>
            <w:r w:rsidR="000413FE">
              <w:rPr>
                <w:noProof/>
                <w:webHidden/>
              </w:rPr>
              <w:t>37</w:t>
            </w:r>
            <w:r w:rsidR="000413FE">
              <w:rPr>
                <w:noProof/>
                <w:webHidden/>
              </w:rPr>
              <w:fldChar w:fldCharType="end"/>
            </w:r>
          </w:hyperlink>
        </w:p>
        <w:p w14:paraId="14C011E0" w14:textId="1B667286" w:rsidR="000413FE" w:rsidRDefault="00FD6387">
          <w:pPr>
            <w:pStyle w:val="TOC2"/>
            <w:tabs>
              <w:tab w:val="right" w:leader="dot" w:pos="9350"/>
            </w:tabs>
            <w:rPr>
              <w:noProof/>
              <w:kern w:val="0"/>
              <w:lang w:val="en-ID" w:eastAsia="en-ID"/>
              <w14:ligatures w14:val="none"/>
            </w:rPr>
          </w:pPr>
          <w:hyperlink w:anchor="_Toc50007096" w:history="1">
            <w:r w:rsidR="000413FE" w:rsidRPr="004F72D2">
              <w:rPr>
                <w:rStyle w:val="Hyperlink"/>
                <w:noProof/>
              </w:rPr>
              <w:t>CROSS SELLING CLUSTER RELOAD (INTHDP013)</w:t>
            </w:r>
            <w:r w:rsidR="000413FE">
              <w:rPr>
                <w:noProof/>
                <w:webHidden/>
              </w:rPr>
              <w:tab/>
            </w:r>
            <w:r w:rsidR="000413FE">
              <w:rPr>
                <w:noProof/>
                <w:webHidden/>
              </w:rPr>
              <w:fldChar w:fldCharType="begin"/>
            </w:r>
            <w:r w:rsidR="000413FE">
              <w:rPr>
                <w:noProof/>
                <w:webHidden/>
              </w:rPr>
              <w:instrText xml:space="preserve"> PAGEREF _Toc50007096 \h </w:instrText>
            </w:r>
            <w:r w:rsidR="000413FE">
              <w:rPr>
                <w:noProof/>
                <w:webHidden/>
              </w:rPr>
            </w:r>
            <w:r w:rsidR="000413FE">
              <w:rPr>
                <w:noProof/>
                <w:webHidden/>
              </w:rPr>
              <w:fldChar w:fldCharType="separate"/>
            </w:r>
            <w:r w:rsidR="000413FE">
              <w:rPr>
                <w:noProof/>
                <w:webHidden/>
              </w:rPr>
              <w:t>38</w:t>
            </w:r>
            <w:r w:rsidR="000413FE">
              <w:rPr>
                <w:noProof/>
                <w:webHidden/>
              </w:rPr>
              <w:fldChar w:fldCharType="end"/>
            </w:r>
          </w:hyperlink>
        </w:p>
        <w:p w14:paraId="277A84BC" w14:textId="598CE347" w:rsidR="000413FE" w:rsidRDefault="00FD6387">
          <w:pPr>
            <w:pStyle w:val="TOC3"/>
            <w:tabs>
              <w:tab w:val="right" w:leader="dot" w:pos="9350"/>
            </w:tabs>
            <w:rPr>
              <w:noProof/>
              <w:kern w:val="0"/>
              <w:lang w:val="en-ID" w:eastAsia="en-ID"/>
              <w14:ligatures w14:val="none"/>
            </w:rPr>
          </w:pPr>
          <w:hyperlink w:anchor="_Toc50007097"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_Toc50007097 \h </w:instrText>
            </w:r>
            <w:r w:rsidR="000413FE">
              <w:rPr>
                <w:noProof/>
                <w:webHidden/>
              </w:rPr>
            </w:r>
            <w:r w:rsidR="000413FE">
              <w:rPr>
                <w:noProof/>
                <w:webHidden/>
              </w:rPr>
              <w:fldChar w:fldCharType="separate"/>
            </w:r>
            <w:r w:rsidR="000413FE">
              <w:rPr>
                <w:noProof/>
                <w:webHidden/>
              </w:rPr>
              <w:t>38</w:t>
            </w:r>
            <w:r w:rsidR="000413FE">
              <w:rPr>
                <w:noProof/>
                <w:webHidden/>
              </w:rPr>
              <w:fldChar w:fldCharType="end"/>
            </w:r>
          </w:hyperlink>
        </w:p>
        <w:p w14:paraId="2242E947" w14:textId="667CBB8E" w:rsidR="000413FE" w:rsidRDefault="00FD6387">
          <w:pPr>
            <w:pStyle w:val="TOC3"/>
            <w:tabs>
              <w:tab w:val="right" w:leader="dot" w:pos="9350"/>
            </w:tabs>
            <w:rPr>
              <w:noProof/>
              <w:kern w:val="0"/>
              <w:lang w:val="en-ID" w:eastAsia="en-ID"/>
              <w14:ligatures w14:val="none"/>
            </w:rPr>
          </w:pPr>
          <w:hyperlink w:anchor="_Toc50007098"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_Toc50007098 \h </w:instrText>
            </w:r>
            <w:r w:rsidR="000413FE">
              <w:rPr>
                <w:noProof/>
                <w:webHidden/>
              </w:rPr>
            </w:r>
            <w:r w:rsidR="000413FE">
              <w:rPr>
                <w:noProof/>
                <w:webHidden/>
              </w:rPr>
              <w:fldChar w:fldCharType="separate"/>
            </w:r>
            <w:r w:rsidR="000413FE">
              <w:rPr>
                <w:noProof/>
                <w:webHidden/>
              </w:rPr>
              <w:t>38</w:t>
            </w:r>
            <w:r w:rsidR="000413FE">
              <w:rPr>
                <w:noProof/>
                <w:webHidden/>
              </w:rPr>
              <w:fldChar w:fldCharType="end"/>
            </w:r>
          </w:hyperlink>
        </w:p>
        <w:p w14:paraId="7BFC1F7B" w14:textId="5CA9011B" w:rsidR="000413FE" w:rsidRDefault="00FD6387">
          <w:pPr>
            <w:pStyle w:val="TOC3"/>
            <w:tabs>
              <w:tab w:val="right" w:leader="dot" w:pos="9350"/>
            </w:tabs>
            <w:rPr>
              <w:noProof/>
              <w:kern w:val="0"/>
              <w:lang w:val="en-ID" w:eastAsia="en-ID"/>
              <w14:ligatures w14:val="none"/>
            </w:rPr>
          </w:pPr>
          <w:hyperlink w:anchor="_Toc50007099"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_Toc50007099 \h </w:instrText>
            </w:r>
            <w:r w:rsidR="000413FE">
              <w:rPr>
                <w:noProof/>
                <w:webHidden/>
              </w:rPr>
            </w:r>
            <w:r w:rsidR="000413FE">
              <w:rPr>
                <w:noProof/>
                <w:webHidden/>
              </w:rPr>
              <w:fldChar w:fldCharType="separate"/>
            </w:r>
            <w:r w:rsidR="000413FE">
              <w:rPr>
                <w:noProof/>
                <w:webHidden/>
              </w:rPr>
              <w:t>38</w:t>
            </w:r>
            <w:r w:rsidR="000413FE">
              <w:rPr>
                <w:noProof/>
                <w:webHidden/>
              </w:rPr>
              <w:fldChar w:fldCharType="end"/>
            </w:r>
          </w:hyperlink>
        </w:p>
        <w:p w14:paraId="1250B7F5" w14:textId="2545D779" w:rsidR="000413FE" w:rsidRDefault="00FD6387">
          <w:pPr>
            <w:pStyle w:val="TOC3"/>
            <w:tabs>
              <w:tab w:val="right" w:leader="dot" w:pos="9350"/>
            </w:tabs>
            <w:rPr>
              <w:noProof/>
              <w:kern w:val="0"/>
              <w:lang w:val="en-ID" w:eastAsia="en-ID"/>
              <w14:ligatures w14:val="none"/>
            </w:rPr>
          </w:pPr>
          <w:hyperlink w:anchor="_Toc50007100"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_Toc50007100 \h </w:instrText>
            </w:r>
            <w:r w:rsidR="000413FE">
              <w:rPr>
                <w:noProof/>
                <w:webHidden/>
              </w:rPr>
            </w:r>
            <w:r w:rsidR="000413FE">
              <w:rPr>
                <w:noProof/>
                <w:webHidden/>
              </w:rPr>
              <w:fldChar w:fldCharType="separate"/>
            </w:r>
            <w:r w:rsidR="000413FE">
              <w:rPr>
                <w:noProof/>
                <w:webHidden/>
              </w:rPr>
              <w:t>38</w:t>
            </w:r>
            <w:r w:rsidR="000413FE">
              <w:rPr>
                <w:noProof/>
                <w:webHidden/>
              </w:rPr>
              <w:fldChar w:fldCharType="end"/>
            </w:r>
          </w:hyperlink>
        </w:p>
        <w:p w14:paraId="3DADF8A9" w14:textId="1297A9C0" w:rsidR="000413FE" w:rsidRDefault="00FD6387">
          <w:pPr>
            <w:pStyle w:val="TOC3"/>
            <w:tabs>
              <w:tab w:val="right" w:leader="dot" w:pos="9350"/>
            </w:tabs>
            <w:rPr>
              <w:noProof/>
              <w:kern w:val="0"/>
              <w:lang w:val="en-ID" w:eastAsia="en-ID"/>
              <w14:ligatures w14:val="none"/>
            </w:rPr>
          </w:pPr>
          <w:hyperlink w:anchor="_Toc50007101"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_Toc50007101 \h </w:instrText>
            </w:r>
            <w:r w:rsidR="000413FE">
              <w:rPr>
                <w:noProof/>
                <w:webHidden/>
              </w:rPr>
            </w:r>
            <w:r w:rsidR="000413FE">
              <w:rPr>
                <w:noProof/>
                <w:webHidden/>
              </w:rPr>
              <w:fldChar w:fldCharType="separate"/>
            </w:r>
            <w:r w:rsidR="000413FE">
              <w:rPr>
                <w:noProof/>
                <w:webHidden/>
              </w:rPr>
              <w:t>38</w:t>
            </w:r>
            <w:r w:rsidR="000413FE">
              <w:rPr>
                <w:noProof/>
                <w:webHidden/>
              </w:rPr>
              <w:fldChar w:fldCharType="end"/>
            </w:r>
          </w:hyperlink>
        </w:p>
        <w:p w14:paraId="5629503F" w14:textId="432F0A52" w:rsidR="000413FE" w:rsidRDefault="00FD6387">
          <w:pPr>
            <w:pStyle w:val="TOC3"/>
            <w:tabs>
              <w:tab w:val="right" w:leader="dot" w:pos="9350"/>
            </w:tabs>
            <w:rPr>
              <w:noProof/>
              <w:kern w:val="0"/>
              <w:lang w:val="en-ID" w:eastAsia="en-ID"/>
              <w14:ligatures w14:val="none"/>
            </w:rPr>
          </w:pPr>
          <w:hyperlink w:anchor="_Toc50007102"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_Toc50007102 \h </w:instrText>
            </w:r>
            <w:r w:rsidR="000413FE">
              <w:rPr>
                <w:noProof/>
                <w:webHidden/>
              </w:rPr>
            </w:r>
            <w:r w:rsidR="000413FE">
              <w:rPr>
                <w:noProof/>
                <w:webHidden/>
              </w:rPr>
              <w:fldChar w:fldCharType="separate"/>
            </w:r>
            <w:r w:rsidR="000413FE">
              <w:rPr>
                <w:noProof/>
                <w:webHidden/>
              </w:rPr>
              <w:t>39</w:t>
            </w:r>
            <w:r w:rsidR="000413FE">
              <w:rPr>
                <w:noProof/>
                <w:webHidden/>
              </w:rPr>
              <w:fldChar w:fldCharType="end"/>
            </w:r>
          </w:hyperlink>
        </w:p>
        <w:p w14:paraId="09F86D76" w14:textId="3EC5EA30" w:rsidR="000413FE" w:rsidRDefault="00FD6387">
          <w:pPr>
            <w:pStyle w:val="TOC3"/>
            <w:tabs>
              <w:tab w:val="right" w:leader="dot" w:pos="9350"/>
            </w:tabs>
            <w:rPr>
              <w:noProof/>
              <w:kern w:val="0"/>
              <w:lang w:val="en-ID" w:eastAsia="en-ID"/>
              <w14:ligatures w14:val="none"/>
            </w:rPr>
          </w:pPr>
          <w:hyperlink w:anchor="_Toc50007103"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_Toc50007103 \h </w:instrText>
            </w:r>
            <w:r w:rsidR="000413FE">
              <w:rPr>
                <w:noProof/>
                <w:webHidden/>
              </w:rPr>
            </w:r>
            <w:r w:rsidR="000413FE">
              <w:rPr>
                <w:noProof/>
                <w:webHidden/>
              </w:rPr>
              <w:fldChar w:fldCharType="separate"/>
            </w:r>
            <w:r w:rsidR="000413FE">
              <w:rPr>
                <w:noProof/>
                <w:webHidden/>
              </w:rPr>
              <w:t>39</w:t>
            </w:r>
            <w:r w:rsidR="000413FE">
              <w:rPr>
                <w:noProof/>
                <w:webHidden/>
              </w:rPr>
              <w:fldChar w:fldCharType="end"/>
            </w:r>
          </w:hyperlink>
        </w:p>
        <w:p w14:paraId="1A8C02EA" w14:textId="4F26CB1A" w:rsidR="000413FE" w:rsidRDefault="00FD6387">
          <w:pPr>
            <w:pStyle w:val="TOC2"/>
            <w:tabs>
              <w:tab w:val="right" w:leader="dot" w:pos="9350"/>
            </w:tabs>
            <w:rPr>
              <w:noProof/>
              <w:kern w:val="0"/>
              <w:lang w:val="en-ID" w:eastAsia="en-ID"/>
              <w14:ligatures w14:val="none"/>
            </w:rPr>
          </w:pPr>
          <w:hyperlink w:anchor="_Toc50007104" w:history="1">
            <w:r w:rsidR="000413FE" w:rsidRPr="004F72D2">
              <w:rPr>
                <w:rStyle w:val="Hyperlink"/>
                <w:noProof/>
              </w:rPr>
              <w:t>CROSS SELLING AREA DATA PACKAGE (INTHDP014)</w:t>
            </w:r>
            <w:r w:rsidR="000413FE">
              <w:rPr>
                <w:noProof/>
                <w:webHidden/>
              </w:rPr>
              <w:tab/>
            </w:r>
            <w:r w:rsidR="000413FE">
              <w:rPr>
                <w:noProof/>
                <w:webHidden/>
              </w:rPr>
              <w:fldChar w:fldCharType="begin"/>
            </w:r>
            <w:r w:rsidR="000413FE">
              <w:rPr>
                <w:noProof/>
                <w:webHidden/>
              </w:rPr>
              <w:instrText xml:space="preserve"> PAGEREF _Toc50007104 \h </w:instrText>
            </w:r>
            <w:r w:rsidR="000413FE">
              <w:rPr>
                <w:noProof/>
                <w:webHidden/>
              </w:rPr>
            </w:r>
            <w:r w:rsidR="000413FE">
              <w:rPr>
                <w:noProof/>
                <w:webHidden/>
              </w:rPr>
              <w:fldChar w:fldCharType="separate"/>
            </w:r>
            <w:r w:rsidR="000413FE">
              <w:rPr>
                <w:noProof/>
                <w:webHidden/>
              </w:rPr>
              <w:t>40</w:t>
            </w:r>
            <w:r w:rsidR="000413FE">
              <w:rPr>
                <w:noProof/>
                <w:webHidden/>
              </w:rPr>
              <w:fldChar w:fldCharType="end"/>
            </w:r>
          </w:hyperlink>
        </w:p>
        <w:p w14:paraId="08588395" w14:textId="71CFBB14" w:rsidR="000413FE" w:rsidRDefault="00FD6387">
          <w:pPr>
            <w:pStyle w:val="TOC3"/>
            <w:tabs>
              <w:tab w:val="right" w:leader="dot" w:pos="9350"/>
            </w:tabs>
            <w:rPr>
              <w:noProof/>
              <w:kern w:val="0"/>
              <w:lang w:val="en-ID" w:eastAsia="en-ID"/>
              <w14:ligatures w14:val="none"/>
            </w:rPr>
          </w:pPr>
          <w:hyperlink w:anchor="_Toc50007105"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_Toc50007105 \h </w:instrText>
            </w:r>
            <w:r w:rsidR="000413FE">
              <w:rPr>
                <w:noProof/>
                <w:webHidden/>
              </w:rPr>
            </w:r>
            <w:r w:rsidR="000413FE">
              <w:rPr>
                <w:noProof/>
                <w:webHidden/>
              </w:rPr>
              <w:fldChar w:fldCharType="separate"/>
            </w:r>
            <w:r w:rsidR="000413FE">
              <w:rPr>
                <w:noProof/>
                <w:webHidden/>
              </w:rPr>
              <w:t>40</w:t>
            </w:r>
            <w:r w:rsidR="000413FE">
              <w:rPr>
                <w:noProof/>
                <w:webHidden/>
              </w:rPr>
              <w:fldChar w:fldCharType="end"/>
            </w:r>
          </w:hyperlink>
        </w:p>
        <w:p w14:paraId="46BCA3ED" w14:textId="41358B78" w:rsidR="000413FE" w:rsidRDefault="00FD6387">
          <w:pPr>
            <w:pStyle w:val="TOC3"/>
            <w:tabs>
              <w:tab w:val="right" w:leader="dot" w:pos="9350"/>
            </w:tabs>
            <w:rPr>
              <w:noProof/>
              <w:kern w:val="0"/>
              <w:lang w:val="en-ID" w:eastAsia="en-ID"/>
              <w14:ligatures w14:val="none"/>
            </w:rPr>
          </w:pPr>
          <w:hyperlink w:anchor="_Toc50007106"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_Toc50007106 \h </w:instrText>
            </w:r>
            <w:r w:rsidR="000413FE">
              <w:rPr>
                <w:noProof/>
                <w:webHidden/>
              </w:rPr>
            </w:r>
            <w:r w:rsidR="000413FE">
              <w:rPr>
                <w:noProof/>
                <w:webHidden/>
              </w:rPr>
              <w:fldChar w:fldCharType="separate"/>
            </w:r>
            <w:r w:rsidR="000413FE">
              <w:rPr>
                <w:noProof/>
                <w:webHidden/>
              </w:rPr>
              <w:t>40</w:t>
            </w:r>
            <w:r w:rsidR="000413FE">
              <w:rPr>
                <w:noProof/>
                <w:webHidden/>
              </w:rPr>
              <w:fldChar w:fldCharType="end"/>
            </w:r>
          </w:hyperlink>
        </w:p>
        <w:p w14:paraId="4DE988CC" w14:textId="1C25FE49" w:rsidR="000413FE" w:rsidRDefault="00FD6387">
          <w:pPr>
            <w:pStyle w:val="TOC3"/>
            <w:tabs>
              <w:tab w:val="right" w:leader="dot" w:pos="9350"/>
            </w:tabs>
            <w:rPr>
              <w:noProof/>
              <w:kern w:val="0"/>
              <w:lang w:val="en-ID" w:eastAsia="en-ID"/>
              <w14:ligatures w14:val="none"/>
            </w:rPr>
          </w:pPr>
          <w:hyperlink w:anchor="_Toc50007107"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_Toc50007107 \h </w:instrText>
            </w:r>
            <w:r w:rsidR="000413FE">
              <w:rPr>
                <w:noProof/>
                <w:webHidden/>
              </w:rPr>
            </w:r>
            <w:r w:rsidR="000413FE">
              <w:rPr>
                <w:noProof/>
                <w:webHidden/>
              </w:rPr>
              <w:fldChar w:fldCharType="separate"/>
            </w:r>
            <w:r w:rsidR="000413FE">
              <w:rPr>
                <w:noProof/>
                <w:webHidden/>
              </w:rPr>
              <w:t>40</w:t>
            </w:r>
            <w:r w:rsidR="000413FE">
              <w:rPr>
                <w:noProof/>
                <w:webHidden/>
              </w:rPr>
              <w:fldChar w:fldCharType="end"/>
            </w:r>
          </w:hyperlink>
        </w:p>
        <w:p w14:paraId="1331E1D0" w14:textId="7211576C" w:rsidR="000413FE" w:rsidRDefault="00FD6387">
          <w:pPr>
            <w:pStyle w:val="TOC3"/>
            <w:tabs>
              <w:tab w:val="right" w:leader="dot" w:pos="9350"/>
            </w:tabs>
            <w:rPr>
              <w:noProof/>
              <w:kern w:val="0"/>
              <w:lang w:val="en-ID" w:eastAsia="en-ID"/>
              <w14:ligatures w14:val="none"/>
            </w:rPr>
          </w:pPr>
          <w:hyperlink w:anchor="_Toc50007108"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_Toc50007108 \h </w:instrText>
            </w:r>
            <w:r w:rsidR="000413FE">
              <w:rPr>
                <w:noProof/>
                <w:webHidden/>
              </w:rPr>
            </w:r>
            <w:r w:rsidR="000413FE">
              <w:rPr>
                <w:noProof/>
                <w:webHidden/>
              </w:rPr>
              <w:fldChar w:fldCharType="separate"/>
            </w:r>
            <w:r w:rsidR="000413FE">
              <w:rPr>
                <w:noProof/>
                <w:webHidden/>
              </w:rPr>
              <w:t>40</w:t>
            </w:r>
            <w:r w:rsidR="000413FE">
              <w:rPr>
                <w:noProof/>
                <w:webHidden/>
              </w:rPr>
              <w:fldChar w:fldCharType="end"/>
            </w:r>
          </w:hyperlink>
        </w:p>
        <w:p w14:paraId="7BB0AB05" w14:textId="61E0A243" w:rsidR="000413FE" w:rsidRDefault="00FD6387">
          <w:pPr>
            <w:pStyle w:val="TOC3"/>
            <w:tabs>
              <w:tab w:val="right" w:leader="dot" w:pos="9350"/>
            </w:tabs>
            <w:rPr>
              <w:noProof/>
              <w:kern w:val="0"/>
              <w:lang w:val="en-ID" w:eastAsia="en-ID"/>
              <w14:ligatures w14:val="none"/>
            </w:rPr>
          </w:pPr>
          <w:hyperlink w:anchor="_Toc50007109"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_Toc50007109 \h </w:instrText>
            </w:r>
            <w:r w:rsidR="000413FE">
              <w:rPr>
                <w:noProof/>
                <w:webHidden/>
              </w:rPr>
            </w:r>
            <w:r w:rsidR="000413FE">
              <w:rPr>
                <w:noProof/>
                <w:webHidden/>
              </w:rPr>
              <w:fldChar w:fldCharType="separate"/>
            </w:r>
            <w:r w:rsidR="000413FE">
              <w:rPr>
                <w:noProof/>
                <w:webHidden/>
              </w:rPr>
              <w:t>40</w:t>
            </w:r>
            <w:r w:rsidR="000413FE">
              <w:rPr>
                <w:noProof/>
                <w:webHidden/>
              </w:rPr>
              <w:fldChar w:fldCharType="end"/>
            </w:r>
          </w:hyperlink>
        </w:p>
        <w:p w14:paraId="439DE371" w14:textId="4ABD752F" w:rsidR="000413FE" w:rsidRDefault="00FD6387">
          <w:pPr>
            <w:pStyle w:val="TOC3"/>
            <w:tabs>
              <w:tab w:val="right" w:leader="dot" w:pos="9350"/>
            </w:tabs>
            <w:rPr>
              <w:noProof/>
              <w:kern w:val="0"/>
              <w:lang w:val="en-ID" w:eastAsia="en-ID"/>
              <w14:ligatures w14:val="none"/>
            </w:rPr>
          </w:pPr>
          <w:hyperlink w:anchor="_Toc50007110"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_Toc50007110 \h </w:instrText>
            </w:r>
            <w:r w:rsidR="000413FE">
              <w:rPr>
                <w:noProof/>
                <w:webHidden/>
              </w:rPr>
            </w:r>
            <w:r w:rsidR="000413FE">
              <w:rPr>
                <w:noProof/>
                <w:webHidden/>
              </w:rPr>
              <w:fldChar w:fldCharType="separate"/>
            </w:r>
            <w:r w:rsidR="000413FE">
              <w:rPr>
                <w:noProof/>
                <w:webHidden/>
              </w:rPr>
              <w:t>41</w:t>
            </w:r>
            <w:r w:rsidR="000413FE">
              <w:rPr>
                <w:noProof/>
                <w:webHidden/>
              </w:rPr>
              <w:fldChar w:fldCharType="end"/>
            </w:r>
          </w:hyperlink>
        </w:p>
        <w:p w14:paraId="1B2B2D03" w14:textId="3D81E58F" w:rsidR="000413FE" w:rsidRDefault="00FD6387">
          <w:pPr>
            <w:pStyle w:val="TOC3"/>
            <w:tabs>
              <w:tab w:val="right" w:leader="dot" w:pos="9350"/>
            </w:tabs>
            <w:rPr>
              <w:noProof/>
              <w:kern w:val="0"/>
              <w:lang w:val="en-ID" w:eastAsia="en-ID"/>
              <w14:ligatures w14:val="none"/>
            </w:rPr>
          </w:pPr>
          <w:hyperlink w:anchor="_Toc50007111"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_Toc50007111 \h </w:instrText>
            </w:r>
            <w:r w:rsidR="000413FE">
              <w:rPr>
                <w:noProof/>
                <w:webHidden/>
              </w:rPr>
            </w:r>
            <w:r w:rsidR="000413FE">
              <w:rPr>
                <w:noProof/>
                <w:webHidden/>
              </w:rPr>
              <w:fldChar w:fldCharType="separate"/>
            </w:r>
            <w:r w:rsidR="000413FE">
              <w:rPr>
                <w:noProof/>
                <w:webHidden/>
              </w:rPr>
              <w:t>41</w:t>
            </w:r>
            <w:r w:rsidR="000413FE">
              <w:rPr>
                <w:noProof/>
                <w:webHidden/>
              </w:rPr>
              <w:fldChar w:fldCharType="end"/>
            </w:r>
          </w:hyperlink>
        </w:p>
        <w:p w14:paraId="626A8017" w14:textId="39FE5AFC" w:rsidR="000413FE" w:rsidRDefault="00FD6387">
          <w:pPr>
            <w:pStyle w:val="TOC2"/>
            <w:tabs>
              <w:tab w:val="right" w:leader="dot" w:pos="9350"/>
            </w:tabs>
            <w:rPr>
              <w:noProof/>
              <w:kern w:val="0"/>
              <w:lang w:val="en-ID" w:eastAsia="en-ID"/>
              <w14:ligatures w14:val="none"/>
            </w:rPr>
          </w:pPr>
          <w:hyperlink w:anchor="_Toc50007112" w:history="1">
            <w:r w:rsidR="000413FE" w:rsidRPr="004F72D2">
              <w:rPr>
                <w:rStyle w:val="Hyperlink"/>
                <w:noProof/>
              </w:rPr>
              <w:t>OUTLET PROGRAM ACHIEVER (INTHDP015)</w:t>
            </w:r>
            <w:r w:rsidR="000413FE">
              <w:rPr>
                <w:noProof/>
                <w:webHidden/>
              </w:rPr>
              <w:tab/>
            </w:r>
            <w:r w:rsidR="000413FE">
              <w:rPr>
                <w:noProof/>
                <w:webHidden/>
              </w:rPr>
              <w:fldChar w:fldCharType="begin"/>
            </w:r>
            <w:r w:rsidR="000413FE">
              <w:rPr>
                <w:noProof/>
                <w:webHidden/>
              </w:rPr>
              <w:instrText xml:space="preserve"> PAGEREF _Toc50007112 \h </w:instrText>
            </w:r>
            <w:r w:rsidR="000413FE">
              <w:rPr>
                <w:noProof/>
                <w:webHidden/>
              </w:rPr>
            </w:r>
            <w:r w:rsidR="000413FE">
              <w:rPr>
                <w:noProof/>
                <w:webHidden/>
              </w:rPr>
              <w:fldChar w:fldCharType="separate"/>
            </w:r>
            <w:r w:rsidR="000413FE">
              <w:rPr>
                <w:noProof/>
                <w:webHidden/>
              </w:rPr>
              <w:t>42</w:t>
            </w:r>
            <w:r w:rsidR="000413FE">
              <w:rPr>
                <w:noProof/>
                <w:webHidden/>
              </w:rPr>
              <w:fldChar w:fldCharType="end"/>
            </w:r>
          </w:hyperlink>
        </w:p>
        <w:p w14:paraId="2AC0CE72" w14:textId="7202B285" w:rsidR="000413FE" w:rsidRDefault="00FD6387">
          <w:pPr>
            <w:pStyle w:val="TOC3"/>
            <w:tabs>
              <w:tab w:val="right" w:leader="dot" w:pos="9350"/>
            </w:tabs>
            <w:rPr>
              <w:noProof/>
              <w:kern w:val="0"/>
              <w:lang w:val="en-ID" w:eastAsia="en-ID"/>
              <w14:ligatures w14:val="none"/>
            </w:rPr>
          </w:pPr>
          <w:hyperlink w:anchor="_Toc50007113"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_Toc50007113 \h </w:instrText>
            </w:r>
            <w:r w:rsidR="000413FE">
              <w:rPr>
                <w:noProof/>
                <w:webHidden/>
              </w:rPr>
            </w:r>
            <w:r w:rsidR="000413FE">
              <w:rPr>
                <w:noProof/>
                <w:webHidden/>
              </w:rPr>
              <w:fldChar w:fldCharType="separate"/>
            </w:r>
            <w:r w:rsidR="000413FE">
              <w:rPr>
                <w:noProof/>
                <w:webHidden/>
              </w:rPr>
              <w:t>42</w:t>
            </w:r>
            <w:r w:rsidR="000413FE">
              <w:rPr>
                <w:noProof/>
                <w:webHidden/>
              </w:rPr>
              <w:fldChar w:fldCharType="end"/>
            </w:r>
          </w:hyperlink>
        </w:p>
        <w:p w14:paraId="41BCA7F5" w14:textId="4FBEF337" w:rsidR="000413FE" w:rsidRDefault="00FD6387">
          <w:pPr>
            <w:pStyle w:val="TOC3"/>
            <w:tabs>
              <w:tab w:val="right" w:leader="dot" w:pos="9350"/>
            </w:tabs>
            <w:rPr>
              <w:noProof/>
              <w:kern w:val="0"/>
              <w:lang w:val="en-ID" w:eastAsia="en-ID"/>
              <w14:ligatures w14:val="none"/>
            </w:rPr>
          </w:pPr>
          <w:hyperlink w:anchor="_Toc50007114"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_Toc50007114 \h </w:instrText>
            </w:r>
            <w:r w:rsidR="000413FE">
              <w:rPr>
                <w:noProof/>
                <w:webHidden/>
              </w:rPr>
            </w:r>
            <w:r w:rsidR="000413FE">
              <w:rPr>
                <w:noProof/>
                <w:webHidden/>
              </w:rPr>
              <w:fldChar w:fldCharType="separate"/>
            </w:r>
            <w:r w:rsidR="000413FE">
              <w:rPr>
                <w:noProof/>
                <w:webHidden/>
              </w:rPr>
              <w:t>42</w:t>
            </w:r>
            <w:r w:rsidR="000413FE">
              <w:rPr>
                <w:noProof/>
                <w:webHidden/>
              </w:rPr>
              <w:fldChar w:fldCharType="end"/>
            </w:r>
          </w:hyperlink>
        </w:p>
        <w:p w14:paraId="7D8432D9" w14:textId="05B384EA" w:rsidR="000413FE" w:rsidRDefault="00FD6387">
          <w:pPr>
            <w:pStyle w:val="TOC3"/>
            <w:tabs>
              <w:tab w:val="right" w:leader="dot" w:pos="9350"/>
            </w:tabs>
            <w:rPr>
              <w:noProof/>
              <w:kern w:val="0"/>
              <w:lang w:val="en-ID" w:eastAsia="en-ID"/>
              <w14:ligatures w14:val="none"/>
            </w:rPr>
          </w:pPr>
          <w:hyperlink w:anchor="_Toc50007115"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_Toc50007115 \h </w:instrText>
            </w:r>
            <w:r w:rsidR="000413FE">
              <w:rPr>
                <w:noProof/>
                <w:webHidden/>
              </w:rPr>
            </w:r>
            <w:r w:rsidR="000413FE">
              <w:rPr>
                <w:noProof/>
                <w:webHidden/>
              </w:rPr>
              <w:fldChar w:fldCharType="separate"/>
            </w:r>
            <w:r w:rsidR="000413FE">
              <w:rPr>
                <w:noProof/>
                <w:webHidden/>
              </w:rPr>
              <w:t>42</w:t>
            </w:r>
            <w:r w:rsidR="000413FE">
              <w:rPr>
                <w:noProof/>
                <w:webHidden/>
              </w:rPr>
              <w:fldChar w:fldCharType="end"/>
            </w:r>
          </w:hyperlink>
        </w:p>
        <w:p w14:paraId="539FAEA9" w14:textId="140A7A31" w:rsidR="000413FE" w:rsidRDefault="00FD6387">
          <w:pPr>
            <w:pStyle w:val="TOC3"/>
            <w:tabs>
              <w:tab w:val="right" w:leader="dot" w:pos="9350"/>
            </w:tabs>
            <w:rPr>
              <w:noProof/>
              <w:kern w:val="0"/>
              <w:lang w:val="en-ID" w:eastAsia="en-ID"/>
              <w14:ligatures w14:val="none"/>
            </w:rPr>
          </w:pPr>
          <w:hyperlink w:anchor="_Toc50007116"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_Toc50007116 \h </w:instrText>
            </w:r>
            <w:r w:rsidR="000413FE">
              <w:rPr>
                <w:noProof/>
                <w:webHidden/>
              </w:rPr>
            </w:r>
            <w:r w:rsidR="000413FE">
              <w:rPr>
                <w:noProof/>
                <w:webHidden/>
              </w:rPr>
              <w:fldChar w:fldCharType="separate"/>
            </w:r>
            <w:r w:rsidR="000413FE">
              <w:rPr>
                <w:noProof/>
                <w:webHidden/>
              </w:rPr>
              <w:t>42</w:t>
            </w:r>
            <w:r w:rsidR="000413FE">
              <w:rPr>
                <w:noProof/>
                <w:webHidden/>
              </w:rPr>
              <w:fldChar w:fldCharType="end"/>
            </w:r>
          </w:hyperlink>
        </w:p>
        <w:p w14:paraId="2FFC5EBD" w14:textId="0D03ADFA" w:rsidR="000413FE" w:rsidRDefault="00FD6387">
          <w:pPr>
            <w:pStyle w:val="TOC3"/>
            <w:tabs>
              <w:tab w:val="right" w:leader="dot" w:pos="9350"/>
            </w:tabs>
            <w:rPr>
              <w:noProof/>
              <w:kern w:val="0"/>
              <w:lang w:val="en-ID" w:eastAsia="en-ID"/>
              <w14:ligatures w14:val="none"/>
            </w:rPr>
          </w:pPr>
          <w:hyperlink w:anchor="_Toc50007117"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_Toc50007117 \h </w:instrText>
            </w:r>
            <w:r w:rsidR="000413FE">
              <w:rPr>
                <w:noProof/>
                <w:webHidden/>
              </w:rPr>
            </w:r>
            <w:r w:rsidR="000413FE">
              <w:rPr>
                <w:noProof/>
                <w:webHidden/>
              </w:rPr>
              <w:fldChar w:fldCharType="separate"/>
            </w:r>
            <w:r w:rsidR="000413FE">
              <w:rPr>
                <w:noProof/>
                <w:webHidden/>
              </w:rPr>
              <w:t>42</w:t>
            </w:r>
            <w:r w:rsidR="000413FE">
              <w:rPr>
                <w:noProof/>
                <w:webHidden/>
              </w:rPr>
              <w:fldChar w:fldCharType="end"/>
            </w:r>
          </w:hyperlink>
        </w:p>
        <w:p w14:paraId="7FCB4E3A" w14:textId="1C18E183" w:rsidR="000413FE" w:rsidRDefault="00FD6387">
          <w:pPr>
            <w:pStyle w:val="TOC3"/>
            <w:tabs>
              <w:tab w:val="right" w:leader="dot" w:pos="9350"/>
            </w:tabs>
            <w:rPr>
              <w:noProof/>
              <w:kern w:val="0"/>
              <w:lang w:val="en-ID" w:eastAsia="en-ID"/>
              <w14:ligatures w14:val="none"/>
            </w:rPr>
          </w:pPr>
          <w:hyperlink w:anchor="_Toc50007118"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_Toc50007118 \h </w:instrText>
            </w:r>
            <w:r w:rsidR="000413FE">
              <w:rPr>
                <w:noProof/>
                <w:webHidden/>
              </w:rPr>
            </w:r>
            <w:r w:rsidR="000413FE">
              <w:rPr>
                <w:noProof/>
                <w:webHidden/>
              </w:rPr>
              <w:fldChar w:fldCharType="separate"/>
            </w:r>
            <w:r w:rsidR="000413FE">
              <w:rPr>
                <w:noProof/>
                <w:webHidden/>
              </w:rPr>
              <w:t>43</w:t>
            </w:r>
            <w:r w:rsidR="000413FE">
              <w:rPr>
                <w:noProof/>
                <w:webHidden/>
              </w:rPr>
              <w:fldChar w:fldCharType="end"/>
            </w:r>
          </w:hyperlink>
        </w:p>
        <w:p w14:paraId="3584F18B" w14:textId="4A3784E1" w:rsidR="000413FE" w:rsidRDefault="00FD6387">
          <w:pPr>
            <w:pStyle w:val="TOC3"/>
            <w:tabs>
              <w:tab w:val="right" w:leader="dot" w:pos="9350"/>
            </w:tabs>
            <w:rPr>
              <w:noProof/>
              <w:kern w:val="0"/>
              <w:lang w:val="en-ID" w:eastAsia="en-ID"/>
              <w14:ligatures w14:val="none"/>
            </w:rPr>
          </w:pPr>
          <w:hyperlink w:anchor="_Toc50007119"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_Toc50007119 \h </w:instrText>
            </w:r>
            <w:r w:rsidR="000413FE">
              <w:rPr>
                <w:noProof/>
                <w:webHidden/>
              </w:rPr>
            </w:r>
            <w:r w:rsidR="000413FE">
              <w:rPr>
                <w:noProof/>
                <w:webHidden/>
              </w:rPr>
              <w:fldChar w:fldCharType="separate"/>
            </w:r>
            <w:r w:rsidR="000413FE">
              <w:rPr>
                <w:noProof/>
                <w:webHidden/>
              </w:rPr>
              <w:t>43</w:t>
            </w:r>
            <w:r w:rsidR="000413FE">
              <w:rPr>
                <w:noProof/>
                <w:webHidden/>
              </w:rPr>
              <w:fldChar w:fldCharType="end"/>
            </w:r>
          </w:hyperlink>
        </w:p>
        <w:p w14:paraId="48333FAE" w14:textId="6D2C97C1" w:rsidR="000413FE" w:rsidRDefault="00FD6387">
          <w:pPr>
            <w:pStyle w:val="TOC2"/>
            <w:tabs>
              <w:tab w:val="right" w:leader="dot" w:pos="9350"/>
            </w:tabs>
            <w:rPr>
              <w:noProof/>
              <w:kern w:val="0"/>
              <w:lang w:val="en-ID" w:eastAsia="en-ID"/>
              <w14:ligatures w14:val="none"/>
            </w:rPr>
          </w:pPr>
          <w:hyperlink w:anchor="_Toc50007120" w:history="1">
            <w:r w:rsidR="000413FE" w:rsidRPr="004F72D2">
              <w:rPr>
                <w:rStyle w:val="Hyperlink"/>
                <w:noProof/>
              </w:rPr>
              <w:t>ONTIME ALLOCATION PAYMENT (INTHDP016)</w:t>
            </w:r>
            <w:r w:rsidR="000413FE">
              <w:rPr>
                <w:noProof/>
                <w:webHidden/>
              </w:rPr>
              <w:tab/>
            </w:r>
            <w:r w:rsidR="000413FE">
              <w:rPr>
                <w:noProof/>
                <w:webHidden/>
              </w:rPr>
              <w:fldChar w:fldCharType="begin"/>
            </w:r>
            <w:r w:rsidR="000413FE">
              <w:rPr>
                <w:noProof/>
                <w:webHidden/>
              </w:rPr>
              <w:instrText xml:space="preserve"> PAGEREF _Toc50007120 \h </w:instrText>
            </w:r>
            <w:r w:rsidR="000413FE">
              <w:rPr>
                <w:noProof/>
                <w:webHidden/>
              </w:rPr>
            </w:r>
            <w:r w:rsidR="000413FE">
              <w:rPr>
                <w:noProof/>
                <w:webHidden/>
              </w:rPr>
              <w:fldChar w:fldCharType="separate"/>
            </w:r>
            <w:r w:rsidR="000413FE">
              <w:rPr>
                <w:noProof/>
                <w:webHidden/>
              </w:rPr>
              <w:t>44</w:t>
            </w:r>
            <w:r w:rsidR="000413FE">
              <w:rPr>
                <w:noProof/>
                <w:webHidden/>
              </w:rPr>
              <w:fldChar w:fldCharType="end"/>
            </w:r>
          </w:hyperlink>
        </w:p>
        <w:p w14:paraId="711EDC69" w14:textId="763D0AF0" w:rsidR="000413FE" w:rsidRDefault="00FD6387">
          <w:pPr>
            <w:pStyle w:val="TOC3"/>
            <w:tabs>
              <w:tab w:val="right" w:leader="dot" w:pos="9350"/>
            </w:tabs>
            <w:rPr>
              <w:noProof/>
              <w:kern w:val="0"/>
              <w:lang w:val="en-ID" w:eastAsia="en-ID"/>
              <w14:ligatures w14:val="none"/>
            </w:rPr>
          </w:pPr>
          <w:hyperlink w:anchor="_Toc50007121"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_Toc50007121 \h </w:instrText>
            </w:r>
            <w:r w:rsidR="000413FE">
              <w:rPr>
                <w:noProof/>
                <w:webHidden/>
              </w:rPr>
            </w:r>
            <w:r w:rsidR="000413FE">
              <w:rPr>
                <w:noProof/>
                <w:webHidden/>
              </w:rPr>
              <w:fldChar w:fldCharType="separate"/>
            </w:r>
            <w:r w:rsidR="000413FE">
              <w:rPr>
                <w:noProof/>
                <w:webHidden/>
              </w:rPr>
              <w:t>44</w:t>
            </w:r>
            <w:r w:rsidR="000413FE">
              <w:rPr>
                <w:noProof/>
                <w:webHidden/>
              </w:rPr>
              <w:fldChar w:fldCharType="end"/>
            </w:r>
          </w:hyperlink>
        </w:p>
        <w:p w14:paraId="47FA9F0E" w14:textId="33FFD43D" w:rsidR="000413FE" w:rsidRDefault="00FD6387">
          <w:pPr>
            <w:pStyle w:val="TOC3"/>
            <w:tabs>
              <w:tab w:val="right" w:leader="dot" w:pos="9350"/>
            </w:tabs>
            <w:rPr>
              <w:noProof/>
              <w:kern w:val="0"/>
              <w:lang w:val="en-ID" w:eastAsia="en-ID"/>
              <w14:ligatures w14:val="none"/>
            </w:rPr>
          </w:pPr>
          <w:hyperlink w:anchor="_Toc50007122"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_Toc50007122 \h </w:instrText>
            </w:r>
            <w:r w:rsidR="000413FE">
              <w:rPr>
                <w:noProof/>
                <w:webHidden/>
              </w:rPr>
            </w:r>
            <w:r w:rsidR="000413FE">
              <w:rPr>
                <w:noProof/>
                <w:webHidden/>
              </w:rPr>
              <w:fldChar w:fldCharType="separate"/>
            </w:r>
            <w:r w:rsidR="000413FE">
              <w:rPr>
                <w:noProof/>
                <w:webHidden/>
              </w:rPr>
              <w:t>44</w:t>
            </w:r>
            <w:r w:rsidR="000413FE">
              <w:rPr>
                <w:noProof/>
                <w:webHidden/>
              </w:rPr>
              <w:fldChar w:fldCharType="end"/>
            </w:r>
          </w:hyperlink>
        </w:p>
        <w:p w14:paraId="74B4C01D" w14:textId="12916520" w:rsidR="000413FE" w:rsidRDefault="00FD6387">
          <w:pPr>
            <w:pStyle w:val="TOC3"/>
            <w:tabs>
              <w:tab w:val="right" w:leader="dot" w:pos="9350"/>
            </w:tabs>
            <w:rPr>
              <w:noProof/>
              <w:kern w:val="0"/>
              <w:lang w:val="en-ID" w:eastAsia="en-ID"/>
              <w14:ligatures w14:val="none"/>
            </w:rPr>
          </w:pPr>
          <w:hyperlink w:anchor="_Toc50007123"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_Toc50007123 \h </w:instrText>
            </w:r>
            <w:r w:rsidR="000413FE">
              <w:rPr>
                <w:noProof/>
                <w:webHidden/>
              </w:rPr>
            </w:r>
            <w:r w:rsidR="000413FE">
              <w:rPr>
                <w:noProof/>
                <w:webHidden/>
              </w:rPr>
              <w:fldChar w:fldCharType="separate"/>
            </w:r>
            <w:r w:rsidR="000413FE">
              <w:rPr>
                <w:noProof/>
                <w:webHidden/>
              </w:rPr>
              <w:t>44</w:t>
            </w:r>
            <w:r w:rsidR="000413FE">
              <w:rPr>
                <w:noProof/>
                <w:webHidden/>
              </w:rPr>
              <w:fldChar w:fldCharType="end"/>
            </w:r>
          </w:hyperlink>
        </w:p>
        <w:p w14:paraId="553B052E" w14:textId="244C949F" w:rsidR="000413FE" w:rsidRDefault="00FD6387">
          <w:pPr>
            <w:pStyle w:val="TOC3"/>
            <w:tabs>
              <w:tab w:val="right" w:leader="dot" w:pos="9350"/>
            </w:tabs>
            <w:rPr>
              <w:noProof/>
              <w:kern w:val="0"/>
              <w:lang w:val="en-ID" w:eastAsia="en-ID"/>
              <w14:ligatures w14:val="none"/>
            </w:rPr>
          </w:pPr>
          <w:hyperlink w:anchor="_Toc50007124"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_Toc50007124 \h </w:instrText>
            </w:r>
            <w:r w:rsidR="000413FE">
              <w:rPr>
                <w:noProof/>
                <w:webHidden/>
              </w:rPr>
            </w:r>
            <w:r w:rsidR="000413FE">
              <w:rPr>
                <w:noProof/>
                <w:webHidden/>
              </w:rPr>
              <w:fldChar w:fldCharType="separate"/>
            </w:r>
            <w:r w:rsidR="000413FE">
              <w:rPr>
                <w:noProof/>
                <w:webHidden/>
              </w:rPr>
              <w:t>44</w:t>
            </w:r>
            <w:r w:rsidR="000413FE">
              <w:rPr>
                <w:noProof/>
                <w:webHidden/>
              </w:rPr>
              <w:fldChar w:fldCharType="end"/>
            </w:r>
          </w:hyperlink>
        </w:p>
        <w:p w14:paraId="54429E3C" w14:textId="7FE101B2" w:rsidR="000413FE" w:rsidRDefault="00FD6387">
          <w:pPr>
            <w:pStyle w:val="TOC3"/>
            <w:tabs>
              <w:tab w:val="right" w:leader="dot" w:pos="9350"/>
            </w:tabs>
            <w:rPr>
              <w:noProof/>
              <w:kern w:val="0"/>
              <w:lang w:val="en-ID" w:eastAsia="en-ID"/>
              <w14:ligatures w14:val="none"/>
            </w:rPr>
          </w:pPr>
          <w:hyperlink w:anchor="_Toc50007125"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_Toc50007125 \h </w:instrText>
            </w:r>
            <w:r w:rsidR="000413FE">
              <w:rPr>
                <w:noProof/>
                <w:webHidden/>
              </w:rPr>
            </w:r>
            <w:r w:rsidR="000413FE">
              <w:rPr>
                <w:noProof/>
                <w:webHidden/>
              </w:rPr>
              <w:fldChar w:fldCharType="separate"/>
            </w:r>
            <w:r w:rsidR="000413FE">
              <w:rPr>
                <w:noProof/>
                <w:webHidden/>
              </w:rPr>
              <w:t>44</w:t>
            </w:r>
            <w:r w:rsidR="000413FE">
              <w:rPr>
                <w:noProof/>
                <w:webHidden/>
              </w:rPr>
              <w:fldChar w:fldCharType="end"/>
            </w:r>
          </w:hyperlink>
        </w:p>
        <w:p w14:paraId="1ABD4C8D" w14:textId="490CB94F" w:rsidR="000413FE" w:rsidRDefault="00FD6387">
          <w:pPr>
            <w:pStyle w:val="TOC3"/>
            <w:tabs>
              <w:tab w:val="right" w:leader="dot" w:pos="9350"/>
            </w:tabs>
            <w:rPr>
              <w:noProof/>
              <w:kern w:val="0"/>
              <w:lang w:val="en-ID" w:eastAsia="en-ID"/>
              <w14:ligatures w14:val="none"/>
            </w:rPr>
          </w:pPr>
          <w:hyperlink w:anchor="_Toc50007126"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_Toc50007126 \h </w:instrText>
            </w:r>
            <w:r w:rsidR="000413FE">
              <w:rPr>
                <w:noProof/>
                <w:webHidden/>
              </w:rPr>
            </w:r>
            <w:r w:rsidR="000413FE">
              <w:rPr>
                <w:noProof/>
                <w:webHidden/>
              </w:rPr>
              <w:fldChar w:fldCharType="separate"/>
            </w:r>
            <w:r w:rsidR="000413FE">
              <w:rPr>
                <w:noProof/>
                <w:webHidden/>
              </w:rPr>
              <w:t>45</w:t>
            </w:r>
            <w:r w:rsidR="000413FE">
              <w:rPr>
                <w:noProof/>
                <w:webHidden/>
              </w:rPr>
              <w:fldChar w:fldCharType="end"/>
            </w:r>
          </w:hyperlink>
        </w:p>
        <w:p w14:paraId="6B2E6E26" w14:textId="76607F68" w:rsidR="000413FE" w:rsidRDefault="00FD6387">
          <w:pPr>
            <w:pStyle w:val="TOC3"/>
            <w:tabs>
              <w:tab w:val="right" w:leader="dot" w:pos="9350"/>
            </w:tabs>
            <w:rPr>
              <w:noProof/>
              <w:kern w:val="0"/>
              <w:lang w:val="en-ID" w:eastAsia="en-ID"/>
              <w14:ligatures w14:val="none"/>
            </w:rPr>
          </w:pPr>
          <w:hyperlink w:anchor="_Toc50007127"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_Toc50007127 \h </w:instrText>
            </w:r>
            <w:r w:rsidR="000413FE">
              <w:rPr>
                <w:noProof/>
                <w:webHidden/>
              </w:rPr>
            </w:r>
            <w:r w:rsidR="000413FE">
              <w:rPr>
                <w:noProof/>
                <w:webHidden/>
              </w:rPr>
              <w:fldChar w:fldCharType="separate"/>
            </w:r>
            <w:r w:rsidR="000413FE">
              <w:rPr>
                <w:noProof/>
                <w:webHidden/>
              </w:rPr>
              <w:t>45</w:t>
            </w:r>
            <w:r w:rsidR="000413FE">
              <w:rPr>
                <w:noProof/>
                <w:webHidden/>
              </w:rPr>
              <w:fldChar w:fldCharType="end"/>
            </w:r>
          </w:hyperlink>
        </w:p>
        <w:p w14:paraId="6F449918" w14:textId="013FFF8E" w:rsidR="000413FE" w:rsidRDefault="00FD6387">
          <w:pPr>
            <w:pStyle w:val="TOC2"/>
            <w:tabs>
              <w:tab w:val="right" w:leader="dot" w:pos="9350"/>
            </w:tabs>
            <w:rPr>
              <w:noProof/>
              <w:kern w:val="0"/>
              <w:lang w:val="en-ID" w:eastAsia="en-ID"/>
              <w14:ligatures w14:val="none"/>
            </w:rPr>
          </w:pPr>
          <w:hyperlink w:anchor="_Toc50007128" w:history="1">
            <w:r w:rsidR="000413FE" w:rsidRPr="004F72D2">
              <w:rPr>
                <w:rStyle w:val="Hyperlink"/>
                <w:noProof/>
              </w:rPr>
              <w:t>URO 20K (INTHDP017)</w:t>
            </w:r>
            <w:r w:rsidR="000413FE">
              <w:rPr>
                <w:noProof/>
                <w:webHidden/>
              </w:rPr>
              <w:tab/>
            </w:r>
            <w:r w:rsidR="000413FE">
              <w:rPr>
                <w:noProof/>
                <w:webHidden/>
              </w:rPr>
              <w:fldChar w:fldCharType="begin"/>
            </w:r>
            <w:r w:rsidR="000413FE">
              <w:rPr>
                <w:noProof/>
                <w:webHidden/>
              </w:rPr>
              <w:instrText xml:space="preserve"> PAGEREF _Toc50007128 \h </w:instrText>
            </w:r>
            <w:r w:rsidR="000413FE">
              <w:rPr>
                <w:noProof/>
                <w:webHidden/>
              </w:rPr>
            </w:r>
            <w:r w:rsidR="000413FE">
              <w:rPr>
                <w:noProof/>
                <w:webHidden/>
              </w:rPr>
              <w:fldChar w:fldCharType="separate"/>
            </w:r>
            <w:r w:rsidR="000413FE">
              <w:rPr>
                <w:noProof/>
                <w:webHidden/>
              </w:rPr>
              <w:t>46</w:t>
            </w:r>
            <w:r w:rsidR="000413FE">
              <w:rPr>
                <w:noProof/>
                <w:webHidden/>
              </w:rPr>
              <w:fldChar w:fldCharType="end"/>
            </w:r>
          </w:hyperlink>
        </w:p>
        <w:p w14:paraId="35B22023" w14:textId="78C452B4" w:rsidR="000413FE" w:rsidRDefault="00FD6387">
          <w:pPr>
            <w:pStyle w:val="TOC3"/>
            <w:tabs>
              <w:tab w:val="right" w:leader="dot" w:pos="9350"/>
            </w:tabs>
            <w:rPr>
              <w:noProof/>
              <w:kern w:val="0"/>
              <w:lang w:val="en-ID" w:eastAsia="en-ID"/>
              <w14:ligatures w14:val="none"/>
            </w:rPr>
          </w:pPr>
          <w:hyperlink w:anchor="_Toc50007129"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_Toc50007129 \h </w:instrText>
            </w:r>
            <w:r w:rsidR="000413FE">
              <w:rPr>
                <w:noProof/>
                <w:webHidden/>
              </w:rPr>
            </w:r>
            <w:r w:rsidR="000413FE">
              <w:rPr>
                <w:noProof/>
                <w:webHidden/>
              </w:rPr>
              <w:fldChar w:fldCharType="separate"/>
            </w:r>
            <w:r w:rsidR="000413FE">
              <w:rPr>
                <w:noProof/>
                <w:webHidden/>
              </w:rPr>
              <w:t>46</w:t>
            </w:r>
            <w:r w:rsidR="000413FE">
              <w:rPr>
                <w:noProof/>
                <w:webHidden/>
              </w:rPr>
              <w:fldChar w:fldCharType="end"/>
            </w:r>
          </w:hyperlink>
        </w:p>
        <w:p w14:paraId="0D87A048" w14:textId="03C95CA9" w:rsidR="000413FE" w:rsidRDefault="00FD6387">
          <w:pPr>
            <w:pStyle w:val="TOC3"/>
            <w:tabs>
              <w:tab w:val="right" w:leader="dot" w:pos="9350"/>
            </w:tabs>
            <w:rPr>
              <w:noProof/>
              <w:kern w:val="0"/>
              <w:lang w:val="en-ID" w:eastAsia="en-ID"/>
              <w14:ligatures w14:val="none"/>
            </w:rPr>
          </w:pPr>
          <w:hyperlink w:anchor="_Toc50007130"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_Toc50007130 \h </w:instrText>
            </w:r>
            <w:r w:rsidR="000413FE">
              <w:rPr>
                <w:noProof/>
                <w:webHidden/>
              </w:rPr>
            </w:r>
            <w:r w:rsidR="000413FE">
              <w:rPr>
                <w:noProof/>
                <w:webHidden/>
              </w:rPr>
              <w:fldChar w:fldCharType="separate"/>
            </w:r>
            <w:r w:rsidR="000413FE">
              <w:rPr>
                <w:noProof/>
                <w:webHidden/>
              </w:rPr>
              <w:t>46</w:t>
            </w:r>
            <w:r w:rsidR="000413FE">
              <w:rPr>
                <w:noProof/>
                <w:webHidden/>
              </w:rPr>
              <w:fldChar w:fldCharType="end"/>
            </w:r>
          </w:hyperlink>
        </w:p>
        <w:p w14:paraId="271C9B29" w14:textId="68D16117" w:rsidR="000413FE" w:rsidRDefault="00FD6387">
          <w:pPr>
            <w:pStyle w:val="TOC3"/>
            <w:tabs>
              <w:tab w:val="right" w:leader="dot" w:pos="9350"/>
            </w:tabs>
            <w:rPr>
              <w:noProof/>
              <w:kern w:val="0"/>
              <w:lang w:val="en-ID" w:eastAsia="en-ID"/>
              <w14:ligatures w14:val="none"/>
            </w:rPr>
          </w:pPr>
          <w:hyperlink w:anchor="_Toc50007131"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_Toc50007131 \h </w:instrText>
            </w:r>
            <w:r w:rsidR="000413FE">
              <w:rPr>
                <w:noProof/>
                <w:webHidden/>
              </w:rPr>
            </w:r>
            <w:r w:rsidR="000413FE">
              <w:rPr>
                <w:noProof/>
                <w:webHidden/>
              </w:rPr>
              <w:fldChar w:fldCharType="separate"/>
            </w:r>
            <w:r w:rsidR="000413FE">
              <w:rPr>
                <w:noProof/>
                <w:webHidden/>
              </w:rPr>
              <w:t>46</w:t>
            </w:r>
            <w:r w:rsidR="000413FE">
              <w:rPr>
                <w:noProof/>
                <w:webHidden/>
              </w:rPr>
              <w:fldChar w:fldCharType="end"/>
            </w:r>
          </w:hyperlink>
        </w:p>
        <w:p w14:paraId="0F7945CB" w14:textId="63E0BC09" w:rsidR="000413FE" w:rsidRDefault="00FD6387">
          <w:pPr>
            <w:pStyle w:val="TOC3"/>
            <w:tabs>
              <w:tab w:val="right" w:leader="dot" w:pos="9350"/>
            </w:tabs>
            <w:rPr>
              <w:noProof/>
              <w:kern w:val="0"/>
              <w:lang w:val="en-ID" w:eastAsia="en-ID"/>
              <w14:ligatures w14:val="none"/>
            </w:rPr>
          </w:pPr>
          <w:hyperlink w:anchor="_Toc50007132"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_Toc50007132 \h </w:instrText>
            </w:r>
            <w:r w:rsidR="000413FE">
              <w:rPr>
                <w:noProof/>
                <w:webHidden/>
              </w:rPr>
            </w:r>
            <w:r w:rsidR="000413FE">
              <w:rPr>
                <w:noProof/>
                <w:webHidden/>
              </w:rPr>
              <w:fldChar w:fldCharType="separate"/>
            </w:r>
            <w:r w:rsidR="000413FE">
              <w:rPr>
                <w:noProof/>
                <w:webHidden/>
              </w:rPr>
              <w:t>46</w:t>
            </w:r>
            <w:r w:rsidR="000413FE">
              <w:rPr>
                <w:noProof/>
                <w:webHidden/>
              </w:rPr>
              <w:fldChar w:fldCharType="end"/>
            </w:r>
          </w:hyperlink>
        </w:p>
        <w:p w14:paraId="3A7744AE" w14:textId="299AE833" w:rsidR="000413FE" w:rsidRDefault="00FD6387">
          <w:pPr>
            <w:pStyle w:val="TOC3"/>
            <w:tabs>
              <w:tab w:val="right" w:leader="dot" w:pos="9350"/>
            </w:tabs>
            <w:rPr>
              <w:noProof/>
              <w:kern w:val="0"/>
              <w:lang w:val="en-ID" w:eastAsia="en-ID"/>
              <w14:ligatures w14:val="none"/>
            </w:rPr>
          </w:pPr>
          <w:hyperlink w:anchor="_Toc50007133"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_Toc50007133 \h </w:instrText>
            </w:r>
            <w:r w:rsidR="000413FE">
              <w:rPr>
                <w:noProof/>
                <w:webHidden/>
              </w:rPr>
            </w:r>
            <w:r w:rsidR="000413FE">
              <w:rPr>
                <w:noProof/>
                <w:webHidden/>
              </w:rPr>
              <w:fldChar w:fldCharType="separate"/>
            </w:r>
            <w:r w:rsidR="000413FE">
              <w:rPr>
                <w:noProof/>
                <w:webHidden/>
              </w:rPr>
              <w:t>46</w:t>
            </w:r>
            <w:r w:rsidR="000413FE">
              <w:rPr>
                <w:noProof/>
                <w:webHidden/>
              </w:rPr>
              <w:fldChar w:fldCharType="end"/>
            </w:r>
          </w:hyperlink>
        </w:p>
        <w:p w14:paraId="0C928914" w14:textId="53203F52" w:rsidR="000413FE" w:rsidRDefault="00FD6387">
          <w:pPr>
            <w:pStyle w:val="TOC3"/>
            <w:tabs>
              <w:tab w:val="right" w:leader="dot" w:pos="9350"/>
            </w:tabs>
            <w:rPr>
              <w:noProof/>
              <w:kern w:val="0"/>
              <w:lang w:val="en-ID" w:eastAsia="en-ID"/>
              <w14:ligatures w14:val="none"/>
            </w:rPr>
          </w:pPr>
          <w:hyperlink w:anchor="_Toc50007134"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_Toc50007134 \h </w:instrText>
            </w:r>
            <w:r w:rsidR="000413FE">
              <w:rPr>
                <w:noProof/>
                <w:webHidden/>
              </w:rPr>
            </w:r>
            <w:r w:rsidR="000413FE">
              <w:rPr>
                <w:noProof/>
                <w:webHidden/>
              </w:rPr>
              <w:fldChar w:fldCharType="separate"/>
            </w:r>
            <w:r w:rsidR="000413FE">
              <w:rPr>
                <w:noProof/>
                <w:webHidden/>
              </w:rPr>
              <w:t>47</w:t>
            </w:r>
            <w:r w:rsidR="000413FE">
              <w:rPr>
                <w:noProof/>
                <w:webHidden/>
              </w:rPr>
              <w:fldChar w:fldCharType="end"/>
            </w:r>
          </w:hyperlink>
        </w:p>
        <w:p w14:paraId="6CA16AC7" w14:textId="49011137" w:rsidR="000413FE" w:rsidRDefault="00FD6387">
          <w:pPr>
            <w:pStyle w:val="TOC3"/>
            <w:tabs>
              <w:tab w:val="right" w:leader="dot" w:pos="9350"/>
            </w:tabs>
            <w:rPr>
              <w:noProof/>
              <w:kern w:val="0"/>
              <w:lang w:val="en-ID" w:eastAsia="en-ID"/>
              <w14:ligatures w14:val="none"/>
            </w:rPr>
          </w:pPr>
          <w:hyperlink w:anchor="_Toc50007135"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_Toc50007135 \h </w:instrText>
            </w:r>
            <w:r w:rsidR="000413FE">
              <w:rPr>
                <w:noProof/>
                <w:webHidden/>
              </w:rPr>
            </w:r>
            <w:r w:rsidR="000413FE">
              <w:rPr>
                <w:noProof/>
                <w:webHidden/>
              </w:rPr>
              <w:fldChar w:fldCharType="separate"/>
            </w:r>
            <w:r w:rsidR="000413FE">
              <w:rPr>
                <w:noProof/>
                <w:webHidden/>
              </w:rPr>
              <w:t>47</w:t>
            </w:r>
            <w:r w:rsidR="000413FE">
              <w:rPr>
                <w:noProof/>
                <w:webHidden/>
              </w:rPr>
              <w:fldChar w:fldCharType="end"/>
            </w:r>
          </w:hyperlink>
        </w:p>
        <w:p w14:paraId="078A3C13" w14:textId="0281DF24" w:rsidR="000413FE" w:rsidRDefault="00FD6387">
          <w:pPr>
            <w:pStyle w:val="TOC2"/>
            <w:tabs>
              <w:tab w:val="right" w:leader="dot" w:pos="9350"/>
            </w:tabs>
            <w:rPr>
              <w:noProof/>
              <w:kern w:val="0"/>
              <w:lang w:val="en-ID" w:eastAsia="en-ID"/>
              <w14:ligatures w14:val="none"/>
            </w:rPr>
          </w:pPr>
          <w:hyperlink w:anchor="_Toc50007136" w:history="1">
            <w:r w:rsidR="000413FE" w:rsidRPr="004F72D2">
              <w:rPr>
                <w:rStyle w:val="Hyperlink"/>
                <w:noProof/>
              </w:rPr>
              <w:t>STOCK TAKING ACTIVITY (INTHDP018)</w:t>
            </w:r>
            <w:r w:rsidR="000413FE">
              <w:rPr>
                <w:noProof/>
                <w:webHidden/>
              </w:rPr>
              <w:tab/>
            </w:r>
            <w:r w:rsidR="000413FE">
              <w:rPr>
                <w:noProof/>
                <w:webHidden/>
              </w:rPr>
              <w:fldChar w:fldCharType="begin"/>
            </w:r>
            <w:r w:rsidR="000413FE">
              <w:rPr>
                <w:noProof/>
                <w:webHidden/>
              </w:rPr>
              <w:instrText xml:space="preserve"> PAGEREF _Toc50007136 \h </w:instrText>
            </w:r>
            <w:r w:rsidR="000413FE">
              <w:rPr>
                <w:noProof/>
                <w:webHidden/>
              </w:rPr>
            </w:r>
            <w:r w:rsidR="000413FE">
              <w:rPr>
                <w:noProof/>
                <w:webHidden/>
              </w:rPr>
              <w:fldChar w:fldCharType="separate"/>
            </w:r>
            <w:r w:rsidR="000413FE">
              <w:rPr>
                <w:noProof/>
                <w:webHidden/>
              </w:rPr>
              <w:t>48</w:t>
            </w:r>
            <w:r w:rsidR="000413FE">
              <w:rPr>
                <w:noProof/>
                <w:webHidden/>
              </w:rPr>
              <w:fldChar w:fldCharType="end"/>
            </w:r>
          </w:hyperlink>
        </w:p>
        <w:p w14:paraId="5D2F480B" w14:textId="70A2C2F0" w:rsidR="000413FE" w:rsidRDefault="00FD6387">
          <w:pPr>
            <w:pStyle w:val="TOC3"/>
            <w:tabs>
              <w:tab w:val="right" w:leader="dot" w:pos="9350"/>
            </w:tabs>
            <w:rPr>
              <w:noProof/>
              <w:kern w:val="0"/>
              <w:lang w:val="en-ID" w:eastAsia="en-ID"/>
              <w14:ligatures w14:val="none"/>
            </w:rPr>
          </w:pPr>
          <w:hyperlink w:anchor="_Toc50007137"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_Toc50007137 \h </w:instrText>
            </w:r>
            <w:r w:rsidR="000413FE">
              <w:rPr>
                <w:noProof/>
                <w:webHidden/>
              </w:rPr>
            </w:r>
            <w:r w:rsidR="000413FE">
              <w:rPr>
                <w:noProof/>
                <w:webHidden/>
              </w:rPr>
              <w:fldChar w:fldCharType="separate"/>
            </w:r>
            <w:r w:rsidR="000413FE">
              <w:rPr>
                <w:noProof/>
                <w:webHidden/>
              </w:rPr>
              <w:t>48</w:t>
            </w:r>
            <w:r w:rsidR="000413FE">
              <w:rPr>
                <w:noProof/>
                <w:webHidden/>
              </w:rPr>
              <w:fldChar w:fldCharType="end"/>
            </w:r>
          </w:hyperlink>
        </w:p>
        <w:p w14:paraId="79EBAF1A" w14:textId="68BC3776" w:rsidR="000413FE" w:rsidRDefault="00FD6387">
          <w:pPr>
            <w:pStyle w:val="TOC3"/>
            <w:tabs>
              <w:tab w:val="right" w:leader="dot" w:pos="9350"/>
            </w:tabs>
            <w:rPr>
              <w:noProof/>
              <w:kern w:val="0"/>
              <w:lang w:val="en-ID" w:eastAsia="en-ID"/>
              <w14:ligatures w14:val="none"/>
            </w:rPr>
          </w:pPr>
          <w:hyperlink w:anchor="_Toc50007138"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_Toc50007138 \h </w:instrText>
            </w:r>
            <w:r w:rsidR="000413FE">
              <w:rPr>
                <w:noProof/>
                <w:webHidden/>
              </w:rPr>
            </w:r>
            <w:r w:rsidR="000413FE">
              <w:rPr>
                <w:noProof/>
                <w:webHidden/>
              </w:rPr>
              <w:fldChar w:fldCharType="separate"/>
            </w:r>
            <w:r w:rsidR="000413FE">
              <w:rPr>
                <w:noProof/>
                <w:webHidden/>
              </w:rPr>
              <w:t>48</w:t>
            </w:r>
            <w:r w:rsidR="000413FE">
              <w:rPr>
                <w:noProof/>
                <w:webHidden/>
              </w:rPr>
              <w:fldChar w:fldCharType="end"/>
            </w:r>
          </w:hyperlink>
        </w:p>
        <w:p w14:paraId="61A961DE" w14:textId="1EBB602C" w:rsidR="000413FE" w:rsidRDefault="00FD6387">
          <w:pPr>
            <w:pStyle w:val="TOC3"/>
            <w:tabs>
              <w:tab w:val="right" w:leader="dot" w:pos="9350"/>
            </w:tabs>
            <w:rPr>
              <w:noProof/>
              <w:kern w:val="0"/>
              <w:lang w:val="en-ID" w:eastAsia="en-ID"/>
              <w14:ligatures w14:val="none"/>
            </w:rPr>
          </w:pPr>
          <w:hyperlink w:anchor="_Toc50007139"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_Toc50007139 \h </w:instrText>
            </w:r>
            <w:r w:rsidR="000413FE">
              <w:rPr>
                <w:noProof/>
                <w:webHidden/>
              </w:rPr>
            </w:r>
            <w:r w:rsidR="000413FE">
              <w:rPr>
                <w:noProof/>
                <w:webHidden/>
              </w:rPr>
              <w:fldChar w:fldCharType="separate"/>
            </w:r>
            <w:r w:rsidR="000413FE">
              <w:rPr>
                <w:noProof/>
                <w:webHidden/>
              </w:rPr>
              <w:t>48</w:t>
            </w:r>
            <w:r w:rsidR="000413FE">
              <w:rPr>
                <w:noProof/>
                <w:webHidden/>
              </w:rPr>
              <w:fldChar w:fldCharType="end"/>
            </w:r>
          </w:hyperlink>
        </w:p>
        <w:p w14:paraId="3A1C715E" w14:textId="4895A2D1" w:rsidR="000413FE" w:rsidRDefault="00FD6387">
          <w:pPr>
            <w:pStyle w:val="TOC3"/>
            <w:tabs>
              <w:tab w:val="right" w:leader="dot" w:pos="9350"/>
            </w:tabs>
            <w:rPr>
              <w:noProof/>
              <w:kern w:val="0"/>
              <w:lang w:val="en-ID" w:eastAsia="en-ID"/>
              <w14:ligatures w14:val="none"/>
            </w:rPr>
          </w:pPr>
          <w:hyperlink w:anchor="_Toc50007140"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_Toc50007140 \h </w:instrText>
            </w:r>
            <w:r w:rsidR="000413FE">
              <w:rPr>
                <w:noProof/>
                <w:webHidden/>
              </w:rPr>
            </w:r>
            <w:r w:rsidR="000413FE">
              <w:rPr>
                <w:noProof/>
                <w:webHidden/>
              </w:rPr>
              <w:fldChar w:fldCharType="separate"/>
            </w:r>
            <w:r w:rsidR="000413FE">
              <w:rPr>
                <w:noProof/>
                <w:webHidden/>
              </w:rPr>
              <w:t>48</w:t>
            </w:r>
            <w:r w:rsidR="000413FE">
              <w:rPr>
                <w:noProof/>
                <w:webHidden/>
              </w:rPr>
              <w:fldChar w:fldCharType="end"/>
            </w:r>
          </w:hyperlink>
        </w:p>
        <w:p w14:paraId="7035F651" w14:textId="662EABDB" w:rsidR="000413FE" w:rsidRDefault="00FD6387">
          <w:pPr>
            <w:pStyle w:val="TOC3"/>
            <w:tabs>
              <w:tab w:val="right" w:leader="dot" w:pos="9350"/>
            </w:tabs>
            <w:rPr>
              <w:noProof/>
              <w:kern w:val="0"/>
              <w:lang w:val="en-ID" w:eastAsia="en-ID"/>
              <w14:ligatures w14:val="none"/>
            </w:rPr>
          </w:pPr>
          <w:hyperlink w:anchor="_Toc50007141" w:history="1">
            <w:r w:rsidR="000413FE" w:rsidRPr="004F72D2">
              <w:rPr>
                <w:rStyle w:val="Hyperlink"/>
                <w:noProof/>
              </w:rPr>
              <w:t>MOBII PATH</w:t>
            </w:r>
            <w:r w:rsidR="000413FE">
              <w:rPr>
                <w:noProof/>
                <w:webHidden/>
              </w:rPr>
              <w:tab/>
            </w:r>
            <w:r w:rsidR="000413FE">
              <w:rPr>
                <w:noProof/>
                <w:webHidden/>
              </w:rPr>
              <w:fldChar w:fldCharType="begin"/>
            </w:r>
            <w:r w:rsidR="000413FE">
              <w:rPr>
                <w:noProof/>
                <w:webHidden/>
              </w:rPr>
              <w:instrText xml:space="preserve"> PAGEREF _Toc50007141 \h </w:instrText>
            </w:r>
            <w:r w:rsidR="000413FE">
              <w:rPr>
                <w:noProof/>
                <w:webHidden/>
              </w:rPr>
            </w:r>
            <w:r w:rsidR="000413FE">
              <w:rPr>
                <w:noProof/>
                <w:webHidden/>
              </w:rPr>
              <w:fldChar w:fldCharType="separate"/>
            </w:r>
            <w:r w:rsidR="000413FE">
              <w:rPr>
                <w:noProof/>
                <w:webHidden/>
              </w:rPr>
              <w:t>48</w:t>
            </w:r>
            <w:r w:rsidR="000413FE">
              <w:rPr>
                <w:noProof/>
                <w:webHidden/>
              </w:rPr>
              <w:fldChar w:fldCharType="end"/>
            </w:r>
          </w:hyperlink>
        </w:p>
        <w:p w14:paraId="61377317" w14:textId="57671A0C" w:rsidR="000413FE" w:rsidRDefault="00FD6387">
          <w:pPr>
            <w:pStyle w:val="TOC3"/>
            <w:tabs>
              <w:tab w:val="right" w:leader="dot" w:pos="9350"/>
            </w:tabs>
            <w:rPr>
              <w:noProof/>
              <w:kern w:val="0"/>
              <w:lang w:val="en-ID" w:eastAsia="en-ID"/>
              <w14:ligatures w14:val="none"/>
            </w:rPr>
          </w:pPr>
          <w:hyperlink w:anchor="_Toc50007142" w:history="1">
            <w:r w:rsidR="000413FE" w:rsidRPr="004F72D2">
              <w:rPr>
                <w:rStyle w:val="Hyperlink"/>
                <w:noProof/>
              </w:rPr>
              <w:t>HADOOP Server &amp; Path</w:t>
            </w:r>
            <w:r w:rsidR="000413FE">
              <w:rPr>
                <w:noProof/>
                <w:webHidden/>
              </w:rPr>
              <w:tab/>
            </w:r>
            <w:r w:rsidR="000413FE">
              <w:rPr>
                <w:noProof/>
                <w:webHidden/>
              </w:rPr>
              <w:fldChar w:fldCharType="begin"/>
            </w:r>
            <w:r w:rsidR="000413FE">
              <w:rPr>
                <w:noProof/>
                <w:webHidden/>
              </w:rPr>
              <w:instrText xml:space="preserve"> PAGEREF _Toc50007142 \h </w:instrText>
            </w:r>
            <w:r w:rsidR="000413FE">
              <w:rPr>
                <w:noProof/>
                <w:webHidden/>
              </w:rPr>
            </w:r>
            <w:r w:rsidR="000413FE">
              <w:rPr>
                <w:noProof/>
                <w:webHidden/>
              </w:rPr>
              <w:fldChar w:fldCharType="separate"/>
            </w:r>
            <w:r w:rsidR="000413FE">
              <w:rPr>
                <w:noProof/>
                <w:webHidden/>
              </w:rPr>
              <w:t>48</w:t>
            </w:r>
            <w:r w:rsidR="000413FE">
              <w:rPr>
                <w:noProof/>
                <w:webHidden/>
              </w:rPr>
              <w:fldChar w:fldCharType="end"/>
            </w:r>
          </w:hyperlink>
        </w:p>
        <w:p w14:paraId="27472853" w14:textId="4B9BEF11" w:rsidR="000413FE" w:rsidRDefault="00FD6387">
          <w:pPr>
            <w:pStyle w:val="TOC3"/>
            <w:tabs>
              <w:tab w:val="right" w:leader="dot" w:pos="9350"/>
            </w:tabs>
            <w:rPr>
              <w:noProof/>
              <w:kern w:val="0"/>
              <w:lang w:val="en-ID" w:eastAsia="en-ID"/>
              <w14:ligatures w14:val="none"/>
            </w:rPr>
          </w:pPr>
          <w:hyperlink w:anchor="_Toc50007143"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_Toc50007143 \h </w:instrText>
            </w:r>
            <w:r w:rsidR="000413FE">
              <w:rPr>
                <w:noProof/>
                <w:webHidden/>
              </w:rPr>
            </w:r>
            <w:r w:rsidR="000413FE">
              <w:rPr>
                <w:noProof/>
                <w:webHidden/>
              </w:rPr>
              <w:fldChar w:fldCharType="separate"/>
            </w:r>
            <w:r w:rsidR="000413FE">
              <w:rPr>
                <w:noProof/>
                <w:webHidden/>
              </w:rPr>
              <w:t>49</w:t>
            </w:r>
            <w:r w:rsidR="000413FE">
              <w:rPr>
                <w:noProof/>
                <w:webHidden/>
              </w:rPr>
              <w:fldChar w:fldCharType="end"/>
            </w:r>
          </w:hyperlink>
        </w:p>
        <w:p w14:paraId="6FE2D25D" w14:textId="6F331E76" w:rsidR="000413FE" w:rsidRDefault="00FD6387">
          <w:pPr>
            <w:pStyle w:val="TOC2"/>
            <w:tabs>
              <w:tab w:val="right" w:leader="dot" w:pos="9350"/>
            </w:tabs>
            <w:rPr>
              <w:noProof/>
              <w:kern w:val="0"/>
              <w:lang w:val="en-ID" w:eastAsia="en-ID"/>
              <w14:ligatures w14:val="none"/>
            </w:rPr>
          </w:pPr>
          <w:hyperlink w:anchor="_Toc50007144" w:history="1">
            <w:r w:rsidR="000413FE" w:rsidRPr="004F72D2">
              <w:rPr>
                <w:rStyle w:val="Hyperlink"/>
                <w:noProof/>
              </w:rPr>
              <w:t>OUTLET STARTERPACK TAGGING (INTHDP019)</w:t>
            </w:r>
            <w:r w:rsidR="000413FE">
              <w:rPr>
                <w:noProof/>
                <w:webHidden/>
              </w:rPr>
              <w:tab/>
            </w:r>
            <w:r w:rsidR="000413FE">
              <w:rPr>
                <w:noProof/>
                <w:webHidden/>
              </w:rPr>
              <w:fldChar w:fldCharType="begin"/>
            </w:r>
            <w:r w:rsidR="000413FE">
              <w:rPr>
                <w:noProof/>
                <w:webHidden/>
              </w:rPr>
              <w:instrText xml:space="preserve"> PAGEREF _Toc50007144 \h </w:instrText>
            </w:r>
            <w:r w:rsidR="000413FE">
              <w:rPr>
                <w:noProof/>
                <w:webHidden/>
              </w:rPr>
            </w:r>
            <w:r w:rsidR="000413FE">
              <w:rPr>
                <w:noProof/>
                <w:webHidden/>
              </w:rPr>
              <w:fldChar w:fldCharType="separate"/>
            </w:r>
            <w:r w:rsidR="000413FE">
              <w:rPr>
                <w:noProof/>
                <w:webHidden/>
              </w:rPr>
              <w:t>50</w:t>
            </w:r>
            <w:r w:rsidR="000413FE">
              <w:rPr>
                <w:noProof/>
                <w:webHidden/>
              </w:rPr>
              <w:fldChar w:fldCharType="end"/>
            </w:r>
          </w:hyperlink>
        </w:p>
        <w:p w14:paraId="6BAD2E4C" w14:textId="58238471" w:rsidR="000413FE" w:rsidRDefault="00FD6387">
          <w:pPr>
            <w:pStyle w:val="TOC3"/>
            <w:tabs>
              <w:tab w:val="right" w:leader="dot" w:pos="9350"/>
            </w:tabs>
            <w:rPr>
              <w:noProof/>
              <w:kern w:val="0"/>
              <w:lang w:val="en-ID" w:eastAsia="en-ID"/>
              <w14:ligatures w14:val="none"/>
            </w:rPr>
          </w:pPr>
          <w:hyperlink w:anchor="_Toc50007145"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_Toc50007145 \h </w:instrText>
            </w:r>
            <w:r w:rsidR="000413FE">
              <w:rPr>
                <w:noProof/>
                <w:webHidden/>
              </w:rPr>
            </w:r>
            <w:r w:rsidR="000413FE">
              <w:rPr>
                <w:noProof/>
                <w:webHidden/>
              </w:rPr>
              <w:fldChar w:fldCharType="separate"/>
            </w:r>
            <w:r w:rsidR="000413FE">
              <w:rPr>
                <w:noProof/>
                <w:webHidden/>
              </w:rPr>
              <w:t>50</w:t>
            </w:r>
            <w:r w:rsidR="000413FE">
              <w:rPr>
                <w:noProof/>
                <w:webHidden/>
              </w:rPr>
              <w:fldChar w:fldCharType="end"/>
            </w:r>
          </w:hyperlink>
        </w:p>
        <w:p w14:paraId="6DD604D4" w14:textId="334F3D19" w:rsidR="000413FE" w:rsidRDefault="00FD6387">
          <w:pPr>
            <w:pStyle w:val="TOC3"/>
            <w:tabs>
              <w:tab w:val="right" w:leader="dot" w:pos="9350"/>
            </w:tabs>
            <w:rPr>
              <w:noProof/>
              <w:kern w:val="0"/>
              <w:lang w:val="en-ID" w:eastAsia="en-ID"/>
              <w14:ligatures w14:val="none"/>
            </w:rPr>
          </w:pPr>
          <w:hyperlink w:anchor="_Toc50007146"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_Toc50007146 \h </w:instrText>
            </w:r>
            <w:r w:rsidR="000413FE">
              <w:rPr>
                <w:noProof/>
                <w:webHidden/>
              </w:rPr>
            </w:r>
            <w:r w:rsidR="000413FE">
              <w:rPr>
                <w:noProof/>
                <w:webHidden/>
              </w:rPr>
              <w:fldChar w:fldCharType="separate"/>
            </w:r>
            <w:r w:rsidR="000413FE">
              <w:rPr>
                <w:noProof/>
                <w:webHidden/>
              </w:rPr>
              <w:t>50</w:t>
            </w:r>
            <w:r w:rsidR="000413FE">
              <w:rPr>
                <w:noProof/>
                <w:webHidden/>
              </w:rPr>
              <w:fldChar w:fldCharType="end"/>
            </w:r>
          </w:hyperlink>
        </w:p>
        <w:p w14:paraId="46843685" w14:textId="6873E748" w:rsidR="000413FE" w:rsidRDefault="00FD6387">
          <w:pPr>
            <w:pStyle w:val="TOC3"/>
            <w:tabs>
              <w:tab w:val="right" w:leader="dot" w:pos="9350"/>
            </w:tabs>
            <w:rPr>
              <w:noProof/>
              <w:kern w:val="0"/>
              <w:lang w:val="en-ID" w:eastAsia="en-ID"/>
              <w14:ligatures w14:val="none"/>
            </w:rPr>
          </w:pPr>
          <w:hyperlink w:anchor="_Toc50007147"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_Toc50007147 \h </w:instrText>
            </w:r>
            <w:r w:rsidR="000413FE">
              <w:rPr>
                <w:noProof/>
                <w:webHidden/>
              </w:rPr>
            </w:r>
            <w:r w:rsidR="000413FE">
              <w:rPr>
                <w:noProof/>
                <w:webHidden/>
              </w:rPr>
              <w:fldChar w:fldCharType="separate"/>
            </w:r>
            <w:r w:rsidR="000413FE">
              <w:rPr>
                <w:noProof/>
                <w:webHidden/>
              </w:rPr>
              <w:t>50</w:t>
            </w:r>
            <w:r w:rsidR="000413FE">
              <w:rPr>
                <w:noProof/>
                <w:webHidden/>
              </w:rPr>
              <w:fldChar w:fldCharType="end"/>
            </w:r>
          </w:hyperlink>
        </w:p>
        <w:p w14:paraId="592C6FBF" w14:textId="24B83DEC" w:rsidR="000413FE" w:rsidRDefault="00FD6387">
          <w:pPr>
            <w:pStyle w:val="TOC3"/>
            <w:tabs>
              <w:tab w:val="right" w:leader="dot" w:pos="9350"/>
            </w:tabs>
            <w:rPr>
              <w:noProof/>
              <w:kern w:val="0"/>
              <w:lang w:val="en-ID" w:eastAsia="en-ID"/>
              <w14:ligatures w14:val="none"/>
            </w:rPr>
          </w:pPr>
          <w:hyperlink w:anchor="_Toc50007148"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_Toc50007148 \h </w:instrText>
            </w:r>
            <w:r w:rsidR="000413FE">
              <w:rPr>
                <w:noProof/>
                <w:webHidden/>
              </w:rPr>
            </w:r>
            <w:r w:rsidR="000413FE">
              <w:rPr>
                <w:noProof/>
                <w:webHidden/>
              </w:rPr>
              <w:fldChar w:fldCharType="separate"/>
            </w:r>
            <w:r w:rsidR="000413FE">
              <w:rPr>
                <w:noProof/>
                <w:webHidden/>
              </w:rPr>
              <w:t>50</w:t>
            </w:r>
            <w:r w:rsidR="000413FE">
              <w:rPr>
                <w:noProof/>
                <w:webHidden/>
              </w:rPr>
              <w:fldChar w:fldCharType="end"/>
            </w:r>
          </w:hyperlink>
        </w:p>
        <w:p w14:paraId="18C7CDA7" w14:textId="271CAFF6" w:rsidR="000413FE" w:rsidRDefault="00FD6387">
          <w:pPr>
            <w:pStyle w:val="TOC3"/>
            <w:tabs>
              <w:tab w:val="right" w:leader="dot" w:pos="9350"/>
            </w:tabs>
            <w:rPr>
              <w:noProof/>
              <w:kern w:val="0"/>
              <w:lang w:val="en-ID" w:eastAsia="en-ID"/>
              <w14:ligatures w14:val="none"/>
            </w:rPr>
          </w:pPr>
          <w:hyperlink w:anchor="_Toc50007149"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_Toc50007149 \h </w:instrText>
            </w:r>
            <w:r w:rsidR="000413FE">
              <w:rPr>
                <w:noProof/>
                <w:webHidden/>
              </w:rPr>
            </w:r>
            <w:r w:rsidR="000413FE">
              <w:rPr>
                <w:noProof/>
                <w:webHidden/>
              </w:rPr>
              <w:fldChar w:fldCharType="separate"/>
            </w:r>
            <w:r w:rsidR="000413FE">
              <w:rPr>
                <w:noProof/>
                <w:webHidden/>
              </w:rPr>
              <w:t>50</w:t>
            </w:r>
            <w:r w:rsidR="000413FE">
              <w:rPr>
                <w:noProof/>
                <w:webHidden/>
              </w:rPr>
              <w:fldChar w:fldCharType="end"/>
            </w:r>
          </w:hyperlink>
        </w:p>
        <w:p w14:paraId="44293C49" w14:textId="2CB6AC61" w:rsidR="000413FE" w:rsidRDefault="00FD6387">
          <w:pPr>
            <w:pStyle w:val="TOC3"/>
            <w:tabs>
              <w:tab w:val="right" w:leader="dot" w:pos="9350"/>
            </w:tabs>
            <w:rPr>
              <w:noProof/>
              <w:kern w:val="0"/>
              <w:lang w:val="en-ID" w:eastAsia="en-ID"/>
              <w14:ligatures w14:val="none"/>
            </w:rPr>
          </w:pPr>
          <w:hyperlink w:anchor="_Toc50007150"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_Toc50007150 \h </w:instrText>
            </w:r>
            <w:r w:rsidR="000413FE">
              <w:rPr>
                <w:noProof/>
                <w:webHidden/>
              </w:rPr>
            </w:r>
            <w:r w:rsidR="000413FE">
              <w:rPr>
                <w:noProof/>
                <w:webHidden/>
              </w:rPr>
              <w:fldChar w:fldCharType="separate"/>
            </w:r>
            <w:r w:rsidR="000413FE">
              <w:rPr>
                <w:noProof/>
                <w:webHidden/>
              </w:rPr>
              <w:t>51</w:t>
            </w:r>
            <w:r w:rsidR="000413FE">
              <w:rPr>
                <w:noProof/>
                <w:webHidden/>
              </w:rPr>
              <w:fldChar w:fldCharType="end"/>
            </w:r>
          </w:hyperlink>
        </w:p>
        <w:p w14:paraId="7CFA9455" w14:textId="40E89627" w:rsidR="000413FE" w:rsidRDefault="00FD6387">
          <w:pPr>
            <w:pStyle w:val="TOC3"/>
            <w:tabs>
              <w:tab w:val="right" w:leader="dot" w:pos="9350"/>
            </w:tabs>
            <w:rPr>
              <w:noProof/>
              <w:kern w:val="0"/>
              <w:lang w:val="en-ID" w:eastAsia="en-ID"/>
              <w14:ligatures w14:val="none"/>
            </w:rPr>
          </w:pPr>
          <w:hyperlink w:anchor="_Toc50007151"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_Toc50007151 \h </w:instrText>
            </w:r>
            <w:r w:rsidR="000413FE">
              <w:rPr>
                <w:noProof/>
                <w:webHidden/>
              </w:rPr>
            </w:r>
            <w:r w:rsidR="000413FE">
              <w:rPr>
                <w:noProof/>
                <w:webHidden/>
              </w:rPr>
              <w:fldChar w:fldCharType="separate"/>
            </w:r>
            <w:r w:rsidR="000413FE">
              <w:rPr>
                <w:noProof/>
                <w:webHidden/>
              </w:rPr>
              <w:t>51</w:t>
            </w:r>
            <w:r w:rsidR="000413FE">
              <w:rPr>
                <w:noProof/>
                <w:webHidden/>
              </w:rPr>
              <w:fldChar w:fldCharType="end"/>
            </w:r>
          </w:hyperlink>
        </w:p>
        <w:p w14:paraId="34197C96" w14:textId="51A69661" w:rsidR="000413FE" w:rsidRDefault="00FD6387">
          <w:pPr>
            <w:pStyle w:val="TOC2"/>
            <w:tabs>
              <w:tab w:val="right" w:leader="dot" w:pos="9350"/>
            </w:tabs>
            <w:rPr>
              <w:noProof/>
              <w:kern w:val="0"/>
              <w:lang w:val="en-ID" w:eastAsia="en-ID"/>
              <w14:ligatures w14:val="none"/>
            </w:rPr>
          </w:pPr>
          <w:hyperlink w:anchor="_Toc50007152" w:history="1">
            <w:r w:rsidR="000413FE" w:rsidRPr="004F72D2">
              <w:rPr>
                <w:rStyle w:val="Hyperlink"/>
                <w:noProof/>
              </w:rPr>
              <w:t>SIM SELLING OUTLET WITH HIGH VALUE CUSTOMER SSO HVC (INTHDP020)</w:t>
            </w:r>
            <w:r w:rsidR="000413FE">
              <w:rPr>
                <w:noProof/>
                <w:webHidden/>
              </w:rPr>
              <w:tab/>
            </w:r>
            <w:r w:rsidR="000413FE">
              <w:rPr>
                <w:noProof/>
                <w:webHidden/>
              </w:rPr>
              <w:fldChar w:fldCharType="begin"/>
            </w:r>
            <w:r w:rsidR="000413FE">
              <w:rPr>
                <w:noProof/>
                <w:webHidden/>
              </w:rPr>
              <w:instrText xml:space="preserve"> PAGEREF _Toc50007152 \h </w:instrText>
            </w:r>
            <w:r w:rsidR="000413FE">
              <w:rPr>
                <w:noProof/>
                <w:webHidden/>
              </w:rPr>
            </w:r>
            <w:r w:rsidR="000413FE">
              <w:rPr>
                <w:noProof/>
                <w:webHidden/>
              </w:rPr>
              <w:fldChar w:fldCharType="separate"/>
            </w:r>
            <w:r w:rsidR="000413FE">
              <w:rPr>
                <w:noProof/>
                <w:webHidden/>
              </w:rPr>
              <w:t>52</w:t>
            </w:r>
            <w:r w:rsidR="000413FE">
              <w:rPr>
                <w:noProof/>
                <w:webHidden/>
              </w:rPr>
              <w:fldChar w:fldCharType="end"/>
            </w:r>
          </w:hyperlink>
        </w:p>
        <w:p w14:paraId="50CD5C22" w14:textId="5D8CB527" w:rsidR="000413FE" w:rsidRDefault="00FD6387">
          <w:pPr>
            <w:pStyle w:val="TOC3"/>
            <w:tabs>
              <w:tab w:val="right" w:leader="dot" w:pos="9350"/>
            </w:tabs>
            <w:rPr>
              <w:noProof/>
              <w:kern w:val="0"/>
              <w:lang w:val="en-ID" w:eastAsia="en-ID"/>
              <w14:ligatures w14:val="none"/>
            </w:rPr>
          </w:pPr>
          <w:hyperlink w:anchor="_Toc50007153" w:history="1">
            <w:r w:rsidR="000413FE" w:rsidRPr="004F72D2">
              <w:rPr>
                <w:rStyle w:val="Hyperlink"/>
                <w:noProof/>
              </w:rPr>
              <w:t>Context goal</w:t>
            </w:r>
            <w:r w:rsidR="000413FE">
              <w:rPr>
                <w:noProof/>
                <w:webHidden/>
              </w:rPr>
              <w:tab/>
            </w:r>
            <w:r w:rsidR="000413FE">
              <w:rPr>
                <w:noProof/>
                <w:webHidden/>
              </w:rPr>
              <w:fldChar w:fldCharType="begin"/>
            </w:r>
            <w:r w:rsidR="000413FE">
              <w:rPr>
                <w:noProof/>
                <w:webHidden/>
              </w:rPr>
              <w:instrText xml:space="preserve"> PAGEREF _Toc50007153 \h </w:instrText>
            </w:r>
            <w:r w:rsidR="000413FE">
              <w:rPr>
                <w:noProof/>
                <w:webHidden/>
              </w:rPr>
            </w:r>
            <w:r w:rsidR="000413FE">
              <w:rPr>
                <w:noProof/>
                <w:webHidden/>
              </w:rPr>
              <w:fldChar w:fldCharType="separate"/>
            </w:r>
            <w:r w:rsidR="000413FE">
              <w:rPr>
                <w:noProof/>
                <w:webHidden/>
              </w:rPr>
              <w:t>52</w:t>
            </w:r>
            <w:r w:rsidR="000413FE">
              <w:rPr>
                <w:noProof/>
                <w:webHidden/>
              </w:rPr>
              <w:fldChar w:fldCharType="end"/>
            </w:r>
          </w:hyperlink>
        </w:p>
        <w:p w14:paraId="715475CA" w14:textId="1CFE0DFF" w:rsidR="000413FE" w:rsidRDefault="00FD6387">
          <w:pPr>
            <w:pStyle w:val="TOC3"/>
            <w:tabs>
              <w:tab w:val="right" w:leader="dot" w:pos="9350"/>
            </w:tabs>
            <w:rPr>
              <w:noProof/>
              <w:kern w:val="0"/>
              <w:lang w:val="en-ID" w:eastAsia="en-ID"/>
              <w14:ligatures w14:val="none"/>
            </w:rPr>
          </w:pPr>
          <w:hyperlink w:anchor="_Toc50007154" w:history="1">
            <w:r w:rsidR="000413FE" w:rsidRPr="004F72D2">
              <w:rPr>
                <w:rStyle w:val="Hyperlink"/>
                <w:noProof/>
              </w:rPr>
              <w:t>Pre-conditions</w:t>
            </w:r>
            <w:r w:rsidR="000413FE">
              <w:rPr>
                <w:noProof/>
                <w:webHidden/>
              </w:rPr>
              <w:tab/>
            </w:r>
            <w:r w:rsidR="000413FE">
              <w:rPr>
                <w:noProof/>
                <w:webHidden/>
              </w:rPr>
              <w:fldChar w:fldCharType="begin"/>
            </w:r>
            <w:r w:rsidR="000413FE">
              <w:rPr>
                <w:noProof/>
                <w:webHidden/>
              </w:rPr>
              <w:instrText xml:space="preserve"> PAGEREF _Toc50007154 \h </w:instrText>
            </w:r>
            <w:r w:rsidR="000413FE">
              <w:rPr>
                <w:noProof/>
                <w:webHidden/>
              </w:rPr>
            </w:r>
            <w:r w:rsidR="000413FE">
              <w:rPr>
                <w:noProof/>
                <w:webHidden/>
              </w:rPr>
              <w:fldChar w:fldCharType="separate"/>
            </w:r>
            <w:r w:rsidR="000413FE">
              <w:rPr>
                <w:noProof/>
                <w:webHidden/>
              </w:rPr>
              <w:t>52</w:t>
            </w:r>
            <w:r w:rsidR="000413FE">
              <w:rPr>
                <w:noProof/>
                <w:webHidden/>
              </w:rPr>
              <w:fldChar w:fldCharType="end"/>
            </w:r>
          </w:hyperlink>
        </w:p>
        <w:p w14:paraId="5037C6BC" w14:textId="0EC379A1" w:rsidR="000413FE" w:rsidRDefault="00FD6387">
          <w:pPr>
            <w:pStyle w:val="TOC3"/>
            <w:tabs>
              <w:tab w:val="right" w:leader="dot" w:pos="9350"/>
            </w:tabs>
            <w:rPr>
              <w:noProof/>
              <w:kern w:val="0"/>
              <w:lang w:val="en-ID" w:eastAsia="en-ID"/>
              <w14:ligatures w14:val="none"/>
            </w:rPr>
          </w:pPr>
          <w:hyperlink w:anchor="_Toc50007155" w:history="1">
            <w:r w:rsidR="000413FE" w:rsidRPr="004F72D2">
              <w:rPr>
                <w:rStyle w:val="Hyperlink"/>
                <w:noProof/>
              </w:rPr>
              <w:t>Post-conditions</w:t>
            </w:r>
            <w:r w:rsidR="000413FE">
              <w:rPr>
                <w:noProof/>
                <w:webHidden/>
              </w:rPr>
              <w:tab/>
            </w:r>
            <w:r w:rsidR="000413FE">
              <w:rPr>
                <w:noProof/>
                <w:webHidden/>
              </w:rPr>
              <w:fldChar w:fldCharType="begin"/>
            </w:r>
            <w:r w:rsidR="000413FE">
              <w:rPr>
                <w:noProof/>
                <w:webHidden/>
              </w:rPr>
              <w:instrText xml:space="preserve"> PAGEREF _Toc50007155 \h </w:instrText>
            </w:r>
            <w:r w:rsidR="000413FE">
              <w:rPr>
                <w:noProof/>
                <w:webHidden/>
              </w:rPr>
            </w:r>
            <w:r w:rsidR="000413FE">
              <w:rPr>
                <w:noProof/>
                <w:webHidden/>
              </w:rPr>
              <w:fldChar w:fldCharType="separate"/>
            </w:r>
            <w:r w:rsidR="000413FE">
              <w:rPr>
                <w:noProof/>
                <w:webHidden/>
              </w:rPr>
              <w:t>52</w:t>
            </w:r>
            <w:r w:rsidR="000413FE">
              <w:rPr>
                <w:noProof/>
                <w:webHidden/>
              </w:rPr>
              <w:fldChar w:fldCharType="end"/>
            </w:r>
          </w:hyperlink>
        </w:p>
        <w:p w14:paraId="06CFF9FC" w14:textId="1C7D6C01" w:rsidR="000413FE" w:rsidRDefault="00FD6387">
          <w:pPr>
            <w:pStyle w:val="TOC3"/>
            <w:tabs>
              <w:tab w:val="right" w:leader="dot" w:pos="9350"/>
            </w:tabs>
            <w:rPr>
              <w:noProof/>
              <w:kern w:val="0"/>
              <w:lang w:val="en-ID" w:eastAsia="en-ID"/>
              <w14:ligatures w14:val="none"/>
            </w:rPr>
          </w:pPr>
          <w:hyperlink w:anchor="_Toc50007156" w:history="1">
            <w:r w:rsidR="000413FE" w:rsidRPr="004F72D2">
              <w:rPr>
                <w:rStyle w:val="Hyperlink"/>
                <w:noProof/>
              </w:rPr>
              <w:t>File naming</w:t>
            </w:r>
            <w:r w:rsidR="000413FE">
              <w:rPr>
                <w:noProof/>
                <w:webHidden/>
              </w:rPr>
              <w:tab/>
            </w:r>
            <w:r w:rsidR="000413FE">
              <w:rPr>
                <w:noProof/>
                <w:webHidden/>
              </w:rPr>
              <w:fldChar w:fldCharType="begin"/>
            </w:r>
            <w:r w:rsidR="000413FE">
              <w:rPr>
                <w:noProof/>
                <w:webHidden/>
              </w:rPr>
              <w:instrText xml:space="preserve"> PAGEREF _Toc50007156 \h </w:instrText>
            </w:r>
            <w:r w:rsidR="000413FE">
              <w:rPr>
                <w:noProof/>
                <w:webHidden/>
              </w:rPr>
            </w:r>
            <w:r w:rsidR="000413FE">
              <w:rPr>
                <w:noProof/>
                <w:webHidden/>
              </w:rPr>
              <w:fldChar w:fldCharType="separate"/>
            </w:r>
            <w:r w:rsidR="000413FE">
              <w:rPr>
                <w:noProof/>
                <w:webHidden/>
              </w:rPr>
              <w:t>52</w:t>
            </w:r>
            <w:r w:rsidR="000413FE">
              <w:rPr>
                <w:noProof/>
                <w:webHidden/>
              </w:rPr>
              <w:fldChar w:fldCharType="end"/>
            </w:r>
          </w:hyperlink>
        </w:p>
        <w:p w14:paraId="73B5EA4C" w14:textId="01961735" w:rsidR="000413FE" w:rsidRDefault="00FD6387">
          <w:pPr>
            <w:pStyle w:val="TOC3"/>
            <w:tabs>
              <w:tab w:val="right" w:leader="dot" w:pos="9350"/>
            </w:tabs>
            <w:rPr>
              <w:noProof/>
              <w:kern w:val="0"/>
              <w:lang w:val="en-ID" w:eastAsia="en-ID"/>
              <w14:ligatures w14:val="none"/>
            </w:rPr>
          </w:pPr>
          <w:hyperlink w:anchor="_Toc50007157" w:history="1">
            <w:r w:rsidR="000413FE" w:rsidRPr="004F72D2">
              <w:rPr>
                <w:rStyle w:val="Hyperlink"/>
                <w:noProof/>
              </w:rPr>
              <w:t>File Path</w:t>
            </w:r>
            <w:r w:rsidR="000413FE">
              <w:rPr>
                <w:noProof/>
                <w:webHidden/>
              </w:rPr>
              <w:tab/>
            </w:r>
            <w:r w:rsidR="000413FE">
              <w:rPr>
                <w:noProof/>
                <w:webHidden/>
              </w:rPr>
              <w:fldChar w:fldCharType="begin"/>
            </w:r>
            <w:r w:rsidR="000413FE">
              <w:rPr>
                <w:noProof/>
                <w:webHidden/>
              </w:rPr>
              <w:instrText xml:space="preserve"> PAGEREF _Toc50007157 \h </w:instrText>
            </w:r>
            <w:r w:rsidR="000413FE">
              <w:rPr>
                <w:noProof/>
                <w:webHidden/>
              </w:rPr>
            </w:r>
            <w:r w:rsidR="000413FE">
              <w:rPr>
                <w:noProof/>
                <w:webHidden/>
              </w:rPr>
              <w:fldChar w:fldCharType="separate"/>
            </w:r>
            <w:r w:rsidR="000413FE">
              <w:rPr>
                <w:noProof/>
                <w:webHidden/>
              </w:rPr>
              <w:t>52</w:t>
            </w:r>
            <w:r w:rsidR="000413FE">
              <w:rPr>
                <w:noProof/>
                <w:webHidden/>
              </w:rPr>
              <w:fldChar w:fldCharType="end"/>
            </w:r>
          </w:hyperlink>
        </w:p>
        <w:p w14:paraId="24EA56D4" w14:textId="56FBB089" w:rsidR="000413FE" w:rsidRDefault="00FD6387">
          <w:pPr>
            <w:pStyle w:val="TOC3"/>
            <w:tabs>
              <w:tab w:val="right" w:leader="dot" w:pos="9350"/>
            </w:tabs>
            <w:rPr>
              <w:noProof/>
              <w:kern w:val="0"/>
              <w:lang w:val="en-ID" w:eastAsia="en-ID"/>
              <w14:ligatures w14:val="none"/>
            </w:rPr>
          </w:pPr>
          <w:hyperlink w:anchor="_Toc50007158" w:history="1">
            <w:r w:rsidR="000413FE" w:rsidRPr="004F72D2">
              <w:rPr>
                <w:rStyle w:val="Hyperlink"/>
                <w:noProof/>
              </w:rPr>
              <w:t>Data feed fields</w:t>
            </w:r>
            <w:r w:rsidR="000413FE">
              <w:rPr>
                <w:noProof/>
                <w:webHidden/>
              </w:rPr>
              <w:tab/>
            </w:r>
            <w:r w:rsidR="000413FE">
              <w:rPr>
                <w:noProof/>
                <w:webHidden/>
              </w:rPr>
              <w:fldChar w:fldCharType="begin"/>
            </w:r>
            <w:r w:rsidR="000413FE">
              <w:rPr>
                <w:noProof/>
                <w:webHidden/>
              </w:rPr>
              <w:instrText xml:space="preserve"> PAGEREF _Toc50007158 \h </w:instrText>
            </w:r>
            <w:r w:rsidR="000413FE">
              <w:rPr>
                <w:noProof/>
                <w:webHidden/>
              </w:rPr>
            </w:r>
            <w:r w:rsidR="000413FE">
              <w:rPr>
                <w:noProof/>
                <w:webHidden/>
              </w:rPr>
              <w:fldChar w:fldCharType="separate"/>
            </w:r>
            <w:r w:rsidR="000413FE">
              <w:rPr>
                <w:noProof/>
                <w:webHidden/>
              </w:rPr>
              <w:t>53</w:t>
            </w:r>
            <w:r w:rsidR="000413FE">
              <w:rPr>
                <w:noProof/>
                <w:webHidden/>
              </w:rPr>
              <w:fldChar w:fldCharType="end"/>
            </w:r>
          </w:hyperlink>
        </w:p>
        <w:p w14:paraId="4D11C82D" w14:textId="587FE8A4" w:rsidR="000413FE" w:rsidRDefault="00FD6387">
          <w:pPr>
            <w:pStyle w:val="TOC3"/>
            <w:tabs>
              <w:tab w:val="right" w:leader="dot" w:pos="9350"/>
            </w:tabs>
            <w:rPr>
              <w:noProof/>
              <w:kern w:val="0"/>
              <w:lang w:val="en-ID" w:eastAsia="en-ID"/>
              <w14:ligatures w14:val="none"/>
            </w:rPr>
          </w:pPr>
          <w:hyperlink w:anchor="_Toc50007159" w:history="1">
            <w:r w:rsidR="000413FE" w:rsidRPr="004F72D2">
              <w:rPr>
                <w:rStyle w:val="Hyperlink"/>
                <w:noProof/>
              </w:rPr>
              <w:t>Processing result &amp; Response</w:t>
            </w:r>
            <w:r w:rsidR="000413FE">
              <w:rPr>
                <w:noProof/>
                <w:webHidden/>
              </w:rPr>
              <w:tab/>
            </w:r>
            <w:r w:rsidR="000413FE">
              <w:rPr>
                <w:noProof/>
                <w:webHidden/>
              </w:rPr>
              <w:fldChar w:fldCharType="begin"/>
            </w:r>
            <w:r w:rsidR="000413FE">
              <w:rPr>
                <w:noProof/>
                <w:webHidden/>
              </w:rPr>
              <w:instrText xml:space="preserve"> PAGEREF _Toc50007159 \h </w:instrText>
            </w:r>
            <w:r w:rsidR="000413FE">
              <w:rPr>
                <w:noProof/>
                <w:webHidden/>
              </w:rPr>
            </w:r>
            <w:r w:rsidR="000413FE">
              <w:rPr>
                <w:noProof/>
                <w:webHidden/>
              </w:rPr>
              <w:fldChar w:fldCharType="separate"/>
            </w:r>
            <w:r w:rsidR="000413FE">
              <w:rPr>
                <w:noProof/>
                <w:webHidden/>
              </w:rPr>
              <w:t>53</w:t>
            </w:r>
            <w:r w:rsidR="000413FE">
              <w:rPr>
                <w:noProof/>
                <w:webHidden/>
              </w:rPr>
              <w:fldChar w:fldCharType="end"/>
            </w:r>
          </w:hyperlink>
        </w:p>
        <w:p w14:paraId="3E3932ED" w14:textId="2A909973" w:rsidR="000413FE" w:rsidRDefault="00FD6387">
          <w:pPr>
            <w:pStyle w:val="TOC1"/>
            <w:rPr>
              <w:noProof/>
              <w:kern w:val="0"/>
              <w:lang w:val="en-ID" w:eastAsia="en-ID"/>
              <w14:ligatures w14:val="none"/>
            </w:rPr>
          </w:pPr>
          <w:hyperlink w:anchor="_Toc50007160" w:history="1">
            <w:r w:rsidR="000413FE" w:rsidRPr="004F72D2">
              <w:rPr>
                <w:rStyle w:val="Hyperlink"/>
                <w:noProof/>
              </w:rPr>
              <w:t>TECHNICAL SPECIFICATIONS</w:t>
            </w:r>
            <w:r w:rsidR="000413FE">
              <w:rPr>
                <w:noProof/>
                <w:webHidden/>
              </w:rPr>
              <w:tab/>
            </w:r>
            <w:r w:rsidR="000413FE">
              <w:rPr>
                <w:noProof/>
                <w:webHidden/>
              </w:rPr>
              <w:fldChar w:fldCharType="begin"/>
            </w:r>
            <w:r w:rsidR="000413FE">
              <w:rPr>
                <w:noProof/>
                <w:webHidden/>
              </w:rPr>
              <w:instrText xml:space="preserve"> PAGEREF _Toc50007160 \h </w:instrText>
            </w:r>
            <w:r w:rsidR="000413FE">
              <w:rPr>
                <w:noProof/>
                <w:webHidden/>
              </w:rPr>
            </w:r>
            <w:r w:rsidR="000413FE">
              <w:rPr>
                <w:noProof/>
                <w:webHidden/>
              </w:rPr>
              <w:fldChar w:fldCharType="separate"/>
            </w:r>
            <w:r w:rsidR="000413FE">
              <w:rPr>
                <w:noProof/>
                <w:webHidden/>
              </w:rPr>
              <w:t>54</w:t>
            </w:r>
            <w:r w:rsidR="000413FE">
              <w:rPr>
                <w:noProof/>
                <w:webHidden/>
              </w:rPr>
              <w:fldChar w:fldCharType="end"/>
            </w:r>
          </w:hyperlink>
        </w:p>
        <w:p w14:paraId="33637A00" w14:textId="638ECCBB" w:rsidR="000413FE" w:rsidRDefault="00FD6387">
          <w:pPr>
            <w:pStyle w:val="TOC2"/>
            <w:tabs>
              <w:tab w:val="right" w:leader="dot" w:pos="9350"/>
            </w:tabs>
            <w:rPr>
              <w:noProof/>
              <w:kern w:val="0"/>
              <w:lang w:val="en-ID" w:eastAsia="en-ID"/>
              <w14:ligatures w14:val="none"/>
            </w:rPr>
          </w:pPr>
          <w:hyperlink w:anchor="_Toc50007161" w:history="1">
            <w:r w:rsidR="000413FE" w:rsidRPr="004F72D2">
              <w:rPr>
                <w:rStyle w:val="Hyperlink"/>
                <w:noProof/>
              </w:rPr>
              <w:t>Performance specifications</w:t>
            </w:r>
            <w:r w:rsidR="000413FE">
              <w:rPr>
                <w:noProof/>
                <w:webHidden/>
              </w:rPr>
              <w:tab/>
            </w:r>
            <w:r w:rsidR="000413FE">
              <w:rPr>
                <w:noProof/>
                <w:webHidden/>
              </w:rPr>
              <w:fldChar w:fldCharType="begin"/>
            </w:r>
            <w:r w:rsidR="000413FE">
              <w:rPr>
                <w:noProof/>
                <w:webHidden/>
              </w:rPr>
              <w:instrText xml:space="preserve"> PAGEREF _Toc50007161 \h </w:instrText>
            </w:r>
            <w:r w:rsidR="000413FE">
              <w:rPr>
                <w:noProof/>
                <w:webHidden/>
              </w:rPr>
            </w:r>
            <w:r w:rsidR="000413FE">
              <w:rPr>
                <w:noProof/>
                <w:webHidden/>
              </w:rPr>
              <w:fldChar w:fldCharType="separate"/>
            </w:r>
            <w:r w:rsidR="000413FE">
              <w:rPr>
                <w:noProof/>
                <w:webHidden/>
              </w:rPr>
              <w:t>54</w:t>
            </w:r>
            <w:r w:rsidR="000413FE">
              <w:rPr>
                <w:noProof/>
                <w:webHidden/>
              </w:rPr>
              <w:fldChar w:fldCharType="end"/>
            </w:r>
          </w:hyperlink>
        </w:p>
        <w:p w14:paraId="0A4C2BEB" w14:textId="15C3C043" w:rsidR="000413FE" w:rsidRDefault="00FD6387">
          <w:pPr>
            <w:pStyle w:val="TOC1"/>
            <w:rPr>
              <w:noProof/>
              <w:kern w:val="0"/>
              <w:lang w:val="en-ID" w:eastAsia="en-ID"/>
              <w14:ligatures w14:val="none"/>
            </w:rPr>
          </w:pPr>
          <w:hyperlink w:anchor="_Toc50007162" w:history="1">
            <w:r w:rsidR="000413FE" w:rsidRPr="004F72D2">
              <w:rPr>
                <w:rStyle w:val="Hyperlink"/>
                <w:noProof/>
              </w:rPr>
              <w:t>FLAT-FILE PROCESSING</w:t>
            </w:r>
            <w:r w:rsidR="000413FE">
              <w:rPr>
                <w:noProof/>
                <w:webHidden/>
              </w:rPr>
              <w:tab/>
            </w:r>
            <w:r w:rsidR="000413FE">
              <w:rPr>
                <w:noProof/>
                <w:webHidden/>
              </w:rPr>
              <w:fldChar w:fldCharType="begin"/>
            </w:r>
            <w:r w:rsidR="000413FE">
              <w:rPr>
                <w:noProof/>
                <w:webHidden/>
              </w:rPr>
              <w:instrText xml:space="preserve"> PAGEREF _Toc50007162 \h </w:instrText>
            </w:r>
            <w:r w:rsidR="000413FE">
              <w:rPr>
                <w:noProof/>
                <w:webHidden/>
              </w:rPr>
            </w:r>
            <w:r w:rsidR="000413FE">
              <w:rPr>
                <w:noProof/>
                <w:webHidden/>
              </w:rPr>
              <w:fldChar w:fldCharType="separate"/>
            </w:r>
            <w:r w:rsidR="000413FE">
              <w:rPr>
                <w:noProof/>
                <w:webHidden/>
              </w:rPr>
              <w:t>55</w:t>
            </w:r>
            <w:r w:rsidR="000413FE">
              <w:rPr>
                <w:noProof/>
                <w:webHidden/>
              </w:rPr>
              <w:fldChar w:fldCharType="end"/>
            </w:r>
          </w:hyperlink>
        </w:p>
        <w:p w14:paraId="273D88A6" w14:textId="040D1957" w:rsidR="000413FE" w:rsidRDefault="00FD6387">
          <w:pPr>
            <w:pStyle w:val="TOC2"/>
            <w:tabs>
              <w:tab w:val="right" w:leader="dot" w:pos="9350"/>
            </w:tabs>
            <w:rPr>
              <w:noProof/>
              <w:kern w:val="0"/>
              <w:lang w:val="en-ID" w:eastAsia="en-ID"/>
              <w14:ligatures w14:val="none"/>
            </w:rPr>
          </w:pPr>
          <w:hyperlink w:anchor="_Toc50007163" w:history="1">
            <w:r w:rsidR="000413FE" w:rsidRPr="004F72D2">
              <w:rPr>
                <w:rStyle w:val="Hyperlink"/>
                <w:noProof/>
              </w:rPr>
              <w:t>MOBII Approval &amp; Rejection Validation</w:t>
            </w:r>
            <w:r w:rsidR="000413FE">
              <w:rPr>
                <w:noProof/>
                <w:webHidden/>
              </w:rPr>
              <w:tab/>
            </w:r>
            <w:r w:rsidR="000413FE">
              <w:rPr>
                <w:noProof/>
                <w:webHidden/>
              </w:rPr>
              <w:fldChar w:fldCharType="begin"/>
            </w:r>
            <w:r w:rsidR="000413FE">
              <w:rPr>
                <w:noProof/>
                <w:webHidden/>
              </w:rPr>
              <w:instrText xml:space="preserve"> PAGEREF _Toc50007163 \h </w:instrText>
            </w:r>
            <w:r w:rsidR="000413FE">
              <w:rPr>
                <w:noProof/>
                <w:webHidden/>
              </w:rPr>
            </w:r>
            <w:r w:rsidR="000413FE">
              <w:rPr>
                <w:noProof/>
                <w:webHidden/>
              </w:rPr>
              <w:fldChar w:fldCharType="separate"/>
            </w:r>
            <w:r w:rsidR="000413FE">
              <w:rPr>
                <w:noProof/>
                <w:webHidden/>
              </w:rPr>
              <w:t>55</w:t>
            </w:r>
            <w:r w:rsidR="000413FE">
              <w:rPr>
                <w:noProof/>
                <w:webHidden/>
              </w:rPr>
              <w:fldChar w:fldCharType="end"/>
            </w:r>
          </w:hyperlink>
        </w:p>
        <w:p w14:paraId="7EB01D92" w14:textId="5C8208C2" w:rsidR="000413FE" w:rsidRDefault="00FD6387">
          <w:pPr>
            <w:pStyle w:val="TOC3"/>
            <w:tabs>
              <w:tab w:val="right" w:leader="dot" w:pos="9350"/>
            </w:tabs>
            <w:rPr>
              <w:noProof/>
              <w:kern w:val="0"/>
              <w:lang w:val="en-ID" w:eastAsia="en-ID"/>
              <w14:ligatures w14:val="none"/>
            </w:rPr>
          </w:pPr>
          <w:hyperlink w:anchor="_Toc50007164" w:history="1">
            <w:r w:rsidR="000413FE" w:rsidRPr="004F72D2">
              <w:rPr>
                <w:rStyle w:val="Hyperlink"/>
                <w:noProof/>
              </w:rPr>
              <w:t>Error and Reason Codes</w:t>
            </w:r>
            <w:r w:rsidR="000413FE">
              <w:rPr>
                <w:noProof/>
                <w:webHidden/>
              </w:rPr>
              <w:tab/>
            </w:r>
            <w:r w:rsidR="000413FE">
              <w:rPr>
                <w:noProof/>
                <w:webHidden/>
              </w:rPr>
              <w:fldChar w:fldCharType="begin"/>
            </w:r>
            <w:r w:rsidR="000413FE">
              <w:rPr>
                <w:noProof/>
                <w:webHidden/>
              </w:rPr>
              <w:instrText xml:space="preserve"> PAGEREF _Toc50007164 \h </w:instrText>
            </w:r>
            <w:r w:rsidR="000413FE">
              <w:rPr>
                <w:noProof/>
                <w:webHidden/>
              </w:rPr>
            </w:r>
            <w:r w:rsidR="000413FE">
              <w:rPr>
                <w:noProof/>
                <w:webHidden/>
              </w:rPr>
              <w:fldChar w:fldCharType="separate"/>
            </w:r>
            <w:r w:rsidR="000413FE">
              <w:rPr>
                <w:noProof/>
                <w:webHidden/>
              </w:rPr>
              <w:t>56</w:t>
            </w:r>
            <w:r w:rsidR="000413FE">
              <w:rPr>
                <w:noProof/>
                <w:webHidden/>
              </w:rPr>
              <w:fldChar w:fldCharType="end"/>
            </w:r>
          </w:hyperlink>
        </w:p>
        <w:p w14:paraId="456B5F01" w14:textId="5750B278" w:rsidR="000413FE" w:rsidRDefault="00FD6387">
          <w:pPr>
            <w:pStyle w:val="TOC1"/>
            <w:rPr>
              <w:noProof/>
              <w:kern w:val="0"/>
              <w:lang w:val="en-ID" w:eastAsia="en-ID"/>
              <w14:ligatures w14:val="none"/>
            </w:rPr>
          </w:pPr>
          <w:hyperlink w:anchor="_Toc50007165" w:history="1">
            <w:r w:rsidR="000413FE" w:rsidRPr="004F72D2">
              <w:rPr>
                <w:rStyle w:val="Hyperlink"/>
                <w:noProof/>
              </w:rPr>
              <w:t>OPERATIONAL MONITORING &amp; SUPPORT</w:t>
            </w:r>
            <w:r w:rsidR="000413FE">
              <w:rPr>
                <w:noProof/>
                <w:webHidden/>
              </w:rPr>
              <w:tab/>
            </w:r>
            <w:r w:rsidR="000413FE">
              <w:rPr>
                <w:noProof/>
                <w:webHidden/>
              </w:rPr>
              <w:fldChar w:fldCharType="begin"/>
            </w:r>
            <w:r w:rsidR="000413FE">
              <w:rPr>
                <w:noProof/>
                <w:webHidden/>
              </w:rPr>
              <w:instrText xml:space="preserve"> PAGEREF _Toc50007165 \h </w:instrText>
            </w:r>
            <w:r w:rsidR="000413FE">
              <w:rPr>
                <w:noProof/>
                <w:webHidden/>
              </w:rPr>
            </w:r>
            <w:r w:rsidR="000413FE">
              <w:rPr>
                <w:noProof/>
                <w:webHidden/>
              </w:rPr>
              <w:fldChar w:fldCharType="separate"/>
            </w:r>
            <w:r w:rsidR="000413FE">
              <w:rPr>
                <w:noProof/>
                <w:webHidden/>
              </w:rPr>
              <w:t>59</w:t>
            </w:r>
            <w:r w:rsidR="000413FE">
              <w:rPr>
                <w:noProof/>
                <w:webHidden/>
              </w:rPr>
              <w:fldChar w:fldCharType="end"/>
            </w:r>
          </w:hyperlink>
        </w:p>
        <w:p w14:paraId="432871AB" w14:textId="1914B5A2" w:rsidR="000413FE" w:rsidRDefault="00FD6387">
          <w:pPr>
            <w:pStyle w:val="TOC2"/>
            <w:tabs>
              <w:tab w:val="right" w:leader="dot" w:pos="9350"/>
            </w:tabs>
            <w:rPr>
              <w:noProof/>
              <w:kern w:val="0"/>
              <w:lang w:val="en-ID" w:eastAsia="en-ID"/>
              <w14:ligatures w14:val="none"/>
            </w:rPr>
          </w:pPr>
          <w:hyperlink w:anchor="_Toc50007166" w:history="1">
            <w:r w:rsidR="000413FE" w:rsidRPr="004F72D2">
              <w:rPr>
                <w:rStyle w:val="Hyperlink"/>
                <w:noProof/>
              </w:rPr>
              <w:t>Monitoring &amp; Alerts</w:t>
            </w:r>
            <w:r w:rsidR="000413FE">
              <w:rPr>
                <w:noProof/>
                <w:webHidden/>
              </w:rPr>
              <w:tab/>
            </w:r>
            <w:r w:rsidR="000413FE">
              <w:rPr>
                <w:noProof/>
                <w:webHidden/>
              </w:rPr>
              <w:fldChar w:fldCharType="begin"/>
            </w:r>
            <w:r w:rsidR="000413FE">
              <w:rPr>
                <w:noProof/>
                <w:webHidden/>
              </w:rPr>
              <w:instrText xml:space="preserve"> PAGEREF _Toc50007166 \h </w:instrText>
            </w:r>
            <w:r w:rsidR="000413FE">
              <w:rPr>
                <w:noProof/>
                <w:webHidden/>
              </w:rPr>
            </w:r>
            <w:r w:rsidR="000413FE">
              <w:rPr>
                <w:noProof/>
                <w:webHidden/>
              </w:rPr>
              <w:fldChar w:fldCharType="separate"/>
            </w:r>
            <w:r w:rsidR="000413FE">
              <w:rPr>
                <w:noProof/>
                <w:webHidden/>
              </w:rPr>
              <w:t>59</w:t>
            </w:r>
            <w:r w:rsidR="000413FE">
              <w:rPr>
                <w:noProof/>
                <w:webHidden/>
              </w:rPr>
              <w:fldChar w:fldCharType="end"/>
            </w:r>
          </w:hyperlink>
        </w:p>
        <w:p w14:paraId="019D91D4" w14:textId="270479FE" w:rsidR="000413FE" w:rsidRDefault="00FD6387">
          <w:pPr>
            <w:pStyle w:val="TOC1"/>
            <w:rPr>
              <w:noProof/>
              <w:kern w:val="0"/>
              <w:lang w:val="en-ID" w:eastAsia="en-ID"/>
              <w14:ligatures w14:val="none"/>
            </w:rPr>
          </w:pPr>
          <w:hyperlink w:anchor="_Toc50007167" w:history="1">
            <w:r w:rsidR="000413FE" w:rsidRPr="004F72D2">
              <w:rPr>
                <w:rStyle w:val="Hyperlink"/>
                <w:noProof/>
              </w:rPr>
              <w:t>ANNEXURES</w:t>
            </w:r>
            <w:r w:rsidR="000413FE">
              <w:rPr>
                <w:noProof/>
                <w:webHidden/>
              </w:rPr>
              <w:tab/>
            </w:r>
            <w:r w:rsidR="000413FE">
              <w:rPr>
                <w:noProof/>
                <w:webHidden/>
              </w:rPr>
              <w:fldChar w:fldCharType="begin"/>
            </w:r>
            <w:r w:rsidR="000413FE">
              <w:rPr>
                <w:noProof/>
                <w:webHidden/>
              </w:rPr>
              <w:instrText xml:space="preserve"> PAGEREF _Toc50007167 \h </w:instrText>
            </w:r>
            <w:r w:rsidR="000413FE">
              <w:rPr>
                <w:noProof/>
                <w:webHidden/>
              </w:rPr>
            </w:r>
            <w:r w:rsidR="000413FE">
              <w:rPr>
                <w:noProof/>
                <w:webHidden/>
              </w:rPr>
              <w:fldChar w:fldCharType="separate"/>
            </w:r>
            <w:r w:rsidR="000413FE">
              <w:rPr>
                <w:noProof/>
                <w:webHidden/>
              </w:rPr>
              <w:t>60</w:t>
            </w:r>
            <w:r w:rsidR="000413FE">
              <w:rPr>
                <w:noProof/>
                <w:webHidden/>
              </w:rPr>
              <w:fldChar w:fldCharType="end"/>
            </w:r>
          </w:hyperlink>
        </w:p>
        <w:p w14:paraId="14F02A4A" w14:textId="5F0D5FB4" w:rsidR="000413FE" w:rsidRDefault="00FD6387">
          <w:pPr>
            <w:pStyle w:val="TOC2"/>
            <w:tabs>
              <w:tab w:val="right" w:leader="dot" w:pos="9350"/>
            </w:tabs>
            <w:rPr>
              <w:noProof/>
              <w:kern w:val="0"/>
              <w:lang w:val="en-ID" w:eastAsia="en-ID"/>
              <w14:ligatures w14:val="none"/>
            </w:rPr>
          </w:pPr>
          <w:hyperlink w:anchor="_Toc50007168" w:history="1">
            <w:r w:rsidR="000413FE" w:rsidRPr="004F72D2">
              <w:rPr>
                <w:rStyle w:val="Hyperlink"/>
                <w:noProof/>
              </w:rPr>
              <w:t>Appendix A: Open Issues</w:t>
            </w:r>
            <w:r w:rsidR="000413FE">
              <w:rPr>
                <w:noProof/>
                <w:webHidden/>
              </w:rPr>
              <w:tab/>
            </w:r>
            <w:r w:rsidR="000413FE">
              <w:rPr>
                <w:noProof/>
                <w:webHidden/>
              </w:rPr>
              <w:fldChar w:fldCharType="begin"/>
            </w:r>
            <w:r w:rsidR="000413FE">
              <w:rPr>
                <w:noProof/>
                <w:webHidden/>
              </w:rPr>
              <w:instrText xml:space="preserve"> PAGEREF _Toc50007168 \h </w:instrText>
            </w:r>
            <w:r w:rsidR="000413FE">
              <w:rPr>
                <w:noProof/>
                <w:webHidden/>
              </w:rPr>
            </w:r>
            <w:r w:rsidR="000413FE">
              <w:rPr>
                <w:noProof/>
                <w:webHidden/>
              </w:rPr>
              <w:fldChar w:fldCharType="separate"/>
            </w:r>
            <w:r w:rsidR="000413FE">
              <w:rPr>
                <w:noProof/>
                <w:webHidden/>
              </w:rPr>
              <w:t>60</w:t>
            </w:r>
            <w:r w:rsidR="000413FE">
              <w:rPr>
                <w:noProof/>
                <w:webHidden/>
              </w:rPr>
              <w:fldChar w:fldCharType="end"/>
            </w:r>
          </w:hyperlink>
        </w:p>
        <w:p w14:paraId="5C931C2B" w14:textId="277A0969" w:rsidR="000413FE" w:rsidRDefault="00FD6387">
          <w:pPr>
            <w:pStyle w:val="TOC1"/>
            <w:rPr>
              <w:noProof/>
              <w:kern w:val="0"/>
              <w:lang w:val="en-ID" w:eastAsia="en-ID"/>
              <w14:ligatures w14:val="none"/>
            </w:rPr>
          </w:pPr>
          <w:hyperlink w:anchor="_Toc50007169" w:history="1">
            <w:r w:rsidR="000413FE" w:rsidRPr="004F72D2">
              <w:rPr>
                <w:rStyle w:val="Hyperlink"/>
                <w:rFonts w:eastAsia="SimSun"/>
                <w:noProof/>
              </w:rPr>
              <w:t>APPROVAL SIGN-OFF</w:t>
            </w:r>
            <w:r w:rsidR="000413FE">
              <w:rPr>
                <w:noProof/>
                <w:webHidden/>
              </w:rPr>
              <w:tab/>
            </w:r>
            <w:r w:rsidR="000413FE">
              <w:rPr>
                <w:noProof/>
                <w:webHidden/>
              </w:rPr>
              <w:fldChar w:fldCharType="begin"/>
            </w:r>
            <w:r w:rsidR="000413FE">
              <w:rPr>
                <w:noProof/>
                <w:webHidden/>
              </w:rPr>
              <w:instrText xml:space="preserve"> PAGEREF _Toc50007169 \h </w:instrText>
            </w:r>
            <w:r w:rsidR="000413FE">
              <w:rPr>
                <w:noProof/>
                <w:webHidden/>
              </w:rPr>
            </w:r>
            <w:r w:rsidR="000413FE">
              <w:rPr>
                <w:noProof/>
                <w:webHidden/>
              </w:rPr>
              <w:fldChar w:fldCharType="separate"/>
            </w:r>
            <w:r w:rsidR="000413FE">
              <w:rPr>
                <w:noProof/>
                <w:webHidden/>
              </w:rPr>
              <w:t>61</w:t>
            </w:r>
            <w:r w:rsidR="000413FE">
              <w:rPr>
                <w:noProof/>
                <w:webHidden/>
              </w:rPr>
              <w:fldChar w:fldCharType="end"/>
            </w:r>
          </w:hyperlink>
        </w:p>
        <w:p w14:paraId="12AC874F" w14:textId="074C22E0" w:rsidR="000413FE" w:rsidRDefault="00FD6387">
          <w:pPr>
            <w:pStyle w:val="TOC2"/>
            <w:tabs>
              <w:tab w:val="right" w:leader="dot" w:pos="9350"/>
            </w:tabs>
            <w:rPr>
              <w:noProof/>
              <w:kern w:val="0"/>
              <w:lang w:val="en-ID" w:eastAsia="en-ID"/>
              <w14:ligatures w14:val="none"/>
            </w:rPr>
          </w:pPr>
          <w:hyperlink w:anchor="_Toc50007170" w:history="1">
            <w:r w:rsidR="000413FE" w:rsidRPr="004F72D2">
              <w:rPr>
                <w:rStyle w:val="Hyperlink"/>
                <w:noProof/>
              </w:rPr>
              <w:t>E-mail approval screen captures</w:t>
            </w:r>
            <w:r w:rsidR="000413FE">
              <w:rPr>
                <w:noProof/>
                <w:webHidden/>
              </w:rPr>
              <w:tab/>
            </w:r>
            <w:r w:rsidR="000413FE">
              <w:rPr>
                <w:noProof/>
                <w:webHidden/>
              </w:rPr>
              <w:fldChar w:fldCharType="begin"/>
            </w:r>
            <w:r w:rsidR="000413FE">
              <w:rPr>
                <w:noProof/>
                <w:webHidden/>
              </w:rPr>
              <w:instrText xml:space="preserve"> PAGEREF _Toc50007170 \h </w:instrText>
            </w:r>
            <w:r w:rsidR="000413FE">
              <w:rPr>
                <w:noProof/>
                <w:webHidden/>
              </w:rPr>
            </w:r>
            <w:r w:rsidR="000413FE">
              <w:rPr>
                <w:noProof/>
                <w:webHidden/>
              </w:rPr>
              <w:fldChar w:fldCharType="separate"/>
            </w:r>
            <w:r w:rsidR="000413FE">
              <w:rPr>
                <w:noProof/>
                <w:webHidden/>
              </w:rPr>
              <w:t>62</w:t>
            </w:r>
            <w:r w:rsidR="000413FE">
              <w:rPr>
                <w:noProof/>
                <w:webHidden/>
              </w:rPr>
              <w:fldChar w:fldCharType="end"/>
            </w:r>
          </w:hyperlink>
        </w:p>
        <w:p w14:paraId="1DF06ACB" w14:textId="7FCFB038" w:rsidR="00034660" w:rsidRDefault="00034660" w:rsidP="00034660">
          <w:pPr>
            <w:rPr>
              <w:b/>
              <w:bCs/>
              <w:noProof/>
            </w:rPr>
          </w:pPr>
          <w:r>
            <w:rPr>
              <w:b/>
              <w:bCs/>
              <w:noProof/>
            </w:rPr>
            <w:fldChar w:fldCharType="end"/>
          </w:r>
        </w:p>
      </w:sdtContent>
    </w:sdt>
    <w:p w14:paraId="6DFE627E" w14:textId="77777777" w:rsidR="00034660" w:rsidRDefault="00034660">
      <w:pPr>
        <w:spacing w:after="240" w:line="252" w:lineRule="auto"/>
        <w:ind w:left="0" w:right="0"/>
        <w:rPr>
          <w:b/>
          <w:bCs/>
          <w:noProof/>
        </w:rPr>
      </w:pPr>
      <w:r>
        <w:rPr>
          <w:b/>
          <w:bCs/>
          <w:noProof/>
        </w:rPr>
        <w:br w:type="page"/>
      </w:r>
    </w:p>
    <w:p w14:paraId="516A86C7" w14:textId="00F19548" w:rsidR="003562A9" w:rsidRDefault="003562A9" w:rsidP="003562A9">
      <w:pPr>
        <w:rPr>
          <w:lang w:val="en-GB"/>
        </w:rPr>
      </w:pPr>
      <w:r w:rsidRPr="00BF1621">
        <w:rPr>
          <w:lang w:val="en-GB"/>
        </w:rPr>
        <w:lastRenderedPageBreak/>
        <w:t>This doc</w:t>
      </w:r>
      <w:r>
        <w:rPr>
          <w:lang w:val="en-GB"/>
        </w:rPr>
        <w:t>ument outlines the interface specification for integration</w:t>
      </w:r>
    </w:p>
    <w:p w14:paraId="7EC16ECF" w14:textId="77777777" w:rsidR="003562A9" w:rsidRDefault="003562A9" w:rsidP="003562A9">
      <w:pPr>
        <w:pStyle w:val="Heading1"/>
        <w:rPr>
          <w:lang w:val="en-GB"/>
        </w:rPr>
      </w:pPr>
      <w:bookmarkStart w:id="0" w:name="_Toc20161785"/>
      <w:bookmarkStart w:id="1" w:name="_Toc50006982"/>
      <w:r>
        <w:rPr>
          <w:lang w:val="en-GB"/>
        </w:rPr>
        <w:t>VERSION HISTORY</w:t>
      </w:r>
      <w:bookmarkEnd w:id="0"/>
      <w:bookmarkEnd w:id="1"/>
    </w:p>
    <w:tbl>
      <w:tblPr>
        <w:tblStyle w:val="GridTable1Light-Accent310"/>
        <w:tblW w:w="0" w:type="auto"/>
        <w:tblInd w:w="198" w:type="dxa"/>
        <w:tblLook w:val="04A0" w:firstRow="1" w:lastRow="0" w:firstColumn="1" w:lastColumn="0" w:noHBand="0" w:noVBand="1"/>
      </w:tblPr>
      <w:tblGrid>
        <w:gridCol w:w="578"/>
        <w:gridCol w:w="1350"/>
        <w:gridCol w:w="5272"/>
        <w:gridCol w:w="1990"/>
      </w:tblGrid>
      <w:tr w:rsidR="003562A9" w14:paraId="2E822111" w14:textId="77777777" w:rsidTr="00E94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Pr>
          <w:p w14:paraId="5DC4F854" w14:textId="0329CA50" w:rsidR="003562A9" w:rsidRDefault="003562A9" w:rsidP="001C2731">
            <w:pPr>
              <w:spacing w:after="0" w:line="252" w:lineRule="auto"/>
              <w:ind w:left="0" w:right="0"/>
              <w:rPr>
                <w:lang w:val="en-GB"/>
              </w:rPr>
            </w:pPr>
            <w:r>
              <w:rPr>
                <w:lang w:val="en-GB"/>
              </w:rPr>
              <w:t>V</w:t>
            </w:r>
            <w:r w:rsidR="0054427B">
              <w:rPr>
                <w:lang w:val="en-GB"/>
              </w:rPr>
              <w:t>ER</w:t>
            </w:r>
          </w:p>
        </w:tc>
        <w:tc>
          <w:tcPr>
            <w:tcW w:w="1350" w:type="dxa"/>
          </w:tcPr>
          <w:p w14:paraId="6877958A" w14:textId="77777777" w:rsidR="003562A9" w:rsidRDefault="003562A9" w:rsidP="001C2731">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Pr>
                <w:lang w:val="en-GB"/>
              </w:rPr>
              <w:t>DATE</w:t>
            </w:r>
          </w:p>
        </w:tc>
        <w:tc>
          <w:tcPr>
            <w:tcW w:w="5272" w:type="dxa"/>
          </w:tcPr>
          <w:p w14:paraId="4EB0C5F8" w14:textId="77777777" w:rsidR="003562A9" w:rsidRDefault="003562A9" w:rsidP="001C2731">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Pr>
                <w:lang w:val="en-GB"/>
              </w:rPr>
              <w:t>CHANGE</w:t>
            </w:r>
          </w:p>
        </w:tc>
        <w:tc>
          <w:tcPr>
            <w:tcW w:w="1990" w:type="dxa"/>
          </w:tcPr>
          <w:p w14:paraId="6EA79814" w14:textId="77777777" w:rsidR="003562A9" w:rsidRDefault="003562A9" w:rsidP="001C2731">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Pr>
                <w:lang w:val="en-GB"/>
              </w:rPr>
              <w:t>BY</w:t>
            </w:r>
          </w:p>
        </w:tc>
      </w:tr>
      <w:tr w:rsidR="00CB3554" w14:paraId="78955E11"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3346A26F" w14:textId="68A9F4FF" w:rsidR="00CB3554" w:rsidRPr="00CB3554" w:rsidRDefault="00CB3554" w:rsidP="001C2731">
            <w:pPr>
              <w:spacing w:after="0" w:line="252" w:lineRule="auto"/>
              <w:ind w:left="0" w:right="0"/>
              <w:rPr>
                <w:sz w:val="20"/>
                <w:highlight w:val="yellow"/>
                <w:lang w:val="en-GB"/>
              </w:rPr>
            </w:pPr>
            <w:r w:rsidRPr="00CB3554">
              <w:rPr>
                <w:sz w:val="20"/>
                <w:highlight w:val="yellow"/>
                <w:lang w:val="en-GB"/>
              </w:rPr>
              <w:t>1.7</w:t>
            </w:r>
          </w:p>
        </w:tc>
        <w:tc>
          <w:tcPr>
            <w:tcW w:w="1350" w:type="dxa"/>
          </w:tcPr>
          <w:p w14:paraId="37D25783" w14:textId="6F422C0C" w:rsidR="00CB3554" w:rsidRPr="00CB3554" w:rsidRDefault="00CB3554" w:rsidP="001B51D2">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highlight w:val="yellow"/>
                <w:lang w:val="en-GB"/>
              </w:rPr>
            </w:pPr>
            <w:r w:rsidRPr="00CB3554">
              <w:rPr>
                <w:sz w:val="20"/>
                <w:highlight w:val="yellow"/>
                <w:lang w:val="en-GB"/>
              </w:rPr>
              <w:t>02/09/2020</w:t>
            </w:r>
          </w:p>
        </w:tc>
        <w:tc>
          <w:tcPr>
            <w:tcW w:w="5272" w:type="dxa"/>
          </w:tcPr>
          <w:p w14:paraId="1B74189B" w14:textId="1A4D7B08" w:rsidR="00CB3554" w:rsidRPr="00CB3554" w:rsidRDefault="00CB3554" w:rsidP="006330F7">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highlight w:val="yellow"/>
                <w:lang w:val="en-GB"/>
              </w:rPr>
            </w:pPr>
            <w:r w:rsidRPr="00CB3554">
              <w:rPr>
                <w:sz w:val="20"/>
                <w:highlight w:val="yellow"/>
                <w:lang w:val="en-GB"/>
              </w:rPr>
              <w:t>Interface SIM Selling Outlet with High Value Customer new interface (CR#20456-01)</w:t>
            </w:r>
          </w:p>
        </w:tc>
        <w:tc>
          <w:tcPr>
            <w:tcW w:w="1990" w:type="dxa"/>
          </w:tcPr>
          <w:p w14:paraId="4FE0A7E2" w14:textId="2946A5E7" w:rsidR="00CB3554" w:rsidRPr="00CB3554" w:rsidRDefault="00CB3554"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highlight w:val="yellow"/>
                <w:lang w:val="en-GB"/>
              </w:rPr>
            </w:pPr>
            <w:r w:rsidRPr="00CB3554">
              <w:rPr>
                <w:sz w:val="20"/>
                <w:highlight w:val="yellow"/>
                <w:lang w:val="en-GB"/>
              </w:rPr>
              <w:t>Romet Roosalu</w:t>
            </w:r>
          </w:p>
        </w:tc>
      </w:tr>
      <w:tr w:rsidR="00D94B5A" w14:paraId="7C9D3A05"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7A8CE016" w14:textId="3836F287" w:rsidR="00D94B5A" w:rsidRDefault="00D94B5A" w:rsidP="001C2731">
            <w:pPr>
              <w:spacing w:after="0" w:line="252" w:lineRule="auto"/>
              <w:ind w:left="0" w:right="0"/>
              <w:rPr>
                <w:sz w:val="20"/>
                <w:lang w:val="en-GB"/>
              </w:rPr>
            </w:pPr>
            <w:r>
              <w:rPr>
                <w:sz w:val="20"/>
                <w:lang w:val="en-GB"/>
              </w:rPr>
              <w:t>1.6</w:t>
            </w:r>
          </w:p>
        </w:tc>
        <w:tc>
          <w:tcPr>
            <w:tcW w:w="1350" w:type="dxa"/>
          </w:tcPr>
          <w:p w14:paraId="097D9C51" w14:textId="7C372457" w:rsidR="00D94B5A" w:rsidRDefault="00D94B5A" w:rsidP="001B51D2">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01/09/2020</w:t>
            </w:r>
          </w:p>
        </w:tc>
        <w:tc>
          <w:tcPr>
            <w:tcW w:w="5272" w:type="dxa"/>
          </w:tcPr>
          <w:p w14:paraId="32E27E42" w14:textId="2A7C2C5E" w:rsidR="00D94B5A" w:rsidRDefault="00D94B5A" w:rsidP="006330F7">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 xml:space="preserve">Interface </w:t>
            </w:r>
            <w:r w:rsidRPr="00D94B5A">
              <w:rPr>
                <w:sz w:val="20"/>
                <w:lang w:val="en-GB"/>
              </w:rPr>
              <w:t>INTHDP005</w:t>
            </w:r>
            <w:r>
              <w:rPr>
                <w:sz w:val="20"/>
                <w:lang w:val="en-GB"/>
              </w:rPr>
              <w:t xml:space="preserve"> - </w:t>
            </w:r>
            <w:r w:rsidRPr="00D94B5A">
              <w:rPr>
                <w:sz w:val="20"/>
                <w:lang w:val="en-GB"/>
              </w:rPr>
              <w:t>RGU-GA with Injection 7K</w:t>
            </w:r>
            <w:r>
              <w:rPr>
                <w:sz w:val="20"/>
                <w:lang w:val="en-GB"/>
              </w:rPr>
              <w:t xml:space="preserve"> updated, adding field “CLUSTER” (CR#19760)</w:t>
            </w:r>
          </w:p>
        </w:tc>
        <w:tc>
          <w:tcPr>
            <w:tcW w:w="1990" w:type="dxa"/>
          </w:tcPr>
          <w:p w14:paraId="3612719C" w14:textId="7E565F49" w:rsidR="00D94B5A" w:rsidRDefault="00D94B5A"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1B51D2" w14:paraId="761D00F8"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346F98E8" w14:textId="0DCF18DB" w:rsidR="001B51D2" w:rsidRDefault="001B51D2" w:rsidP="001C2731">
            <w:pPr>
              <w:spacing w:after="0" w:line="252" w:lineRule="auto"/>
              <w:ind w:left="0" w:right="0"/>
              <w:rPr>
                <w:sz w:val="20"/>
                <w:lang w:val="en-GB"/>
              </w:rPr>
            </w:pPr>
            <w:r>
              <w:rPr>
                <w:sz w:val="20"/>
                <w:lang w:val="en-GB"/>
              </w:rPr>
              <w:t>1.5</w:t>
            </w:r>
          </w:p>
        </w:tc>
        <w:tc>
          <w:tcPr>
            <w:tcW w:w="1350" w:type="dxa"/>
          </w:tcPr>
          <w:p w14:paraId="3849CFC1" w14:textId="447D4F74" w:rsidR="001B51D2" w:rsidRDefault="00A16A71" w:rsidP="001B51D2">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08</w:t>
            </w:r>
            <w:r w:rsidR="001B51D2">
              <w:rPr>
                <w:sz w:val="20"/>
                <w:lang w:val="en-GB"/>
              </w:rPr>
              <w:t>/</w:t>
            </w:r>
            <w:r>
              <w:rPr>
                <w:sz w:val="20"/>
                <w:lang w:val="en-GB"/>
              </w:rPr>
              <w:t>07</w:t>
            </w:r>
            <w:r w:rsidR="001B51D2">
              <w:rPr>
                <w:sz w:val="20"/>
                <w:lang w:val="en-GB"/>
              </w:rPr>
              <w:t>/2020</w:t>
            </w:r>
          </w:p>
        </w:tc>
        <w:tc>
          <w:tcPr>
            <w:tcW w:w="5272" w:type="dxa"/>
          </w:tcPr>
          <w:p w14:paraId="02B3DFEE" w14:textId="32144CFD" w:rsidR="001B51D2" w:rsidRDefault="001B51D2" w:rsidP="006330F7">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 xml:space="preserve">New Interface </w:t>
            </w:r>
            <w:r w:rsidR="00243E4A">
              <w:rPr>
                <w:sz w:val="20"/>
                <w:lang w:val="en-GB"/>
              </w:rPr>
              <w:t>“</w:t>
            </w:r>
            <w:r w:rsidR="00243E4A" w:rsidRPr="00243E4A">
              <w:rPr>
                <w:sz w:val="20"/>
                <w:lang w:val="en-GB"/>
              </w:rPr>
              <w:t>Outlet Starter</w:t>
            </w:r>
            <w:r w:rsidR="00657D1E">
              <w:rPr>
                <w:sz w:val="20"/>
                <w:lang w:val="en-GB"/>
              </w:rPr>
              <w:t>-</w:t>
            </w:r>
            <w:r w:rsidR="00243E4A">
              <w:rPr>
                <w:sz w:val="20"/>
                <w:lang w:val="en-GB"/>
              </w:rPr>
              <w:t>P</w:t>
            </w:r>
            <w:r w:rsidR="00243E4A" w:rsidRPr="00243E4A">
              <w:rPr>
                <w:sz w:val="20"/>
                <w:lang w:val="en-GB"/>
              </w:rPr>
              <w:t>ack Tagging (INTHDP019)</w:t>
            </w:r>
            <w:r w:rsidR="00243E4A">
              <w:rPr>
                <w:sz w:val="20"/>
                <w:lang w:val="en-GB"/>
              </w:rPr>
              <w:t>” added</w:t>
            </w:r>
            <w:r w:rsidR="00813DC5">
              <w:rPr>
                <w:sz w:val="20"/>
                <w:lang w:val="en-GB"/>
              </w:rPr>
              <w:t xml:space="preserve"> (CR#18853)</w:t>
            </w:r>
          </w:p>
        </w:tc>
        <w:tc>
          <w:tcPr>
            <w:tcW w:w="1990" w:type="dxa"/>
          </w:tcPr>
          <w:p w14:paraId="49A26582" w14:textId="38E7E8C9" w:rsidR="001B51D2" w:rsidRDefault="001B51D2"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54427B" w14:paraId="78B4CD09"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3A5C5F68" w14:textId="1A9134BB" w:rsidR="0054427B" w:rsidRDefault="0054427B" w:rsidP="0054427B">
            <w:pPr>
              <w:spacing w:after="0" w:line="252" w:lineRule="auto"/>
              <w:ind w:left="0" w:right="0"/>
              <w:rPr>
                <w:sz w:val="20"/>
                <w:lang w:val="en-GB"/>
              </w:rPr>
            </w:pPr>
            <w:r>
              <w:rPr>
                <w:sz w:val="20"/>
                <w:lang w:val="en-GB"/>
              </w:rPr>
              <w:t>1.4</w:t>
            </w:r>
          </w:p>
        </w:tc>
        <w:tc>
          <w:tcPr>
            <w:tcW w:w="1350" w:type="dxa"/>
          </w:tcPr>
          <w:p w14:paraId="04C4EB5B" w14:textId="4FA0971D"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22/06/2020</w:t>
            </w:r>
          </w:p>
        </w:tc>
        <w:tc>
          <w:tcPr>
            <w:tcW w:w="5272" w:type="dxa"/>
          </w:tcPr>
          <w:p w14:paraId="1185BBFB" w14:textId="5ED221AE"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Low revenue site CATEGORY field updated</w:t>
            </w:r>
          </w:p>
        </w:tc>
        <w:tc>
          <w:tcPr>
            <w:tcW w:w="1990" w:type="dxa"/>
          </w:tcPr>
          <w:p w14:paraId="52894F52" w14:textId="3E62EA80"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54427B" w14:paraId="32E6BD74"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3A5BE497" w14:textId="77777777" w:rsidR="0054427B" w:rsidRDefault="0054427B" w:rsidP="0054427B">
            <w:pPr>
              <w:spacing w:after="0" w:line="252" w:lineRule="auto"/>
              <w:ind w:left="0" w:right="0"/>
              <w:rPr>
                <w:b w:val="0"/>
                <w:bCs w:val="0"/>
                <w:sz w:val="20"/>
                <w:lang w:val="en-GB"/>
              </w:rPr>
            </w:pPr>
            <w:r>
              <w:rPr>
                <w:sz w:val="20"/>
                <w:lang w:val="en-GB"/>
              </w:rPr>
              <w:t>1.3</w:t>
            </w:r>
          </w:p>
          <w:p w14:paraId="004A1071" w14:textId="77777777" w:rsidR="0054427B" w:rsidRDefault="0054427B" w:rsidP="0054427B">
            <w:pPr>
              <w:spacing w:after="0" w:line="252" w:lineRule="auto"/>
              <w:ind w:left="0" w:right="0"/>
              <w:rPr>
                <w:sz w:val="20"/>
                <w:lang w:val="en-GB"/>
              </w:rPr>
            </w:pPr>
          </w:p>
        </w:tc>
        <w:tc>
          <w:tcPr>
            <w:tcW w:w="1350" w:type="dxa"/>
          </w:tcPr>
          <w:p w14:paraId="346568F0" w14:textId="725D40AE"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10/06/2020</w:t>
            </w:r>
          </w:p>
        </w:tc>
        <w:tc>
          <w:tcPr>
            <w:tcW w:w="5272" w:type="dxa"/>
          </w:tcPr>
          <w:p w14:paraId="7E874C84" w14:textId="77777777"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B</w:t>
            </w:r>
            <w:r w:rsidRPr="007D15CA">
              <w:rPr>
                <w:sz w:val="20"/>
                <w:lang w:val="en-GB"/>
              </w:rPr>
              <w:t xml:space="preserve">ased on SIT </w:t>
            </w:r>
            <w:r>
              <w:rPr>
                <w:sz w:val="20"/>
                <w:lang w:val="en-GB"/>
              </w:rPr>
              <w:t>R</w:t>
            </w:r>
            <w:r w:rsidRPr="007D15CA">
              <w:rPr>
                <w:sz w:val="20"/>
                <w:lang w:val="en-GB"/>
              </w:rPr>
              <w:t>un01 feedback</w:t>
            </w:r>
            <w:r>
              <w:rPr>
                <w:sz w:val="20"/>
                <w:lang w:val="en-GB"/>
              </w:rPr>
              <w:t xml:space="preserve"> next changes implemented:</w:t>
            </w:r>
          </w:p>
          <w:p w14:paraId="278F6728" w14:textId="77777777"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 Sales Territory hierarchy refence code change to S</w:t>
            </w:r>
            <w:r w:rsidRPr="008D5E80">
              <w:rPr>
                <w:sz w:val="20"/>
                <w:lang w:val="en-GB"/>
              </w:rPr>
              <w:t xml:space="preserve">ales </w:t>
            </w:r>
            <w:r>
              <w:rPr>
                <w:sz w:val="20"/>
                <w:lang w:val="en-GB"/>
              </w:rPr>
              <w:t>T</w:t>
            </w:r>
            <w:r w:rsidRPr="008D5E80">
              <w:rPr>
                <w:sz w:val="20"/>
                <w:lang w:val="en-GB"/>
              </w:rPr>
              <w:t xml:space="preserve">erritory </w:t>
            </w:r>
            <w:r>
              <w:rPr>
                <w:sz w:val="20"/>
                <w:lang w:val="en-GB"/>
              </w:rPr>
              <w:t>D</w:t>
            </w:r>
            <w:r w:rsidRPr="008D5E80">
              <w:rPr>
                <w:sz w:val="20"/>
                <w:lang w:val="en-GB"/>
              </w:rPr>
              <w:t>escription</w:t>
            </w:r>
          </w:p>
          <w:p w14:paraId="31778745" w14:textId="43751F1B"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2. Some Mandatory fields changed as Non-Mandatory</w:t>
            </w:r>
          </w:p>
        </w:tc>
        <w:tc>
          <w:tcPr>
            <w:tcW w:w="1990" w:type="dxa"/>
          </w:tcPr>
          <w:p w14:paraId="518D4040" w14:textId="7F3723C6"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8D5E80">
              <w:rPr>
                <w:sz w:val="20"/>
                <w:lang w:val="en-GB"/>
              </w:rPr>
              <w:t>Parthipan Rajagopal</w:t>
            </w:r>
          </w:p>
        </w:tc>
      </w:tr>
      <w:tr w:rsidR="0054427B" w14:paraId="2AD03F5A"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4585EADC" w14:textId="5CC23781" w:rsidR="0054427B" w:rsidRDefault="0054427B" w:rsidP="0054427B">
            <w:pPr>
              <w:spacing w:after="0" w:line="252" w:lineRule="auto"/>
              <w:ind w:left="0" w:right="0"/>
              <w:rPr>
                <w:sz w:val="20"/>
                <w:lang w:val="en-GB"/>
              </w:rPr>
            </w:pPr>
            <w:r>
              <w:rPr>
                <w:sz w:val="20"/>
                <w:lang w:val="en-GB"/>
              </w:rPr>
              <w:t>1.2</w:t>
            </w:r>
          </w:p>
        </w:tc>
        <w:tc>
          <w:tcPr>
            <w:tcW w:w="1350" w:type="dxa"/>
          </w:tcPr>
          <w:p w14:paraId="3D8FDCFA" w14:textId="21D82835"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28/05/2020</w:t>
            </w:r>
          </w:p>
        </w:tc>
        <w:tc>
          <w:tcPr>
            <w:tcW w:w="5272" w:type="dxa"/>
          </w:tcPr>
          <w:p w14:paraId="531D419B" w14:textId="7C8B32A5"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File naming harmonized with folder name</w:t>
            </w:r>
          </w:p>
        </w:tc>
        <w:tc>
          <w:tcPr>
            <w:tcW w:w="1990" w:type="dxa"/>
          </w:tcPr>
          <w:p w14:paraId="246AA888" w14:textId="0322E965"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Romet Roosalu</w:t>
            </w:r>
          </w:p>
        </w:tc>
      </w:tr>
      <w:tr w:rsidR="0054427B" w14:paraId="43EB1403"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7098E331" w14:textId="5C6B3A22" w:rsidR="0054427B" w:rsidRDefault="0054427B" w:rsidP="0054427B">
            <w:pPr>
              <w:spacing w:after="0" w:line="252" w:lineRule="auto"/>
              <w:ind w:left="0" w:right="0"/>
              <w:rPr>
                <w:sz w:val="20"/>
                <w:lang w:val="en-GB"/>
              </w:rPr>
            </w:pPr>
            <w:r>
              <w:rPr>
                <w:sz w:val="20"/>
                <w:lang w:val="en-GB"/>
              </w:rPr>
              <w:t>1.1</w:t>
            </w:r>
          </w:p>
        </w:tc>
        <w:tc>
          <w:tcPr>
            <w:tcW w:w="1350" w:type="dxa"/>
          </w:tcPr>
          <w:p w14:paraId="3450C184" w14:textId="18A21C18"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27/05/2020</w:t>
            </w:r>
          </w:p>
        </w:tc>
        <w:tc>
          <w:tcPr>
            <w:tcW w:w="5272" w:type="dxa"/>
          </w:tcPr>
          <w:p w14:paraId="1E1C9438" w14:textId="77777777" w:rsidR="0054427B" w:rsidRPr="006330F7"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 T</w:t>
            </w:r>
            <w:r w:rsidRPr="006330F7">
              <w:rPr>
                <w:sz w:val="20"/>
                <w:lang w:val="en-GB"/>
              </w:rPr>
              <w:t xml:space="preserve">ertiary </w:t>
            </w:r>
            <w:r>
              <w:rPr>
                <w:sz w:val="20"/>
                <w:lang w:val="en-GB"/>
              </w:rPr>
              <w:t>S</w:t>
            </w:r>
            <w:r w:rsidRPr="006330F7">
              <w:rPr>
                <w:sz w:val="20"/>
                <w:lang w:val="en-GB"/>
              </w:rPr>
              <w:t xml:space="preserve">ales (INTHDP006) data period changed from </w:t>
            </w:r>
            <w:r>
              <w:rPr>
                <w:sz w:val="20"/>
                <w:lang w:val="en-GB"/>
              </w:rPr>
              <w:t>D</w:t>
            </w:r>
            <w:r w:rsidRPr="006330F7">
              <w:rPr>
                <w:sz w:val="20"/>
                <w:lang w:val="en-GB"/>
              </w:rPr>
              <w:t xml:space="preserve">-9 to </w:t>
            </w:r>
            <w:r>
              <w:rPr>
                <w:sz w:val="20"/>
                <w:lang w:val="en-GB"/>
              </w:rPr>
              <w:t>D</w:t>
            </w:r>
            <w:r w:rsidRPr="006330F7">
              <w:rPr>
                <w:sz w:val="20"/>
                <w:lang w:val="en-GB"/>
              </w:rPr>
              <w:t>-2 (7</w:t>
            </w:r>
            <w:r>
              <w:rPr>
                <w:sz w:val="20"/>
                <w:lang w:val="en-GB"/>
              </w:rPr>
              <w:t>D</w:t>
            </w:r>
            <w:r w:rsidRPr="006330F7">
              <w:rPr>
                <w:sz w:val="20"/>
                <w:lang w:val="en-GB"/>
              </w:rPr>
              <w:t xml:space="preserve">) to </w:t>
            </w:r>
            <w:r>
              <w:rPr>
                <w:sz w:val="20"/>
                <w:lang w:val="en-GB"/>
              </w:rPr>
              <w:t>D</w:t>
            </w:r>
            <w:r w:rsidRPr="006330F7">
              <w:rPr>
                <w:sz w:val="20"/>
                <w:lang w:val="en-GB"/>
              </w:rPr>
              <w:t xml:space="preserve">-8 to </w:t>
            </w:r>
            <w:r>
              <w:rPr>
                <w:sz w:val="20"/>
                <w:lang w:val="en-GB"/>
              </w:rPr>
              <w:t>D</w:t>
            </w:r>
            <w:r w:rsidRPr="006330F7">
              <w:rPr>
                <w:sz w:val="20"/>
                <w:lang w:val="en-GB"/>
              </w:rPr>
              <w:t>-1</w:t>
            </w:r>
          </w:p>
          <w:p w14:paraId="191CC264" w14:textId="496EF778"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2. O</w:t>
            </w:r>
            <w:r w:rsidRPr="006330F7">
              <w:rPr>
                <w:sz w:val="20"/>
                <w:lang w:val="en-GB"/>
              </w:rPr>
              <w:t xml:space="preserve">rganization </w:t>
            </w:r>
            <w:r>
              <w:rPr>
                <w:sz w:val="20"/>
                <w:lang w:val="en-GB"/>
              </w:rPr>
              <w:t>MOBO</w:t>
            </w:r>
            <w:r w:rsidRPr="006330F7">
              <w:rPr>
                <w:sz w:val="20"/>
                <w:lang w:val="en-GB"/>
              </w:rPr>
              <w:t xml:space="preserve"> </w:t>
            </w:r>
            <w:r>
              <w:rPr>
                <w:sz w:val="20"/>
                <w:lang w:val="en-GB"/>
              </w:rPr>
              <w:t>B</w:t>
            </w:r>
            <w:r w:rsidRPr="006330F7">
              <w:rPr>
                <w:sz w:val="20"/>
                <w:lang w:val="en-GB"/>
              </w:rPr>
              <w:t xml:space="preserve">alance (INTHDP007) data period changed from </w:t>
            </w:r>
            <w:r>
              <w:rPr>
                <w:sz w:val="20"/>
                <w:lang w:val="en-GB"/>
              </w:rPr>
              <w:t>D</w:t>
            </w:r>
            <w:r w:rsidRPr="006330F7">
              <w:rPr>
                <w:sz w:val="20"/>
                <w:lang w:val="en-GB"/>
              </w:rPr>
              <w:t xml:space="preserve">-9 to </w:t>
            </w:r>
            <w:r>
              <w:rPr>
                <w:sz w:val="20"/>
                <w:lang w:val="en-GB"/>
              </w:rPr>
              <w:t>D</w:t>
            </w:r>
            <w:r w:rsidRPr="006330F7">
              <w:rPr>
                <w:sz w:val="20"/>
                <w:lang w:val="en-GB"/>
              </w:rPr>
              <w:t>-2 (7</w:t>
            </w:r>
            <w:r>
              <w:rPr>
                <w:sz w:val="20"/>
                <w:lang w:val="en-GB"/>
              </w:rPr>
              <w:t>D</w:t>
            </w:r>
            <w:r w:rsidRPr="006330F7">
              <w:rPr>
                <w:sz w:val="20"/>
                <w:lang w:val="en-GB"/>
              </w:rPr>
              <w:t xml:space="preserve">) to </w:t>
            </w:r>
            <w:r>
              <w:rPr>
                <w:sz w:val="20"/>
                <w:lang w:val="en-GB"/>
              </w:rPr>
              <w:t>D</w:t>
            </w:r>
            <w:r w:rsidRPr="006330F7">
              <w:rPr>
                <w:sz w:val="20"/>
                <w:lang w:val="en-GB"/>
              </w:rPr>
              <w:t>-</w:t>
            </w:r>
            <w:r>
              <w:rPr>
                <w:sz w:val="20"/>
                <w:lang w:val="en-GB"/>
              </w:rPr>
              <w:t>1</w:t>
            </w:r>
          </w:p>
        </w:tc>
        <w:tc>
          <w:tcPr>
            <w:tcW w:w="1990" w:type="dxa"/>
          </w:tcPr>
          <w:p w14:paraId="7F5A3D35" w14:textId="4118893D"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54427B" w14:paraId="147AEBA9"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4A3DBCE3" w14:textId="2621AED4" w:rsidR="0054427B" w:rsidRDefault="0054427B" w:rsidP="0054427B">
            <w:pPr>
              <w:spacing w:after="0" w:line="252" w:lineRule="auto"/>
              <w:ind w:left="0" w:right="0"/>
              <w:rPr>
                <w:sz w:val="20"/>
                <w:lang w:val="en-GB"/>
              </w:rPr>
            </w:pPr>
            <w:r>
              <w:rPr>
                <w:sz w:val="20"/>
                <w:lang w:val="en-GB"/>
              </w:rPr>
              <w:t>1.0</w:t>
            </w:r>
          </w:p>
        </w:tc>
        <w:tc>
          <w:tcPr>
            <w:tcW w:w="1350" w:type="dxa"/>
          </w:tcPr>
          <w:p w14:paraId="3D84231C" w14:textId="753CB90E"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19/05/2020</w:t>
            </w:r>
          </w:p>
        </w:tc>
        <w:tc>
          <w:tcPr>
            <w:tcW w:w="5272" w:type="dxa"/>
          </w:tcPr>
          <w:p w14:paraId="1143D06D" w14:textId="35943736"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Circulated for sign-off/approve</w:t>
            </w:r>
          </w:p>
        </w:tc>
        <w:tc>
          <w:tcPr>
            <w:tcW w:w="1990" w:type="dxa"/>
          </w:tcPr>
          <w:p w14:paraId="719FA49C" w14:textId="1216E677"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Romet Roosalu</w:t>
            </w:r>
          </w:p>
        </w:tc>
      </w:tr>
      <w:tr w:rsidR="0054427B" w14:paraId="0291A794"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262302E4" w14:textId="7FB1F7EF" w:rsidR="0054427B" w:rsidRDefault="0054427B" w:rsidP="0054427B">
            <w:pPr>
              <w:spacing w:after="0" w:line="252" w:lineRule="auto"/>
              <w:ind w:left="0" w:right="0"/>
              <w:rPr>
                <w:sz w:val="20"/>
                <w:lang w:val="en-GB"/>
              </w:rPr>
            </w:pPr>
            <w:r>
              <w:rPr>
                <w:sz w:val="20"/>
                <w:lang w:val="en-GB"/>
              </w:rPr>
              <w:t>0.5</w:t>
            </w:r>
          </w:p>
        </w:tc>
        <w:tc>
          <w:tcPr>
            <w:tcW w:w="1350" w:type="dxa"/>
          </w:tcPr>
          <w:p w14:paraId="28329F20" w14:textId="6981940B"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15/05/2020</w:t>
            </w:r>
          </w:p>
        </w:tc>
        <w:tc>
          <w:tcPr>
            <w:tcW w:w="5272" w:type="dxa"/>
          </w:tcPr>
          <w:p w14:paraId="390F4E3D" w14:textId="2B194C87"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 xml:space="preserve">New interface introduced </w:t>
            </w:r>
            <w:r w:rsidRPr="00305554">
              <w:rPr>
                <w:sz w:val="20"/>
                <w:lang w:val="en-GB"/>
              </w:rPr>
              <w:t>INTHDP018</w:t>
            </w:r>
            <w:r>
              <w:rPr>
                <w:sz w:val="20"/>
                <w:lang w:val="en-GB"/>
              </w:rPr>
              <w:t xml:space="preserve">- </w:t>
            </w:r>
            <w:r w:rsidRPr="00305554">
              <w:rPr>
                <w:sz w:val="20"/>
                <w:lang w:val="en-GB"/>
              </w:rPr>
              <w:t>Stock Taking Activity</w:t>
            </w:r>
          </w:p>
        </w:tc>
        <w:tc>
          <w:tcPr>
            <w:tcW w:w="1990" w:type="dxa"/>
          </w:tcPr>
          <w:p w14:paraId="1B395C2B" w14:textId="0499AB6B"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54427B" w14:paraId="1CA21414"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32F30984" w14:textId="54B87244" w:rsidR="0054427B" w:rsidRDefault="0054427B" w:rsidP="0054427B">
            <w:pPr>
              <w:spacing w:after="0" w:line="252" w:lineRule="auto"/>
              <w:ind w:left="0" w:right="0"/>
              <w:rPr>
                <w:sz w:val="20"/>
                <w:lang w:val="en-GB"/>
              </w:rPr>
            </w:pPr>
            <w:r>
              <w:rPr>
                <w:sz w:val="20"/>
                <w:lang w:val="en-GB"/>
              </w:rPr>
              <w:t>0.4</w:t>
            </w:r>
          </w:p>
        </w:tc>
        <w:tc>
          <w:tcPr>
            <w:tcW w:w="1350" w:type="dxa"/>
          </w:tcPr>
          <w:p w14:paraId="30C0E046" w14:textId="430489AC"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13/05/2020</w:t>
            </w:r>
          </w:p>
        </w:tc>
        <w:tc>
          <w:tcPr>
            <w:tcW w:w="5272" w:type="dxa"/>
          </w:tcPr>
          <w:p w14:paraId="7268B6AB" w14:textId="202265B3"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Interface “</w:t>
            </w:r>
            <w:r w:rsidRPr="007621D5">
              <w:rPr>
                <w:sz w:val="20"/>
                <w:lang w:val="en-GB"/>
              </w:rPr>
              <w:t>Cross selling cluster reload (INTHDP013)</w:t>
            </w:r>
            <w:r>
              <w:rPr>
                <w:sz w:val="20"/>
                <w:lang w:val="en-GB"/>
              </w:rPr>
              <w:t>” updated, additional field CATEGORY and CLUSTER_TYPE introduced</w:t>
            </w:r>
          </w:p>
        </w:tc>
        <w:tc>
          <w:tcPr>
            <w:tcW w:w="1990" w:type="dxa"/>
          </w:tcPr>
          <w:p w14:paraId="3634A4C6" w14:textId="62A4522D"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54427B" w14:paraId="7DCEAEA0"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74E49F7E" w14:textId="27E0E8D8" w:rsidR="0054427B" w:rsidRDefault="0054427B" w:rsidP="0054427B">
            <w:pPr>
              <w:spacing w:after="0" w:line="252" w:lineRule="auto"/>
              <w:ind w:left="0" w:right="0"/>
              <w:rPr>
                <w:sz w:val="20"/>
                <w:lang w:val="en-GB"/>
              </w:rPr>
            </w:pPr>
            <w:r>
              <w:rPr>
                <w:sz w:val="20"/>
                <w:lang w:val="en-GB"/>
              </w:rPr>
              <w:t>0.3</w:t>
            </w:r>
          </w:p>
        </w:tc>
        <w:tc>
          <w:tcPr>
            <w:tcW w:w="1350" w:type="dxa"/>
          </w:tcPr>
          <w:p w14:paraId="01C790C0" w14:textId="7A516E8C"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13/05/2020</w:t>
            </w:r>
          </w:p>
        </w:tc>
        <w:tc>
          <w:tcPr>
            <w:tcW w:w="5272" w:type="dxa"/>
          </w:tcPr>
          <w:p w14:paraId="6008BF7C" w14:textId="210AE706"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Changes as per discussion on conf-call</w:t>
            </w:r>
          </w:p>
        </w:tc>
        <w:tc>
          <w:tcPr>
            <w:tcW w:w="1990" w:type="dxa"/>
          </w:tcPr>
          <w:p w14:paraId="4AA6D88E" w14:textId="3A4D95E4"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54427B" w14:paraId="7C36222A"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7E00BB87" w14:textId="5236B78C" w:rsidR="0054427B" w:rsidRDefault="0054427B" w:rsidP="0054427B">
            <w:pPr>
              <w:spacing w:after="0" w:line="252" w:lineRule="auto"/>
              <w:ind w:left="0" w:right="0"/>
              <w:rPr>
                <w:sz w:val="20"/>
                <w:lang w:val="en-GB"/>
              </w:rPr>
            </w:pPr>
            <w:r>
              <w:rPr>
                <w:sz w:val="20"/>
                <w:lang w:val="en-GB"/>
              </w:rPr>
              <w:t>0.2</w:t>
            </w:r>
          </w:p>
        </w:tc>
        <w:tc>
          <w:tcPr>
            <w:tcW w:w="1350" w:type="dxa"/>
          </w:tcPr>
          <w:p w14:paraId="7D27272B" w14:textId="182C4A62"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12/05/2020</w:t>
            </w:r>
          </w:p>
        </w:tc>
        <w:tc>
          <w:tcPr>
            <w:tcW w:w="5272" w:type="dxa"/>
          </w:tcPr>
          <w:p w14:paraId="6216AA02" w14:textId="762E40E1"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Formatting changes &amp; 1</w:t>
            </w:r>
            <w:r w:rsidRPr="00743ED5">
              <w:rPr>
                <w:sz w:val="20"/>
                <w:vertAlign w:val="superscript"/>
                <w:lang w:val="en-GB"/>
              </w:rPr>
              <w:t>st</w:t>
            </w:r>
            <w:r>
              <w:rPr>
                <w:sz w:val="20"/>
                <w:lang w:val="en-GB"/>
              </w:rPr>
              <w:t xml:space="preserve"> Draft to review</w:t>
            </w:r>
          </w:p>
        </w:tc>
        <w:tc>
          <w:tcPr>
            <w:tcW w:w="1990" w:type="dxa"/>
          </w:tcPr>
          <w:p w14:paraId="1A8505A4" w14:textId="677BE92D"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Romet Roosalu</w:t>
            </w:r>
          </w:p>
        </w:tc>
      </w:tr>
      <w:tr w:rsidR="0054427B" w14:paraId="57E2E49D" w14:textId="77777777" w:rsidTr="00E948F6">
        <w:tc>
          <w:tcPr>
            <w:cnfStyle w:val="001000000000" w:firstRow="0" w:lastRow="0" w:firstColumn="1" w:lastColumn="0" w:oddVBand="0" w:evenVBand="0" w:oddHBand="0" w:evenHBand="0" w:firstRowFirstColumn="0" w:firstRowLastColumn="0" w:lastRowFirstColumn="0" w:lastRowLastColumn="0"/>
            <w:tcW w:w="578" w:type="dxa"/>
          </w:tcPr>
          <w:p w14:paraId="2DD81A8A" w14:textId="182C7065" w:rsidR="0054427B" w:rsidRDefault="0054427B" w:rsidP="0054427B">
            <w:pPr>
              <w:spacing w:after="0" w:line="252" w:lineRule="auto"/>
              <w:ind w:left="0" w:right="0"/>
              <w:rPr>
                <w:sz w:val="20"/>
                <w:lang w:val="en-GB"/>
              </w:rPr>
            </w:pPr>
            <w:r>
              <w:rPr>
                <w:sz w:val="20"/>
                <w:lang w:val="en-GB"/>
              </w:rPr>
              <w:t>0</w:t>
            </w:r>
            <w:r w:rsidRPr="000C1602">
              <w:rPr>
                <w:sz w:val="20"/>
                <w:lang w:val="en-GB"/>
              </w:rPr>
              <w:t>.</w:t>
            </w:r>
            <w:r>
              <w:rPr>
                <w:sz w:val="20"/>
                <w:lang w:val="en-GB"/>
              </w:rPr>
              <w:t>1</w:t>
            </w:r>
          </w:p>
        </w:tc>
        <w:tc>
          <w:tcPr>
            <w:tcW w:w="1350" w:type="dxa"/>
          </w:tcPr>
          <w:p w14:paraId="567EEDD5" w14:textId="7BE0A064"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08</w:t>
            </w:r>
            <w:r w:rsidRPr="000C1602">
              <w:rPr>
                <w:sz w:val="20"/>
                <w:lang w:val="en-GB"/>
              </w:rPr>
              <w:t>/</w:t>
            </w:r>
            <w:r>
              <w:rPr>
                <w:sz w:val="20"/>
                <w:lang w:val="en-GB"/>
              </w:rPr>
              <w:t>05</w:t>
            </w:r>
            <w:r w:rsidRPr="000C1602">
              <w:rPr>
                <w:sz w:val="20"/>
                <w:lang w:val="en-GB"/>
              </w:rPr>
              <w:t>/20</w:t>
            </w:r>
            <w:r>
              <w:rPr>
                <w:sz w:val="20"/>
                <w:lang w:val="en-GB"/>
              </w:rPr>
              <w:t>20</w:t>
            </w:r>
          </w:p>
        </w:tc>
        <w:tc>
          <w:tcPr>
            <w:tcW w:w="5272" w:type="dxa"/>
          </w:tcPr>
          <w:p w14:paraId="5E76EC14" w14:textId="73760407"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Creating</w:t>
            </w:r>
            <w:r w:rsidRPr="000C1602">
              <w:rPr>
                <w:sz w:val="20"/>
                <w:lang w:val="en-GB"/>
              </w:rPr>
              <w:t xml:space="preserve"> of document</w:t>
            </w:r>
          </w:p>
        </w:tc>
        <w:tc>
          <w:tcPr>
            <w:tcW w:w="1990" w:type="dxa"/>
          </w:tcPr>
          <w:p w14:paraId="134BA418" w14:textId="1185695F" w:rsidR="0054427B" w:rsidRDefault="0054427B" w:rsidP="0054427B">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bl>
    <w:p w14:paraId="128D7C8C" w14:textId="77777777" w:rsidR="00D84808" w:rsidRDefault="00D84808" w:rsidP="00295AF3"/>
    <w:p w14:paraId="0130B6E2" w14:textId="77777777" w:rsidR="00D84808" w:rsidRDefault="00D84808">
      <w:pPr>
        <w:spacing w:after="240" w:line="252" w:lineRule="auto"/>
        <w:ind w:left="0" w:right="0"/>
        <w:rPr>
          <w:rFonts w:asciiTheme="majorHAnsi" w:eastAsiaTheme="majorEastAsia" w:hAnsiTheme="majorHAnsi" w:cstheme="majorBidi"/>
          <w:color w:val="4A66AC" w:themeColor="accent1"/>
          <w:sz w:val="28"/>
          <w:szCs w:val="28"/>
        </w:rPr>
      </w:pPr>
      <w:r>
        <w:rPr>
          <w:caps/>
        </w:rPr>
        <w:br w:type="page"/>
      </w:r>
    </w:p>
    <w:p w14:paraId="07FA56A0" w14:textId="5B519810" w:rsidR="005811F0" w:rsidRDefault="005811F0" w:rsidP="005811F0">
      <w:pPr>
        <w:pStyle w:val="Heading1"/>
      </w:pPr>
      <w:bookmarkStart w:id="2" w:name="_Toc50006983"/>
      <w:r>
        <w:lastRenderedPageBreak/>
        <w:t>INTEGRATION SPECIFICATION</w:t>
      </w:r>
      <w:bookmarkEnd w:id="2"/>
    </w:p>
    <w:p w14:paraId="781329C5" w14:textId="31284A4D" w:rsidR="007316FA" w:rsidRDefault="007316FA" w:rsidP="006F15CF">
      <w:pPr>
        <w:pStyle w:val="Heading2"/>
      </w:pPr>
      <w:bookmarkStart w:id="3" w:name="_Toc50006984"/>
      <w:r>
        <w:t>Interfaces</w:t>
      </w:r>
      <w:bookmarkEnd w:id="3"/>
    </w:p>
    <w:tbl>
      <w:tblPr>
        <w:tblStyle w:val="GridTable1Light-Accent33"/>
        <w:tblW w:w="4944" w:type="pct"/>
        <w:tblLook w:val="0420" w:firstRow="1" w:lastRow="0" w:firstColumn="0" w:lastColumn="0" w:noHBand="0" w:noVBand="1"/>
      </w:tblPr>
      <w:tblGrid>
        <w:gridCol w:w="599"/>
        <w:gridCol w:w="1223"/>
        <w:gridCol w:w="3326"/>
        <w:gridCol w:w="1350"/>
        <w:gridCol w:w="1530"/>
        <w:gridCol w:w="1441"/>
      </w:tblGrid>
      <w:tr w:rsidR="00615F03" w:rsidRPr="005811F0" w14:paraId="7D1DC897" w14:textId="760F9859" w:rsidTr="00615F03">
        <w:trPr>
          <w:cnfStyle w:val="100000000000" w:firstRow="1" w:lastRow="0" w:firstColumn="0" w:lastColumn="0" w:oddVBand="0" w:evenVBand="0" w:oddHBand="0" w:evenHBand="0" w:firstRowFirstColumn="0" w:firstRowLastColumn="0" w:lastRowFirstColumn="0" w:lastRowLastColumn="0"/>
        </w:trPr>
        <w:tc>
          <w:tcPr>
            <w:tcW w:w="316" w:type="pct"/>
          </w:tcPr>
          <w:p w14:paraId="1A71E29D" w14:textId="77777777" w:rsidR="00DE4182" w:rsidRPr="00DE4182" w:rsidRDefault="00DE4182" w:rsidP="0072456C">
            <w:pPr>
              <w:ind w:left="0"/>
              <w:rPr>
                <w:sz w:val="20"/>
                <w:szCs w:val="20"/>
              </w:rPr>
            </w:pPr>
            <w:bookmarkStart w:id="4" w:name="_Hlk40366389"/>
            <w:r w:rsidRPr="00DE4182">
              <w:rPr>
                <w:sz w:val="20"/>
                <w:szCs w:val="20"/>
              </w:rPr>
              <w:t>NO</w:t>
            </w:r>
          </w:p>
        </w:tc>
        <w:tc>
          <w:tcPr>
            <w:tcW w:w="646" w:type="pct"/>
          </w:tcPr>
          <w:p w14:paraId="5004166A" w14:textId="77777777" w:rsidR="00DE4182" w:rsidRPr="00DE4182" w:rsidRDefault="00DE4182" w:rsidP="0072456C">
            <w:pPr>
              <w:ind w:left="0"/>
              <w:rPr>
                <w:sz w:val="20"/>
                <w:szCs w:val="20"/>
              </w:rPr>
            </w:pPr>
            <w:r w:rsidRPr="00DE4182">
              <w:rPr>
                <w:sz w:val="20"/>
                <w:szCs w:val="20"/>
              </w:rPr>
              <w:t>ID</w:t>
            </w:r>
          </w:p>
        </w:tc>
        <w:tc>
          <w:tcPr>
            <w:tcW w:w="1756" w:type="pct"/>
          </w:tcPr>
          <w:p w14:paraId="47DCAEF5" w14:textId="77777777" w:rsidR="00DE4182" w:rsidRPr="00DE4182" w:rsidRDefault="00DE4182" w:rsidP="0072456C">
            <w:pPr>
              <w:ind w:left="0"/>
              <w:rPr>
                <w:sz w:val="20"/>
                <w:szCs w:val="20"/>
              </w:rPr>
            </w:pPr>
            <w:r w:rsidRPr="00DE4182">
              <w:rPr>
                <w:sz w:val="20"/>
                <w:szCs w:val="20"/>
              </w:rPr>
              <w:t>INTERFACE NAME</w:t>
            </w:r>
          </w:p>
        </w:tc>
        <w:tc>
          <w:tcPr>
            <w:tcW w:w="713" w:type="pct"/>
          </w:tcPr>
          <w:p w14:paraId="7830CDA9" w14:textId="71275A64" w:rsidR="00DE4182" w:rsidRPr="00DE4182" w:rsidRDefault="00DE4182" w:rsidP="0072456C">
            <w:pPr>
              <w:ind w:left="0"/>
              <w:rPr>
                <w:sz w:val="20"/>
                <w:szCs w:val="20"/>
              </w:rPr>
            </w:pPr>
            <w:r w:rsidRPr="00DE4182">
              <w:rPr>
                <w:sz w:val="20"/>
                <w:szCs w:val="20"/>
              </w:rPr>
              <w:t>FREQUENCY</w:t>
            </w:r>
          </w:p>
        </w:tc>
        <w:tc>
          <w:tcPr>
            <w:tcW w:w="808" w:type="pct"/>
          </w:tcPr>
          <w:p w14:paraId="034EB260" w14:textId="77777777" w:rsidR="00DE4182" w:rsidRPr="00DE4182" w:rsidRDefault="00DE4182" w:rsidP="0072456C">
            <w:pPr>
              <w:ind w:left="0"/>
              <w:rPr>
                <w:sz w:val="20"/>
                <w:szCs w:val="20"/>
              </w:rPr>
            </w:pPr>
            <w:r w:rsidRPr="00DE4182">
              <w:rPr>
                <w:sz w:val="20"/>
                <w:szCs w:val="20"/>
              </w:rPr>
              <w:t>PERIOD</w:t>
            </w:r>
          </w:p>
        </w:tc>
        <w:tc>
          <w:tcPr>
            <w:tcW w:w="761" w:type="pct"/>
          </w:tcPr>
          <w:p w14:paraId="4F549128" w14:textId="635AB50B" w:rsidR="00DE4182" w:rsidRPr="00DE4182" w:rsidRDefault="00DE4182" w:rsidP="0072456C">
            <w:pPr>
              <w:ind w:left="0"/>
              <w:rPr>
                <w:sz w:val="20"/>
                <w:szCs w:val="20"/>
              </w:rPr>
            </w:pPr>
            <w:r w:rsidRPr="00DE4182">
              <w:rPr>
                <w:sz w:val="20"/>
                <w:szCs w:val="20"/>
              </w:rPr>
              <w:t>DIRECTION</w:t>
            </w:r>
          </w:p>
        </w:tc>
      </w:tr>
      <w:tr w:rsidR="00615F03" w:rsidRPr="00CE4ADC" w14:paraId="45253EC1" w14:textId="7A518B10" w:rsidTr="00615F03">
        <w:tc>
          <w:tcPr>
            <w:tcW w:w="316" w:type="pct"/>
          </w:tcPr>
          <w:p w14:paraId="7AA54024" w14:textId="77777777" w:rsidR="00DE4182" w:rsidRPr="00DE268C" w:rsidRDefault="00DE4182" w:rsidP="004C5D32">
            <w:pPr>
              <w:pStyle w:val="ListParagraph"/>
              <w:numPr>
                <w:ilvl w:val="0"/>
                <w:numId w:val="57"/>
              </w:numPr>
              <w:rPr>
                <w:rFonts w:cstheme="minorHAnsi"/>
                <w:sz w:val="18"/>
                <w:szCs w:val="18"/>
              </w:rPr>
            </w:pPr>
          </w:p>
        </w:tc>
        <w:tc>
          <w:tcPr>
            <w:tcW w:w="646" w:type="pct"/>
          </w:tcPr>
          <w:p w14:paraId="36761BE8" w14:textId="77777777" w:rsidR="00DE4182" w:rsidRPr="00CE4ADC" w:rsidRDefault="00DE4182" w:rsidP="0072456C">
            <w:pPr>
              <w:rPr>
                <w:rFonts w:cstheme="minorHAnsi"/>
                <w:sz w:val="18"/>
                <w:szCs w:val="18"/>
              </w:rPr>
            </w:pPr>
            <w:r w:rsidRPr="00CE4ADC">
              <w:rPr>
                <w:rFonts w:ascii="Calibri" w:hAnsi="Calibri" w:cs="Calibri"/>
                <w:color w:val="000000"/>
                <w:sz w:val="18"/>
                <w:szCs w:val="18"/>
              </w:rPr>
              <w:t>INTHDP001</w:t>
            </w:r>
          </w:p>
        </w:tc>
        <w:tc>
          <w:tcPr>
            <w:tcW w:w="1756" w:type="pct"/>
          </w:tcPr>
          <w:p w14:paraId="6C195EF5" w14:textId="77777777" w:rsidR="00DE4182" w:rsidRPr="00CE4ADC" w:rsidRDefault="00DE4182" w:rsidP="0072456C">
            <w:pPr>
              <w:rPr>
                <w:rFonts w:cstheme="minorHAnsi"/>
                <w:sz w:val="18"/>
                <w:szCs w:val="18"/>
              </w:rPr>
            </w:pPr>
            <w:r w:rsidRPr="00CE4ADC">
              <w:rPr>
                <w:rFonts w:ascii="Calibri" w:hAnsi="Calibri" w:cs="Calibri"/>
                <w:color w:val="000000"/>
                <w:sz w:val="18"/>
                <w:szCs w:val="18"/>
              </w:rPr>
              <w:t>Site Mapping</w:t>
            </w:r>
          </w:p>
        </w:tc>
        <w:tc>
          <w:tcPr>
            <w:tcW w:w="713" w:type="pct"/>
          </w:tcPr>
          <w:p w14:paraId="245CC861" w14:textId="5B490277" w:rsidR="00DE4182" w:rsidRPr="00DE268C" w:rsidRDefault="00DE4182" w:rsidP="0072456C">
            <w:pPr>
              <w:rPr>
                <w:rFonts w:cstheme="minorHAnsi"/>
                <w:sz w:val="18"/>
                <w:szCs w:val="18"/>
              </w:rPr>
            </w:pPr>
            <w:r w:rsidRPr="00DE268C">
              <w:rPr>
                <w:rFonts w:cstheme="minorHAnsi"/>
                <w:sz w:val="18"/>
                <w:szCs w:val="18"/>
              </w:rPr>
              <w:t>DAILY 2 AM</w:t>
            </w:r>
          </w:p>
        </w:tc>
        <w:tc>
          <w:tcPr>
            <w:tcW w:w="808" w:type="pct"/>
          </w:tcPr>
          <w:p w14:paraId="167FEFF5" w14:textId="77777777" w:rsidR="00DE4182" w:rsidRPr="00CE4ADC" w:rsidRDefault="00DE4182" w:rsidP="0072456C">
            <w:pPr>
              <w:rPr>
                <w:rFonts w:cstheme="minorHAnsi"/>
                <w:sz w:val="18"/>
                <w:szCs w:val="18"/>
              </w:rPr>
            </w:pPr>
            <w:r w:rsidRPr="00CE4ADC">
              <w:rPr>
                <w:rFonts w:ascii="Calibri" w:hAnsi="Calibri" w:cs="Calibri"/>
                <w:color w:val="000000"/>
                <w:sz w:val="18"/>
                <w:szCs w:val="18"/>
              </w:rPr>
              <w:t>SNAPSHOT</w:t>
            </w:r>
          </w:p>
        </w:tc>
        <w:tc>
          <w:tcPr>
            <w:tcW w:w="761" w:type="pct"/>
          </w:tcPr>
          <w:p w14:paraId="2550D55B" w14:textId="59F7CB47" w:rsidR="00DE4182" w:rsidRPr="00CE4ADC" w:rsidRDefault="00DE4182" w:rsidP="0072456C">
            <w:pPr>
              <w:rPr>
                <w:rFonts w:ascii="Calibri" w:hAnsi="Calibri" w:cs="Calibri"/>
                <w:color w:val="000000"/>
                <w:sz w:val="18"/>
                <w:szCs w:val="18"/>
              </w:rPr>
            </w:pPr>
            <w:r>
              <w:rPr>
                <w:rFonts w:ascii="Calibri" w:hAnsi="Calibri" w:cs="Calibri"/>
                <w:color w:val="000000"/>
                <w:sz w:val="18"/>
                <w:szCs w:val="18"/>
              </w:rPr>
              <w:t>HDP &gt; MOBII</w:t>
            </w:r>
          </w:p>
        </w:tc>
      </w:tr>
      <w:tr w:rsidR="00615F03" w:rsidRPr="00CE4ADC" w14:paraId="7084890E" w14:textId="2915D74E" w:rsidTr="00615F03">
        <w:tc>
          <w:tcPr>
            <w:tcW w:w="316" w:type="pct"/>
          </w:tcPr>
          <w:p w14:paraId="40E54728"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7061DA72"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INTHDP002</w:t>
            </w:r>
          </w:p>
        </w:tc>
        <w:tc>
          <w:tcPr>
            <w:tcW w:w="1756" w:type="pct"/>
          </w:tcPr>
          <w:p w14:paraId="75064A63"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Primary MOBO</w:t>
            </w:r>
          </w:p>
        </w:tc>
        <w:tc>
          <w:tcPr>
            <w:tcW w:w="713" w:type="pct"/>
          </w:tcPr>
          <w:p w14:paraId="0D60A54A" w14:textId="46B897A7"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4FB1BBF5"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D-9 to D-2 (7D)</w:t>
            </w:r>
          </w:p>
        </w:tc>
        <w:tc>
          <w:tcPr>
            <w:tcW w:w="761" w:type="pct"/>
          </w:tcPr>
          <w:p w14:paraId="45F19D9B" w14:textId="7E5BF903"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5530AA92" w14:textId="61382E14" w:rsidTr="00615F03">
        <w:tc>
          <w:tcPr>
            <w:tcW w:w="316" w:type="pct"/>
          </w:tcPr>
          <w:p w14:paraId="278AE33C"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2159E3A2"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INTHDP003</w:t>
            </w:r>
          </w:p>
        </w:tc>
        <w:tc>
          <w:tcPr>
            <w:tcW w:w="1756" w:type="pct"/>
          </w:tcPr>
          <w:p w14:paraId="107E7A52"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Secondary MOBO</w:t>
            </w:r>
          </w:p>
        </w:tc>
        <w:tc>
          <w:tcPr>
            <w:tcW w:w="713" w:type="pct"/>
          </w:tcPr>
          <w:p w14:paraId="5F2765AB" w14:textId="0C16B839"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05742EB6"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D-9 to D-2 (7D)</w:t>
            </w:r>
          </w:p>
        </w:tc>
        <w:tc>
          <w:tcPr>
            <w:tcW w:w="761" w:type="pct"/>
          </w:tcPr>
          <w:p w14:paraId="434CAF40" w14:textId="51633F11"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5C043B2D" w14:textId="6FEBF8FF" w:rsidTr="00615F03">
        <w:tc>
          <w:tcPr>
            <w:tcW w:w="316" w:type="pct"/>
          </w:tcPr>
          <w:p w14:paraId="470C948E"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069E6BF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INTHDP004</w:t>
            </w:r>
          </w:p>
        </w:tc>
        <w:tc>
          <w:tcPr>
            <w:tcW w:w="1756" w:type="pct"/>
          </w:tcPr>
          <w:p w14:paraId="06A17413"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Daily SIM Selling Outlet (SSO)</w:t>
            </w:r>
          </w:p>
        </w:tc>
        <w:tc>
          <w:tcPr>
            <w:tcW w:w="713" w:type="pct"/>
          </w:tcPr>
          <w:p w14:paraId="7AEEA1FD" w14:textId="27A1D8BC"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2FC963BE"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MTD-2</w:t>
            </w:r>
          </w:p>
        </w:tc>
        <w:tc>
          <w:tcPr>
            <w:tcW w:w="761" w:type="pct"/>
          </w:tcPr>
          <w:p w14:paraId="4ABC4B2B" w14:textId="64D1A04A"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14950A9C" w14:textId="349C8644" w:rsidTr="00615F03">
        <w:tc>
          <w:tcPr>
            <w:tcW w:w="316" w:type="pct"/>
          </w:tcPr>
          <w:p w14:paraId="295F0E4E"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32B0ED2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INTHDP005</w:t>
            </w:r>
          </w:p>
        </w:tc>
        <w:tc>
          <w:tcPr>
            <w:tcW w:w="1756" w:type="pct"/>
          </w:tcPr>
          <w:p w14:paraId="4887A2C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RGU-GA with Injection 7K</w:t>
            </w:r>
          </w:p>
        </w:tc>
        <w:tc>
          <w:tcPr>
            <w:tcW w:w="713" w:type="pct"/>
          </w:tcPr>
          <w:p w14:paraId="167D68F1" w14:textId="50E3C7D8"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642FB08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MTD-2</w:t>
            </w:r>
          </w:p>
        </w:tc>
        <w:tc>
          <w:tcPr>
            <w:tcW w:w="761" w:type="pct"/>
          </w:tcPr>
          <w:p w14:paraId="73D7A9C7" w14:textId="4E959F55"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790B806F" w14:textId="339937A5" w:rsidTr="00615F03">
        <w:tc>
          <w:tcPr>
            <w:tcW w:w="316" w:type="pct"/>
          </w:tcPr>
          <w:p w14:paraId="34C4C00A"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7F6A3846"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INTHDP006</w:t>
            </w:r>
          </w:p>
        </w:tc>
        <w:tc>
          <w:tcPr>
            <w:tcW w:w="1756" w:type="pct"/>
          </w:tcPr>
          <w:p w14:paraId="28FDD52F"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Tertiary Sales</w:t>
            </w:r>
          </w:p>
        </w:tc>
        <w:tc>
          <w:tcPr>
            <w:tcW w:w="713" w:type="pct"/>
          </w:tcPr>
          <w:p w14:paraId="2CE83A60" w14:textId="5969BEE9"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64144798" w14:textId="0D8DE4A3" w:rsidR="00615F03" w:rsidRPr="00CE4ADC" w:rsidRDefault="00615F03" w:rsidP="00615F03">
            <w:pPr>
              <w:rPr>
                <w:rFonts w:cstheme="minorHAnsi"/>
                <w:sz w:val="18"/>
                <w:szCs w:val="18"/>
              </w:rPr>
            </w:pPr>
            <w:r w:rsidRPr="00CE4ADC">
              <w:rPr>
                <w:rFonts w:ascii="Calibri" w:hAnsi="Calibri" w:cs="Calibri"/>
                <w:color w:val="000000"/>
                <w:sz w:val="18"/>
                <w:szCs w:val="18"/>
              </w:rPr>
              <w:t>D-</w:t>
            </w:r>
            <w:r w:rsidR="00075463">
              <w:rPr>
                <w:rFonts w:ascii="Calibri" w:hAnsi="Calibri" w:cs="Calibri"/>
                <w:color w:val="000000"/>
                <w:sz w:val="18"/>
                <w:szCs w:val="18"/>
              </w:rPr>
              <w:t>8</w:t>
            </w:r>
            <w:r w:rsidRPr="00CE4ADC">
              <w:rPr>
                <w:rFonts w:ascii="Calibri" w:hAnsi="Calibri" w:cs="Calibri"/>
                <w:color w:val="000000"/>
                <w:sz w:val="18"/>
                <w:szCs w:val="18"/>
              </w:rPr>
              <w:t xml:space="preserve"> to D-</w:t>
            </w:r>
            <w:r w:rsidR="00075463">
              <w:rPr>
                <w:rFonts w:ascii="Calibri" w:hAnsi="Calibri" w:cs="Calibri"/>
                <w:color w:val="000000"/>
                <w:sz w:val="18"/>
                <w:szCs w:val="18"/>
              </w:rPr>
              <w:t>1</w:t>
            </w:r>
            <w:r w:rsidRPr="00CE4ADC">
              <w:rPr>
                <w:rFonts w:ascii="Calibri" w:hAnsi="Calibri" w:cs="Calibri"/>
                <w:color w:val="000000"/>
                <w:sz w:val="18"/>
                <w:szCs w:val="18"/>
              </w:rPr>
              <w:t xml:space="preserve"> (7D)</w:t>
            </w:r>
          </w:p>
        </w:tc>
        <w:tc>
          <w:tcPr>
            <w:tcW w:w="761" w:type="pct"/>
          </w:tcPr>
          <w:p w14:paraId="17F894A1" w14:textId="0B32D268"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0E2CEC89" w14:textId="366A963E" w:rsidTr="00615F03">
        <w:tc>
          <w:tcPr>
            <w:tcW w:w="316" w:type="pct"/>
          </w:tcPr>
          <w:p w14:paraId="494B29F2"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654A06C9"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INTHDP007</w:t>
            </w:r>
          </w:p>
        </w:tc>
        <w:tc>
          <w:tcPr>
            <w:tcW w:w="1756" w:type="pct"/>
          </w:tcPr>
          <w:p w14:paraId="63F33817"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Organization MOBO Balance</w:t>
            </w:r>
          </w:p>
        </w:tc>
        <w:tc>
          <w:tcPr>
            <w:tcW w:w="713" w:type="pct"/>
          </w:tcPr>
          <w:p w14:paraId="04BBB9DA" w14:textId="1A03270A"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30D59E76" w14:textId="04B97F5C" w:rsidR="00615F03" w:rsidRPr="00CE4ADC" w:rsidRDefault="00075463" w:rsidP="00615F03">
            <w:pPr>
              <w:rPr>
                <w:rFonts w:cstheme="minorHAnsi"/>
                <w:sz w:val="18"/>
                <w:szCs w:val="18"/>
              </w:rPr>
            </w:pPr>
            <w:r>
              <w:rPr>
                <w:rFonts w:ascii="Calibri" w:hAnsi="Calibri" w:cs="Calibri"/>
                <w:color w:val="000000"/>
                <w:sz w:val="18"/>
                <w:szCs w:val="18"/>
              </w:rPr>
              <w:t>D-1</w:t>
            </w:r>
          </w:p>
        </w:tc>
        <w:tc>
          <w:tcPr>
            <w:tcW w:w="761" w:type="pct"/>
          </w:tcPr>
          <w:p w14:paraId="32129361" w14:textId="2599F759"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3803067C" w14:textId="0DACB553" w:rsidTr="00615F03">
        <w:tc>
          <w:tcPr>
            <w:tcW w:w="316" w:type="pct"/>
          </w:tcPr>
          <w:p w14:paraId="6C7B0B2C"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13153742"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INTHDP008</w:t>
            </w:r>
          </w:p>
        </w:tc>
        <w:tc>
          <w:tcPr>
            <w:tcW w:w="1756" w:type="pct"/>
          </w:tcPr>
          <w:p w14:paraId="2FF59DC5"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Prepaid Service Revenue</w:t>
            </w:r>
          </w:p>
        </w:tc>
        <w:tc>
          <w:tcPr>
            <w:tcW w:w="713" w:type="pct"/>
          </w:tcPr>
          <w:p w14:paraId="7CB24A48" w14:textId="677722A8"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5ED8A371"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D-9 to D-2 (7D)</w:t>
            </w:r>
          </w:p>
        </w:tc>
        <w:tc>
          <w:tcPr>
            <w:tcW w:w="761" w:type="pct"/>
          </w:tcPr>
          <w:p w14:paraId="35B4F6C3" w14:textId="4E908434"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2443347E" w14:textId="7A6B66DC" w:rsidTr="00615F03">
        <w:tc>
          <w:tcPr>
            <w:tcW w:w="316" w:type="pct"/>
          </w:tcPr>
          <w:p w14:paraId="671C941E"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014DECE7"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INTHDP009</w:t>
            </w:r>
          </w:p>
        </w:tc>
        <w:tc>
          <w:tcPr>
            <w:tcW w:w="1756" w:type="pct"/>
          </w:tcPr>
          <w:p w14:paraId="2585FC50"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MOBO Usage Revenue</w:t>
            </w:r>
          </w:p>
        </w:tc>
        <w:tc>
          <w:tcPr>
            <w:tcW w:w="713" w:type="pct"/>
          </w:tcPr>
          <w:p w14:paraId="202D4ADA" w14:textId="2E0CDF96"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049D5E9C"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D-9 to D-2 (7D)</w:t>
            </w:r>
          </w:p>
        </w:tc>
        <w:tc>
          <w:tcPr>
            <w:tcW w:w="761" w:type="pct"/>
          </w:tcPr>
          <w:p w14:paraId="055605D4" w14:textId="5E2B7845"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54F5C125" w14:textId="502A4BE3" w:rsidTr="00615F03">
        <w:tc>
          <w:tcPr>
            <w:tcW w:w="316" w:type="pct"/>
          </w:tcPr>
          <w:p w14:paraId="41418F3E"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0D3B6700"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INTHDP010</w:t>
            </w:r>
          </w:p>
        </w:tc>
        <w:tc>
          <w:tcPr>
            <w:tcW w:w="1756" w:type="pct"/>
          </w:tcPr>
          <w:p w14:paraId="3AEB1D6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Acquisition Revenue</w:t>
            </w:r>
          </w:p>
        </w:tc>
        <w:tc>
          <w:tcPr>
            <w:tcW w:w="713" w:type="pct"/>
          </w:tcPr>
          <w:p w14:paraId="68D4C1CD" w14:textId="3E19D594"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451BC232"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D-9 to D-2 (7D)</w:t>
            </w:r>
          </w:p>
        </w:tc>
        <w:tc>
          <w:tcPr>
            <w:tcW w:w="761" w:type="pct"/>
          </w:tcPr>
          <w:p w14:paraId="01AE3450" w14:textId="748651AA"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5EA1BACA" w14:textId="1319834F" w:rsidTr="00615F03">
        <w:tc>
          <w:tcPr>
            <w:tcW w:w="316" w:type="pct"/>
          </w:tcPr>
          <w:p w14:paraId="72FF7F21"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47CB9FFF"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INTHDP011</w:t>
            </w:r>
          </w:p>
        </w:tc>
        <w:tc>
          <w:tcPr>
            <w:tcW w:w="1756" w:type="pct"/>
          </w:tcPr>
          <w:p w14:paraId="69C5DE7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Low revenue Sites</w:t>
            </w:r>
          </w:p>
        </w:tc>
        <w:tc>
          <w:tcPr>
            <w:tcW w:w="713" w:type="pct"/>
          </w:tcPr>
          <w:p w14:paraId="66F54DFB" w14:textId="69513567"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6BBD7797"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D-9 to D-2 (7D)</w:t>
            </w:r>
          </w:p>
        </w:tc>
        <w:tc>
          <w:tcPr>
            <w:tcW w:w="761" w:type="pct"/>
          </w:tcPr>
          <w:p w14:paraId="54CF218D" w14:textId="43252B65"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34561453" w14:textId="29470361" w:rsidTr="00615F03">
        <w:tc>
          <w:tcPr>
            <w:tcW w:w="316" w:type="pct"/>
          </w:tcPr>
          <w:p w14:paraId="7D87B69D"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6D8A8FE7"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INTHDP012</w:t>
            </w:r>
          </w:p>
        </w:tc>
        <w:tc>
          <w:tcPr>
            <w:tcW w:w="1756" w:type="pct"/>
          </w:tcPr>
          <w:p w14:paraId="77BF880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Sites with RGU-GA</w:t>
            </w:r>
          </w:p>
        </w:tc>
        <w:tc>
          <w:tcPr>
            <w:tcW w:w="713" w:type="pct"/>
          </w:tcPr>
          <w:p w14:paraId="09D353BC" w14:textId="5810FAC8"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0B401443" w14:textId="77777777" w:rsidR="00615F03" w:rsidRPr="00CE4ADC" w:rsidRDefault="00615F03" w:rsidP="00615F03">
            <w:pPr>
              <w:rPr>
                <w:rFonts w:cstheme="minorHAnsi"/>
                <w:sz w:val="18"/>
                <w:szCs w:val="18"/>
                <w:highlight w:val="yellow"/>
              </w:rPr>
            </w:pPr>
            <w:r w:rsidRPr="00CE4ADC">
              <w:rPr>
                <w:rFonts w:ascii="Calibri" w:hAnsi="Calibri" w:cs="Calibri"/>
                <w:color w:val="000000"/>
                <w:sz w:val="18"/>
                <w:szCs w:val="18"/>
              </w:rPr>
              <w:t>MTD-2</w:t>
            </w:r>
          </w:p>
        </w:tc>
        <w:tc>
          <w:tcPr>
            <w:tcW w:w="761" w:type="pct"/>
          </w:tcPr>
          <w:p w14:paraId="24595BF5" w14:textId="592027E6"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7D2DAA8E" w14:textId="132996EE" w:rsidTr="00615F03">
        <w:tc>
          <w:tcPr>
            <w:tcW w:w="316" w:type="pct"/>
          </w:tcPr>
          <w:p w14:paraId="655680A7"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072AEEC5"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INTHDP013</w:t>
            </w:r>
          </w:p>
        </w:tc>
        <w:tc>
          <w:tcPr>
            <w:tcW w:w="1756" w:type="pct"/>
          </w:tcPr>
          <w:p w14:paraId="1516AD79"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Cross Selling Cluster Reload</w:t>
            </w:r>
          </w:p>
        </w:tc>
        <w:tc>
          <w:tcPr>
            <w:tcW w:w="713" w:type="pct"/>
          </w:tcPr>
          <w:p w14:paraId="2209AD63" w14:textId="0BBD0B69"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684D6BCE" w14:textId="77777777" w:rsidR="00615F03" w:rsidRPr="00CE4ADC" w:rsidRDefault="00615F03" w:rsidP="00615F03">
            <w:pPr>
              <w:rPr>
                <w:rFonts w:cstheme="minorHAnsi"/>
                <w:sz w:val="18"/>
                <w:szCs w:val="18"/>
                <w:highlight w:val="yellow"/>
              </w:rPr>
            </w:pPr>
            <w:r w:rsidRPr="00CE4ADC">
              <w:rPr>
                <w:rFonts w:ascii="Calibri" w:hAnsi="Calibri" w:cs="Calibri"/>
                <w:color w:val="000000"/>
                <w:sz w:val="18"/>
                <w:szCs w:val="18"/>
              </w:rPr>
              <w:t>D-9 to D-2 (7D)</w:t>
            </w:r>
          </w:p>
        </w:tc>
        <w:tc>
          <w:tcPr>
            <w:tcW w:w="761" w:type="pct"/>
          </w:tcPr>
          <w:p w14:paraId="3D8FE288" w14:textId="50566C22"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3036C009" w14:textId="53F24C7A" w:rsidTr="00615F03">
        <w:trPr>
          <w:trHeight w:val="60"/>
        </w:trPr>
        <w:tc>
          <w:tcPr>
            <w:tcW w:w="316" w:type="pct"/>
          </w:tcPr>
          <w:p w14:paraId="5BF4F8EE"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454C0CD1"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INTHDP014</w:t>
            </w:r>
          </w:p>
        </w:tc>
        <w:tc>
          <w:tcPr>
            <w:tcW w:w="1756" w:type="pct"/>
          </w:tcPr>
          <w:p w14:paraId="119492B5"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Cross Selling Area Data Package</w:t>
            </w:r>
          </w:p>
        </w:tc>
        <w:tc>
          <w:tcPr>
            <w:tcW w:w="713" w:type="pct"/>
          </w:tcPr>
          <w:p w14:paraId="0BCCE8FF" w14:textId="2CE10005" w:rsidR="00615F03" w:rsidRPr="00DE268C" w:rsidRDefault="00615F03" w:rsidP="00615F03">
            <w:pPr>
              <w:rPr>
                <w:rFonts w:cstheme="minorHAnsi"/>
                <w:sz w:val="18"/>
                <w:szCs w:val="18"/>
                <w:highlight w:val="yellow"/>
              </w:rPr>
            </w:pPr>
            <w:r w:rsidRPr="007F080C">
              <w:rPr>
                <w:rFonts w:cstheme="minorHAnsi"/>
                <w:sz w:val="18"/>
                <w:szCs w:val="18"/>
              </w:rPr>
              <w:t>DAILY 2 AM</w:t>
            </w:r>
          </w:p>
        </w:tc>
        <w:tc>
          <w:tcPr>
            <w:tcW w:w="808" w:type="pct"/>
          </w:tcPr>
          <w:p w14:paraId="4F133DCD" w14:textId="77777777" w:rsidR="00615F03" w:rsidRPr="00CE4ADC" w:rsidRDefault="00615F03" w:rsidP="00615F03">
            <w:pPr>
              <w:rPr>
                <w:rFonts w:cstheme="minorHAnsi"/>
                <w:sz w:val="18"/>
                <w:szCs w:val="18"/>
                <w:highlight w:val="yellow"/>
              </w:rPr>
            </w:pPr>
            <w:r w:rsidRPr="00CE4ADC">
              <w:rPr>
                <w:rFonts w:ascii="Calibri" w:hAnsi="Calibri" w:cs="Calibri"/>
                <w:color w:val="000000"/>
                <w:sz w:val="18"/>
                <w:szCs w:val="18"/>
              </w:rPr>
              <w:t>D-9 to D-2 (7D)</w:t>
            </w:r>
          </w:p>
        </w:tc>
        <w:tc>
          <w:tcPr>
            <w:tcW w:w="761" w:type="pct"/>
          </w:tcPr>
          <w:p w14:paraId="116CD2B1" w14:textId="0EC00F20"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7FA39CE7" w14:textId="16DB9922" w:rsidTr="00615F03">
        <w:tc>
          <w:tcPr>
            <w:tcW w:w="316" w:type="pct"/>
          </w:tcPr>
          <w:p w14:paraId="3F71D596"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7C4D20EF"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INTHDP015</w:t>
            </w:r>
          </w:p>
        </w:tc>
        <w:tc>
          <w:tcPr>
            <w:tcW w:w="1756" w:type="pct"/>
          </w:tcPr>
          <w:p w14:paraId="35F56B42"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Outlet Program Achiever</w:t>
            </w:r>
          </w:p>
        </w:tc>
        <w:tc>
          <w:tcPr>
            <w:tcW w:w="713" w:type="pct"/>
          </w:tcPr>
          <w:p w14:paraId="23209553" w14:textId="48F7C76F" w:rsidR="00615F03" w:rsidRPr="00DE268C" w:rsidRDefault="00615F03" w:rsidP="00615F03">
            <w:pPr>
              <w:rPr>
                <w:rFonts w:cstheme="minorHAnsi"/>
                <w:sz w:val="18"/>
                <w:szCs w:val="18"/>
                <w:highlight w:val="yellow"/>
              </w:rPr>
            </w:pPr>
            <w:r w:rsidRPr="007F080C">
              <w:rPr>
                <w:rFonts w:cstheme="minorHAnsi"/>
                <w:sz w:val="18"/>
                <w:szCs w:val="18"/>
              </w:rPr>
              <w:t>DAILY 2 AM</w:t>
            </w:r>
          </w:p>
        </w:tc>
        <w:tc>
          <w:tcPr>
            <w:tcW w:w="808" w:type="pct"/>
          </w:tcPr>
          <w:p w14:paraId="340D5C88" w14:textId="77777777" w:rsidR="00615F03" w:rsidRPr="00CE4ADC" w:rsidRDefault="00615F03" w:rsidP="00615F03">
            <w:pPr>
              <w:rPr>
                <w:rFonts w:cstheme="minorHAnsi"/>
                <w:sz w:val="18"/>
                <w:szCs w:val="18"/>
                <w:highlight w:val="yellow"/>
              </w:rPr>
            </w:pPr>
            <w:r w:rsidRPr="00CE4ADC">
              <w:rPr>
                <w:rFonts w:ascii="Calibri" w:hAnsi="Calibri" w:cs="Calibri"/>
                <w:color w:val="000000"/>
                <w:sz w:val="18"/>
                <w:szCs w:val="18"/>
              </w:rPr>
              <w:t>MTD-2</w:t>
            </w:r>
          </w:p>
        </w:tc>
        <w:tc>
          <w:tcPr>
            <w:tcW w:w="761" w:type="pct"/>
          </w:tcPr>
          <w:p w14:paraId="018E761C" w14:textId="1A108206"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199EBF98" w14:textId="5155D1F5" w:rsidTr="00615F03">
        <w:tc>
          <w:tcPr>
            <w:tcW w:w="316" w:type="pct"/>
          </w:tcPr>
          <w:p w14:paraId="42C73F68"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34D27BDA"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INTHDP016</w:t>
            </w:r>
          </w:p>
        </w:tc>
        <w:tc>
          <w:tcPr>
            <w:tcW w:w="1756" w:type="pct"/>
          </w:tcPr>
          <w:p w14:paraId="09E6195D"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Onetime Allocation Payment</w:t>
            </w:r>
          </w:p>
        </w:tc>
        <w:tc>
          <w:tcPr>
            <w:tcW w:w="713" w:type="pct"/>
          </w:tcPr>
          <w:p w14:paraId="5B67BCFB" w14:textId="06682AC7"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35C9CBDD" w14:textId="77777777" w:rsidR="00615F03" w:rsidRPr="00CE4ADC" w:rsidRDefault="00615F03" w:rsidP="00615F03">
            <w:pPr>
              <w:rPr>
                <w:rFonts w:cstheme="minorHAnsi"/>
                <w:sz w:val="18"/>
                <w:szCs w:val="18"/>
                <w:highlight w:val="yellow"/>
              </w:rPr>
            </w:pPr>
            <w:r w:rsidRPr="00CE4ADC">
              <w:rPr>
                <w:rFonts w:ascii="Calibri" w:hAnsi="Calibri" w:cs="Calibri"/>
                <w:color w:val="000000"/>
                <w:sz w:val="18"/>
                <w:szCs w:val="18"/>
              </w:rPr>
              <w:t>MTD-2</w:t>
            </w:r>
          </w:p>
        </w:tc>
        <w:tc>
          <w:tcPr>
            <w:tcW w:w="761" w:type="pct"/>
          </w:tcPr>
          <w:p w14:paraId="64649046" w14:textId="1D00F490"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15F03" w:rsidRPr="00CE4ADC" w14:paraId="4DA51614" w14:textId="00FFC4CB" w:rsidTr="00615F03">
        <w:tc>
          <w:tcPr>
            <w:tcW w:w="316" w:type="pct"/>
          </w:tcPr>
          <w:p w14:paraId="7A28E9AE" w14:textId="77777777" w:rsidR="00615F03" w:rsidRPr="00DE268C" w:rsidRDefault="00615F03" w:rsidP="004C5D32">
            <w:pPr>
              <w:pStyle w:val="ListParagraph"/>
              <w:numPr>
                <w:ilvl w:val="0"/>
                <w:numId w:val="57"/>
              </w:numPr>
              <w:rPr>
                <w:rFonts w:cstheme="minorHAnsi"/>
                <w:sz w:val="18"/>
                <w:szCs w:val="18"/>
              </w:rPr>
            </w:pPr>
          </w:p>
        </w:tc>
        <w:tc>
          <w:tcPr>
            <w:tcW w:w="646" w:type="pct"/>
          </w:tcPr>
          <w:p w14:paraId="3967364A"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INTHDP017</w:t>
            </w:r>
          </w:p>
        </w:tc>
        <w:tc>
          <w:tcPr>
            <w:tcW w:w="1756" w:type="pct"/>
          </w:tcPr>
          <w:p w14:paraId="479A8043" w14:textId="77777777" w:rsidR="00615F03" w:rsidRPr="00CE4ADC" w:rsidRDefault="00615F03" w:rsidP="00615F03">
            <w:pPr>
              <w:rPr>
                <w:rFonts w:cstheme="minorHAnsi"/>
                <w:sz w:val="18"/>
                <w:szCs w:val="18"/>
              </w:rPr>
            </w:pPr>
            <w:r w:rsidRPr="00CE4ADC">
              <w:rPr>
                <w:rFonts w:ascii="Calibri" w:hAnsi="Calibri" w:cs="Calibri"/>
                <w:color w:val="000000"/>
                <w:sz w:val="18"/>
                <w:szCs w:val="18"/>
              </w:rPr>
              <w:t>URO 20K</w:t>
            </w:r>
          </w:p>
        </w:tc>
        <w:tc>
          <w:tcPr>
            <w:tcW w:w="713" w:type="pct"/>
          </w:tcPr>
          <w:p w14:paraId="0D3759D8" w14:textId="102B0AF6" w:rsidR="00615F03" w:rsidRPr="00DE268C" w:rsidRDefault="00615F03" w:rsidP="00615F03">
            <w:pPr>
              <w:rPr>
                <w:rFonts w:cstheme="minorHAnsi"/>
                <w:sz w:val="18"/>
                <w:szCs w:val="18"/>
              </w:rPr>
            </w:pPr>
            <w:r w:rsidRPr="007F080C">
              <w:rPr>
                <w:rFonts w:cstheme="minorHAnsi"/>
                <w:sz w:val="18"/>
                <w:szCs w:val="18"/>
              </w:rPr>
              <w:t>DAILY 2 AM</w:t>
            </w:r>
          </w:p>
        </w:tc>
        <w:tc>
          <w:tcPr>
            <w:tcW w:w="808" w:type="pct"/>
          </w:tcPr>
          <w:p w14:paraId="1F7E5C3B" w14:textId="77777777" w:rsidR="00615F03" w:rsidRPr="00CE4ADC" w:rsidRDefault="00615F03" w:rsidP="00615F03">
            <w:pPr>
              <w:rPr>
                <w:rFonts w:cstheme="minorHAnsi"/>
                <w:sz w:val="18"/>
                <w:szCs w:val="18"/>
                <w:highlight w:val="yellow"/>
              </w:rPr>
            </w:pPr>
            <w:r w:rsidRPr="00CE4ADC">
              <w:rPr>
                <w:rFonts w:ascii="Calibri" w:hAnsi="Calibri" w:cs="Calibri"/>
                <w:color w:val="000000"/>
                <w:sz w:val="18"/>
                <w:szCs w:val="18"/>
              </w:rPr>
              <w:t>D-9 to D-2 (7D)</w:t>
            </w:r>
          </w:p>
        </w:tc>
        <w:tc>
          <w:tcPr>
            <w:tcW w:w="761" w:type="pct"/>
          </w:tcPr>
          <w:p w14:paraId="6F2D60C8" w14:textId="1403AAF0" w:rsidR="00615F03" w:rsidRPr="00DE4182" w:rsidRDefault="00615F03" w:rsidP="00615F03">
            <w:pPr>
              <w:rPr>
                <w:rFonts w:ascii="Calibri" w:hAnsi="Calibri" w:cs="Calibri"/>
                <w:color w:val="000000"/>
                <w:sz w:val="18"/>
                <w:szCs w:val="18"/>
              </w:rPr>
            </w:pPr>
            <w:r w:rsidRPr="007C78F3">
              <w:rPr>
                <w:rFonts w:ascii="Calibri" w:hAnsi="Calibri" w:cs="Calibri"/>
                <w:color w:val="000000"/>
                <w:sz w:val="18"/>
                <w:szCs w:val="18"/>
              </w:rPr>
              <w:t>HDP &gt; MOBII</w:t>
            </w:r>
          </w:p>
        </w:tc>
      </w:tr>
      <w:tr w:rsidR="006F4CDC" w:rsidRPr="00CE4ADC" w14:paraId="7CC3B029" w14:textId="77777777" w:rsidTr="00615F03">
        <w:tc>
          <w:tcPr>
            <w:tcW w:w="316" w:type="pct"/>
          </w:tcPr>
          <w:p w14:paraId="3C2EDE22" w14:textId="77777777" w:rsidR="006F4CDC" w:rsidRPr="00DE268C" w:rsidRDefault="006F4CDC" w:rsidP="004C5D32">
            <w:pPr>
              <w:pStyle w:val="ListParagraph"/>
              <w:numPr>
                <w:ilvl w:val="0"/>
                <w:numId w:val="57"/>
              </w:numPr>
              <w:rPr>
                <w:rFonts w:cstheme="minorHAnsi"/>
                <w:sz w:val="18"/>
                <w:szCs w:val="18"/>
              </w:rPr>
            </w:pPr>
          </w:p>
        </w:tc>
        <w:tc>
          <w:tcPr>
            <w:tcW w:w="646" w:type="pct"/>
          </w:tcPr>
          <w:p w14:paraId="6D0C7FB0" w14:textId="63ED2507" w:rsidR="006F4CDC" w:rsidRPr="00CE4ADC" w:rsidRDefault="006F4CDC" w:rsidP="00615F03">
            <w:pPr>
              <w:rPr>
                <w:rFonts w:ascii="Calibri" w:hAnsi="Calibri" w:cs="Calibri"/>
                <w:color w:val="000000"/>
                <w:sz w:val="18"/>
                <w:szCs w:val="18"/>
              </w:rPr>
            </w:pPr>
            <w:r w:rsidRPr="00CE4ADC">
              <w:rPr>
                <w:rFonts w:ascii="Calibri" w:hAnsi="Calibri" w:cs="Calibri"/>
                <w:color w:val="000000"/>
                <w:sz w:val="18"/>
                <w:szCs w:val="18"/>
              </w:rPr>
              <w:t>INTHDP01</w:t>
            </w:r>
            <w:r>
              <w:rPr>
                <w:rFonts w:ascii="Calibri" w:hAnsi="Calibri" w:cs="Calibri"/>
                <w:color w:val="000000"/>
                <w:sz w:val="18"/>
                <w:szCs w:val="18"/>
              </w:rPr>
              <w:t>8</w:t>
            </w:r>
          </w:p>
        </w:tc>
        <w:tc>
          <w:tcPr>
            <w:tcW w:w="1756" w:type="pct"/>
          </w:tcPr>
          <w:p w14:paraId="138B6BC4" w14:textId="75A61D4F" w:rsidR="006F4CDC" w:rsidRPr="00CE4ADC" w:rsidRDefault="00A21CAF" w:rsidP="00615F03">
            <w:pPr>
              <w:rPr>
                <w:rFonts w:ascii="Calibri" w:hAnsi="Calibri" w:cs="Calibri"/>
                <w:color w:val="000000"/>
                <w:sz w:val="18"/>
                <w:szCs w:val="18"/>
              </w:rPr>
            </w:pPr>
            <w:r>
              <w:rPr>
                <w:rFonts w:ascii="Calibri" w:hAnsi="Calibri" w:cs="Calibri"/>
                <w:color w:val="000000"/>
                <w:sz w:val="18"/>
                <w:szCs w:val="18"/>
              </w:rPr>
              <w:t>Stock Taking Activity</w:t>
            </w:r>
          </w:p>
        </w:tc>
        <w:tc>
          <w:tcPr>
            <w:tcW w:w="713" w:type="pct"/>
          </w:tcPr>
          <w:p w14:paraId="66B1F62C" w14:textId="3C5605CC" w:rsidR="006F4CDC" w:rsidRPr="007F080C" w:rsidRDefault="00A21CAF" w:rsidP="00615F03">
            <w:pPr>
              <w:rPr>
                <w:rFonts w:cstheme="minorHAnsi"/>
                <w:sz w:val="18"/>
                <w:szCs w:val="18"/>
              </w:rPr>
            </w:pPr>
            <w:r>
              <w:rPr>
                <w:rFonts w:cstheme="minorHAnsi"/>
                <w:sz w:val="18"/>
                <w:szCs w:val="18"/>
              </w:rPr>
              <w:t>DAILY 2 AM</w:t>
            </w:r>
          </w:p>
        </w:tc>
        <w:tc>
          <w:tcPr>
            <w:tcW w:w="808" w:type="pct"/>
          </w:tcPr>
          <w:p w14:paraId="543DEA1F" w14:textId="1760830E" w:rsidR="006F4CDC" w:rsidRPr="00CE4ADC" w:rsidRDefault="00A21CAF" w:rsidP="00615F03">
            <w:pPr>
              <w:rPr>
                <w:rFonts w:ascii="Calibri" w:hAnsi="Calibri" w:cs="Calibri"/>
                <w:color w:val="000000"/>
                <w:sz w:val="18"/>
                <w:szCs w:val="18"/>
              </w:rPr>
            </w:pPr>
            <w:r>
              <w:rPr>
                <w:rFonts w:ascii="Calibri" w:hAnsi="Calibri" w:cs="Calibri"/>
                <w:color w:val="000000"/>
                <w:sz w:val="18"/>
                <w:szCs w:val="18"/>
              </w:rPr>
              <w:t>D-1</w:t>
            </w:r>
          </w:p>
        </w:tc>
        <w:tc>
          <w:tcPr>
            <w:tcW w:w="761" w:type="pct"/>
          </w:tcPr>
          <w:p w14:paraId="664B95EE" w14:textId="75B0FA44" w:rsidR="006F4CDC" w:rsidRPr="007C78F3" w:rsidRDefault="006F4CDC" w:rsidP="00615F03">
            <w:pPr>
              <w:rPr>
                <w:rFonts w:ascii="Calibri" w:hAnsi="Calibri" w:cs="Calibri"/>
                <w:color w:val="000000"/>
                <w:sz w:val="18"/>
                <w:szCs w:val="18"/>
              </w:rPr>
            </w:pPr>
            <w:r>
              <w:rPr>
                <w:rFonts w:ascii="Calibri" w:hAnsi="Calibri" w:cs="Calibri"/>
                <w:color w:val="000000"/>
                <w:sz w:val="18"/>
                <w:szCs w:val="18"/>
              </w:rPr>
              <w:t>MOBII &gt; HDP</w:t>
            </w:r>
          </w:p>
        </w:tc>
      </w:tr>
      <w:tr w:rsidR="007721A8" w:rsidRPr="00CE4ADC" w14:paraId="6FF1A9EE" w14:textId="77777777" w:rsidTr="00615F03">
        <w:tc>
          <w:tcPr>
            <w:tcW w:w="316" w:type="pct"/>
          </w:tcPr>
          <w:p w14:paraId="7853235C" w14:textId="77777777" w:rsidR="007721A8" w:rsidRPr="00DE268C" w:rsidRDefault="007721A8" w:rsidP="007721A8">
            <w:pPr>
              <w:pStyle w:val="ListParagraph"/>
              <w:numPr>
                <w:ilvl w:val="0"/>
                <w:numId w:val="57"/>
              </w:numPr>
              <w:rPr>
                <w:rFonts w:cstheme="minorHAnsi"/>
                <w:sz w:val="18"/>
                <w:szCs w:val="18"/>
              </w:rPr>
            </w:pPr>
          </w:p>
        </w:tc>
        <w:tc>
          <w:tcPr>
            <w:tcW w:w="646" w:type="pct"/>
          </w:tcPr>
          <w:p w14:paraId="288068F3" w14:textId="6233C784" w:rsidR="007721A8" w:rsidRPr="00CE4ADC" w:rsidRDefault="007721A8" w:rsidP="007721A8">
            <w:pPr>
              <w:rPr>
                <w:rFonts w:ascii="Calibri" w:hAnsi="Calibri" w:cs="Calibri"/>
                <w:color w:val="000000"/>
                <w:sz w:val="18"/>
                <w:szCs w:val="18"/>
              </w:rPr>
            </w:pPr>
            <w:r w:rsidRPr="00CE4ADC">
              <w:rPr>
                <w:rFonts w:ascii="Calibri" w:hAnsi="Calibri" w:cs="Calibri"/>
                <w:color w:val="000000"/>
                <w:sz w:val="18"/>
                <w:szCs w:val="18"/>
              </w:rPr>
              <w:t>INTHDP01</w:t>
            </w:r>
            <w:r>
              <w:rPr>
                <w:rFonts w:ascii="Calibri" w:hAnsi="Calibri" w:cs="Calibri"/>
                <w:color w:val="000000"/>
                <w:sz w:val="18"/>
                <w:szCs w:val="18"/>
              </w:rPr>
              <w:t>9</w:t>
            </w:r>
          </w:p>
        </w:tc>
        <w:tc>
          <w:tcPr>
            <w:tcW w:w="1756" w:type="pct"/>
          </w:tcPr>
          <w:p w14:paraId="6146F4BD" w14:textId="004D457B" w:rsidR="007721A8" w:rsidRDefault="007721A8" w:rsidP="007721A8">
            <w:pPr>
              <w:rPr>
                <w:rFonts w:ascii="Calibri" w:hAnsi="Calibri" w:cs="Calibri"/>
                <w:color w:val="000000"/>
                <w:sz w:val="18"/>
                <w:szCs w:val="18"/>
              </w:rPr>
            </w:pPr>
            <w:r w:rsidRPr="00273092">
              <w:rPr>
                <w:rFonts w:ascii="Calibri" w:hAnsi="Calibri" w:cs="Calibri"/>
                <w:color w:val="000000"/>
                <w:sz w:val="18"/>
                <w:szCs w:val="18"/>
              </w:rPr>
              <w:t>Outlet S</w:t>
            </w:r>
            <w:r>
              <w:rPr>
                <w:rFonts w:ascii="Calibri" w:hAnsi="Calibri" w:cs="Calibri"/>
                <w:color w:val="000000"/>
                <w:sz w:val="18"/>
                <w:szCs w:val="18"/>
              </w:rPr>
              <w:t>tarte</w:t>
            </w:r>
            <w:r w:rsidR="00243E4A">
              <w:rPr>
                <w:rFonts w:ascii="Calibri" w:hAnsi="Calibri" w:cs="Calibri"/>
                <w:color w:val="000000"/>
                <w:sz w:val="18"/>
                <w:szCs w:val="18"/>
              </w:rPr>
              <w:t>r</w:t>
            </w:r>
            <w:r w:rsidR="00657D1E">
              <w:rPr>
                <w:rFonts w:ascii="Calibri" w:hAnsi="Calibri" w:cs="Calibri"/>
                <w:color w:val="000000"/>
                <w:sz w:val="18"/>
                <w:szCs w:val="18"/>
              </w:rPr>
              <w:t>-</w:t>
            </w:r>
            <w:r>
              <w:rPr>
                <w:rFonts w:ascii="Calibri" w:hAnsi="Calibri" w:cs="Calibri"/>
                <w:color w:val="000000"/>
                <w:sz w:val="18"/>
                <w:szCs w:val="18"/>
              </w:rPr>
              <w:t>Pack</w:t>
            </w:r>
            <w:r w:rsidRPr="00273092">
              <w:rPr>
                <w:rFonts w:ascii="Calibri" w:hAnsi="Calibri" w:cs="Calibri"/>
                <w:color w:val="000000"/>
                <w:sz w:val="18"/>
                <w:szCs w:val="18"/>
              </w:rPr>
              <w:t xml:space="preserve"> </w:t>
            </w:r>
            <w:r w:rsidR="00657D1E">
              <w:rPr>
                <w:rFonts w:ascii="Calibri" w:hAnsi="Calibri" w:cs="Calibri"/>
                <w:color w:val="000000"/>
                <w:sz w:val="18"/>
                <w:szCs w:val="18"/>
              </w:rPr>
              <w:t>T</w:t>
            </w:r>
            <w:r w:rsidRPr="00273092">
              <w:rPr>
                <w:rFonts w:ascii="Calibri" w:hAnsi="Calibri" w:cs="Calibri"/>
                <w:color w:val="000000"/>
                <w:sz w:val="18"/>
                <w:szCs w:val="18"/>
              </w:rPr>
              <w:t>agging</w:t>
            </w:r>
          </w:p>
        </w:tc>
        <w:tc>
          <w:tcPr>
            <w:tcW w:w="713" w:type="pct"/>
          </w:tcPr>
          <w:p w14:paraId="7A27D4EB" w14:textId="0114BBFC" w:rsidR="007721A8" w:rsidRPr="00273092" w:rsidRDefault="007721A8" w:rsidP="007721A8">
            <w:pPr>
              <w:rPr>
                <w:rFonts w:cstheme="minorHAnsi"/>
                <w:sz w:val="18"/>
                <w:szCs w:val="18"/>
                <w:highlight w:val="yellow"/>
              </w:rPr>
            </w:pPr>
            <w:r>
              <w:rPr>
                <w:rFonts w:cstheme="minorHAnsi"/>
                <w:sz w:val="18"/>
                <w:szCs w:val="18"/>
              </w:rPr>
              <w:t>DAILY 2 AM</w:t>
            </w:r>
          </w:p>
        </w:tc>
        <w:tc>
          <w:tcPr>
            <w:tcW w:w="808" w:type="pct"/>
          </w:tcPr>
          <w:p w14:paraId="6520288A" w14:textId="097B93F9" w:rsidR="007721A8" w:rsidRPr="00273092" w:rsidRDefault="00E623E7" w:rsidP="007721A8">
            <w:pPr>
              <w:rPr>
                <w:rFonts w:ascii="Calibri" w:hAnsi="Calibri" w:cs="Calibri"/>
                <w:color w:val="000000"/>
                <w:sz w:val="18"/>
                <w:szCs w:val="18"/>
                <w:highlight w:val="yellow"/>
              </w:rPr>
            </w:pPr>
            <w:r>
              <w:rPr>
                <w:rFonts w:ascii="Calibri" w:hAnsi="Calibri" w:cs="Calibri"/>
                <w:color w:val="000000"/>
                <w:sz w:val="18"/>
                <w:szCs w:val="18"/>
              </w:rPr>
              <w:t>MTD-2</w:t>
            </w:r>
          </w:p>
        </w:tc>
        <w:tc>
          <w:tcPr>
            <w:tcW w:w="761" w:type="pct"/>
          </w:tcPr>
          <w:p w14:paraId="1DC02900" w14:textId="3C571FCF" w:rsidR="007721A8" w:rsidRPr="00273092" w:rsidRDefault="007721A8" w:rsidP="007721A8">
            <w:pPr>
              <w:rPr>
                <w:rFonts w:ascii="Calibri" w:hAnsi="Calibri" w:cs="Calibri"/>
                <w:color w:val="000000"/>
                <w:sz w:val="18"/>
                <w:szCs w:val="18"/>
                <w:highlight w:val="yellow"/>
              </w:rPr>
            </w:pPr>
            <w:r w:rsidRPr="007C78F3">
              <w:rPr>
                <w:rFonts w:ascii="Calibri" w:hAnsi="Calibri" w:cs="Calibri"/>
                <w:color w:val="000000"/>
                <w:sz w:val="18"/>
                <w:szCs w:val="18"/>
              </w:rPr>
              <w:t>HDP &gt; MOBII</w:t>
            </w:r>
          </w:p>
        </w:tc>
      </w:tr>
      <w:tr w:rsidR="00CB3554" w:rsidRPr="00CE4ADC" w14:paraId="71C1D833" w14:textId="77777777" w:rsidTr="00615F03">
        <w:tc>
          <w:tcPr>
            <w:tcW w:w="316" w:type="pct"/>
          </w:tcPr>
          <w:p w14:paraId="185D2B7F" w14:textId="77777777" w:rsidR="00CB3554" w:rsidRPr="00CB3554" w:rsidRDefault="00CB3554" w:rsidP="007721A8">
            <w:pPr>
              <w:pStyle w:val="ListParagraph"/>
              <w:numPr>
                <w:ilvl w:val="0"/>
                <w:numId w:val="57"/>
              </w:numPr>
              <w:rPr>
                <w:rFonts w:cstheme="minorHAnsi"/>
                <w:sz w:val="18"/>
                <w:szCs w:val="18"/>
                <w:highlight w:val="yellow"/>
              </w:rPr>
            </w:pPr>
          </w:p>
        </w:tc>
        <w:tc>
          <w:tcPr>
            <w:tcW w:w="646" w:type="pct"/>
          </w:tcPr>
          <w:p w14:paraId="495A6926" w14:textId="0B34103A" w:rsidR="00CB3554" w:rsidRPr="00CB3554" w:rsidRDefault="00CB3554" w:rsidP="007721A8">
            <w:pPr>
              <w:rPr>
                <w:rFonts w:ascii="Calibri" w:hAnsi="Calibri" w:cs="Calibri"/>
                <w:color w:val="000000"/>
                <w:sz w:val="18"/>
                <w:szCs w:val="18"/>
                <w:highlight w:val="yellow"/>
              </w:rPr>
            </w:pPr>
            <w:r w:rsidRPr="00CB3554">
              <w:rPr>
                <w:rFonts w:ascii="Calibri" w:hAnsi="Calibri" w:cs="Calibri"/>
                <w:color w:val="000000"/>
                <w:sz w:val="18"/>
                <w:szCs w:val="18"/>
                <w:highlight w:val="yellow"/>
              </w:rPr>
              <w:t>INTHDP0</w:t>
            </w:r>
            <w:r w:rsidR="000413FE">
              <w:rPr>
                <w:rFonts w:ascii="Calibri" w:hAnsi="Calibri" w:cs="Calibri"/>
                <w:color w:val="000000"/>
                <w:sz w:val="18"/>
                <w:szCs w:val="18"/>
                <w:highlight w:val="yellow"/>
              </w:rPr>
              <w:t>20</w:t>
            </w:r>
          </w:p>
        </w:tc>
        <w:tc>
          <w:tcPr>
            <w:tcW w:w="1756" w:type="pct"/>
          </w:tcPr>
          <w:p w14:paraId="2C80B19F" w14:textId="3866D07D" w:rsidR="00CB3554" w:rsidRPr="00CB3554" w:rsidRDefault="00CB3554" w:rsidP="007721A8">
            <w:pPr>
              <w:rPr>
                <w:rFonts w:ascii="Calibri" w:hAnsi="Calibri" w:cs="Calibri"/>
                <w:color w:val="000000"/>
                <w:sz w:val="18"/>
                <w:szCs w:val="18"/>
                <w:highlight w:val="yellow"/>
              </w:rPr>
            </w:pPr>
            <w:r w:rsidRPr="00CB3554">
              <w:rPr>
                <w:rFonts w:ascii="Calibri" w:hAnsi="Calibri" w:cs="Calibri"/>
                <w:color w:val="000000"/>
                <w:sz w:val="18"/>
                <w:szCs w:val="18"/>
                <w:highlight w:val="yellow"/>
              </w:rPr>
              <w:t>SIM Selling Outlet with High Value Customer</w:t>
            </w:r>
          </w:p>
        </w:tc>
        <w:tc>
          <w:tcPr>
            <w:tcW w:w="713" w:type="pct"/>
          </w:tcPr>
          <w:p w14:paraId="602AD9EE" w14:textId="6C06A30C" w:rsidR="00CB3554" w:rsidRPr="00CB3554" w:rsidRDefault="00CB3554" w:rsidP="007721A8">
            <w:pPr>
              <w:rPr>
                <w:rFonts w:cstheme="minorHAnsi"/>
                <w:sz w:val="18"/>
                <w:szCs w:val="18"/>
                <w:highlight w:val="yellow"/>
              </w:rPr>
            </w:pPr>
            <w:r w:rsidRPr="00CB3554">
              <w:rPr>
                <w:rFonts w:cstheme="minorHAnsi"/>
                <w:sz w:val="18"/>
                <w:szCs w:val="18"/>
                <w:highlight w:val="yellow"/>
              </w:rPr>
              <w:t>DAILY 2 AM</w:t>
            </w:r>
          </w:p>
        </w:tc>
        <w:tc>
          <w:tcPr>
            <w:tcW w:w="808" w:type="pct"/>
          </w:tcPr>
          <w:p w14:paraId="66F77000" w14:textId="2769DDD3" w:rsidR="00CB3554" w:rsidRPr="00CB3554" w:rsidRDefault="000413FE" w:rsidP="007721A8">
            <w:pPr>
              <w:rPr>
                <w:rFonts w:ascii="Calibri" w:hAnsi="Calibri" w:cs="Calibri"/>
                <w:color w:val="000000"/>
                <w:sz w:val="18"/>
                <w:szCs w:val="18"/>
                <w:highlight w:val="yellow"/>
              </w:rPr>
            </w:pPr>
            <w:r>
              <w:rPr>
                <w:rFonts w:ascii="Calibri" w:hAnsi="Calibri" w:cs="Calibri"/>
                <w:color w:val="000000"/>
                <w:sz w:val="18"/>
                <w:szCs w:val="18"/>
                <w:highlight w:val="yellow"/>
              </w:rPr>
              <w:t>Add</w:t>
            </w:r>
          </w:p>
        </w:tc>
        <w:tc>
          <w:tcPr>
            <w:tcW w:w="761" w:type="pct"/>
          </w:tcPr>
          <w:p w14:paraId="3D90A976" w14:textId="740FF73C" w:rsidR="00CB3554" w:rsidRPr="00CB3554" w:rsidRDefault="00CB3554" w:rsidP="007721A8">
            <w:pPr>
              <w:rPr>
                <w:rFonts w:ascii="Calibri" w:hAnsi="Calibri" w:cs="Calibri"/>
                <w:color w:val="000000"/>
                <w:sz w:val="18"/>
                <w:szCs w:val="18"/>
                <w:highlight w:val="yellow"/>
              </w:rPr>
            </w:pPr>
            <w:r w:rsidRPr="00CB3554">
              <w:rPr>
                <w:rFonts w:ascii="Calibri" w:hAnsi="Calibri" w:cs="Calibri"/>
                <w:color w:val="000000"/>
                <w:sz w:val="18"/>
                <w:szCs w:val="18"/>
                <w:highlight w:val="yellow"/>
              </w:rPr>
              <w:t>HDP &gt; MOBII</w:t>
            </w:r>
          </w:p>
        </w:tc>
      </w:tr>
      <w:bookmarkEnd w:id="4"/>
    </w:tbl>
    <w:p w14:paraId="4F61DBD5" w14:textId="77777777" w:rsidR="00C63F55" w:rsidRDefault="00C63F55" w:rsidP="00714E51"/>
    <w:p w14:paraId="1911C363" w14:textId="77777777" w:rsidR="00C63F55" w:rsidRDefault="00C63F55">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1DAC3C60" w14:textId="783B6154" w:rsidR="004D6D48" w:rsidRPr="005811F0" w:rsidRDefault="004D6D48" w:rsidP="004D6D48">
      <w:pPr>
        <w:pStyle w:val="Heading2"/>
      </w:pPr>
      <w:bookmarkStart w:id="5" w:name="_Toc50006985"/>
      <w:r w:rsidRPr="005811F0">
        <w:lastRenderedPageBreak/>
        <w:t>Application</w:t>
      </w:r>
      <w:bookmarkEnd w:id="5"/>
    </w:p>
    <w:tbl>
      <w:tblPr>
        <w:tblStyle w:val="GridTable1Light-Accent310"/>
        <w:tblW w:w="0" w:type="auto"/>
        <w:tblLook w:val="0420" w:firstRow="1" w:lastRow="0" w:firstColumn="0" w:lastColumn="0" w:noHBand="0" w:noVBand="1"/>
      </w:tblPr>
      <w:tblGrid>
        <w:gridCol w:w="1698"/>
        <w:gridCol w:w="2352"/>
        <w:gridCol w:w="1530"/>
        <w:gridCol w:w="3685"/>
      </w:tblGrid>
      <w:tr w:rsidR="004D6D48" w:rsidRPr="005811F0" w14:paraId="11A7F904" w14:textId="77777777" w:rsidTr="000620E3">
        <w:trPr>
          <w:cnfStyle w:val="100000000000" w:firstRow="1" w:lastRow="0" w:firstColumn="0" w:lastColumn="0" w:oddVBand="0" w:evenVBand="0" w:oddHBand="0" w:evenHBand="0" w:firstRowFirstColumn="0" w:firstRowLastColumn="0" w:lastRowFirstColumn="0" w:lastRowLastColumn="0"/>
        </w:trPr>
        <w:tc>
          <w:tcPr>
            <w:tcW w:w="1698" w:type="dxa"/>
          </w:tcPr>
          <w:p w14:paraId="7394F001" w14:textId="77777777" w:rsidR="004D6D48" w:rsidRPr="005811F0" w:rsidRDefault="004D6D48" w:rsidP="0072456C">
            <w:pPr>
              <w:ind w:left="0"/>
            </w:pPr>
            <w:r w:rsidRPr="005811F0">
              <w:t>ENVIRONMENT</w:t>
            </w:r>
          </w:p>
        </w:tc>
        <w:tc>
          <w:tcPr>
            <w:tcW w:w="2352" w:type="dxa"/>
          </w:tcPr>
          <w:p w14:paraId="33C848C8" w14:textId="77777777" w:rsidR="004D6D48" w:rsidRPr="005811F0" w:rsidRDefault="004D6D48" w:rsidP="0072456C">
            <w:pPr>
              <w:ind w:left="0"/>
            </w:pPr>
            <w:r w:rsidRPr="005811F0">
              <w:t>LOCATION</w:t>
            </w:r>
          </w:p>
        </w:tc>
        <w:tc>
          <w:tcPr>
            <w:tcW w:w="1530" w:type="dxa"/>
          </w:tcPr>
          <w:p w14:paraId="259CE238" w14:textId="77777777" w:rsidR="004D6D48" w:rsidRPr="005811F0" w:rsidRDefault="004D6D48" w:rsidP="0072456C">
            <w:pPr>
              <w:ind w:left="0"/>
            </w:pPr>
            <w:r w:rsidRPr="005811F0">
              <w:t>IP</w:t>
            </w:r>
          </w:p>
        </w:tc>
        <w:tc>
          <w:tcPr>
            <w:tcW w:w="3685" w:type="dxa"/>
          </w:tcPr>
          <w:p w14:paraId="0E9F55B7" w14:textId="77777777" w:rsidR="004D6D48" w:rsidRPr="005811F0" w:rsidRDefault="004D6D48" w:rsidP="0072456C">
            <w:pPr>
              <w:ind w:left="0"/>
            </w:pPr>
            <w:r w:rsidRPr="005811F0">
              <w:t>LOGICAL SERVER NAME</w:t>
            </w:r>
          </w:p>
        </w:tc>
      </w:tr>
      <w:tr w:rsidR="004D6D48" w:rsidRPr="005811F0" w14:paraId="69E49CBB" w14:textId="77777777" w:rsidTr="000620E3">
        <w:tc>
          <w:tcPr>
            <w:tcW w:w="1698" w:type="dxa"/>
          </w:tcPr>
          <w:p w14:paraId="7408D662" w14:textId="77777777" w:rsidR="004D6D48" w:rsidRPr="005811F0" w:rsidRDefault="004D6D48" w:rsidP="0072456C">
            <w:pPr>
              <w:ind w:left="0"/>
              <w:rPr>
                <w:sz w:val="18"/>
              </w:rPr>
            </w:pPr>
            <w:r w:rsidRPr="005811F0">
              <w:rPr>
                <w:sz w:val="18"/>
              </w:rPr>
              <w:t>Production</w:t>
            </w:r>
          </w:p>
        </w:tc>
        <w:tc>
          <w:tcPr>
            <w:tcW w:w="2352" w:type="dxa"/>
          </w:tcPr>
          <w:p w14:paraId="121555D4" w14:textId="77777777" w:rsidR="004D6D48" w:rsidRPr="005811F0" w:rsidRDefault="004D6D48" w:rsidP="0072456C">
            <w:pPr>
              <w:ind w:left="0"/>
              <w:rPr>
                <w:sz w:val="18"/>
              </w:rPr>
            </w:pPr>
            <w:r w:rsidRPr="005811F0">
              <w:rPr>
                <w:sz w:val="18"/>
              </w:rPr>
              <w:t>Client Network DC1</w:t>
            </w:r>
          </w:p>
        </w:tc>
        <w:tc>
          <w:tcPr>
            <w:tcW w:w="1530" w:type="dxa"/>
          </w:tcPr>
          <w:p w14:paraId="578A72F7" w14:textId="77777777" w:rsidR="004D6D48" w:rsidRDefault="004D6D48" w:rsidP="00CD5B38">
            <w:pPr>
              <w:spacing w:after="0"/>
              <w:ind w:left="0"/>
              <w:rPr>
                <w:sz w:val="18"/>
              </w:rPr>
            </w:pPr>
            <w:r>
              <w:rPr>
                <w:sz w:val="18"/>
              </w:rPr>
              <w:t>10.34.19.136 – PROD</w:t>
            </w:r>
          </w:p>
          <w:p w14:paraId="2F125F17" w14:textId="77777777" w:rsidR="00F15D84" w:rsidRDefault="00F15D84" w:rsidP="00CD5B38">
            <w:pPr>
              <w:spacing w:after="0"/>
              <w:ind w:left="0"/>
              <w:rPr>
                <w:sz w:val="18"/>
              </w:rPr>
            </w:pPr>
            <w:r>
              <w:rPr>
                <w:sz w:val="18"/>
              </w:rPr>
              <w:t>10.34.45.198 – SIT</w:t>
            </w:r>
          </w:p>
          <w:p w14:paraId="75695C79" w14:textId="5D7D2D2A" w:rsidR="004D6D48" w:rsidRDefault="004D6D48" w:rsidP="00CD5B38">
            <w:pPr>
              <w:spacing w:after="0"/>
              <w:ind w:left="0"/>
              <w:rPr>
                <w:sz w:val="18"/>
              </w:rPr>
            </w:pPr>
            <w:r>
              <w:rPr>
                <w:sz w:val="18"/>
              </w:rPr>
              <w:t>10.34.45.201 – UAT</w:t>
            </w:r>
          </w:p>
          <w:p w14:paraId="2DFFF014" w14:textId="1FB95F70" w:rsidR="004D6D48" w:rsidRPr="005811F0" w:rsidRDefault="004D6D48" w:rsidP="00CD5B38">
            <w:pPr>
              <w:spacing w:after="0"/>
              <w:ind w:left="0"/>
              <w:rPr>
                <w:sz w:val="18"/>
              </w:rPr>
            </w:pPr>
            <w:r>
              <w:rPr>
                <w:sz w:val="18"/>
              </w:rPr>
              <w:t>10.34.45.204 – Pre</w:t>
            </w:r>
            <w:r w:rsidR="00881493">
              <w:rPr>
                <w:sz w:val="18"/>
              </w:rPr>
              <w:t>-</w:t>
            </w:r>
            <w:r>
              <w:rPr>
                <w:sz w:val="18"/>
              </w:rPr>
              <w:t>PROD</w:t>
            </w:r>
          </w:p>
        </w:tc>
        <w:tc>
          <w:tcPr>
            <w:tcW w:w="3685" w:type="dxa"/>
          </w:tcPr>
          <w:p w14:paraId="4EA9F9E5" w14:textId="77777777" w:rsidR="004D6D48" w:rsidRPr="00D84808" w:rsidRDefault="004D6D48" w:rsidP="0072456C">
            <w:pPr>
              <w:ind w:left="0"/>
              <w:rPr>
                <w:sz w:val="18"/>
                <w:highlight w:val="yellow"/>
              </w:rPr>
            </w:pPr>
            <w:r w:rsidRPr="00D56AD5">
              <w:rPr>
                <w:sz w:val="18"/>
              </w:rPr>
              <w:t>Batch Server</w:t>
            </w:r>
            <w:r>
              <w:rPr>
                <w:sz w:val="18"/>
              </w:rPr>
              <w:t>s</w:t>
            </w:r>
          </w:p>
        </w:tc>
      </w:tr>
    </w:tbl>
    <w:p w14:paraId="025DAA46" w14:textId="77777777" w:rsidR="004D6D48" w:rsidRPr="005811F0" w:rsidRDefault="004D6D48" w:rsidP="004D6D48">
      <w:pPr>
        <w:pStyle w:val="Heading2"/>
      </w:pPr>
      <w:bookmarkStart w:id="6" w:name="_Toc50006986"/>
      <w:r w:rsidRPr="005811F0">
        <w:t>Sub-System</w:t>
      </w:r>
      <w:r>
        <w:t>s</w:t>
      </w:r>
      <w:bookmarkEnd w:id="6"/>
    </w:p>
    <w:tbl>
      <w:tblPr>
        <w:tblStyle w:val="GridTable1Light-Accent310"/>
        <w:tblW w:w="0" w:type="auto"/>
        <w:tblLook w:val="0420" w:firstRow="1" w:lastRow="0" w:firstColumn="0" w:lastColumn="0" w:noHBand="0" w:noVBand="1"/>
      </w:tblPr>
      <w:tblGrid>
        <w:gridCol w:w="1698"/>
        <w:gridCol w:w="2352"/>
        <w:gridCol w:w="1530"/>
        <w:gridCol w:w="3685"/>
      </w:tblGrid>
      <w:tr w:rsidR="004D6D48" w:rsidRPr="005811F0" w14:paraId="60351EAA" w14:textId="77777777" w:rsidTr="000620E3">
        <w:trPr>
          <w:cnfStyle w:val="100000000000" w:firstRow="1" w:lastRow="0" w:firstColumn="0" w:lastColumn="0" w:oddVBand="0" w:evenVBand="0" w:oddHBand="0" w:evenHBand="0" w:firstRowFirstColumn="0" w:firstRowLastColumn="0" w:lastRowFirstColumn="0" w:lastRowLastColumn="0"/>
        </w:trPr>
        <w:tc>
          <w:tcPr>
            <w:tcW w:w="1698" w:type="dxa"/>
          </w:tcPr>
          <w:p w14:paraId="5E59E7F7" w14:textId="77777777" w:rsidR="004D6D48" w:rsidRPr="005811F0" w:rsidRDefault="004D6D48" w:rsidP="0072456C">
            <w:pPr>
              <w:ind w:left="0"/>
            </w:pPr>
            <w:r w:rsidRPr="005811F0">
              <w:t>ENVIRONMENT</w:t>
            </w:r>
          </w:p>
        </w:tc>
        <w:tc>
          <w:tcPr>
            <w:tcW w:w="2352" w:type="dxa"/>
          </w:tcPr>
          <w:p w14:paraId="3A24D2D6" w14:textId="77777777" w:rsidR="004D6D48" w:rsidRPr="005811F0" w:rsidRDefault="004D6D48" w:rsidP="0072456C">
            <w:pPr>
              <w:ind w:left="0"/>
            </w:pPr>
            <w:r w:rsidRPr="005811F0">
              <w:t>LOCATION</w:t>
            </w:r>
          </w:p>
        </w:tc>
        <w:tc>
          <w:tcPr>
            <w:tcW w:w="1530" w:type="dxa"/>
          </w:tcPr>
          <w:p w14:paraId="31B93FFF" w14:textId="77777777" w:rsidR="004D6D48" w:rsidRPr="005811F0" w:rsidRDefault="004D6D48" w:rsidP="0072456C">
            <w:pPr>
              <w:ind w:left="0"/>
            </w:pPr>
            <w:r w:rsidRPr="005811F0">
              <w:t>IP</w:t>
            </w:r>
          </w:p>
        </w:tc>
        <w:tc>
          <w:tcPr>
            <w:tcW w:w="3685" w:type="dxa"/>
          </w:tcPr>
          <w:p w14:paraId="2AD8F4D3" w14:textId="77777777" w:rsidR="004D6D48" w:rsidRPr="005811F0" w:rsidRDefault="004D6D48" w:rsidP="0072456C">
            <w:pPr>
              <w:ind w:left="0"/>
            </w:pPr>
            <w:r w:rsidRPr="005811F0">
              <w:t>LOGICAL SERVER NAME</w:t>
            </w:r>
          </w:p>
        </w:tc>
      </w:tr>
      <w:tr w:rsidR="004D6D48" w:rsidRPr="005811F0" w14:paraId="5B3A45DF" w14:textId="77777777" w:rsidTr="000620E3">
        <w:tc>
          <w:tcPr>
            <w:tcW w:w="1698" w:type="dxa"/>
          </w:tcPr>
          <w:p w14:paraId="70E63BB1" w14:textId="77777777" w:rsidR="004D6D48" w:rsidRPr="005811F0" w:rsidRDefault="004D6D48" w:rsidP="0072456C">
            <w:pPr>
              <w:ind w:left="0"/>
              <w:rPr>
                <w:sz w:val="18"/>
              </w:rPr>
            </w:pPr>
            <w:r w:rsidRPr="005811F0">
              <w:rPr>
                <w:sz w:val="18"/>
              </w:rPr>
              <w:t>Production</w:t>
            </w:r>
          </w:p>
        </w:tc>
        <w:tc>
          <w:tcPr>
            <w:tcW w:w="2352" w:type="dxa"/>
          </w:tcPr>
          <w:p w14:paraId="4B8CF0A2" w14:textId="77777777" w:rsidR="004D6D48" w:rsidRPr="005811F0" w:rsidRDefault="004D6D48" w:rsidP="0072456C">
            <w:pPr>
              <w:ind w:left="0"/>
              <w:rPr>
                <w:sz w:val="18"/>
              </w:rPr>
            </w:pPr>
            <w:r w:rsidRPr="005811F0">
              <w:rPr>
                <w:sz w:val="18"/>
              </w:rPr>
              <w:t>Client Network DC1</w:t>
            </w:r>
          </w:p>
        </w:tc>
        <w:tc>
          <w:tcPr>
            <w:tcW w:w="1530" w:type="dxa"/>
          </w:tcPr>
          <w:p w14:paraId="78F85017" w14:textId="6ED6B57E" w:rsidR="004D6D48" w:rsidRPr="005811F0" w:rsidRDefault="004D6D48" w:rsidP="0072456C">
            <w:pPr>
              <w:ind w:left="0"/>
              <w:rPr>
                <w:sz w:val="18"/>
              </w:rPr>
            </w:pPr>
            <w:r>
              <w:rPr>
                <w:sz w:val="18"/>
              </w:rPr>
              <w:t>10.34.163.*</w:t>
            </w:r>
            <w:r>
              <w:rPr>
                <w:sz w:val="18"/>
              </w:rPr>
              <w:br/>
              <w:t>(Subnet mask)</w:t>
            </w:r>
          </w:p>
        </w:tc>
        <w:tc>
          <w:tcPr>
            <w:tcW w:w="3685" w:type="dxa"/>
          </w:tcPr>
          <w:p w14:paraId="69256901" w14:textId="77777777" w:rsidR="004D6D48" w:rsidRPr="005811F0" w:rsidRDefault="004D6D48" w:rsidP="0072456C">
            <w:pPr>
              <w:ind w:left="0"/>
              <w:rPr>
                <w:sz w:val="18"/>
              </w:rPr>
            </w:pPr>
            <w:r>
              <w:rPr>
                <w:sz w:val="18"/>
              </w:rPr>
              <w:t>N/A</w:t>
            </w:r>
          </w:p>
        </w:tc>
      </w:tr>
    </w:tbl>
    <w:p w14:paraId="7B828D5B" w14:textId="77777777" w:rsidR="0095220F" w:rsidRPr="005811F0" w:rsidRDefault="0095220F" w:rsidP="0095220F">
      <w:pPr>
        <w:pStyle w:val="Heading2"/>
      </w:pPr>
      <w:bookmarkStart w:id="7" w:name="_Toc50006987"/>
      <w:r w:rsidRPr="005811F0">
        <w:t>Authentication</w:t>
      </w:r>
      <w:bookmarkEnd w:id="7"/>
    </w:p>
    <w:p w14:paraId="5A75C628" w14:textId="4EF88305" w:rsidR="0095220F" w:rsidRPr="0095220F" w:rsidRDefault="00735B1A" w:rsidP="0095220F">
      <w:pPr>
        <w:pStyle w:val="Heading3"/>
      </w:pPr>
      <w:bookmarkStart w:id="8" w:name="_Toc50006988"/>
      <w:r>
        <w:t>Protocol</w:t>
      </w:r>
      <w:bookmarkEnd w:id="8"/>
    </w:p>
    <w:p w14:paraId="71D4EEBB" w14:textId="0A0D5944" w:rsidR="0095220F" w:rsidRDefault="006F4CDC" w:rsidP="00295AF3">
      <w:r>
        <w:t>O</w:t>
      </w:r>
      <w:r w:rsidR="00747EB7">
        <w:t xml:space="preserve">ffline files </w:t>
      </w:r>
      <w:r>
        <w:t>transferred using</w:t>
      </w:r>
      <w:r w:rsidR="00747EB7">
        <w:t xml:space="preserve"> SFTP access. All incoming files must be copied to </w:t>
      </w:r>
      <w:r>
        <w:t>agreed</w:t>
      </w:r>
      <w:r w:rsidR="00747EB7">
        <w:t xml:space="preserve"> server path. Server access details will be communicated with team before deployment.</w:t>
      </w:r>
      <w:r w:rsidR="00295AF3">
        <w:t xml:space="preserve"> </w:t>
      </w:r>
      <w:r w:rsidR="0095220F">
        <w:t xml:space="preserve">SFTP access (port 22) between </w:t>
      </w:r>
      <w:r>
        <w:t xml:space="preserve">system </w:t>
      </w:r>
      <w:r w:rsidR="00735B1A">
        <w:t>must</w:t>
      </w:r>
      <w:r w:rsidR="0095220F">
        <w:t xml:space="preserve"> be enabled by Indosat</w:t>
      </w:r>
      <w:r>
        <w:t xml:space="preserve"> Infra</w:t>
      </w:r>
      <w:r w:rsidR="0095220F">
        <w:t xml:space="preserve"> team.</w:t>
      </w:r>
    </w:p>
    <w:p w14:paraId="10D7753F" w14:textId="7AE0EF76" w:rsidR="0095220F" w:rsidRPr="0095220F" w:rsidRDefault="00735B1A" w:rsidP="0095220F">
      <w:pPr>
        <w:pStyle w:val="Heading3"/>
      </w:pPr>
      <w:bookmarkStart w:id="9" w:name="_Toc50006989"/>
      <w:r>
        <w:t>Authentication</w:t>
      </w:r>
      <w:bookmarkEnd w:id="9"/>
    </w:p>
    <w:p w14:paraId="23252D9C" w14:textId="06BB92EC" w:rsidR="00735B1A" w:rsidRDefault="00735B1A" w:rsidP="00735B1A">
      <w:r>
        <w:t>Next user is created in MOBII for HADOOP to copy files:</w:t>
      </w:r>
    </w:p>
    <w:p w14:paraId="645385CC" w14:textId="65002DCA" w:rsidR="00735B1A" w:rsidRDefault="00735B1A" w:rsidP="00735B1A">
      <w:pPr>
        <w:spacing w:after="0"/>
        <w:ind w:left="720"/>
      </w:pPr>
      <w:r>
        <w:t>Servers:</w:t>
      </w:r>
      <w:r>
        <w:tab/>
      </w:r>
      <w:r>
        <w:tab/>
        <w:t>10.34.19.136</w:t>
      </w:r>
    </w:p>
    <w:p w14:paraId="7340D1ED" w14:textId="52E99837" w:rsidR="00735B1A" w:rsidRDefault="00735B1A" w:rsidP="00735B1A">
      <w:pPr>
        <w:spacing w:after="0"/>
        <w:ind w:left="720"/>
      </w:pPr>
      <w:r>
        <w:t>Username:</w:t>
      </w:r>
      <w:r>
        <w:tab/>
      </w:r>
      <w:proofErr w:type="spellStart"/>
      <w:r>
        <w:t>hdpuser</w:t>
      </w:r>
      <w:proofErr w:type="spellEnd"/>
    </w:p>
    <w:p w14:paraId="66815D28" w14:textId="2E1E9298" w:rsidR="00735B1A" w:rsidRDefault="00735B1A" w:rsidP="00735B1A">
      <w:pPr>
        <w:spacing w:after="0"/>
        <w:ind w:left="720"/>
        <w:rPr>
          <w:i/>
          <w:iCs/>
        </w:rPr>
      </w:pPr>
      <w:r>
        <w:t>Password:</w:t>
      </w:r>
      <w:r>
        <w:tab/>
      </w:r>
      <w:r w:rsidRPr="00735B1A">
        <w:rPr>
          <w:i/>
          <w:iCs/>
        </w:rPr>
        <w:t>&lt;shared privately&gt;</w:t>
      </w:r>
    </w:p>
    <w:p w14:paraId="424A2BA3" w14:textId="77777777" w:rsidR="006F4CDC" w:rsidRDefault="006F4CDC" w:rsidP="00735B1A">
      <w:pPr>
        <w:spacing w:after="0"/>
        <w:ind w:left="720"/>
      </w:pPr>
    </w:p>
    <w:p w14:paraId="3278D605" w14:textId="2E8910A5" w:rsidR="006F4CDC" w:rsidRDefault="006F4CDC" w:rsidP="006F4CDC">
      <w:r>
        <w:t>Next user is created in HADOOP for MOBII to copy files:</w:t>
      </w:r>
    </w:p>
    <w:p w14:paraId="60B7546F" w14:textId="527C4307" w:rsidR="006F4CDC" w:rsidRDefault="006F4CDC" w:rsidP="006F4CDC">
      <w:pPr>
        <w:spacing w:after="0"/>
        <w:ind w:left="720"/>
      </w:pPr>
      <w:r>
        <w:t>Servers:</w:t>
      </w:r>
      <w:r>
        <w:tab/>
      </w:r>
      <w:r>
        <w:tab/>
      </w:r>
      <w:r w:rsidR="00840C50" w:rsidRPr="00840C50">
        <w:t>10.34.163.116</w:t>
      </w:r>
    </w:p>
    <w:p w14:paraId="742EFF43" w14:textId="10AA156E" w:rsidR="006F4CDC" w:rsidRDefault="006F4CDC" w:rsidP="006F4CDC">
      <w:pPr>
        <w:spacing w:after="0"/>
        <w:ind w:left="720"/>
      </w:pPr>
      <w:r>
        <w:t>Username:</w:t>
      </w:r>
      <w:r>
        <w:tab/>
      </w:r>
      <w:proofErr w:type="spellStart"/>
      <w:r w:rsidR="00840C50">
        <w:t>mobii</w:t>
      </w:r>
      <w:proofErr w:type="spellEnd"/>
    </w:p>
    <w:p w14:paraId="4A039E7B" w14:textId="77777777" w:rsidR="006F4CDC" w:rsidRDefault="006F4CDC" w:rsidP="006F4CDC">
      <w:pPr>
        <w:spacing w:after="0"/>
        <w:ind w:left="720"/>
        <w:rPr>
          <w:i/>
          <w:iCs/>
        </w:rPr>
      </w:pPr>
      <w:r>
        <w:t>Password:</w:t>
      </w:r>
      <w:r>
        <w:tab/>
      </w:r>
      <w:r w:rsidRPr="00735B1A">
        <w:rPr>
          <w:i/>
          <w:iCs/>
        </w:rPr>
        <w:t>&lt;shared privately&gt;</w:t>
      </w:r>
    </w:p>
    <w:p w14:paraId="10D11FE1" w14:textId="549BD95D" w:rsidR="0095220F" w:rsidRDefault="0095220F" w:rsidP="006F4CDC">
      <w:pPr>
        <w:spacing w:after="0"/>
        <w:ind w:left="720"/>
        <w:rPr>
          <w:rFonts w:eastAsiaTheme="majorEastAsia"/>
          <w:caps/>
          <w:color w:val="629DD1" w:themeColor="accent2"/>
          <w:sz w:val="24"/>
          <w:szCs w:val="24"/>
        </w:rPr>
      </w:pPr>
      <w:r>
        <w:br w:type="page"/>
      </w:r>
    </w:p>
    <w:p w14:paraId="714AB045" w14:textId="625E8E92" w:rsidR="006F15CF" w:rsidRDefault="00E641EB" w:rsidP="00E641EB">
      <w:pPr>
        <w:pStyle w:val="Heading1"/>
      </w:pPr>
      <w:bookmarkStart w:id="10" w:name="_Toc50006990"/>
      <w:r w:rsidRPr="005811F0">
        <w:rPr>
          <w:caps w:val="0"/>
        </w:rPr>
        <w:lastRenderedPageBreak/>
        <w:t>STANDARD</w:t>
      </w:r>
      <w:r>
        <w:rPr>
          <w:caps w:val="0"/>
        </w:rPr>
        <w:t>S</w:t>
      </w:r>
      <w:bookmarkEnd w:id="10"/>
    </w:p>
    <w:p w14:paraId="283E1E77" w14:textId="5373CA82" w:rsidR="00C01FD3" w:rsidRPr="00E641EB" w:rsidRDefault="00EA4CC5" w:rsidP="00E641EB">
      <w:pPr>
        <w:pStyle w:val="Heading2"/>
      </w:pPr>
      <w:bookmarkStart w:id="11" w:name="_Toc50006991"/>
      <w:r>
        <w:t xml:space="preserve">MOBII </w:t>
      </w:r>
      <w:r w:rsidR="00E641EB" w:rsidRPr="00E641EB">
        <w:t xml:space="preserve">Offline </w:t>
      </w:r>
      <w:r w:rsidR="00EB0CED">
        <w:t>D</w:t>
      </w:r>
      <w:r w:rsidR="0095220F">
        <w:t xml:space="preserve">ata </w:t>
      </w:r>
      <w:r w:rsidR="00EB0CED">
        <w:t>Feed syncronization</w:t>
      </w:r>
      <w:bookmarkEnd w:id="11"/>
    </w:p>
    <w:p w14:paraId="4C6F57E9" w14:textId="2F68FC86" w:rsidR="00966361" w:rsidRDefault="00966361" w:rsidP="002F57BC">
      <w:r>
        <w:t>MOBII follows ASCII file interface for offline file integration</w:t>
      </w:r>
      <w:r w:rsidR="000E0FCC">
        <w:t xml:space="preserve">. </w:t>
      </w:r>
      <w:r>
        <w:t>MOBII always follows few standards for its offline file integration with surrounding system the same is described as follows,</w:t>
      </w:r>
    </w:p>
    <w:p w14:paraId="668C6D32" w14:textId="622D06D1" w:rsidR="00966361" w:rsidRDefault="00966361" w:rsidP="007C3426">
      <w:pPr>
        <w:pStyle w:val="ListParagraph"/>
        <w:numPr>
          <w:ilvl w:val="0"/>
          <w:numId w:val="7"/>
        </w:numPr>
      </w:pPr>
      <w:r>
        <w:t xml:space="preserve">Offline file </w:t>
      </w:r>
      <w:r w:rsidR="002F57BC">
        <w:t>has</w:t>
      </w:r>
      <w:r>
        <w:t xml:space="preserve"> the format of ASCII text file and one record per line.</w:t>
      </w:r>
    </w:p>
    <w:p w14:paraId="6107DC40" w14:textId="77777777" w:rsidR="00EB0CED" w:rsidRDefault="00966361" w:rsidP="00F77603">
      <w:pPr>
        <w:pStyle w:val="ListParagraph"/>
        <w:numPr>
          <w:ilvl w:val="0"/>
          <w:numId w:val="7"/>
        </w:numPr>
        <w:jc w:val="both"/>
      </w:pPr>
      <w:r>
        <w:t>First line of record is reserved for header</w:t>
      </w:r>
      <w:r w:rsidR="002F57BC">
        <w:t>.</w:t>
      </w:r>
      <w:r w:rsidR="00EB0CED">
        <w:t xml:space="preserve"> </w:t>
      </w:r>
      <w:r>
        <w:t xml:space="preserve">Even if there </w:t>
      </w:r>
      <w:r w:rsidR="00EB0CED">
        <w:t>are</w:t>
      </w:r>
      <w:r>
        <w:t xml:space="preserve"> no </w:t>
      </w:r>
      <w:r w:rsidR="000E0FCC">
        <w:t>record</w:t>
      </w:r>
      <w:r w:rsidR="00EB0CED">
        <w:t>s</w:t>
      </w:r>
      <w:r w:rsidR="000E0FCC">
        <w:t xml:space="preserve"> available</w:t>
      </w:r>
      <w:r w:rsidR="00EB0CED">
        <w:t xml:space="preserve">, </w:t>
      </w:r>
      <w:r>
        <w:t xml:space="preserve">still </w:t>
      </w:r>
      <w:r w:rsidR="00EB0CED">
        <w:t xml:space="preserve">the </w:t>
      </w:r>
      <w:r>
        <w:t xml:space="preserve">file </w:t>
      </w:r>
      <w:r w:rsidR="002F57BC">
        <w:t>must</w:t>
      </w:r>
      <w:r>
        <w:t xml:space="preserve"> be shared </w:t>
      </w:r>
      <w:r w:rsidR="00EB0CED">
        <w:t xml:space="preserve">with Destination System including </w:t>
      </w:r>
      <w:r>
        <w:t xml:space="preserve">just </w:t>
      </w:r>
      <w:r w:rsidR="00EB0CED">
        <w:t xml:space="preserve">the </w:t>
      </w:r>
      <w:r>
        <w:t>header.</w:t>
      </w:r>
    </w:p>
    <w:p w14:paraId="57052205" w14:textId="0EAA3D90" w:rsidR="00966361" w:rsidRPr="00EB0CED" w:rsidRDefault="00EB0CED" w:rsidP="00EB0CED">
      <w:pPr>
        <w:pStyle w:val="ListParagraph"/>
        <w:numPr>
          <w:ilvl w:val="0"/>
          <w:numId w:val="7"/>
        </w:numPr>
      </w:pPr>
      <w:r>
        <w:t>Initiator</w:t>
      </w:r>
      <w:r w:rsidR="00966361">
        <w:t xml:space="preserve"> </w:t>
      </w:r>
      <w:r>
        <w:t>System copy (push)</w:t>
      </w:r>
      <w:r w:rsidR="00966361">
        <w:t xml:space="preserve"> files to</w:t>
      </w:r>
      <w:r>
        <w:t xml:space="preserve"> the</w:t>
      </w:r>
      <w:r w:rsidR="00966361">
        <w:t xml:space="preserve"> </w:t>
      </w:r>
      <w:r>
        <w:t>Destination System</w:t>
      </w:r>
      <w:r w:rsidR="00966361">
        <w:t xml:space="preserve"> </w:t>
      </w:r>
      <w:r>
        <w:t xml:space="preserve">corresponding </w:t>
      </w:r>
      <w:r w:rsidR="00966361">
        <w:t xml:space="preserve">SFTP server path. </w:t>
      </w:r>
    </w:p>
    <w:p w14:paraId="689762BF" w14:textId="4032115D" w:rsidR="000E0FCC" w:rsidRDefault="00EB0CED" w:rsidP="007C3426">
      <w:pPr>
        <w:pStyle w:val="ListParagraph"/>
        <w:numPr>
          <w:ilvl w:val="0"/>
          <w:numId w:val="7"/>
        </w:numPr>
      </w:pPr>
      <w:r>
        <w:t>T</w:t>
      </w:r>
      <w:r w:rsidR="000E0FCC">
        <w:t>wo files</w:t>
      </w:r>
      <w:r>
        <w:t xml:space="preserve"> are generated and</w:t>
      </w:r>
      <w:r w:rsidR="000E0FCC">
        <w:t xml:space="preserve"> shared for each interface. One file is called </w:t>
      </w:r>
      <w:r>
        <w:t>A</w:t>
      </w:r>
      <w:r w:rsidR="000E0FCC">
        <w:t>ctual</w:t>
      </w:r>
      <w:r>
        <w:t xml:space="preserve"> (A)</w:t>
      </w:r>
      <w:r w:rsidR="000E0FCC">
        <w:t xml:space="preserve"> file</w:t>
      </w:r>
      <w:r>
        <w:t xml:space="preserve">, and </w:t>
      </w:r>
      <w:r w:rsidR="000E0FCC">
        <w:t>it contains the actual records</w:t>
      </w:r>
      <w:r>
        <w:t>. Second</w:t>
      </w:r>
      <w:r w:rsidR="000E0FCC">
        <w:t xml:space="preserve"> file is called </w:t>
      </w:r>
      <w:r>
        <w:t>C</w:t>
      </w:r>
      <w:r w:rsidR="000E0FCC">
        <w:t xml:space="preserve">ontrol </w:t>
      </w:r>
      <w:r>
        <w:t>F</w:t>
      </w:r>
      <w:r w:rsidR="000E0FCC">
        <w:t>ile</w:t>
      </w:r>
      <w:r>
        <w:t xml:space="preserve"> (CTL)</w:t>
      </w:r>
      <w:r w:rsidR="000E0FCC">
        <w:t xml:space="preserve"> and it contains Meta </w:t>
      </w:r>
      <w:r>
        <w:t>D</w:t>
      </w:r>
      <w:r w:rsidR="000E0FCC">
        <w:t xml:space="preserve">ata information about </w:t>
      </w:r>
      <w:r>
        <w:t>A</w:t>
      </w:r>
      <w:r w:rsidR="000E0FCC">
        <w:t>ctual</w:t>
      </w:r>
      <w:r>
        <w:t xml:space="preserve"> (A)</w:t>
      </w:r>
      <w:r w:rsidR="000E0FCC">
        <w:t xml:space="preserve"> file (for file contents please refer next section).</w:t>
      </w:r>
    </w:p>
    <w:p w14:paraId="5E74B7D7" w14:textId="3D7A1252" w:rsidR="00EB0CED" w:rsidRPr="00EB0CED" w:rsidRDefault="00EB0CED" w:rsidP="00EB0CED">
      <w:pPr>
        <w:pStyle w:val="ListParagraph"/>
        <w:numPr>
          <w:ilvl w:val="0"/>
          <w:numId w:val="7"/>
        </w:numPr>
        <w:spacing w:after="0"/>
        <w:jc w:val="both"/>
      </w:pPr>
      <w:r w:rsidRPr="00EB0CED">
        <w:t>Fields delimiter</w:t>
      </w:r>
      <w:r>
        <w:t>, f</w:t>
      </w:r>
      <w:r w:rsidRPr="00EB0CED">
        <w:t>or Actual file</w:t>
      </w:r>
      <w:r>
        <w:t xml:space="preserve"> is</w:t>
      </w:r>
      <w:r w:rsidRPr="00EB0CED">
        <w:t xml:space="preserve"> pipe – '|'</w:t>
      </w:r>
    </w:p>
    <w:p w14:paraId="6E7E09CD" w14:textId="4A0453F9" w:rsidR="00E641EB" w:rsidRDefault="00E641EB" w:rsidP="00F77603">
      <w:pPr>
        <w:pStyle w:val="ListParagraph"/>
        <w:numPr>
          <w:ilvl w:val="0"/>
          <w:numId w:val="7"/>
        </w:numPr>
      </w:pPr>
      <w:r>
        <w:t>Only agreed file names will be considered from SFTP path.</w:t>
      </w:r>
      <w:r w:rsidR="00EB0CED">
        <w:t xml:space="preserve"> </w:t>
      </w:r>
      <w:r>
        <w:t>Other files will not be considered for process</w:t>
      </w:r>
      <w:r w:rsidR="00EB0CED">
        <w:t>ing</w:t>
      </w:r>
      <w:r>
        <w:t xml:space="preserve"> and </w:t>
      </w:r>
      <w:r w:rsidR="00EB0CED">
        <w:t xml:space="preserve">will be </w:t>
      </w:r>
      <w:r>
        <w:t>delete from SFTP path</w:t>
      </w:r>
      <w:r w:rsidR="00EB0CED">
        <w:t xml:space="preserve"> without</w:t>
      </w:r>
      <w:r>
        <w:t xml:space="preserve"> informing anyone.</w:t>
      </w:r>
    </w:p>
    <w:p w14:paraId="0E2599D0" w14:textId="744AF0B6" w:rsidR="00E641EB" w:rsidRDefault="00E641EB" w:rsidP="00EB0CED">
      <w:pPr>
        <w:pStyle w:val="Heading3"/>
      </w:pPr>
      <w:bookmarkStart w:id="12" w:name="_Toc50006992"/>
      <w:r>
        <w:t>Control file</w:t>
      </w:r>
      <w:bookmarkEnd w:id="12"/>
    </w:p>
    <w:p w14:paraId="0F86905C" w14:textId="68A16D32" w:rsidR="00966361" w:rsidRDefault="00966361" w:rsidP="00E641EB">
      <w:r>
        <w:t>MOBII accept the offline files</w:t>
      </w:r>
      <w:r w:rsidR="00EB0CED">
        <w:t xml:space="preserve"> only</w:t>
      </w:r>
      <w:r>
        <w:t xml:space="preserve"> along with control file, this file </w:t>
      </w:r>
      <w:r w:rsidR="00B342D8">
        <w:t>needs to be generated for every sync file</w:t>
      </w:r>
      <w:r>
        <w:t>.</w:t>
      </w:r>
      <w:r w:rsidR="00EB0CED">
        <w:t xml:space="preserve"> </w:t>
      </w:r>
      <w:r w:rsidR="00B342D8">
        <w:t xml:space="preserve">Control file contains below details with &lt;TAB&gt; </w:t>
      </w:r>
      <w:r w:rsidR="00D425F9">
        <w:t>delimiter</w:t>
      </w:r>
      <w:r w:rsidR="00B342D8">
        <w:t>.</w:t>
      </w:r>
    </w:p>
    <w:tbl>
      <w:tblPr>
        <w:tblStyle w:val="GridTable1Light-Accent31"/>
        <w:tblW w:w="9360" w:type="dxa"/>
        <w:tblInd w:w="198" w:type="dxa"/>
        <w:tblLook w:val="04A0" w:firstRow="1" w:lastRow="0" w:firstColumn="1" w:lastColumn="0" w:noHBand="0" w:noVBand="1"/>
      </w:tblPr>
      <w:tblGrid>
        <w:gridCol w:w="1890"/>
        <w:gridCol w:w="1350"/>
        <w:gridCol w:w="1350"/>
        <w:gridCol w:w="4770"/>
      </w:tblGrid>
      <w:tr w:rsidR="00421419" w:rsidRPr="00B342D8" w14:paraId="6C012B21"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4B2C6ABF" w14:textId="77777777" w:rsidR="00421419" w:rsidRPr="00B342D8" w:rsidRDefault="00421419" w:rsidP="00B342D8">
            <w:pPr>
              <w:spacing w:after="0"/>
              <w:ind w:left="0" w:right="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 xml:space="preserve"> Field </w:t>
            </w:r>
          </w:p>
        </w:tc>
        <w:tc>
          <w:tcPr>
            <w:tcW w:w="1350" w:type="dxa"/>
            <w:noWrap/>
            <w:hideMark/>
          </w:tcPr>
          <w:p w14:paraId="0207FB61" w14:textId="77777777" w:rsidR="00421419" w:rsidRPr="00B342D8" w:rsidRDefault="00421419"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 xml:space="preserve">Mandatory </w:t>
            </w:r>
          </w:p>
        </w:tc>
        <w:tc>
          <w:tcPr>
            <w:tcW w:w="1350" w:type="dxa"/>
            <w:noWrap/>
            <w:hideMark/>
          </w:tcPr>
          <w:p w14:paraId="0743717D" w14:textId="70328D7F" w:rsidR="00421419" w:rsidRPr="00B342D8" w:rsidRDefault="00F77603"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r w:rsidR="00421419" w:rsidRPr="00B342D8">
              <w:rPr>
                <w:rFonts w:ascii="Calibri" w:eastAsia="Times New Roman" w:hAnsi="Calibri" w:cs="Calibri"/>
                <w:color w:val="000000"/>
                <w:kern w:val="0"/>
                <w:lang w:val="en-IN" w:eastAsia="en-IN"/>
                <w14:ligatures w14:val="none"/>
              </w:rPr>
              <w:t xml:space="preserve"> </w:t>
            </w:r>
          </w:p>
        </w:tc>
        <w:tc>
          <w:tcPr>
            <w:tcW w:w="4770" w:type="dxa"/>
            <w:noWrap/>
            <w:hideMark/>
          </w:tcPr>
          <w:p w14:paraId="41657332" w14:textId="77777777" w:rsidR="00421419" w:rsidRPr="00B342D8" w:rsidRDefault="00421419"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Description</w:t>
            </w:r>
          </w:p>
        </w:tc>
      </w:tr>
      <w:tr w:rsidR="00421419" w:rsidRPr="00B342D8" w14:paraId="213D8742" w14:textId="77777777" w:rsidTr="00421419">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581DC2C2" w14:textId="77777777" w:rsidR="00421419" w:rsidRPr="00D84808" w:rsidRDefault="00421419" w:rsidP="00B342D8">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Sync file gen Date</w:t>
            </w:r>
          </w:p>
        </w:tc>
        <w:tc>
          <w:tcPr>
            <w:tcW w:w="1350" w:type="dxa"/>
            <w:noWrap/>
            <w:hideMark/>
          </w:tcPr>
          <w:p w14:paraId="08C56DBD"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190F964C"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Date Time</w:t>
            </w:r>
          </w:p>
        </w:tc>
        <w:tc>
          <w:tcPr>
            <w:tcW w:w="4770" w:type="dxa"/>
            <w:noWrap/>
            <w:hideMark/>
          </w:tcPr>
          <w:p w14:paraId="0605A2A7" w14:textId="35D8C882"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Date of file generated. In the format YYYY-MM-DD HH:MM:SS in 24 hour format</w:t>
            </w:r>
          </w:p>
        </w:tc>
      </w:tr>
      <w:tr w:rsidR="00421419" w:rsidRPr="00B342D8" w14:paraId="347C754B" w14:textId="77777777" w:rsidTr="00421419">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ED909BC" w14:textId="77777777" w:rsidR="00421419" w:rsidRPr="00D84808" w:rsidRDefault="00421419" w:rsidP="00B342D8">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 of Row in Sync File</w:t>
            </w:r>
          </w:p>
        </w:tc>
        <w:tc>
          <w:tcPr>
            <w:tcW w:w="1350" w:type="dxa"/>
            <w:noWrap/>
            <w:hideMark/>
          </w:tcPr>
          <w:p w14:paraId="37572573"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25447071"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w:t>
            </w:r>
          </w:p>
        </w:tc>
        <w:tc>
          <w:tcPr>
            <w:tcW w:w="4770" w:type="dxa"/>
            <w:noWrap/>
            <w:hideMark/>
          </w:tcPr>
          <w:p w14:paraId="4D9A535A"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 of rows in the .csv file including header.</w:t>
            </w:r>
          </w:p>
        </w:tc>
      </w:tr>
      <w:tr w:rsidR="00421419" w:rsidRPr="00B342D8" w14:paraId="733D09A2" w14:textId="77777777" w:rsidTr="00421419">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6836C277" w14:textId="77777777" w:rsidR="00421419" w:rsidRPr="00D84808" w:rsidRDefault="00421419" w:rsidP="00B342D8">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Size</w:t>
            </w:r>
          </w:p>
        </w:tc>
        <w:tc>
          <w:tcPr>
            <w:tcW w:w="1350" w:type="dxa"/>
            <w:noWrap/>
            <w:hideMark/>
          </w:tcPr>
          <w:p w14:paraId="17CF40F9"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04FC5FF6"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w:t>
            </w:r>
          </w:p>
        </w:tc>
        <w:tc>
          <w:tcPr>
            <w:tcW w:w="4770" w:type="dxa"/>
            <w:noWrap/>
            <w:hideMark/>
          </w:tcPr>
          <w:p w14:paraId="60FA0920"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Sync file size in bytes</w:t>
            </w:r>
          </w:p>
        </w:tc>
      </w:tr>
      <w:tr w:rsidR="00421419" w:rsidRPr="00B342D8" w14:paraId="1E138CDC" w14:textId="77777777" w:rsidTr="00421419">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3DF791F9" w14:textId="77777777" w:rsidR="00421419" w:rsidRPr="00D84808" w:rsidRDefault="00421419" w:rsidP="00B342D8">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Hash Key</w:t>
            </w:r>
          </w:p>
        </w:tc>
        <w:tc>
          <w:tcPr>
            <w:tcW w:w="1350" w:type="dxa"/>
            <w:noWrap/>
            <w:hideMark/>
          </w:tcPr>
          <w:p w14:paraId="5DA7DC04"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0BB06823"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String</w:t>
            </w:r>
          </w:p>
        </w:tc>
        <w:tc>
          <w:tcPr>
            <w:tcW w:w="4770" w:type="dxa"/>
            <w:noWrap/>
            <w:hideMark/>
          </w:tcPr>
          <w:p w14:paraId="0997C2A9" w14:textId="66AFB5E0"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MD5 hash key of sync .csv file. /</w:t>
            </w:r>
            <w:proofErr w:type="spellStart"/>
            <w:r w:rsidRPr="00D84808">
              <w:rPr>
                <w:rFonts w:ascii="Calibri" w:eastAsia="Times New Roman" w:hAnsi="Calibri" w:cs="Calibri"/>
                <w:color w:val="000000"/>
                <w:kern w:val="0"/>
                <w:sz w:val="20"/>
                <w:szCs w:val="20"/>
                <w:lang w:val="en-IN" w:eastAsia="en-IN"/>
                <w14:ligatures w14:val="none"/>
              </w:rPr>
              <w:t>usr</w:t>
            </w:r>
            <w:proofErr w:type="spellEnd"/>
            <w:r w:rsidRPr="00D84808">
              <w:rPr>
                <w:rFonts w:ascii="Calibri" w:eastAsia="Times New Roman" w:hAnsi="Calibri" w:cs="Calibri"/>
                <w:color w:val="000000"/>
                <w:kern w:val="0"/>
                <w:sz w:val="20"/>
                <w:szCs w:val="20"/>
                <w:lang w:val="en-IN" w:eastAsia="en-IN"/>
                <w14:ligatures w14:val="none"/>
              </w:rPr>
              <w:t xml:space="preserve">/bin/md5sum </w:t>
            </w:r>
            <w:r>
              <w:rPr>
                <w:rFonts w:ascii="Calibri" w:eastAsia="Times New Roman" w:hAnsi="Calibri" w:cs="Calibri"/>
                <w:color w:val="000000"/>
                <w:kern w:val="0"/>
                <w:sz w:val="20"/>
                <w:szCs w:val="20"/>
                <w:lang w:val="en-IN" w:eastAsia="en-IN"/>
                <w14:ligatures w14:val="none"/>
              </w:rPr>
              <w:t>UNIX</w:t>
            </w:r>
            <w:r w:rsidRPr="00D84808">
              <w:rPr>
                <w:rFonts w:ascii="Calibri" w:eastAsia="Times New Roman" w:hAnsi="Calibri" w:cs="Calibri"/>
                <w:color w:val="000000"/>
                <w:kern w:val="0"/>
                <w:sz w:val="20"/>
                <w:szCs w:val="20"/>
                <w:lang w:val="en-IN" w:eastAsia="en-IN"/>
                <w14:ligatures w14:val="none"/>
              </w:rPr>
              <w:t xml:space="preserve"> command will be used to generate the key.</w:t>
            </w:r>
          </w:p>
        </w:tc>
      </w:tr>
      <w:tr w:rsidR="00421419" w:rsidRPr="00B342D8" w14:paraId="0C8F36F1" w14:textId="77777777" w:rsidTr="00421419">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46AC8D78" w14:textId="77777777" w:rsidR="00421419" w:rsidRPr="00D84808" w:rsidRDefault="00421419" w:rsidP="00B342D8">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Sync File name</w:t>
            </w:r>
          </w:p>
        </w:tc>
        <w:tc>
          <w:tcPr>
            <w:tcW w:w="1350" w:type="dxa"/>
            <w:noWrap/>
            <w:hideMark/>
          </w:tcPr>
          <w:p w14:paraId="64BC1879"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1F03B8AB"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String</w:t>
            </w:r>
          </w:p>
        </w:tc>
        <w:tc>
          <w:tcPr>
            <w:tcW w:w="4770" w:type="dxa"/>
            <w:noWrap/>
            <w:hideMark/>
          </w:tcPr>
          <w:p w14:paraId="6CD0425F" w14:textId="77777777" w:rsidR="00421419" w:rsidRPr="00D84808" w:rsidRDefault="00421419"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File name of dump/sync file.</w:t>
            </w:r>
          </w:p>
        </w:tc>
      </w:tr>
    </w:tbl>
    <w:p w14:paraId="5362C9AE" w14:textId="55F06322" w:rsidR="00B342D8" w:rsidRDefault="00B342D8" w:rsidP="00B342D8">
      <w:pPr>
        <w:pStyle w:val="ListParagraph"/>
        <w:ind w:left="792"/>
      </w:pPr>
    </w:p>
    <w:p w14:paraId="3A0D2585" w14:textId="414E4D04" w:rsidR="00947838" w:rsidRDefault="00947838" w:rsidP="007C3426">
      <w:pPr>
        <w:pStyle w:val="ListParagraph"/>
        <w:numPr>
          <w:ilvl w:val="0"/>
          <w:numId w:val="7"/>
        </w:numPr>
      </w:pPr>
      <w:r>
        <w:t xml:space="preserve">Both </w:t>
      </w:r>
      <w:r w:rsidR="00EB0CED">
        <w:t>C</w:t>
      </w:r>
      <w:r>
        <w:t xml:space="preserve">ontrol file and </w:t>
      </w:r>
      <w:r w:rsidR="00EB0CED">
        <w:t>A</w:t>
      </w:r>
      <w:r>
        <w:t xml:space="preserve">ctual file names must be </w:t>
      </w:r>
      <w:r w:rsidR="008F4A29">
        <w:t>same and</w:t>
      </w:r>
      <w:r>
        <w:t xml:space="preserve"> only file extension will be different.</w:t>
      </w:r>
    </w:p>
    <w:p w14:paraId="2565212E" w14:textId="2464F0DB" w:rsidR="00947838" w:rsidRDefault="00EB0CED" w:rsidP="007C3426">
      <w:pPr>
        <w:pStyle w:val="ListParagraph"/>
        <w:numPr>
          <w:ilvl w:val="0"/>
          <w:numId w:val="7"/>
        </w:numPr>
      </w:pPr>
      <w:r>
        <w:t>Source System</w:t>
      </w:r>
      <w:r w:rsidR="00947838">
        <w:t xml:space="preserve"> </w:t>
      </w:r>
      <w:r w:rsidR="002F57BC">
        <w:t>must</w:t>
      </w:r>
      <w:r w:rsidR="00947838">
        <w:t xml:space="preserve"> copy the </w:t>
      </w:r>
      <w:r>
        <w:t>A</w:t>
      </w:r>
      <w:r w:rsidR="00947838">
        <w:t>ctual</w:t>
      </w:r>
      <w:r>
        <w:t xml:space="preserve"> (A)</w:t>
      </w:r>
      <w:r w:rsidR="00947838">
        <w:t xml:space="preserve"> file first to the SFTP path and then </w:t>
      </w:r>
      <w:r>
        <w:t>C</w:t>
      </w:r>
      <w:r w:rsidR="00947838">
        <w:t>ontrol</w:t>
      </w:r>
      <w:r>
        <w:t xml:space="preserve"> (CTL)</w:t>
      </w:r>
      <w:r w:rsidR="00947838">
        <w:t xml:space="preserve"> file</w:t>
      </w:r>
      <w:r>
        <w:t>. W</w:t>
      </w:r>
      <w:r w:rsidR="00947838">
        <w:t xml:space="preserve">hen </w:t>
      </w:r>
      <w:r>
        <w:t xml:space="preserve">MOBII </w:t>
      </w:r>
      <w:r w:rsidR="00947838">
        <w:t>transfer the file</w:t>
      </w:r>
      <w:r>
        <w:t>s</w:t>
      </w:r>
      <w:r w:rsidR="00947838">
        <w:t xml:space="preserve"> from SFTP</w:t>
      </w:r>
      <w:r>
        <w:t xml:space="preserve"> path</w:t>
      </w:r>
      <w:r w:rsidR="00947838">
        <w:t xml:space="preserve"> to </w:t>
      </w:r>
      <w:r>
        <w:t>processing folder</w:t>
      </w:r>
      <w:r w:rsidR="00947838">
        <w:t xml:space="preserve"> it </w:t>
      </w:r>
      <w:r w:rsidR="002F57BC">
        <w:t>searches</w:t>
      </w:r>
      <w:r w:rsidR="00947838">
        <w:t xml:space="preserve"> first</w:t>
      </w:r>
      <w:r>
        <w:t xml:space="preserve"> the Control (CTL)</w:t>
      </w:r>
      <w:r w:rsidR="00947838">
        <w:t xml:space="preserve"> and then </w:t>
      </w:r>
      <w:r>
        <w:t>A</w:t>
      </w:r>
      <w:r w:rsidR="00947838">
        <w:t>ctual</w:t>
      </w:r>
      <w:r>
        <w:t xml:space="preserve"> (A)</w:t>
      </w:r>
      <w:r w:rsidR="00947838">
        <w:t xml:space="preserve"> file.</w:t>
      </w:r>
    </w:p>
    <w:p w14:paraId="671BB45A" w14:textId="7A924DEC" w:rsidR="002F57BC" w:rsidRDefault="00947838" w:rsidP="007C3426">
      <w:pPr>
        <w:pStyle w:val="ListParagraph"/>
        <w:numPr>
          <w:ilvl w:val="0"/>
          <w:numId w:val="7"/>
        </w:numPr>
        <w:jc w:val="both"/>
      </w:pPr>
      <w:r>
        <w:t xml:space="preserve">MOBII will generate the MD5 </w:t>
      </w:r>
      <w:r w:rsidR="002F57BC">
        <w:t>hash key</w:t>
      </w:r>
      <w:r>
        <w:t xml:space="preserve"> for </w:t>
      </w:r>
      <w:r w:rsidR="00EB0CED">
        <w:t>A</w:t>
      </w:r>
      <w:r>
        <w:t>ctual</w:t>
      </w:r>
      <w:r w:rsidR="00EB0CED">
        <w:t xml:space="preserve"> (A)</w:t>
      </w:r>
      <w:r>
        <w:t xml:space="preserve"> file and compare this key with </w:t>
      </w:r>
      <w:r w:rsidR="00EB0CED">
        <w:t>C</w:t>
      </w:r>
      <w:r>
        <w:t>ontrol</w:t>
      </w:r>
      <w:r w:rsidR="00EB0CED">
        <w:t xml:space="preserve"> (CTL)</w:t>
      </w:r>
      <w:r>
        <w:t xml:space="preserve"> file key</w:t>
      </w:r>
      <w:r w:rsidR="00EB0CED">
        <w:t xml:space="preserve">, </w:t>
      </w:r>
      <w:r>
        <w:t xml:space="preserve">additionally it will validate with file size and number of rows between </w:t>
      </w:r>
      <w:r w:rsidR="00EB0CED">
        <w:t>A</w:t>
      </w:r>
      <w:r>
        <w:t xml:space="preserve">ctual and </w:t>
      </w:r>
      <w:r w:rsidR="00EB0CED">
        <w:t>C</w:t>
      </w:r>
      <w:r>
        <w:t xml:space="preserve">ontrol file specification. If any mismatch </w:t>
      </w:r>
      <w:r w:rsidR="002F57BC">
        <w:t>identified,</w:t>
      </w:r>
      <w:r>
        <w:t xml:space="preserve"> then </w:t>
      </w:r>
      <w:r w:rsidR="002F57BC">
        <w:t>those file statuses</w:t>
      </w:r>
      <w:r>
        <w:t xml:space="preserve"> will be changed to rejected and notified to MOBII support for further action.</w:t>
      </w:r>
    </w:p>
    <w:p w14:paraId="01BA3E3B" w14:textId="77777777" w:rsidR="00EB0CED" w:rsidRDefault="00EB0CED" w:rsidP="00EB0CED">
      <w:pPr>
        <w:pStyle w:val="ListParagraph"/>
        <w:ind w:left="792"/>
        <w:jc w:val="both"/>
      </w:pPr>
    </w:p>
    <w:tbl>
      <w:tblPr>
        <w:tblStyle w:val="GridTable1Light-Accent310"/>
        <w:tblW w:w="5000" w:type="pct"/>
        <w:tblLook w:val="04A0" w:firstRow="1" w:lastRow="0" w:firstColumn="1" w:lastColumn="0" w:noHBand="0" w:noVBand="1"/>
      </w:tblPr>
      <w:tblGrid>
        <w:gridCol w:w="4788"/>
        <w:gridCol w:w="4788"/>
      </w:tblGrid>
      <w:tr w:rsidR="00EB0CED" w14:paraId="1E0EA942" w14:textId="77777777" w:rsidTr="00EB0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63382DC" w14:textId="778FC3C5" w:rsidR="00EB0CED" w:rsidRDefault="00EB0CED" w:rsidP="00EB0CED">
            <w:pPr>
              <w:spacing w:after="0"/>
              <w:ind w:left="0"/>
              <w:jc w:val="center"/>
            </w:pPr>
            <w:r>
              <w:t>Actual File</w:t>
            </w:r>
          </w:p>
        </w:tc>
        <w:tc>
          <w:tcPr>
            <w:tcW w:w="2500" w:type="pct"/>
          </w:tcPr>
          <w:p w14:paraId="31301E7F" w14:textId="5E2D45D0" w:rsidR="00EB0CED" w:rsidRDefault="00EB0CED" w:rsidP="00EB0CED">
            <w:pPr>
              <w:spacing w:after="0"/>
              <w:ind w:left="0"/>
              <w:jc w:val="center"/>
              <w:cnfStyle w:val="100000000000" w:firstRow="1" w:lastRow="0" w:firstColumn="0" w:lastColumn="0" w:oddVBand="0" w:evenVBand="0" w:oddHBand="0" w:evenHBand="0" w:firstRowFirstColumn="0" w:firstRowLastColumn="0" w:lastRowFirstColumn="0" w:lastRowLastColumn="0"/>
            </w:pPr>
            <w:r>
              <w:t>Control File</w:t>
            </w:r>
          </w:p>
        </w:tc>
      </w:tr>
      <w:tr w:rsidR="00735B1A" w14:paraId="36572CB2" w14:textId="77777777" w:rsidTr="00EB0CED">
        <w:tc>
          <w:tcPr>
            <w:cnfStyle w:val="001000000000" w:firstRow="0" w:lastRow="0" w:firstColumn="1" w:lastColumn="0" w:oddVBand="0" w:evenVBand="0" w:oddHBand="0" w:evenHBand="0" w:firstRowFirstColumn="0" w:firstRowLastColumn="0" w:lastRowFirstColumn="0" w:lastRowLastColumn="0"/>
            <w:tcW w:w="2500" w:type="pct"/>
          </w:tcPr>
          <w:p w14:paraId="393C79DF" w14:textId="350CE7BC" w:rsidR="00735B1A" w:rsidRDefault="00735B1A" w:rsidP="00EB0CED">
            <w:pPr>
              <w:spacing w:after="0"/>
              <w:ind w:left="0"/>
              <w:jc w:val="center"/>
            </w:pPr>
            <w:r>
              <w:rPr>
                <w:b w:val="0"/>
                <w:bCs w:val="0"/>
              </w:rPr>
              <w:object w:dxaOrig="1534" w:dyaOrig="997" w14:anchorId="06C0F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Package" ShapeID="_x0000_i1025" DrawAspect="Icon" ObjectID="_1661090254" r:id="rId16"/>
              </w:object>
            </w:r>
          </w:p>
        </w:tc>
        <w:tc>
          <w:tcPr>
            <w:tcW w:w="2500" w:type="pct"/>
          </w:tcPr>
          <w:p w14:paraId="601C3CD9" w14:textId="26018CB2" w:rsidR="00735B1A" w:rsidRDefault="00EB0CED" w:rsidP="00EB0CED">
            <w:pPr>
              <w:spacing w:after="0"/>
              <w:ind w:left="0"/>
              <w:jc w:val="center"/>
              <w:cnfStyle w:val="000000000000" w:firstRow="0" w:lastRow="0" w:firstColumn="0" w:lastColumn="0" w:oddVBand="0" w:evenVBand="0" w:oddHBand="0" w:evenHBand="0" w:firstRowFirstColumn="0" w:firstRowLastColumn="0" w:lastRowFirstColumn="0" w:lastRowLastColumn="0"/>
            </w:pPr>
            <w:r>
              <w:object w:dxaOrig="1534" w:dyaOrig="997" w14:anchorId="429695E7">
                <v:shape id="_x0000_i1026" type="#_x0000_t75" style="width:76.5pt;height:49.5pt" o:ole="">
                  <v:imagedata r:id="rId17" o:title=""/>
                </v:shape>
                <o:OLEObject Type="Embed" ProgID="Package" ShapeID="_x0000_i1026" DrawAspect="Icon" ObjectID="_1661090255" r:id="rId18"/>
              </w:object>
            </w:r>
          </w:p>
        </w:tc>
      </w:tr>
    </w:tbl>
    <w:p w14:paraId="20CB5044" w14:textId="77777777" w:rsidR="00735B1A" w:rsidRPr="00735B1A" w:rsidRDefault="00735B1A" w:rsidP="00735B1A"/>
    <w:p w14:paraId="4A153934" w14:textId="039EFB52" w:rsidR="00DD0FA8" w:rsidRDefault="00DD0FA8" w:rsidP="00DD0FA8"/>
    <w:p w14:paraId="23E0A90F" w14:textId="7FA87922" w:rsidR="00FE7054" w:rsidRDefault="00EB0CED" w:rsidP="00EB0CED">
      <w:pPr>
        <w:pStyle w:val="Heading3"/>
      </w:pPr>
      <w:bookmarkStart w:id="13" w:name="_Toc50006993"/>
      <w:bookmarkStart w:id="14" w:name="_Toc348139479"/>
      <w:bookmarkStart w:id="15" w:name="_Toc2043081954"/>
      <w:bookmarkStart w:id="16" w:name="_Toc410740854"/>
      <w:bookmarkStart w:id="17" w:name="_Toc673654294"/>
      <w:bookmarkStart w:id="18" w:name="_Toc1008427346"/>
      <w:r>
        <w:lastRenderedPageBreak/>
        <w:t>Sync</w:t>
      </w:r>
      <w:r w:rsidR="00FE7054">
        <w:t xml:space="preserve"> </w:t>
      </w:r>
      <w:r w:rsidR="00EA4CC5">
        <w:t>f</w:t>
      </w:r>
      <w:r w:rsidR="008156E4">
        <w:t>requency</w:t>
      </w:r>
      <w:bookmarkEnd w:id="13"/>
    </w:p>
    <w:tbl>
      <w:tblPr>
        <w:tblStyle w:val="GridTable1Light-Accent31"/>
        <w:tblW w:w="4944" w:type="pct"/>
        <w:tblInd w:w="108" w:type="dxa"/>
        <w:tblLook w:val="04A0" w:firstRow="1" w:lastRow="0" w:firstColumn="1" w:lastColumn="0" w:noHBand="0" w:noVBand="1"/>
      </w:tblPr>
      <w:tblGrid>
        <w:gridCol w:w="3085"/>
        <w:gridCol w:w="6384"/>
      </w:tblGrid>
      <w:tr w:rsidR="00EB0CED" w:rsidRPr="00B342D8" w14:paraId="29EDE47B" w14:textId="77777777" w:rsidTr="00EB0CE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9" w:type="pct"/>
            <w:noWrap/>
            <w:hideMark/>
          </w:tcPr>
          <w:p w14:paraId="3738E2FC" w14:textId="65A50137" w:rsidR="00EB0CED" w:rsidRPr="00B342D8" w:rsidRDefault="00EB0CED" w:rsidP="00FE7054">
            <w:pPr>
              <w:spacing w:after="0"/>
              <w:ind w:left="0" w:right="0"/>
              <w:rPr>
                <w:rFonts w:ascii="Calibri" w:eastAsia="Times New Roman" w:hAnsi="Calibri" w:cs="Calibri"/>
                <w:b w:val="0"/>
                <w:color w:val="000000"/>
                <w:kern w:val="0"/>
                <w:lang w:val="en-IN" w:eastAsia="en-IN"/>
                <w14:ligatures w14:val="none"/>
              </w:rPr>
            </w:pPr>
            <w:r>
              <w:rPr>
                <w:rFonts w:ascii="Calibri" w:eastAsia="Times New Roman" w:hAnsi="Calibri" w:cs="Calibri"/>
                <w:color w:val="000000"/>
                <w:kern w:val="0"/>
                <w:lang w:val="en-IN" w:eastAsia="en-IN"/>
                <w14:ligatures w14:val="none"/>
              </w:rPr>
              <w:t>Frequency</w:t>
            </w:r>
            <w:r w:rsidRPr="00B342D8">
              <w:rPr>
                <w:rFonts w:ascii="Calibri" w:eastAsia="Times New Roman" w:hAnsi="Calibri" w:cs="Calibri"/>
                <w:color w:val="000000"/>
                <w:kern w:val="0"/>
                <w:lang w:val="en-IN" w:eastAsia="en-IN"/>
                <w14:ligatures w14:val="none"/>
              </w:rPr>
              <w:t xml:space="preserve"> </w:t>
            </w:r>
          </w:p>
        </w:tc>
        <w:tc>
          <w:tcPr>
            <w:tcW w:w="3371" w:type="pct"/>
            <w:noWrap/>
            <w:hideMark/>
          </w:tcPr>
          <w:p w14:paraId="78E2A557" w14:textId="77777777" w:rsidR="00EB0CED" w:rsidRPr="00B342D8" w:rsidRDefault="00EB0CED"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Description</w:t>
            </w:r>
          </w:p>
        </w:tc>
      </w:tr>
      <w:tr w:rsidR="00EB0CED" w:rsidRPr="00B342D8" w14:paraId="06A94D85" w14:textId="77777777" w:rsidTr="00EB0CED">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14:paraId="0869B9B3" w14:textId="25428F21" w:rsidR="00EB0CED" w:rsidRDefault="00EB0CED" w:rsidP="00EB0CED">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Monthly</w:t>
            </w:r>
          </w:p>
        </w:tc>
        <w:tc>
          <w:tcPr>
            <w:tcW w:w="3371" w:type="pct"/>
            <w:noWrap/>
          </w:tcPr>
          <w:p w14:paraId="5B05C026" w14:textId="0579B6BD" w:rsidR="00EB0CED" w:rsidRDefault="00EB0CED" w:rsidP="00EB0CE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File shared to MOBII SFTP once in a month</w:t>
            </w:r>
          </w:p>
        </w:tc>
      </w:tr>
      <w:tr w:rsidR="00EB0CED" w:rsidRPr="00B342D8" w14:paraId="299F7650" w14:textId="77777777" w:rsidTr="00EB0CED">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14:paraId="14D0A247" w14:textId="13874821" w:rsidR="00EB0CED" w:rsidRDefault="00EB0CED" w:rsidP="00EB0CED">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Weekly</w:t>
            </w:r>
          </w:p>
        </w:tc>
        <w:tc>
          <w:tcPr>
            <w:tcW w:w="3371" w:type="pct"/>
            <w:noWrap/>
          </w:tcPr>
          <w:p w14:paraId="22EE437A" w14:textId="47E6D76E" w:rsidR="00EB0CED" w:rsidRDefault="00EB0CED" w:rsidP="00EB0CE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File shared to MOBII SFTP once in a week</w:t>
            </w:r>
          </w:p>
        </w:tc>
      </w:tr>
      <w:tr w:rsidR="00EB0CED" w:rsidRPr="00B342D8" w14:paraId="63A24B56" w14:textId="77777777" w:rsidTr="00EB0CED">
        <w:trPr>
          <w:trHeight w:val="300"/>
        </w:trPr>
        <w:tc>
          <w:tcPr>
            <w:cnfStyle w:val="001000000000" w:firstRow="0" w:lastRow="0" w:firstColumn="1" w:lastColumn="0" w:oddVBand="0" w:evenVBand="0" w:oddHBand="0" w:evenHBand="0" w:firstRowFirstColumn="0" w:firstRowLastColumn="0" w:lastRowFirstColumn="0" w:lastRowLastColumn="0"/>
            <w:tcW w:w="1629" w:type="pct"/>
            <w:noWrap/>
            <w:hideMark/>
          </w:tcPr>
          <w:p w14:paraId="4155E8DB" w14:textId="4A6A8152" w:rsidR="00EB0CED" w:rsidRPr="00D84808" w:rsidRDefault="00EB0CED" w:rsidP="00EB0CED">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Daily</w:t>
            </w:r>
          </w:p>
        </w:tc>
        <w:tc>
          <w:tcPr>
            <w:tcW w:w="3371" w:type="pct"/>
            <w:noWrap/>
            <w:hideMark/>
          </w:tcPr>
          <w:p w14:paraId="3A261FE4" w14:textId="721A45EF" w:rsidR="00EB0CED" w:rsidRPr="00D84808" w:rsidRDefault="00EB0CED" w:rsidP="00EB0CE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File shared to MOBII SFTP once in a day</w:t>
            </w:r>
          </w:p>
        </w:tc>
      </w:tr>
      <w:tr w:rsidR="00EB0CED" w:rsidRPr="00B342D8" w14:paraId="62CB10CE" w14:textId="77777777" w:rsidTr="00EB0CED">
        <w:trPr>
          <w:trHeight w:val="300"/>
        </w:trPr>
        <w:tc>
          <w:tcPr>
            <w:cnfStyle w:val="001000000000" w:firstRow="0" w:lastRow="0" w:firstColumn="1" w:lastColumn="0" w:oddVBand="0" w:evenVBand="0" w:oddHBand="0" w:evenHBand="0" w:firstRowFirstColumn="0" w:firstRowLastColumn="0" w:lastRowFirstColumn="0" w:lastRowLastColumn="0"/>
            <w:tcW w:w="1629" w:type="pct"/>
            <w:noWrap/>
            <w:hideMark/>
          </w:tcPr>
          <w:p w14:paraId="4CCD1B0F" w14:textId="650E58A2" w:rsidR="00EB0CED" w:rsidRPr="00D84808" w:rsidRDefault="00EB0CED" w:rsidP="00EB0CED">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Hourly</w:t>
            </w:r>
          </w:p>
        </w:tc>
        <w:tc>
          <w:tcPr>
            <w:tcW w:w="3371" w:type="pct"/>
            <w:noWrap/>
            <w:hideMark/>
          </w:tcPr>
          <w:p w14:paraId="0A1500C4" w14:textId="4F12EA58" w:rsidR="00EB0CED" w:rsidRPr="00D84808" w:rsidRDefault="00EB0CED" w:rsidP="00EB0CE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File shared to MOBII SFTP every hour</w:t>
            </w:r>
          </w:p>
        </w:tc>
      </w:tr>
    </w:tbl>
    <w:p w14:paraId="4BFBD729" w14:textId="430D83BF" w:rsidR="00FE7054" w:rsidRDefault="008156E4" w:rsidP="00EB0CED">
      <w:pPr>
        <w:pStyle w:val="Heading3"/>
      </w:pPr>
      <w:bookmarkStart w:id="19" w:name="_Toc50006994"/>
      <w:r>
        <w:t xml:space="preserve">Data </w:t>
      </w:r>
      <w:r w:rsidR="00EA4CC5">
        <w:t>p</w:t>
      </w:r>
      <w:r w:rsidR="00EB0CED">
        <w:t xml:space="preserve">rocessing </w:t>
      </w:r>
      <w:r w:rsidR="00EA4CC5">
        <w:t>f</w:t>
      </w:r>
      <w:r>
        <w:t>requency</w:t>
      </w:r>
      <w:bookmarkEnd w:id="19"/>
    </w:p>
    <w:tbl>
      <w:tblPr>
        <w:tblStyle w:val="GridTable1Light-Accent31"/>
        <w:tblW w:w="4944" w:type="pct"/>
        <w:tblInd w:w="108" w:type="dxa"/>
        <w:tblLook w:val="04A0" w:firstRow="1" w:lastRow="0" w:firstColumn="1" w:lastColumn="0" w:noHBand="0" w:noVBand="1"/>
      </w:tblPr>
      <w:tblGrid>
        <w:gridCol w:w="3085"/>
        <w:gridCol w:w="6384"/>
      </w:tblGrid>
      <w:tr w:rsidR="00EB0CED" w:rsidRPr="00B342D8" w14:paraId="38AA373A" w14:textId="77777777" w:rsidTr="00F776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9" w:type="pct"/>
            <w:noWrap/>
            <w:hideMark/>
          </w:tcPr>
          <w:p w14:paraId="340BCCE4" w14:textId="28376260" w:rsidR="00EB0CED" w:rsidRPr="00B342D8" w:rsidRDefault="00EB0CED" w:rsidP="00F77603">
            <w:pPr>
              <w:spacing w:after="0"/>
              <w:ind w:left="0" w:right="0"/>
              <w:rPr>
                <w:rFonts w:ascii="Calibri" w:eastAsia="Times New Roman" w:hAnsi="Calibri" w:cs="Calibri"/>
                <w:b w:val="0"/>
                <w:color w:val="000000"/>
                <w:kern w:val="0"/>
                <w:lang w:val="en-IN" w:eastAsia="en-IN"/>
                <w14:ligatures w14:val="none"/>
              </w:rPr>
            </w:pPr>
            <w:r>
              <w:rPr>
                <w:rFonts w:ascii="Calibri" w:eastAsia="Times New Roman" w:hAnsi="Calibri" w:cs="Calibri"/>
                <w:color w:val="000000"/>
                <w:kern w:val="0"/>
                <w:lang w:val="en-IN" w:eastAsia="en-IN"/>
                <w14:ligatures w14:val="none"/>
              </w:rPr>
              <w:t>Frequency</w:t>
            </w:r>
          </w:p>
        </w:tc>
        <w:tc>
          <w:tcPr>
            <w:tcW w:w="3371" w:type="pct"/>
            <w:noWrap/>
            <w:hideMark/>
          </w:tcPr>
          <w:p w14:paraId="43C005C5" w14:textId="77777777" w:rsidR="00EB0CED" w:rsidRPr="00B342D8" w:rsidRDefault="00EB0CED" w:rsidP="00F7760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Description</w:t>
            </w:r>
          </w:p>
        </w:tc>
      </w:tr>
      <w:tr w:rsidR="00EB0CED" w:rsidRPr="00D84808" w14:paraId="386B6AFF" w14:textId="77777777" w:rsidTr="00F77603">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14:paraId="3263F49B" w14:textId="0BF48DD5" w:rsidR="00EB0CED" w:rsidRDefault="00EB0CED" w:rsidP="00F77603">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M</w:t>
            </w:r>
          </w:p>
        </w:tc>
        <w:tc>
          <w:tcPr>
            <w:tcW w:w="3371" w:type="pct"/>
            <w:noWrap/>
          </w:tcPr>
          <w:p w14:paraId="3FABAF28" w14:textId="7956BC4B" w:rsidR="00EB0CED" w:rsidRDefault="00EB0CED" w:rsidP="00F77603">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EB0CED">
              <w:rPr>
                <w:rFonts w:ascii="Calibri" w:eastAsia="Times New Roman" w:hAnsi="Calibri" w:cs="Calibri"/>
                <w:color w:val="000000"/>
                <w:kern w:val="0"/>
                <w:sz w:val="20"/>
                <w:szCs w:val="20"/>
                <w:lang w:val="en-IN" w:eastAsia="en-IN"/>
                <w14:ligatures w14:val="none"/>
              </w:rPr>
              <w:t>Referred for Month (M-1 is considered previous month)</w:t>
            </w:r>
          </w:p>
        </w:tc>
      </w:tr>
      <w:tr w:rsidR="00EB0CED" w:rsidRPr="00D84808" w14:paraId="05F8A5F1" w14:textId="77777777" w:rsidTr="00F77603">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14:paraId="72CA1D61" w14:textId="6FC5B9A4" w:rsidR="00EB0CED" w:rsidRDefault="00EB0CED" w:rsidP="00F77603">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W</w:t>
            </w:r>
          </w:p>
        </w:tc>
        <w:tc>
          <w:tcPr>
            <w:tcW w:w="3371" w:type="pct"/>
            <w:noWrap/>
          </w:tcPr>
          <w:p w14:paraId="4ED61536" w14:textId="76EAF6E4" w:rsidR="00EB0CED" w:rsidRDefault="00EB0CED" w:rsidP="00F77603">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EB0CED">
              <w:rPr>
                <w:rFonts w:ascii="Calibri" w:eastAsia="Times New Roman" w:hAnsi="Calibri" w:cs="Calibri"/>
                <w:color w:val="000000"/>
                <w:kern w:val="0"/>
                <w:sz w:val="20"/>
                <w:szCs w:val="20"/>
                <w:lang w:val="en-IN" w:eastAsia="en-IN"/>
                <w14:ligatures w14:val="none"/>
              </w:rPr>
              <w:t>Referred for Week (W-1 is considered previous week)</w:t>
            </w:r>
          </w:p>
        </w:tc>
      </w:tr>
      <w:tr w:rsidR="00EB0CED" w:rsidRPr="00D84808" w14:paraId="502D46AD" w14:textId="77777777" w:rsidTr="00F77603">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14:paraId="447B2683" w14:textId="0F6FAE56" w:rsidR="00EB0CED" w:rsidRDefault="00EB0CED" w:rsidP="00F77603">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D</w:t>
            </w:r>
          </w:p>
        </w:tc>
        <w:tc>
          <w:tcPr>
            <w:tcW w:w="3371" w:type="pct"/>
            <w:noWrap/>
          </w:tcPr>
          <w:p w14:paraId="43813DD1" w14:textId="5E88843E" w:rsidR="00EB0CED" w:rsidRDefault="00EB0CED" w:rsidP="00F77603">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EB0CED">
              <w:rPr>
                <w:rFonts w:ascii="Calibri" w:eastAsia="Times New Roman" w:hAnsi="Calibri" w:cs="Calibri"/>
                <w:color w:val="000000"/>
                <w:kern w:val="0"/>
                <w:sz w:val="20"/>
                <w:szCs w:val="20"/>
                <w:lang w:val="en-IN" w:eastAsia="en-IN"/>
                <w14:ligatures w14:val="none"/>
              </w:rPr>
              <w:t>Referred for Date (D-1 is considered as yesterday)</w:t>
            </w:r>
          </w:p>
        </w:tc>
      </w:tr>
    </w:tbl>
    <w:p w14:paraId="02488B11" w14:textId="77777777" w:rsidR="00EB0CED" w:rsidRPr="00EB0CED" w:rsidRDefault="00EB0CED" w:rsidP="00EB0CED"/>
    <w:p w14:paraId="60A9AE32" w14:textId="77777777" w:rsidR="00EB0CED" w:rsidRDefault="00EB0CED">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52CF1327" w14:textId="3EA1EE88" w:rsidR="00EB0CED" w:rsidRDefault="00EB0CED" w:rsidP="00EA4CC5">
      <w:pPr>
        <w:pStyle w:val="Heading3"/>
      </w:pPr>
      <w:bookmarkStart w:id="20" w:name="_Toc50006995"/>
      <w:r>
        <w:lastRenderedPageBreak/>
        <w:t xml:space="preserve">MOBII </w:t>
      </w:r>
      <w:r w:rsidR="00EA4CC5">
        <w:t>r</w:t>
      </w:r>
      <w:r>
        <w:t>ecord</w:t>
      </w:r>
      <w:r w:rsidR="00EA4CC5">
        <w:t xml:space="preserve"> l</w:t>
      </w:r>
      <w:r>
        <w:t>evel processing</w:t>
      </w:r>
      <w:bookmarkEnd w:id="20"/>
    </w:p>
    <w:p w14:paraId="6D1E9C87" w14:textId="77777777" w:rsidR="00EB0CED" w:rsidRDefault="00EB0CED" w:rsidP="004C5D32">
      <w:pPr>
        <w:pStyle w:val="ListParagraph"/>
        <w:numPr>
          <w:ilvl w:val="0"/>
          <w:numId w:val="64"/>
        </w:numPr>
        <w:jc w:val="both"/>
      </w:pPr>
      <w:r w:rsidRPr="002F57BC">
        <w:t>MOBII process</w:t>
      </w:r>
      <w:r>
        <w:t>es</w:t>
      </w:r>
      <w:r w:rsidRPr="002F57BC">
        <w:t xml:space="preserve"> </w:t>
      </w:r>
      <w:r>
        <w:t>Actual (A) file,</w:t>
      </w:r>
      <w:r w:rsidRPr="002F57BC">
        <w:t xml:space="preserve"> validating </w:t>
      </w:r>
      <w:r>
        <w:t xml:space="preserve">data </w:t>
      </w:r>
      <w:r w:rsidRPr="002F57BC">
        <w:t>on record level. If there are record level rejection while processing, System shall process all success records &amp; generate rejected file for all rejected records with reason of rejection &amp; copy this file to rejected folder path. System shall also send mail to operations team for intimation of rejected files.</w:t>
      </w:r>
    </w:p>
    <w:p w14:paraId="4A67CD52" w14:textId="77777777" w:rsidR="00EB0CED" w:rsidRDefault="00EB0CED" w:rsidP="004C5D32">
      <w:pPr>
        <w:pStyle w:val="ListParagraph"/>
        <w:numPr>
          <w:ilvl w:val="0"/>
          <w:numId w:val="64"/>
        </w:numPr>
        <w:jc w:val="both"/>
      </w:pPr>
      <w:r w:rsidRPr="00EB0CED">
        <w:t>Both rejected and actual files are moved to backup and available to download from MOBII web UI for a period after that that it will be deleted from system.</w:t>
      </w:r>
    </w:p>
    <w:p w14:paraId="0B3C9A62" w14:textId="77777777" w:rsidR="00EB0CED" w:rsidRPr="00EB0CED" w:rsidRDefault="00EB0CED" w:rsidP="004C5D32">
      <w:pPr>
        <w:pStyle w:val="ListParagraph"/>
        <w:numPr>
          <w:ilvl w:val="0"/>
          <w:numId w:val="64"/>
        </w:numPr>
        <w:jc w:val="both"/>
      </w:pPr>
      <w:r w:rsidRPr="00EB0CED">
        <w:t>All files (control, actual, rejected actual and rejected control) will be zipped (.</w:t>
      </w:r>
      <w:proofErr w:type="spellStart"/>
      <w:r w:rsidRPr="00EB0CED">
        <w:t>gz</w:t>
      </w:r>
      <w:proofErr w:type="spellEnd"/>
      <w:r w:rsidRPr="00EB0CED">
        <w:t xml:space="preserve"> format) &amp; pushed to SFTP</w:t>
      </w:r>
      <w:r w:rsidRPr="00EB0CED">
        <w:rPr>
          <w:lang w:val="en-IN"/>
        </w:rPr>
        <w:t>/FTP</w:t>
      </w:r>
      <w:r w:rsidRPr="00EB0CED">
        <w:t xml:space="preserve"> server. MD5 key will be generated before zipped.</w:t>
      </w:r>
    </w:p>
    <w:p w14:paraId="2EFB620B" w14:textId="1DA09A99" w:rsidR="00EB0CED" w:rsidRPr="00E641EB" w:rsidRDefault="00EB0CED" w:rsidP="004C5D32">
      <w:pPr>
        <w:pStyle w:val="Style1"/>
        <w:numPr>
          <w:ilvl w:val="0"/>
          <w:numId w:val="64"/>
        </w:numPr>
        <w:jc w:val="both"/>
        <w:rPr>
          <w:sz w:val="22"/>
          <w:szCs w:val="20"/>
        </w:rPr>
      </w:pPr>
      <w:r w:rsidRPr="00E641EB">
        <w:rPr>
          <w:sz w:val="22"/>
          <w:szCs w:val="20"/>
        </w:rPr>
        <w:t>Below status will be maintained for each file</w:t>
      </w:r>
      <w:r>
        <w:rPr>
          <w:sz w:val="22"/>
          <w:szCs w:val="20"/>
        </w:rPr>
        <w:t xml:space="preserve"> in MOBII</w:t>
      </w:r>
      <w:r w:rsidRPr="00E641EB">
        <w:rPr>
          <w:sz w:val="22"/>
          <w:szCs w:val="20"/>
        </w:rPr>
        <w:t>:</w:t>
      </w:r>
    </w:p>
    <w:p w14:paraId="7CECFB90" w14:textId="77777777" w:rsidR="00EB0CED" w:rsidRPr="002F57BC" w:rsidRDefault="00EB0CED" w:rsidP="004C5D32">
      <w:pPr>
        <w:pStyle w:val="Style1"/>
        <w:numPr>
          <w:ilvl w:val="1"/>
          <w:numId w:val="64"/>
        </w:numPr>
        <w:jc w:val="both"/>
        <w:rPr>
          <w:sz w:val="22"/>
          <w:szCs w:val="20"/>
        </w:rPr>
      </w:pPr>
      <w:r w:rsidRPr="002F57BC">
        <w:rPr>
          <w:sz w:val="22"/>
          <w:szCs w:val="20"/>
        </w:rPr>
        <w:t>File Received</w:t>
      </w:r>
    </w:p>
    <w:p w14:paraId="2A7BACAA" w14:textId="77777777" w:rsidR="00EB0CED" w:rsidRPr="002F57BC" w:rsidRDefault="00EB0CED" w:rsidP="004C5D32">
      <w:pPr>
        <w:pStyle w:val="Style1"/>
        <w:numPr>
          <w:ilvl w:val="1"/>
          <w:numId w:val="64"/>
        </w:numPr>
        <w:jc w:val="both"/>
        <w:rPr>
          <w:sz w:val="22"/>
          <w:szCs w:val="20"/>
        </w:rPr>
      </w:pPr>
      <w:r w:rsidRPr="002F57BC">
        <w:rPr>
          <w:sz w:val="22"/>
          <w:szCs w:val="20"/>
        </w:rPr>
        <w:t>File Processed</w:t>
      </w:r>
    </w:p>
    <w:p w14:paraId="659BB838" w14:textId="77777777" w:rsidR="00EB0CED" w:rsidRPr="002F57BC" w:rsidRDefault="00EB0CED" w:rsidP="004C5D32">
      <w:pPr>
        <w:pStyle w:val="Style1"/>
        <w:numPr>
          <w:ilvl w:val="1"/>
          <w:numId w:val="64"/>
        </w:numPr>
        <w:jc w:val="both"/>
        <w:rPr>
          <w:sz w:val="22"/>
          <w:szCs w:val="20"/>
        </w:rPr>
      </w:pPr>
      <w:r w:rsidRPr="002F57BC">
        <w:rPr>
          <w:sz w:val="22"/>
          <w:szCs w:val="20"/>
        </w:rPr>
        <w:t>File Completed</w:t>
      </w:r>
    </w:p>
    <w:p w14:paraId="21F71A9B" w14:textId="77777777" w:rsidR="00EB0CED" w:rsidRPr="002F57BC" w:rsidRDefault="00EB0CED" w:rsidP="004C5D32">
      <w:pPr>
        <w:pStyle w:val="Style1"/>
        <w:numPr>
          <w:ilvl w:val="1"/>
          <w:numId w:val="64"/>
        </w:numPr>
        <w:jc w:val="both"/>
        <w:rPr>
          <w:sz w:val="22"/>
          <w:szCs w:val="20"/>
        </w:rPr>
      </w:pPr>
      <w:r w:rsidRPr="002F57BC">
        <w:rPr>
          <w:sz w:val="22"/>
          <w:szCs w:val="20"/>
        </w:rPr>
        <w:t>File Rejected</w:t>
      </w:r>
    </w:p>
    <w:p w14:paraId="1FC4731E" w14:textId="77777777" w:rsidR="00EB0CED" w:rsidRPr="00E641EB" w:rsidRDefault="00EB0CED" w:rsidP="004C5D32">
      <w:pPr>
        <w:pStyle w:val="Style1"/>
        <w:numPr>
          <w:ilvl w:val="1"/>
          <w:numId w:val="64"/>
        </w:numPr>
        <w:jc w:val="both"/>
        <w:rPr>
          <w:sz w:val="22"/>
          <w:szCs w:val="20"/>
        </w:rPr>
      </w:pPr>
      <w:r w:rsidRPr="002F57BC">
        <w:rPr>
          <w:sz w:val="22"/>
          <w:szCs w:val="20"/>
        </w:rPr>
        <w:t>File Partially Rejected</w:t>
      </w:r>
    </w:p>
    <w:p w14:paraId="3153ECE1" w14:textId="72E011A7" w:rsidR="00240D6B" w:rsidRDefault="00240D6B" w:rsidP="002F57BC">
      <w:pPr>
        <w:pStyle w:val="Heading3"/>
      </w:pPr>
      <w:bookmarkStart w:id="21" w:name="_Toc50006996"/>
      <w:bookmarkEnd w:id="14"/>
      <w:bookmarkEnd w:id="15"/>
      <w:bookmarkEnd w:id="16"/>
      <w:bookmarkEnd w:id="17"/>
      <w:bookmarkEnd w:id="18"/>
      <w:r>
        <w:t xml:space="preserve">File </w:t>
      </w:r>
      <w:r w:rsidR="00EB0CED">
        <w:t>R</w:t>
      </w:r>
      <w:r>
        <w:t>ejection reasons</w:t>
      </w:r>
      <w:bookmarkEnd w:id="21"/>
    </w:p>
    <w:p w14:paraId="7BB3427C" w14:textId="4D26C866" w:rsidR="00240D6B" w:rsidRDefault="00240D6B" w:rsidP="004C5D32">
      <w:pPr>
        <w:pStyle w:val="Style2"/>
        <w:numPr>
          <w:ilvl w:val="0"/>
          <w:numId w:val="62"/>
        </w:numPr>
        <w:tabs>
          <w:tab w:val="left" w:pos="60"/>
        </w:tabs>
        <w:spacing w:line="240" w:lineRule="auto"/>
        <w:jc w:val="both"/>
        <w:rPr>
          <w:bCs/>
          <w:sz w:val="22"/>
          <w:szCs w:val="24"/>
        </w:rPr>
      </w:pPr>
      <w:r>
        <w:rPr>
          <w:bCs/>
          <w:sz w:val="22"/>
          <w:szCs w:val="24"/>
        </w:rPr>
        <w:t xml:space="preserve">If generated MD5 hash key does not match or other values from control file does not </w:t>
      </w:r>
      <w:r w:rsidR="002F57BC">
        <w:rPr>
          <w:bCs/>
          <w:sz w:val="22"/>
          <w:szCs w:val="24"/>
        </w:rPr>
        <w:t>match.</w:t>
      </w:r>
    </w:p>
    <w:p w14:paraId="270A8B94" w14:textId="77777777" w:rsidR="00240D6B" w:rsidRDefault="00240D6B" w:rsidP="004C5D32">
      <w:pPr>
        <w:pStyle w:val="Style2"/>
        <w:numPr>
          <w:ilvl w:val="0"/>
          <w:numId w:val="62"/>
        </w:numPr>
        <w:tabs>
          <w:tab w:val="left" w:pos="60"/>
        </w:tabs>
        <w:spacing w:line="240" w:lineRule="auto"/>
        <w:jc w:val="both"/>
        <w:rPr>
          <w:bCs/>
          <w:sz w:val="22"/>
          <w:szCs w:val="24"/>
        </w:rPr>
      </w:pPr>
      <w:r>
        <w:rPr>
          <w:bCs/>
          <w:sz w:val="22"/>
          <w:szCs w:val="24"/>
        </w:rPr>
        <w:t>During file processing, if file is not as per expected format.</w:t>
      </w:r>
    </w:p>
    <w:p w14:paraId="5A998268" w14:textId="6E1FF10F" w:rsidR="00240D6B" w:rsidRDefault="000E0FCC" w:rsidP="004C5D32">
      <w:pPr>
        <w:pStyle w:val="Style2"/>
        <w:numPr>
          <w:ilvl w:val="0"/>
          <w:numId w:val="62"/>
        </w:numPr>
        <w:tabs>
          <w:tab w:val="left" w:pos="60"/>
        </w:tabs>
        <w:spacing w:line="240" w:lineRule="auto"/>
        <w:jc w:val="both"/>
        <w:rPr>
          <w:bCs/>
          <w:sz w:val="22"/>
          <w:szCs w:val="24"/>
        </w:rPr>
      </w:pPr>
      <w:r>
        <w:rPr>
          <w:bCs/>
          <w:sz w:val="22"/>
          <w:szCs w:val="24"/>
        </w:rPr>
        <w:t>C</w:t>
      </w:r>
      <w:r w:rsidR="00240D6B">
        <w:rPr>
          <w:bCs/>
          <w:sz w:val="22"/>
          <w:szCs w:val="24"/>
        </w:rPr>
        <w:t>olumns missing in file (Heading level validation first row).</w:t>
      </w:r>
    </w:p>
    <w:p w14:paraId="4E2CC139" w14:textId="4C5B54E7" w:rsidR="00240D6B" w:rsidRDefault="00240D6B" w:rsidP="002F57BC">
      <w:pPr>
        <w:pStyle w:val="Heading3"/>
      </w:pPr>
      <w:bookmarkStart w:id="22" w:name="_Toc50006997"/>
      <w:r>
        <w:t>Record rejection reasons</w:t>
      </w:r>
      <w:bookmarkEnd w:id="22"/>
    </w:p>
    <w:p w14:paraId="25FD81B3" w14:textId="77777777" w:rsidR="00240D6B" w:rsidRPr="002F57BC" w:rsidRDefault="00240D6B" w:rsidP="004C5D32">
      <w:pPr>
        <w:pStyle w:val="Style2"/>
        <w:numPr>
          <w:ilvl w:val="0"/>
          <w:numId w:val="63"/>
        </w:numPr>
        <w:tabs>
          <w:tab w:val="left" w:pos="60"/>
        </w:tabs>
        <w:spacing w:line="240" w:lineRule="auto"/>
        <w:jc w:val="both"/>
        <w:rPr>
          <w:bCs/>
          <w:sz w:val="22"/>
        </w:rPr>
      </w:pPr>
      <w:r w:rsidRPr="002F57BC">
        <w:rPr>
          <w:bCs/>
          <w:sz w:val="22"/>
        </w:rPr>
        <w:t>During file processing, if any record is rejected, all records will be processed except the erroneous one.</w:t>
      </w:r>
    </w:p>
    <w:p w14:paraId="09656947" w14:textId="2EC9D033" w:rsidR="00240D6B" w:rsidRPr="002F57BC" w:rsidRDefault="00240D6B" w:rsidP="004C5D32">
      <w:pPr>
        <w:pStyle w:val="Style2"/>
        <w:numPr>
          <w:ilvl w:val="0"/>
          <w:numId w:val="63"/>
        </w:numPr>
        <w:tabs>
          <w:tab w:val="left" w:pos="60"/>
        </w:tabs>
        <w:spacing w:line="240" w:lineRule="auto"/>
        <w:jc w:val="both"/>
        <w:rPr>
          <w:bCs/>
          <w:sz w:val="22"/>
        </w:rPr>
      </w:pPr>
      <w:r w:rsidRPr="002F57BC">
        <w:rPr>
          <w:bCs/>
          <w:sz w:val="22"/>
        </w:rPr>
        <w:t xml:space="preserve">Such rejected records details </w:t>
      </w:r>
      <w:r w:rsidR="000E0FCC">
        <w:rPr>
          <w:bCs/>
          <w:sz w:val="22"/>
        </w:rPr>
        <w:t xml:space="preserve">will be collected in separate file and </w:t>
      </w:r>
      <w:r w:rsidRPr="002F57BC">
        <w:rPr>
          <w:bCs/>
          <w:sz w:val="22"/>
        </w:rPr>
        <w:t xml:space="preserve">would be pushed to FTP path &amp; alert will be </w:t>
      </w:r>
      <w:r w:rsidR="000E0FCC" w:rsidRPr="002F57BC">
        <w:rPr>
          <w:bCs/>
          <w:sz w:val="22"/>
        </w:rPr>
        <w:t>sending</w:t>
      </w:r>
      <w:r w:rsidRPr="002F57BC">
        <w:rPr>
          <w:bCs/>
          <w:sz w:val="22"/>
        </w:rPr>
        <w:t xml:space="preserve"> to operation team on email. User needs to download and correct such records &amp; upload it back to </w:t>
      </w:r>
      <w:r w:rsidR="000E0FCC">
        <w:rPr>
          <w:bCs/>
          <w:sz w:val="22"/>
        </w:rPr>
        <w:t>MOBII</w:t>
      </w:r>
      <w:r w:rsidRPr="002F57BC">
        <w:rPr>
          <w:bCs/>
          <w:sz w:val="22"/>
        </w:rPr>
        <w:t xml:space="preserve"> again</w:t>
      </w:r>
    </w:p>
    <w:p w14:paraId="12847395" w14:textId="77777777" w:rsidR="00240D6B" w:rsidRPr="002F57BC" w:rsidRDefault="00240D6B" w:rsidP="004C5D32">
      <w:pPr>
        <w:pStyle w:val="Style2"/>
        <w:numPr>
          <w:ilvl w:val="0"/>
          <w:numId w:val="63"/>
        </w:numPr>
        <w:tabs>
          <w:tab w:val="left" w:pos="60"/>
        </w:tabs>
        <w:spacing w:line="240" w:lineRule="auto"/>
        <w:jc w:val="both"/>
        <w:rPr>
          <w:bCs/>
          <w:sz w:val="22"/>
        </w:rPr>
      </w:pPr>
      <w:r w:rsidRPr="002F57BC">
        <w:rPr>
          <w:bCs/>
          <w:sz w:val="22"/>
        </w:rPr>
        <w:t>Common cases for record rejection:</w:t>
      </w:r>
    </w:p>
    <w:p w14:paraId="7E52C3BD" w14:textId="77777777" w:rsidR="00240D6B" w:rsidRPr="002F57BC" w:rsidRDefault="00240D6B" w:rsidP="004C5D32">
      <w:pPr>
        <w:pStyle w:val="Style2"/>
        <w:numPr>
          <w:ilvl w:val="1"/>
          <w:numId w:val="63"/>
        </w:numPr>
        <w:tabs>
          <w:tab w:val="left" w:pos="60"/>
        </w:tabs>
        <w:spacing w:line="240" w:lineRule="auto"/>
        <w:jc w:val="both"/>
        <w:rPr>
          <w:sz w:val="22"/>
        </w:rPr>
      </w:pPr>
      <w:r w:rsidRPr="002F57BC">
        <w:rPr>
          <w:bCs/>
          <w:sz w:val="22"/>
        </w:rPr>
        <w:t>Reference data not existing in system</w:t>
      </w:r>
    </w:p>
    <w:p w14:paraId="482C14BC" w14:textId="7278CC9A" w:rsidR="00240D6B" w:rsidRPr="002F57BC" w:rsidRDefault="00240D6B" w:rsidP="004C5D32">
      <w:pPr>
        <w:pStyle w:val="Style2"/>
        <w:numPr>
          <w:ilvl w:val="1"/>
          <w:numId w:val="63"/>
        </w:numPr>
        <w:spacing w:line="240" w:lineRule="auto"/>
        <w:jc w:val="both"/>
        <w:rPr>
          <w:sz w:val="22"/>
        </w:rPr>
      </w:pPr>
      <w:r w:rsidRPr="002F57BC">
        <w:rPr>
          <w:sz w:val="22"/>
        </w:rPr>
        <w:t xml:space="preserve">Product ID does not </w:t>
      </w:r>
      <w:r w:rsidR="002F57BC" w:rsidRPr="002F57BC">
        <w:rPr>
          <w:sz w:val="22"/>
        </w:rPr>
        <w:t>exist in</w:t>
      </w:r>
      <w:r w:rsidRPr="002F57BC">
        <w:rPr>
          <w:sz w:val="22"/>
        </w:rPr>
        <w:t xml:space="preserve"> system</w:t>
      </w:r>
    </w:p>
    <w:p w14:paraId="5E243980" w14:textId="1CC333D4" w:rsidR="00240D6B" w:rsidRPr="002F57BC" w:rsidRDefault="000E0FCC" w:rsidP="004C5D32">
      <w:pPr>
        <w:pStyle w:val="Style2"/>
        <w:numPr>
          <w:ilvl w:val="1"/>
          <w:numId w:val="63"/>
        </w:numPr>
        <w:spacing w:line="240" w:lineRule="auto"/>
        <w:jc w:val="both"/>
        <w:rPr>
          <w:sz w:val="22"/>
        </w:rPr>
      </w:pPr>
      <w:r>
        <w:rPr>
          <w:sz w:val="22"/>
        </w:rPr>
        <w:t>Org</w:t>
      </w:r>
      <w:r w:rsidR="00240D6B" w:rsidRPr="002F57BC">
        <w:rPr>
          <w:sz w:val="22"/>
        </w:rPr>
        <w:t xml:space="preserve"> code does not exist in system</w:t>
      </w:r>
    </w:p>
    <w:p w14:paraId="47DF8456" w14:textId="233B3A0B" w:rsidR="00240D6B" w:rsidRPr="002F57BC" w:rsidRDefault="00240D6B" w:rsidP="004C5D32">
      <w:pPr>
        <w:pStyle w:val="Style2"/>
        <w:numPr>
          <w:ilvl w:val="0"/>
          <w:numId w:val="63"/>
        </w:numPr>
        <w:spacing w:line="240" w:lineRule="auto"/>
        <w:jc w:val="both"/>
        <w:rPr>
          <w:sz w:val="22"/>
        </w:rPr>
      </w:pPr>
      <w:r w:rsidRPr="002F57BC">
        <w:rPr>
          <w:bCs/>
          <w:sz w:val="22"/>
        </w:rPr>
        <w:t>All dependent transactions related to error record will also get rejected.</w:t>
      </w:r>
    </w:p>
    <w:p w14:paraId="2EF7E8DC" w14:textId="77777777" w:rsidR="00EB0CED" w:rsidRDefault="00EB0CED" w:rsidP="00EB0CED"/>
    <w:p w14:paraId="463B0597" w14:textId="77777777" w:rsidR="00EB0CED" w:rsidRDefault="00EB0CED">
      <w:pPr>
        <w:spacing w:after="240" w:line="252" w:lineRule="auto"/>
        <w:ind w:left="0" w:right="0"/>
        <w:rPr>
          <w:rFonts w:asciiTheme="majorHAnsi" w:eastAsiaTheme="majorEastAsia" w:hAnsiTheme="majorHAnsi" w:cstheme="majorBidi"/>
          <w:caps/>
          <w:color w:val="1E5E9F" w:themeColor="accent3" w:themeShade="BF"/>
        </w:rPr>
      </w:pPr>
      <w:r>
        <w:br w:type="page"/>
      </w:r>
    </w:p>
    <w:p w14:paraId="23E2D4CC" w14:textId="3645BB95" w:rsidR="005811F0" w:rsidRDefault="005811F0" w:rsidP="00295AF3">
      <w:pPr>
        <w:pStyle w:val="Heading3"/>
      </w:pPr>
      <w:bookmarkStart w:id="23" w:name="_Toc50006998"/>
      <w:r>
        <w:lastRenderedPageBreak/>
        <w:t>Process</w:t>
      </w:r>
      <w:r w:rsidR="00E641EB">
        <w:t xml:space="preserve"> flowchart</w:t>
      </w:r>
      <w:bookmarkEnd w:id="23"/>
    </w:p>
    <w:p w14:paraId="0345EFA3" w14:textId="5D579965" w:rsidR="005811F0" w:rsidRDefault="005811F0" w:rsidP="006242D8"/>
    <w:p w14:paraId="3C9E9A14" w14:textId="35F86754" w:rsidR="005811F0" w:rsidRDefault="00A8557E" w:rsidP="002F57BC">
      <w:pPr>
        <w:spacing w:after="240" w:line="252" w:lineRule="auto"/>
        <w:ind w:left="0" w:right="0"/>
        <w:jc w:val="center"/>
      </w:pPr>
      <w:r>
        <w:rPr>
          <w:noProof/>
          <w:lang w:val="en-IN" w:eastAsia="en-IN"/>
        </w:rPr>
        <w:drawing>
          <wp:inline distT="0" distB="0" distL="0" distR="0" wp14:anchorId="5727F9AB" wp14:editId="5FAC1696">
            <wp:extent cx="4770783" cy="4572000"/>
            <wp:effectExtent l="0" t="0" r="0" b="0"/>
            <wp:docPr id="1" name="Picture 1" descr="C:\Users\Parthipan\Downloads\SND_Batch_Income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ipan\Downloads\SND_Batch_Income_Flo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0783" cy="4572000"/>
                    </a:xfrm>
                    <a:prstGeom prst="rect">
                      <a:avLst/>
                    </a:prstGeom>
                    <a:noFill/>
                    <a:ln>
                      <a:noFill/>
                    </a:ln>
                  </pic:spPr>
                </pic:pic>
              </a:graphicData>
            </a:graphic>
          </wp:inline>
        </w:drawing>
      </w:r>
    </w:p>
    <w:p w14:paraId="70BA8281" w14:textId="77777777" w:rsidR="00314437" w:rsidRDefault="00314437">
      <w:pPr>
        <w:spacing w:after="240" w:line="252" w:lineRule="auto"/>
        <w:ind w:left="0" w:right="0"/>
      </w:pPr>
    </w:p>
    <w:p w14:paraId="13D1A407" w14:textId="61524D31" w:rsidR="00EB0CED" w:rsidRDefault="00EB0CED">
      <w:pPr>
        <w:spacing w:after="240" w:line="252" w:lineRule="auto"/>
        <w:ind w:left="0" w:right="0"/>
      </w:pPr>
      <w:r>
        <w:br w:type="page"/>
      </w:r>
    </w:p>
    <w:p w14:paraId="46DB7B21" w14:textId="4B88F08D" w:rsidR="00295AF3" w:rsidRDefault="00295AF3" w:rsidP="005811F0">
      <w:pPr>
        <w:pStyle w:val="Heading1"/>
      </w:pPr>
      <w:bookmarkStart w:id="24" w:name="_Toc50006999"/>
      <w:r>
        <w:lastRenderedPageBreak/>
        <w:t>INTERFACES</w:t>
      </w:r>
      <w:bookmarkEnd w:id="24"/>
    </w:p>
    <w:p w14:paraId="387744D9" w14:textId="15144D05" w:rsidR="005811F0" w:rsidRDefault="00A8557E" w:rsidP="00191614">
      <w:pPr>
        <w:pStyle w:val="Heading2"/>
        <w:ind w:left="0"/>
      </w:pPr>
      <w:bookmarkStart w:id="25" w:name="_Toc50007000"/>
      <w:r>
        <w:t>SITE MAPPING</w:t>
      </w:r>
      <w:r w:rsidR="00314437">
        <w:t xml:space="preserve"> </w:t>
      </w:r>
      <w:r w:rsidR="004A0522">
        <w:t>(</w:t>
      </w:r>
      <w:r w:rsidRPr="00A8557E">
        <w:t>INTHDP001</w:t>
      </w:r>
      <w:r w:rsidR="004A0522">
        <w:t>)</w:t>
      </w:r>
      <w:bookmarkEnd w:id="25"/>
    </w:p>
    <w:tbl>
      <w:tblPr>
        <w:tblStyle w:val="GridTable1Light-Accent310"/>
        <w:tblW w:w="9293" w:type="dxa"/>
        <w:tblInd w:w="85" w:type="dxa"/>
        <w:tblLayout w:type="fixed"/>
        <w:tblLook w:val="0480" w:firstRow="0" w:lastRow="0" w:firstColumn="1" w:lastColumn="0" w:noHBand="0" w:noVBand="1"/>
      </w:tblPr>
      <w:tblGrid>
        <w:gridCol w:w="2766"/>
        <w:gridCol w:w="6527"/>
      </w:tblGrid>
      <w:tr w:rsidR="00BE79C5" w:rsidRPr="00C47003" w14:paraId="3638719B" w14:textId="77777777" w:rsidTr="00BE79C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B82CF5C" w14:textId="5ECC69AC" w:rsidR="00BE79C5" w:rsidRPr="00C47003" w:rsidRDefault="00BE79C5" w:rsidP="00D84808">
            <w:pPr>
              <w:spacing w:after="0" w:line="276" w:lineRule="auto"/>
              <w:rPr>
                <w:b w:val="0"/>
                <w:bCs w:val="0"/>
              </w:rPr>
            </w:pPr>
            <w:r w:rsidRPr="00C47003">
              <w:t>INTERFACE TYPE</w:t>
            </w:r>
            <w:r>
              <w:t>:</w:t>
            </w:r>
          </w:p>
        </w:tc>
        <w:tc>
          <w:tcPr>
            <w:tcW w:w="6527" w:type="dxa"/>
          </w:tcPr>
          <w:p w14:paraId="7459DB21" w14:textId="13267B36" w:rsidR="00BE79C5" w:rsidRPr="00C47003" w:rsidRDefault="00BE79C5" w:rsidP="00D84808">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sidR="002F57BC">
              <w:rPr>
                <w:bCs/>
              </w:rPr>
              <w:t xml:space="preserve"> file feed</w:t>
            </w:r>
          </w:p>
        </w:tc>
      </w:tr>
      <w:tr w:rsidR="00BE79C5" w:rsidRPr="00C47003" w14:paraId="11DE4947" w14:textId="77777777" w:rsidTr="00BE79C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2E6B2173" w14:textId="5275F4C8" w:rsidR="00BE79C5" w:rsidRPr="00C47003" w:rsidRDefault="00BE79C5" w:rsidP="00D84808">
            <w:pPr>
              <w:spacing w:after="0" w:line="276" w:lineRule="auto"/>
              <w:rPr>
                <w:b w:val="0"/>
                <w:bCs w:val="0"/>
              </w:rPr>
            </w:pPr>
            <w:r w:rsidRPr="00C47003">
              <w:t>INTERFACE METHOD</w:t>
            </w:r>
            <w:r>
              <w:t>:</w:t>
            </w:r>
          </w:p>
        </w:tc>
        <w:tc>
          <w:tcPr>
            <w:tcW w:w="6527" w:type="dxa"/>
          </w:tcPr>
          <w:p w14:paraId="5EEEFFF5" w14:textId="0C627C63" w:rsidR="00BE79C5" w:rsidRPr="00C47003" w:rsidRDefault="00BE79C5" w:rsidP="00D84808">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BE79C5" w:rsidRPr="00C47003" w14:paraId="524E98CF" w14:textId="77777777" w:rsidTr="00BE79C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7ADD228" w14:textId="5DC2675B" w:rsidR="00BE79C5" w:rsidRPr="00C47003" w:rsidRDefault="00BE79C5" w:rsidP="00D84808">
            <w:pPr>
              <w:spacing w:after="0" w:line="276" w:lineRule="auto"/>
              <w:rPr>
                <w:b w:val="0"/>
                <w:bCs w:val="0"/>
              </w:rPr>
            </w:pPr>
            <w:r>
              <w:t>INITIATOR</w:t>
            </w:r>
            <w:r w:rsidRPr="00C47003">
              <w:t xml:space="preserve"> </w:t>
            </w:r>
            <w:r>
              <w:t>S</w:t>
            </w:r>
            <w:r w:rsidRPr="00C47003">
              <w:t>YSTEM</w:t>
            </w:r>
            <w:r>
              <w:t>:</w:t>
            </w:r>
          </w:p>
        </w:tc>
        <w:tc>
          <w:tcPr>
            <w:tcW w:w="6527" w:type="dxa"/>
          </w:tcPr>
          <w:p w14:paraId="02640634" w14:textId="1C232815" w:rsidR="00BE79C5" w:rsidRPr="00C47003" w:rsidRDefault="00A8557E" w:rsidP="00D84808">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BE79C5" w:rsidRPr="00C47003" w14:paraId="087EBCD1" w14:textId="77777777" w:rsidTr="00BE79C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C492594" w14:textId="685CE861" w:rsidR="00BE79C5" w:rsidRPr="00C47003" w:rsidRDefault="00BE79C5" w:rsidP="00D84808">
            <w:pPr>
              <w:spacing w:after="0" w:line="276" w:lineRule="auto"/>
              <w:rPr>
                <w:b w:val="0"/>
                <w:bCs w:val="0"/>
              </w:rPr>
            </w:pPr>
            <w:r>
              <w:t>RESPONDER</w:t>
            </w:r>
            <w:r w:rsidRPr="00C47003">
              <w:t xml:space="preserve"> SYSTEM</w:t>
            </w:r>
            <w:r>
              <w:t>:</w:t>
            </w:r>
          </w:p>
        </w:tc>
        <w:tc>
          <w:tcPr>
            <w:tcW w:w="6527" w:type="dxa"/>
          </w:tcPr>
          <w:p w14:paraId="0D336A39" w14:textId="205BE089" w:rsidR="00BE79C5" w:rsidRPr="00C47003" w:rsidRDefault="006A3C08" w:rsidP="00D84808">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8E08F4" w:rsidRPr="00C47003" w14:paraId="5AC53E8D" w14:textId="77777777" w:rsidTr="00BE79C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F855BE0" w14:textId="68B7A84E" w:rsidR="008E08F4" w:rsidRDefault="008E08F4" w:rsidP="00D84808">
            <w:pPr>
              <w:spacing w:after="0" w:line="276" w:lineRule="auto"/>
            </w:pPr>
            <w:r>
              <w:t>FILE FREQUENCY</w:t>
            </w:r>
          </w:p>
        </w:tc>
        <w:tc>
          <w:tcPr>
            <w:tcW w:w="6527" w:type="dxa"/>
          </w:tcPr>
          <w:p w14:paraId="3A228E98" w14:textId="21749EF3" w:rsidR="008E08F4" w:rsidRDefault="008E08F4" w:rsidP="00D84808">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8E08F4" w:rsidRPr="00C47003" w14:paraId="3D831489" w14:textId="77777777" w:rsidTr="00BE79C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E375B2C" w14:textId="12029058" w:rsidR="008E08F4" w:rsidRDefault="008E08F4" w:rsidP="00D84808">
            <w:pPr>
              <w:spacing w:after="0" w:line="276" w:lineRule="auto"/>
            </w:pPr>
            <w:r>
              <w:t>DATA PERIOD</w:t>
            </w:r>
          </w:p>
        </w:tc>
        <w:tc>
          <w:tcPr>
            <w:tcW w:w="6527" w:type="dxa"/>
          </w:tcPr>
          <w:p w14:paraId="7CB16BD7" w14:textId="07683F10" w:rsidR="008E08F4" w:rsidRDefault="008E08F4" w:rsidP="00D84808">
            <w:pPr>
              <w:spacing w:after="0" w:line="276" w:lineRule="auto"/>
              <w:cnfStyle w:val="000000000000" w:firstRow="0" w:lastRow="0" w:firstColumn="0" w:lastColumn="0" w:oddVBand="0" w:evenVBand="0" w:oddHBand="0" w:evenHBand="0" w:firstRowFirstColumn="0" w:firstRowLastColumn="0" w:lastRowFirstColumn="0" w:lastRowLastColumn="0"/>
            </w:pPr>
            <w:r>
              <w:t>Snapshot</w:t>
            </w:r>
          </w:p>
        </w:tc>
      </w:tr>
      <w:tr w:rsidR="0034309D" w:rsidRPr="00C47003" w14:paraId="609A087E" w14:textId="77777777" w:rsidTr="00BE79C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F4B3E52" w14:textId="7DD13D7B" w:rsidR="0034309D" w:rsidRDefault="0034309D" w:rsidP="0034309D">
            <w:pPr>
              <w:spacing w:after="0" w:line="276" w:lineRule="auto"/>
            </w:pPr>
            <w:r>
              <w:t>ORIGINAL DATA SOURCE:</w:t>
            </w:r>
          </w:p>
        </w:tc>
        <w:tc>
          <w:tcPr>
            <w:tcW w:w="6527" w:type="dxa"/>
          </w:tcPr>
          <w:p w14:paraId="34A2B22C" w14:textId="5F308800"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4D56B77E" w14:textId="77777777" w:rsidR="006F15CF" w:rsidRDefault="006F15CF" w:rsidP="00295AF3">
      <w:pPr>
        <w:pStyle w:val="Heading3"/>
      </w:pPr>
      <w:bookmarkStart w:id="26" w:name="_Toc50007001"/>
      <w:r w:rsidRPr="005811F0">
        <w:t>Context goal</w:t>
      </w:r>
      <w:bookmarkEnd w:id="26"/>
    </w:p>
    <w:p w14:paraId="4E49D3BD" w14:textId="30117468" w:rsidR="00D84808" w:rsidRDefault="00A8557E" w:rsidP="00295AF3">
      <w:pPr>
        <w:numPr>
          <w:ilvl w:val="0"/>
          <w:numId w:val="3"/>
        </w:numPr>
        <w:spacing w:after="0"/>
        <w:ind w:right="0"/>
        <w:jc w:val="both"/>
      </w:pPr>
      <w:r>
        <w:t>HADOOP</w:t>
      </w:r>
      <w:r w:rsidR="004B07D0">
        <w:t xml:space="preserve"> system will generate a </w:t>
      </w:r>
      <w:r>
        <w:t xml:space="preserve">daily </w:t>
      </w:r>
      <w:r w:rsidR="004B07D0">
        <w:t xml:space="preserve">file for latest </w:t>
      </w:r>
      <w:r>
        <w:t>site mapping snapshot information</w:t>
      </w:r>
      <w:r w:rsidR="004B07D0">
        <w:t xml:space="preserve">. </w:t>
      </w:r>
    </w:p>
    <w:p w14:paraId="74707125" w14:textId="60EFBAD2" w:rsidR="004B07D0" w:rsidRDefault="00A8557E" w:rsidP="00295AF3">
      <w:pPr>
        <w:numPr>
          <w:ilvl w:val="0"/>
          <w:numId w:val="3"/>
        </w:numPr>
        <w:spacing w:after="0"/>
        <w:ind w:right="0"/>
        <w:jc w:val="both"/>
      </w:pPr>
      <w:r>
        <w:t>MOBII use this mapped file to identify the corresponding sales territory from various other interfaces which supplies data based on site id.</w:t>
      </w:r>
    </w:p>
    <w:p w14:paraId="3EDCA92F" w14:textId="2AD60122" w:rsidR="008F4A29" w:rsidRDefault="008F4A29" w:rsidP="00295AF3">
      <w:pPr>
        <w:numPr>
          <w:ilvl w:val="0"/>
          <w:numId w:val="3"/>
        </w:numPr>
        <w:spacing w:after="0"/>
        <w:ind w:right="0"/>
        <w:jc w:val="both"/>
      </w:pPr>
      <w:r>
        <w:t>File name must include prepared date with time</w:t>
      </w:r>
      <w:r w:rsidR="00451FCC">
        <w:t>, (current date with time)</w:t>
      </w:r>
    </w:p>
    <w:p w14:paraId="5684A38F" w14:textId="77777777" w:rsidR="000413FE" w:rsidRDefault="000413FE" w:rsidP="000413FE">
      <w:pPr>
        <w:numPr>
          <w:ilvl w:val="0"/>
          <w:numId w:val="3"/>
        </w:numPr>
        <w:spacing w:after="0"/>
        <w:ind w:right="0"/>
        <w:jc w:val="both"/>
      </w:pPr>
      <w:bookmarkStart w:id="27" w:name="_Toc50007002"/>
      <w:r>
        <w:t>HADOOP must push file to the MOBII path daily before 2AM with latest updated records. MOBII scheduler will pick pushed files for process.</w:t>
      </w:r>
    </w:p>
    <w:p w14:paraId="39837606" w14:textId="77777777" w:rsidR="000413FE" w:rsidRPr="005811F0" w:rsidRDefault="000413FE" w:rsidP="000413FE">
      <w:pPr>
        <w:numPr>
          <w:ilvl w:val="0"/>
          <w:numId w:val="3"/>
        </w:numPr>
        <w:spacing w:after="0"/>
        <w:ind w:right="0"/>
        <w:jc w:val="both"/>
      </w:pPr>
      <w:r>
        <w:t>Files from Landing path will be deleted, after copied by MOBII from Landing to Actual (A) path.</w:t>
      </w:r>
    </w:p>
    <w:p w14:paraId="747B213C" w14:textId="77777777" w:rsidR="006F15CF" w:rsidRDefault="006F15CF" w:rsidP="00295AF3">
      <w:pPr>
        <w:pStyle w:val="Heading3"/>
      </w:pPr>
      <w:r w:rsidRPr="005811F0">
        <w:t>Pre-conditions</w:t>
      </w:r>
      <w:bookmarkEnd w:id="27"/>
    </w:p>
    <w:p w14:paraId="32B700FF" w14:textId="266603E7" w:rsidR="006F15CF" w:rsidRDefault="00E7010B" w:rsidP="007C3426">
      <w:pPr>
        <w:pStyle w:val="ListParagraph"/>
        <w:numPr>
          <w:ilvl w:val="0"/>
          <w:numId w:val="4"/>
        </w:numPr>
      </w:pPr>
      <w:r>
        <w:t>Server path is accessible by HADOOP.</w:t>
      </w:r>
    </w:p>
    <w:p w14:paraId="37BE9BA6" w14:textId="6674C513" w:rsidR="00E7010B" w:rsidRPr="004B07D0" w:rsidRDefault="00E7010B" w:rsidP="007C3426">
      <w:pPr>
        <w:pStyle w:val="ListParagraph"/>
        <w:numPr>
          <w:ilvl w:val="0"/>
          <w:numId w:val="4"/>
        </w:numPr>
      </w:pPr>
      <w:r>
        <w:t>All sales territory ids must be pre-created in MOBII.</w:t>
      </w:r>
    </w:p>
    <w:p w14:paraId="31ADF667" w14:textId="77777777" w:rsidR="006F15CF" w:rsidRPr="005811F0" w:rsidRDefault="006F15CF" w:rsidP="00295AF3">
      <w:pPr>
        <w:pStyle w:val="Heading3"/>
        <w:rPr>
          <w:highlight w:val="yellow"/>
        </w:rPr>
      </w:pPr>
      <w:bookmarkStart w:id="28" w:name="_Toc50007003"/>
      <w:r w:rsidRPr="005811F0">
        <w:t>Post-conditions</w:t>
      </w:r>
      <w:bookmarkEnd w:id="28"/>
    </w:p>
    <w:p w14:paraId="086222F1" w14:textId="6ED45CA3" w:rsidR="00E7010B" w:rsidRDefault="00E7010B" w:rsidP="007C3426">
      <w:pPr>
        <w:pStyle w:val="ListParagraph"/>
        <w:numPr>
          <w:ilvl w:val="0"/>
          <w:numId w:val="6"/>
        </w:numPr>
        <w:rPr>
          <w:rFonts w:eastAsiaTheme="majorEastAsia"/>
        </w:rPr>
      </w:pPr>
      <w:r>
        <w:rPr>
          <w:rFonts w:eastAsiaTheme="majorEastAsia"/>
        </w:rPr>
        <w:t xml:space="preserve">If MOBII has given SITE ID and there is no change with mapping it </w:t>
      </w:r>
      <w:r w:rsidR="009F2BD8">
        <w:rPr>
          <w:rFonts w:eastAsiaTheme="majorEastAsia"/>
        </w:rPr>
        <w:t>skips</w:t>
      </w:r>
      <w:r>
        <w:rPr>
          <w:rFonts w:eastAsiaTheme="majorEastAsia"/>
        </w:rPr>
        <w:t xml:space="preserve"> the row.</w:t>
      </w:r>
    </w:p>
    <w:p w14:paraId="1E2CC194" w14:textId="4CBB143C" w:rsidR="005D1517" w:rsidRDefault="00E7010B" w:rsidP="007C3426">
      <w:pPr>
        <w:pStyle w:val="ListParagraph"/>
        <w:numPr>
          <w:ilvl w:val="0"/>
          <w:numId w:val="6"/>
        </w:numPr>
        <w:rPr>
          <w:rFonts w:eastAsiaTheme="majorEastAsia"/>
        </w:rPr>
      </w:pPr>
      <w:r>
        <w:rPr>
          <w:rFonts w:eastAsiaTheme="majorEastAsia"/>
        </w:rPr>
        <w:t xml:space="preserve">If MOBII has given SITE ID and there are changes in with </w:t>
      </w:r>
      <w:r w:rsidR="009F2BD8">
        <w:rPr>
          <w:rFonts w:eastAsiaTheme="majorEastAsia"/>
        </w:rPr>
        <w:t>mapping,</w:t>
      </w:r>
      <w:r>
        <w:rPr>
          <w:rFonts w:eastAsiaTheme="majorEastAsia"/>
        </w:rPr>
        <w:t xml:space="preserve"> then it </w:t>
      </w:r>
      <w:r w:rsidR="00C1090E">
        <w:rPr>
          <w:rFonts w:eastAsiaTheme="majorEastAsia"/>
        </w:rPr>
        <w:t>replaces</w:t>
      </w:r>
      <w:r>
        <w:rPr>
          <w:rFonts w:eastAsiaTheme="majorEastAsia"/>
        </w:rPr>
        <w:t xml:space="preserve"> the mapping in system and </w:t>
      </w:r>
      <w:r w:rsidR="00C1090E">
        <w:rPr>
          <w:rFonts w:eastAsiaTheme="majorEastAsia"/>
        </w:rPr>
        <w:t>stores</w:t>
      </w:r>
      <w:r>
        <w:rPr>
          <w:rFonts w:eastAsiaTheme="majorEastAsia"/>
        </w:rPr>
        <w:t xml:space="preserve"> the modified date.</w:t>
      </w:r>
    </w:p>
    <w:p w14:paraId="28B94CCF" w14:textId="67C4720B" w:rsidR="00E7010B" w:rsidRPr="005811F0" w:rsidRDefault="00E7010B" w:rsidP="007C3426">
      <w:pPr>
        <w:pStyle w:val="ListParagraph"/>
        <w:numPr>
          <w:ilvl w:val="0"/>
          <w:numId w:val="6"/>
        </w:numPr>
        <w:rPr>
          <w:rFonts w:eastAsiaTheme="majorEastAsia"/>
        </w:rPr>
      </w:pPr>
      <w:r>
        <w:rPr>
          <w:rFonts w:eastAsiaTheme="majorEastAsia"/>
        </w:rPr>
        <w:t>If MOBII is not having given SITE ID then it will create a new record for it.</w:t>
      </w:r>
    </w:p>
    <w:p w14:paraId="0205DB37" w14:textId="6AC8C3EA" w:rsidR="00236832" w:rsidRDefault="00E641EB" w:rsidP="00295AF3">
      <w:pPr>
        <w:pStyle w:val="Heading3"/>
      </w:pPr>
      <w:bookmarkStart w:id="29" w:name="_Toc50007004"/>
      <w:r>
        <w:t>File naming</w:t>
      </w:r>
      <w:bookmarkEnd w:id="29"/>
    </w:p>
    <w:p w14:paraId="57338234" w14:textId="34D8B89E" w:rsidR="00236832" w:rsidRPr="00236832" w:rsidRDefault="00E7010B" w:rsidP="00AB5093">
      <w:pPr>
        <w:spacing w:after="0"/>
        <w:rPr>
          <w:rFonts w:eastAsiaTheme="majorEastAsia"/>
        </w:rPr>
      </w:pPr>
      <w:proofErr w:type="spellStart"/>
      <w:r w:rsidRPr="00E7010B">
        <w:rPr>
          <w:rFonts w:eastAsiaTheme="majorEastAsia"/>
        </w:rPr>
        <w:t>site_mapping</w:t>
      </w:r>
      <w:proofErr w:type="spellEnd"/>
      <w:r w:rsidR="00247A8F">
        <w:rPr>
          <w:rFonts w:eastAsiaTheme="majorEastAsia"/>
        </w:rPr>
        <w:t>_</w:t>
      </w:r>
      <w:r w:rsidR="00236832" w:rsidRPr="00236832">
        <w:rPr>
          <w:rFonts w:eastAsiaTheme="majorEastAsia"/>
        </w:rPr>
        <w:t>&lt;YYYYMMDDHH24MISS&gt;.csv.gz</w:t>
      </w:r>
    </w:p>
    <w:p w14:paraId="6E16F61B" w14:textId="690D4F7B" w:rsidR="00236832" w:rsidRDefault="00236832" w:rsidP="00AB5093">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75BC7B6B" w14:textId="04D68F0F" w:rsidR="00236832" w:rsidRDefault="00236832" w:rsidP="00AB5093">
      <w:pPr>
        <w:pStyle w:val="ListParagraph"/>
        <w:numPr>
          <w:ilvl w:val="0"/>
          <w:numId w:val="8"/>
        </w:numPr>
        <w:spacing w:after="0"/>
        <w:rPr>
          <w:rFonts w:eastAsiaTheme="majorEastAsia"/>
        </w:rPr>
      </w:pPr>
      <w:r>
        <w:rPr>
          <w:rFonts w:eastAsiaTheme="majorEastAsia"/>
        </w:rPr>
        <w:t xml:space="preserve">Sample Actual File Name is </w:t>
      </w:r>
      <w:r w:rsidR="00E7010B" w:rsidRPr="00247A8F">
        <w:rPr>
          <w:rFonts w:eastAsiaTheme="majorEastAsia"/>
          <w:i/>
          <w:iCs/>
        </w:rPr>
        <w:t>site_mapping</w:t>
      </w:r>
      <w:r w:rsidRPr="00247A8F">
        <w:rPr>
          <w:rFonts w:eastAsiaTheme="majorEastAsia"/>
          <w:i/>
          <w:iCs/>
        </w:rPr>
        <w:t>_20200203013512.csv.gz</w:t>
      </w:r>
    </w:p>
    <w:p w14:paraId="66731536" w14:textId="59CA9F9B" w:rsidR="00236832" w:rsidRPr="00236832" w:rsidRDefault="00236832" w:rsidP="00AB5093">
      <w:pPr>
        <w:pStyle w:val="ListParagraph"/>
        <w:numPr>
          <w:ilvl w:val="0"/>
          <w:numId w:val="8"/>
        </w:numPr>
        <w:spacing w:after="0"/>
        <w:rPr>
          <w:rFonts w:eastAsiaTheme="majorEastAsia"/>
        </w:rPr>
      </w:pPr>
      <w:r>
        <w:rPr>
          <w:rFonts w:eastAsiaTheme="majorEastAsia"/>
        </w:rPr>
        <w:t xml:space="preserve">Sample Control File Name is </w:t>
      </w:r>
      <w:r w:rsidR="00E7010B" w:rsidRPr="00247A8F">
        <w:rPr>
          <w:rFonts w:eastAsiaTheme="majorEastAsia"/>
          <w:i/>
          <w:iCs/>
        </w:rPr>
        <w:t>site_mapping_</w:t>
      </w:r>
      <w:r w:rsidRPr="00247A8F">
        <w:rPr>
          <w:rFonts w:eastAsiaTheme="majorEastAsia"/>
          <w:i/>
          <w:iCs/>
        </w:rPr>
        <w:t>20200203013512.ctl.gz</w:t>
      </w:r>
    </w:p>
    <w:p w14:paraId="4921F5C1" w14:textId="205DE4B1" w:rsidR="005811F0" w:rsidRPr="005811F0" w:rsidRDefault="00C1090E" w:rsidP="00295AF3">
      <w:pPr>
        <w:pStyle w:val="Heading3"/>
      </w:pPr>
      <w:bookmarkStart w:id="30" w:name="_Toc50007005"/>
      <w:r>
        <w:t xml:space="preserve">File </w:t>
      </w:r>
      <w:r w:rsidR="005811F0">
        <w:t>P</w:t>
      </w:r>
      <w:r w:rsidR="005811F0" w:rsidRPr="005811F0">
        <w:t>ath</w:t>
      </w:r>
      <w:bookmarkEnd w:id="30"/>
    </w:p>
    <w:p w14:paraId="1CAA5E16" w14:textId="6F6E44A4" w:rsidR="005811F0" w:rsidRPr="00A20C67" w:rsidRDefault="007F14AC" w:rsidP="007F14AC">
      <w:pPr>
        <w:spacing w:after="0"/>
        <w:rPr>
          <w:rFonts w:cstheme="minorHAnsi"/>
        </w:rPr>
      </w:pPr>
      <w:r w:rsidRPr="00A20C67">
        <w:rPr>
          <w:rFonts w:cstheme="minorHAnsi"/>
        </w:rPr>
        <w:t>Landing</w:t>
      </w:r>
      <w:r w:rsidR="005811F0" w:rsidRPr="00A20C67">
        <w:rPr>
          <w:rFonts w:cstheme="minorHAnsi"/>
        </w:rPr>
        <w:t>:</w:t>
      </w:r>
      <w:r w:rsidRPr="00A20C67">
        <w:rPr>
          <w:rFonts w:cstheme="minorHAnsi"/>
        </w:rPr>
        <w:tab/>
      </w:r>
      <w:r w:rsidR="00AF5720" w:rsidRPr="00A20C67">
        <w:rPr>
          <w:rFonts w:cstheme="minorHAnsi"/>
          <w:color w:val="000000"/>
          <w:shd w:val="clear" w:color="auto" w:fill="FFFFFF"/>
        </w:rPr>
        <w:t>/home/</w:t>
      </w:r>
      <w:proofErr w:type="spellStart"/>
      <w:r w:rsidR="00AF5720" w:rsidRPr="00A20C67">
        <w:rPr>
          <w:rFonts w:cstheme="minorHAnsi"/>
          <w:color w:val="000000"/>
          <w:shd w:val="clear" w:color="auto" w:fill="FFFFFF"/>
        </w:rPr>
        <w:t>hdp</w:t>
      </w:r>
      <w:r w:rsidR="00E840BA" w:rsidRPr="00A20C67">
        <w:rPr>
          <w:rFonts w:cstheme="minorHAnsi"/>
          <w:color w:val="000000"/>
          <w:shd w:val="clear" w:color="auto" w:fill="FFFFFF"/>
        </w:rPr>
        <w:t>user</w:t>
      </w:r>
      <w:proofErr w:type="spellEnd"/>
      <w:r w:rsidR="00E840BA" w:rsidRPr="00A20C67">
        <w:rPr>
          <w:rFonts w:cstheme="minorHAnsi"/>
          <w:color w:val="000000"/>
          <w:shd w:val="clear" w:color="auto" w:fill="FFFFFF"/>
        </w:rPr>
        <w:t>/interfaces/</w:t>
      </w:r>
      <w:r w:rsidR="00E7010B" w:rsidRPr="00A20C67">
        <w:rPr>
          <w:rFonts w:cstheme="minorHAnsi"/>
          <w:color w:val="000000"/>
          <w:shd w:val="clear" w:color="auto" w:fill="FFFFFF"/>
        </w:rPr>
        <w:t>HADOOP</w:t>
      </w:r>
      <w:r w:rsidR="00E840BA" w:rsidRPr="00A20C67">
        <w:rPr>
          <w:rFonts w:cstheme="minorHAnsi"/>
          <w:color w:val="000000"/>
          <w:shd w:val="clear" w:color="auto" w:fill="FFFFFF"/>
        </w:rPr>
        <w:t>/</w:t>
      </w:r>
      <w:proofErr w:type="spellStart"/>
      <w:r w:rsidR="00E840BA" w:rsidRPr="00A20C67">
        <w:rPr>
          <w:rFonts w:cstheme="minorHAnsi"/>
          <w:color w:val="000000"/>
          <w:shd w:val="clear" w:color="auto" w:fill="FFFFFF"/>
        </w:rPr>
        <w:t>master_files</w:t>
      </w:r>
      <w:proofErr w:type="spellEnd"/>
      <w:r w:rsidR="00E840BA" w:rsidRPr="00A20C67">
        <w:rPr>
          <w:rFonts w:cstheme="minorHAnsi"/>
          <w:color w:val="000000"/>
          <w:shd w:val="clear" w:color="auto" w:fill="FFFFFF"/>
        </w:rPr>
        <w:t>/</w:t>
      </w:r>
      <w:proofErr w:type="spellStart"/>
      <w:r w:rsidR="00E7010B" w:rsidRPr="00A20C67">
        <w:rPr>
          <w:rFonts w:cstheme="minorHAnsi"/>
          <w:color w:val="000000"/>
          <w:shd w:val="clear" w:color="auto" w:fill="FFFFFF"/>
        </w:rPr>
        <w:t>site_mapping</w:t>
      </w:r>
      <w:proofErr w:type="spellEnd"/>
      <w:r w:rsidR="00E840BA" w:rsidRPr="00A20C67">
        <w:rPr>
          <w:rFonts w:cstheme="minorHAnsi"/>
          <w:color w:val="000000"/>
          <w:shd w:val="clear" w:color="auto" w:fill="FFFFFF"/>
        </w:rPr>
        <w:t>/</w:t>
      </w:r>
    </w:p>
    <w:p w14:paraId="775BCB05" w14:textId="6BEB6F4F" w:rsidR="007F14AC" w:rsidRPr="00A20C67" w:rsidRDefault="007F14AC" w:rsidP="007F14AC">
      <w:pPr>
        <w:spacing w:after="0"/>
        <w:rPr>
          <w:rFonts w:cstheme="minorHAnsi"/>
        </w:rPr>
      </w:pPr>
      <w:r w:rsidRPr="00A20C67">
        <w:rPr>
          <w:rFonts w:cstheme="minorHAnsi"/>
        </w:rPr>
        <w:t>Actual</w:t>
      </w:r>
      <w:r w:rsidR="001B4456" w:rsidRPr="00A20C67">
        <w:rPr>
          <w:rFonts w:cstheme="minorHAnsi"/>
        </w:rPr>
        <w:t xml:space="preserve"> (A)</w:t>
      </w:r>
      <w:r w:rsidR="005811F0" w:rsidRPr="00A20C67">
        <w:rPr>
          <w:rFonts w:cstheme="minorHAnsi"/>
        </w:rPr>
        <w:t>:</w:t>
      </w:r>
      <w:r w:rsidR="001B4456" w:rsidRPr="00A20C67">
        <w:rPr>
          <w:rFonts w:cstheme="minorHAnsi"/>
        </w:rPr>
        <w:tab/>
      </w:r>
      <w:r w:rsidR="00E840BA" w:rsidRPr="00A20C67">
        <w:rPr>
          <w:rFonts w:cstheme="minorHAnsi"/>
          <w:color w:val="000000"/>
          <w:shd w:val="clear" w:color="auto" w:fill="FFFFFF"/>
        </w:rPr>
        <w:t>/snoc/interfaces/S-NOC/interfaces/master_file/</w:t>
      </w:r>
      <w:r w:rsidR="00E7010B" w:rsidRPr="00A20C67">
        <w:rPr>
          <w:rFonts w:cstheme="minorHAnsi"/>
          <w:color w:val="000000"/>
          <w:shd w:val="clear" w:color="auto" w:fill="FFFFFF"/>
        </w:rPr>
        <w:t>HADOOP/site_mapping</w:t>
      </w:r>
      <w:r w:rsidR="00E840BA" w:rsidRPr="00A20C67">
        <w:rPr>
          <w:rFonts w:cstheme="minorHAnsi"/>
          <w:color w:val="000000"/>
          <w:shd w:val="clear" w:color="auto" w:fill="FFFFFF"/>
        </w:rPr>
        <w:t>/</w:t>
      </w:r>
    </w:p>
    <w:p w14:paraId="2E1D66C7" w14:textId="71089E4F" w:rsidR="00E840BA" w:rsidRPr="00A20C67" w:rsidRDefault="00E840BA" w:rsidP="007F14AC">
      <w:pPr>
        <w:spacing w:after="0"/>
        <w:rPr>
          <w:rFonts w:cstheme="minorHAnsi"/>
        </w:rPr>
      </w:pPr>
      <w:r w:rsidRPr="00A20C67">
        <w:rPr>
          <w:rFonts w:cstheme="minorHAnsi"/>
        </w:rPr>
        <w:t>Rejected</w:t>
      </w:r>
      <w:r w:rsidR="001B4456" w:rsidRPr="00A20C67">
        <w:rPr>
          <w:rFonts w:cstheme="minorHAnsi"/>
        </w:rPr>
        <w:t xml:space="preserve"> (R)</w:t>
      </w:r>
      <w:r w:rsidRPr="00A20C67">
        <w:rPr>
          <w:rFonts w:cstheme="minorHAnsi"/>
        </w:rPr>
        <w:t xml:space="preserve">: </w:t>
      </w:r>
      <w:r w:rsidR="007F14AC" w:rsidRPr="00A20C67">
        <w:rPr>
          <w:rFonts w:cstheme="minorHAnsi"/>
        </w:rPr>
        <w:tab/>
      </w:r>
      <w:r w:rsidRPr="00A20C67">
        <w:rPr>
          <w:rFonts w:cstheme="minorHAnsi"/>
          <w:color w:val="000000"/>
          <w:shd w:val="clear" w:color="auto" w:fill="FFFFFF"/>
        </w:rPr>
        <w:t>/snoc/interfaces/S-NOC/interfaces/rejected_file/</w:t>
      </w:r>
      <w:r w:rsidR="00E7010B" w:rsidRPr="00A20C67">
        <w:rPr>
          <w:rFonts w:cstheme="minorHAnsi"/>
          <w:color w:val="000000"/>
          <w:shd w:val="clear" w:color="auto" w:fill="FFFFFF"/>
        </w:rPr>
        <w:t>HADOOP/site_mapping/</w:t>
      </w:r>
    </w:p>
    <w:p w14:paraId="48D40D4B" w14:textId="63893FD8" w:rsidR="007F14AC" w:rsidRPr="00A20C67" w:rsidRDefault="001B4456" w:rsidP="007F14AC">
      <w:pPr>
        <w:spacing w:after="0"/>
        <w:rPr>
          <w:rFonts w:cstheme="minorHAnsi"/>
        </w:rPr>
      </w:pPr>
      <w:r w:rsidRPr="00A20C67">
        <w:rPr>
          <w:rFonts w:cstheme="minorHAnsi"/>
        </w:rPr>
        <w:t>B</w:t>
      </w:r>
      <w:r w:rsidR="007F14AC" w:rsidRPr="00A20C67">
        <w:rPr>
          <w:rFonts w:cstheme="minorHAnsi"/>
        </w:rPr>
        <w:t>ackup</w:t>
      </w:r>
      <w:r w:rsidRPr="00A20C67">
        <w:rPr>
          <w:rFonts w:cstheme="minorHAnsi"/>
        </w:rPr>
        <w:t xml:space="preserve"> (A)</w:t>
      </w:r>
      <w:r w:rsidR="007F14AC" w:rsidRPr="00A20C67">
        <w:rPr>
          <w:rFonts w:cstheme="minorHAnsi"/>
        </w:rPr>
        <w:t xml:space="preserve">: </w:t>
      </w:r>
      <w:r w:rsidR="007F14AC" w:rsidRPr="00A20C67">
        <w:rPr>
          <w:rFonts w:cstheme="minorHAnsi"/>
        </w:rPr>
        <w:tab/>
      </w:r>
      <w:r w:rsidR="007F14AC" w:rsidRPr="00A20C67">
        <w:rPr>
          <w:rFonts w:cstheme="minorHAnsi"/>
          <w:color w:val="000000"/>
          <w:shd w:val="clear" w:color="auto" w:fill="FFFFFF"/>
        </w:rPr>
        <w:t>/snoc/interfaces/S-NOC/interfaces/backup/master_file/HADOOP/site_mapping/</w:t>
      </w:r>
    </w:p>
    <w:p w14:paraId="2194AD37" w14:textId="56DCF9A8" w:rsidR="005811F0" w:rsidRPr="00A20C67" w:rsidRDefault="001B4456" w:rsidP="007F14AC">
      <w:pPr>
        <w:spacing w:after="0"/>
        <w:rPr>
          <w:rFonts w:cstheme="minorHAnsi"/>
        </w:rPr>
      </w:pPr>
      <w:r w:rsidRPr="00A20C67">
        <w:rPr>
          <w:rFonts w:cstheme="minorHAnsi"/>
        </w:rPr>
        <w:t>B</w:t>
      </w:r>
      <w:r w:rsidR="00E840BA" w:rsidRPr="00A20C67">
        <w:rPr>
          <w:rFonts w:cstheme="minorHAnsi"/>
        </w:rPr>
        <w:t>ackup</w:t>
      </w:r>
      <w:r w:rsidRPr="00A20C67">
        <w:rPr>
          <w:rFonts w:cstheme="minorHAnsi"/>
        </w:rPr>
        <w:t xml:space="preserve"> (R)</w:t>
      </w:r>
      <w:r w:rsidR="00E840BA" w:rsidRPr="00A20C67">
        <w:rPr>
          <w:rFonts w:cstheme="minorHAnsi"/>
        </w:rPr>
        <w:t xml:space="preserve">: </w:t>
      </w:r>
      <w:r w:rsidR="007F14AC" w:rsidRPr="00A20C67">
        <w:rPr>
          <w:rFonts w:cstheme="minorHAnsi"/>
        </w:rPr>
        <w:tab/>
      </w:r>
      <w:r w:rsidR="00E840BA" w:rsidRPr="00A20C67">
        <w:rPr>
          <w:rFonts w:cstheme="minorHAnsi"/>
          <w:color w:val="000000"/>
          <w:shd w:val="clear" w:color="auto" w:fill="FFFFFF"/>
        </w:rPr>
        <w:t>/snoc/interfaces/S-NOC/interfaces/backup/rejected_file/</w:t>
      </w:r>
      <w:r w:rsidR="00E7010B" w:rsidRPr="00A20C67">
        <w:rPr>
          <w:rFonts w:cstheme="minorHAnsi"/>
          <w:color w:val="000000"/>
          <w:shd w:val="clear" w:color="auto" w:fill="FFFFFF"/>
        </w:rPr>
        <w:t>HADOOP/site_mapping/</w:t>
      </w:r>
    </w:p>
    <w:p w14:paraId="0A188876" w14:textId="77777777" w:rsidR="007F14AC" w:rsidRDefault="007F14AC">
      <w:pPr>
        <w:spacing w:after="240" w:line="252" w:lineRule="auto"/>
        <w:ind w:left="0" w:right="0"/>
        <w:rPr>
          <w:rFonts w:asciiTheme="majorHAnsi" w:eastAsiaTheme="majorEastAsia" w:hAnsiTheme="majorHAnsi" w:cstheme="majorBidi"/>
          <w:caps/>
          <w:color w:val="1E5E9F" w:themeColor="accent3" w:themeShade="BF"/>
        </w:rPr>
      </w:pPr>
      <w:r>
        <w:br w:type="page"/>
      </w:r>
    </w:p>
    <w:p w14:paraId="0A36ADF0" w14:textId="4AE68F69" w:rsidR="005811F0" w:rsidRPr="00E641EB" w:rsidRDefault="00E641EB" w:rsidP="00295AF3">
      <w:pPr>
        <w:pStyle w:val="Heading3"/>
      </w:pPr>
      <w:bookmarkStart w:id="31" w:name="_Toc50007006"/>
      <w:r w:rsidRPr="00E641EB">
        <w:lastRenderedPageBreak/>
        <w:t>Data</w:t>
      </w:r>
      <w:r w:rsidR="00D84808" w:rsidRPr="00E641EB">
        <w:t xml:space="preserve"> </w:t>
      </w:r>
      <w:r w:rsidRPr="00E641EB">
        <w:t>feed fields</w:t>
      </w:r>
      <w:bookmarkEnd w:id="31"/>
    </w:p>
    <w:tbl>
      <w:tblPr>
        <w:tblStyle w:val="GridTable1Light-Accent310"/>
        <w:tblW w:w="9450" w:type="dxa"/>
        <w:tblInd w:w="108" w:type="dxa"/>
        <w:tblLook w:val="0420" w:firstRow="1" w:lastRow="0" w:firstColumn="0" w:lastColumn="0" w:noHBand="0" w:noVBand="1"/>
      </w:tblPr>
      <w:tblGrid>
        <w:gridCol w:w="1871"/>
        <w:gridCol w:w="1265"/>
        <w:gridCol w:w="1800"/>
        <w:gridCol w:w="4514"/>
      </w:tblGrid>
      <w:tr w:rsidR="00421419" w:rsidRPr="00D56C53" w14:paraId="5C11322E"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871" w:type="dxa"/>
            <w:noWrap/>
            <w:hideMark/>
          </w:tcPr>
          <w:p w14:paraId="141441C3" w14:textId="77777777" w:rsidR="00421419" w:rsidRPr="00D56C53" w:rsidRDefault="00421419" w:rsidP="00D56C5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5" w:type="dxa"/>
            <w:noWrap/>
            <w:hideMark/>
          </w:tcPr>
          <w:p w14:paraId="682B8950" w14:textId="77777777" w:rsidR="00421419" w:rsidRPr="00D56C53" w:rsidRDefault="00421419" w:rsidP="00D56C5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0" w:type="dxa"/>
            <w:noWrap/>
            <w:hideMark/>
          </w:tcPr>
          <w:p w14:paraId="693FBA18" w14:textId="0760190C" w:rsidR="00421419" w:rsidRPr="00D56C53" w:rsidRDefault="00421419" w:rsidP="00D56C5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w:t>
            </w:r>
          </w:p>
        </w:tc>
        <w:tc>
          <w:tcPr>
            <w:tcW w:w="4514" w:type="dxa"/>
            <w:noWrap/>
            <w:hideMark/>
          </w:tcPr>
          <w:p w14:paraId="4CD32A79" w14:textId="77777777" w:rsidR="00421419" w:rsidRPr="00D56C53" w:rsidRDefault="00421419" w:rsidP="00D56C5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5123794D" w14:textId="77777777" w:rsidTr="00421419">
        <w:trPr>
          <w:trHeight w:val="300"/>
        </w:trPr>
        <w:tc>
          <w:tcPr>
            <w:tcW w:w="1871" w:type="dxa"/>
            <w:noWrap/>
            <w:hideMark/>
          </w:tcPr>
          <w:p w14:paraId="2C8F90FF" w14:textId="70DDE929"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DATE</w:t>
            </w:r>
          </w:p>
        </w:tc>
        <w:tc>
          <w:tcPr>
            <w:tcW w:w="1265" w:type="dxa"/>
            <w:noWrap/>
            <w:hideMark/>
          </w:tcPr>
          <w:p w14:paraId="1ABA4129"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7662700C" w14:textId="4CE3FD4B"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514" w:type="dxa"/>
            <w:noWrap/>
            <w:hideMark/>
          </w:tcPr>
          <w:p w14:paraId="3971785E" w14:textId="5EA2D401"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mapping date with sales territory</w:t>
            </w:r>
          </w:p>
        </w:tc>
      </w:tr>
      <w:tr w:rsidR="00421419" w:rsidRPr="00D56C53" w14:paraId="7D56C1AD" w14:textId="77777777" w:rsidTr="00421419">
        <w:trPr>
          <w:trHeight w:val="300"/>
        </w:trPr>
        <w:tc>
          <w:tcPr>
            <w:tcW w:w="1871" w:type="dxa"/>
            <w:noWrap/>
            <w:hideMark/>
          </w:tcPr>
          <w:p w14:paraId="3EFA08F3" w14:textId="11A47FC4"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SITE_ID</w:t>
            </w:r>
          </w:p>
        </w:tc>
        <w:tc>
          <w:tcPr>
            <w:tcW w:w="1265" w:type="dxa"/>
            <w:noWrap/>
            <w:hideMark/>
          </w:tcPr>
          <w:p w14:paraId="193623CD"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4D083AED" w14:textId="1037ED64"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hideMark/>
          </w:tcPr>
          <w:p w14:paraId="4FC96C90" w14:textId="67C327C4"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reference code for site reference</w:t>
            </w:r>
          </w:p>
        </w:tc>
      </w:tr>
      <w:tr w:rsidR="00421419" w:rsidRPr="00D56C53" w14:paraId="4540068E" w14:textId="77777777" w:rsidTr="00421419">
        <w:trPr>
          <w:trHeight w:val="300"/>
        </w:trPr>
        <w:tc>
          <w:tcPr>
            <w:tcW w:w="1871" w:type="dxa"/>
            <w:noWrap/>
            <w:hideMark/>
          </w:tcPr>
          <w:p w14:paraId="32F5D22A" w14:textId="4484CBB4"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LONGITUDE</w:t>
            </w:r>
          </w:p>
        </w:tc>
        <w:tc>
          <w:tcPr>
            <w:tcW w:w="1265" w:type="dxa"/>
            <w:noWrap/>
            <w:hideMark/>
          </w:tcPr>
          <w:p w14:paraId="1B8C6608"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74331366" w14:textId="4D9FEB9E"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514" w:type="dxa"/>
            <w:noWrap/>
            <w:hideMark/>
          </w:tcPr>
          <w:p w14:paraId="667C2FBB" w14:textId="6E405EDC" w:rsidR="00421419" w:rsidRPr="00295AF3" w:rsidRDefault="00421419" w:rsidP="006A4F1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location longitude</w:t>
            </w:r>
            <w:r>
              <w:rPr>
                <w:rFonts w:eastAsia="Times New Roman" w:cstheme="minorHAnsi"/>
                <w:color w:val="000000"/>
                <w:kern w:val="0"/>
                <w:sz w:val="20"/>
                <w:szCs w:val="20"/>
                <w:lang w:val="en-IN" w:eastAsia="en-IN"/>
                <w14:ligatures w14:val="none"/>
              </w:rPr>
              <w:t xml:space="preserve"> (Max 15 decimal points are allowed)</w:t>
            </w:r>
          </w:p>
        </w:tc>
      </w:tr>
      <w:tr w:rsidR="00421419" w:rsidRPr="00D56C53" w14:paraId="3A99A63B" w14:textId="77777777" w:rsidTr="00421419">
        <w:trPr>
          <w:trHeight w:val="300"/>
        </w:trPr>
        <w:tc>
          <w:tcPr>
            <w:tcW w:w="1871" w:type="dxa"/>
            <w:noWrap/>
            <w:hideMark/>
          </w:tcPr>
          <w:p w14:paraId="239D8B79" w14:textId="2BFEFEBF"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LATITUDE</w:t>
            </w:r>
          </w:p>
        </w:tc>
        <w:tc>
          <w:tcPr>
            <w:tcW w:w="1265" w:type="dxa"/>
            <w:noWrap/>
            <w:hideMark/>
          </w:tcPr>
          <w:p w14:paraId="6DFC5EFF"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05D545C4" w14:textId="3C2E5B6D"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514" w:type="dxa"/>
            <w:noWrap/>
            <w:hideMark/>
          </w:tcPr>
          <w:p w14:paraId="61E21DAF" w14:textId="2C390CD2"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location latitude</w:t>
            </w:r>
            <w:r>
              <w:rPr>
                <w:rFonts w:eastAsia="Times New Roman" w:cstheme="minorHAnsi"/>
                <w:color w:val="000000"/>
                <w:kern w:val="0"/>
                <w:sz w:val="20"/>
                <w:szCs w:val="20"/>
                <w:lang w:val="en-IN" w:eastAsia="en-IN"/>
                <w14:ligatures w14:val="none"/>
              </w:rPr>
              <w:t xml:space="preserve"> (Max 15 decimal points are allowed)</w:t>
            </w:r>
          </w:p>
        </w:tc>
      </w:tr>
      <w:tr w:rsidR="00421419" w:rsidRPr="00D56C53" w14:paraId="58E02CB8" w14:textId="77777777" w:rsidTr="00421419">
        <w:trPr>
          <w:trHeight w:val="300"/>
        </w:trPr>
        <w:tc>
          <w:tcPr>
            <w:tcW w:w="1871" w:type="dxa"/>
            <w:noWrap/>
            <w:hideMark/>
          </w:tcPr>
          <w:p w14:paraId="7408CDC6" w14:textId="6DDDFC80"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MICRO_CLUSTER</w:t>
            </w:r>
          </w:p>
        </w:tc>
        <w:tc>
          <w:tcPr>
            <w:tcW w:w="1265" w:type="dxa"/>
            <w:noWrap/>
            <w:hideMark/>
          </w:tcPr>
          <w:p w14:paraId="10CB243C"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5C39DCA6"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hideMark/>
          </w:tcPr>
          <w:p w14:paraId="32D2B7C1" w14:textId="1C61305F" w:rsidR="00421419" w:rsidRPr="00295AF3" w:rsidRDefault="00421419" w:rsidP="00E878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Micro cluster </w:t>
            </w:r>
            <w:r w:rsidR="00E87853">
              <w:rPr>
                <w:rFonts w:eastAsia="Times New Roman" w:cstheme="minorHAnsi"/>
                <w:color w:val="000000"/>
                <w:kern w:val="0"/>
                <w:sz w:val="20"/>
                <w:szCs w:val="20"/>
                <w:lang w:val="en-IN" w:eastAsia="en-IN"/>
                <w14:ligatures w14:val="none"/>
              </w:rPr>
              <w:t>description</w:t>
            </w:r>
            <w:r w:rsidRPr="00295AF3">
              <w:rPr>
                <w:rFonts w:eastAsia="Times New Roman" w:cstheme="minorHAnsi"/>
                <w:color w:val="000000"/>
                <w:kern w:val="0"/>
                <w:sz w:val="20"/>
                <w:szCs w:val="20"/>
                <w:lang w:val="en-IN" w:eastAsia="en-IN"/>
                <w14:ligatures w14:val="none"/>
              </w:rPr>
              <w:t xml:space="preserve"> from sales territory</w:t>
            </w:r>
          </w:p>
        </w:tc>
      </w:tr>
      <w:tr w:rsidR="00421419" w:rsidRPr="00D56C53" w14:paraId="6D60F65E" w14:textId="77777777" w:rsidTr="00421419">
        <w:trPr>
          <w:trHeight w:val="300"/>
        </w:trPr>
        <w:tc>
          <w:tcPr>
            <w:tcW w:w="1871" w:type="dxa"/>
            <w:noWrap/>
            <w:hideMark/>
          </w:tcPr>
          <w:p w14:paraId="19A401FA" w14:textId="666DE3DC"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SALES_CLUSTER</w:t>
            </w:r>
          </w:p>
        </w:tc>
        <w:tc>
          <w:tcPr>
            <w:tcW w:w="1265" w:type="dxa"/>
            <w:noWrap/>
            <w:hideMark/>
          </w:tcPr>
          <w:p w14:paraId="43EC899E"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64685C45" w14:textId="55AD59F9"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hideMark/>
          </w:tcPr>
          <w:p w14:paraId="12A8B629" w14:textId="725F1514"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Cluster </w:t>
            </w:r>
            <w:r w:rsidR="00E87853">
              <w:rPr>
                <w:rFonts w:eastAsia="Times New Roman" w:cstheme="minorHAnsi"/>
                <w:color w:val="000000"/>
                <w:kern w:val="0"/>
                <w:sz w:val="20"/>
                <w:szCs w:val="20"/>
                <w:lang w:val="en-IN" w:eastAsia="en-IN"/>
                <w14:ligatures w14:val="none"/>
              </w:rPr>
              <w:t>description</w:t>
            </w:r>
            <w:r w:rsidRPr="00295AF3">
              <w:rPr>
                <w:rFonts w:eastAsia="Times New Roman" w:cstheme="minorHAnsi"/>
                <w:color w:val="000000"/>
                <w:kern w:val="0"/>
                <w:sz w:val="20"/>
                <w:szCs w:val="20"/>
                <w:lang w:val="en-IN" w:eastAsia="en-IN"/>
                <w14:ligatures w14:val="none"/>
              </w:rPr>
              <w:t xml:space="preserve"> from sales territory</w:t>
            </w:r>
          </w:p>
        </w:tc>
      </w:tr>
      <w:tr w:rsidR="00421419" w:rsidRPr="00D56C53" w14:paraId="3FA1CA0B" w14:textId="77777777" w:rsidTr="00421419">
        <w:trPr>
          <w:trHeight w:val="300"/>
        </w:trPr>
        <w:tc>
          <w:tcPr>
            <w:tcW w:w="1871" w:type="dxa"/>
            <w:noWrap/>
            <w:hideMark/>
          </w:tcPr>
          <w:p w14:paraId="78BB209C" w14:textId="360E8056" w:rsidR="00421419" w:rsidRPr="00295AF3" w:rsidRDefault="00421419" w:rsidP="00C57380">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SALES_AREA</w:t>
            </w:r>
          </w:p>
        </w:tc>
        <w:tc>
          <w:tcPr>
            <w:tcW w:w="1265" w:type="dxa"/>
            <w:noWrap/>
            <w:hideMark/>
          </w:tcPr>
          <w:p w14:paraId="3DDF0333"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2F8A7F30" w14:textId="16576D08"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hideMark/>
          </w:tcPr>
          <w:p w14:paraId="6F3E2F19" w14:textId="78F9B876" w:rsidR="00421419" w:rsidRPr="00295AF3" w:rsidRDefault="00421419" w:rsidP="00C9560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Sales area </w:t>
            </w:r>
            <w:r w:rsidR="00E87853">
              <w:rPr>
                <w:rFonts w:eastAsia="Times New Roman" w:cstheme="minorHAnsi"/>
                <w:color w:val="000000"/>
                <w:kern w:val="0"/>
                <w:sz w:val="20"/>
                <w:szCs w:val="20"/>
                <w:lang w:val="en-IN" w:eastAsia="en-IN"/>
                <w14:ligatures w14:val="none"/>
              </w:rPr>
              <w:t>description</w:t>
            </w:r>
            <w:r w:rsidRPr="00295AF3">
              <w:rPr>
                <w:rFonts w:eastAsia="Times New Roman" w:cstheme="minorHAnsi"/>
                <w:color w:val="000000"/>
                <w:kern w:val="0"/>
                <w:sz w:val="20"/>
                <w:szCs w:val="20"/>
                <w:lang w:val="en-IN" w:eastAsia="en-IN"/>
                <w14:ligatures w14:val="none"/>
              </w:rPr>
              <w:t xml:space="preserve"> from sales territory</w:t>
            </w:r>
          </w:p>
        </w:tc>
      </w:tr>
      <w:tr w:rsidR="00421419" w:rsidRPr="00D56C53" w14:paraId="2EE4934B" w14:textId="77777777" w:rsidTr="00421419">
        <w:trPr>
          <w:trHeight w:val="300"/>
        </w:trPr>
        <w:tc>
          <w:tcPr>
            <w:tcW w:w="1871" w:type="dxa"/>
            <w:noWrap/>
            <w:hideMark/>
          </w:tcPr>
          <w:p w14:paraId="335AED17" w14:textId="67608E14"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AREA</w:t>
            </w:r>
          </w:p>
        </w:tc>
        <w:tc>
          <w:tcPr>
            <w:tcW w:w="1265" w:type="dxa"/>
            <w:noWrap/>
            <w:hideMark/>
          </w:tcPr>
          <w:p w14:paraId="4246529D"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1EDC20E9" w14:textId="609AD515"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tcPr>
          <w:p w14:paraId="7DE7563E" w14:textId="20B19666"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Area </w:t>
            </w:r>
            <w:r w:rsidR="00E87853">
              <w:rPr>
                <w:rFonts w:eastAsia="Times New Roman" w:cstheme="minorHAnsi"/>
                <w:color w:val="000000"/>
                <w:kern w:val="0"/>
                <w:sz w:val="20"/>
                <w:szCs w:val="20"/>
                <w:lang w:val="en-IN" w:eastAsia="en-IN"/>
                <w14:ligatures w14:val="none"/>
              </w:rPr>
              <w:t>description</w:t>
            </w:r>
            <w:r w:rsidRPr="00295AF3">
              <w:rPr>
                <w:rFonts w:eastAsia="Times New Roman" w:cstheme="minorHAnsi"/>
                <w:color w:val="000000"/>
                <w:kern w:val="0"/>
                <w:sz w:val="20"/>
                <w:szCs w:val="20"/>
                <w:lang w:val="en-IN" w:eastAsia="en-IN"/>
                <w14:ligatures w14:val="none"/>
              </w:rPr>
              <w:t xml:space="preserve"> from sales territory</w:t>
            </w:r>
          </w:p>
        </w:tc>
      </w:tr>
      <w:tr w:rsidR="00421419" w:rsidRPr="00D56C53" w14:paraId="7A4B582F" w14:textId="77777777" w:rsidTr="00421419">
        <w:trPr>
          <w:trHeight w:val="300"/>
        </w:trPr>
        <w:tc>
          <w:tcPr>
            <w:tcW w:w="1871" w:type="dxa"/>
            <w:noWrap/>
            <w:hideMark/>
          </w:tcPr>
          <w:p w14:paraId="41C38B7F" w14:textId="3584ED3B"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REGION</w:t>
            </w:r>
          </w:p>
        </w:tc>
        <w:tc>
          <w:tcPr>
            <w:tcW w:w="1265" w:type="dxa"/>
            <w:noWrap/>
            <w:hideMark/>
          </w:tcPr>
          <w:p w14:paraId="05CB63D4"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66C16393" w14:textId="64AEA0D9"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hideMark/>
          </w:tcPr>
          <w:p w14:paraId="2415FB03" w14:textId="4FF70183"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Region </w:t>
            </w:r>
            <w:r w:rsidR="00E87853">
              <w:rPr>
                <w:rFonts w:eastAsia="Times New Roman" w:cstheme="minorHAnsi"/>
                <w:color w:val="000000"/>
                <w:kern w:val="0"/>
                <w:sz w:val="20"/>
                <w:szCs w:val="20"/>
                <w:lang w:val="en-IN" w:eastAsia="en-IN"/>
                <w14:ligatures w14:val="none"/>
              </w:rPr>
              <w:t>description</w:t>
            </w:r>
            <w:r w:rsidRPr="00295AF3">
              <w:rPr>
                <w:rFonts w:eastAsia="Times New Roman" w:cstheme="minorHAnsi"/>
                <w:color w:val="000000"/>
                <w:kern w:val="0"/>
                <w:sz w:val="20"/>
                <w:szCs w:val="20"/>
                <w:lang w:val="en-IN" w:eastAsia="en-IN"/>
                <w14:ligatures w14:val="none"/>
              </w:rPr>
              <w:t xml:space="preserve"> from sales territory</w:t>
            </w:r>
          </w:p>
        </w:tc>
      </w:tr>
      <w:tr w:rsidR="00421419" w:rsidRPr="00D56C53" w14:paraId="2D80502F" w14:textId="77777777" w:rsidTr="00421419">
        <w:trPr>
          <w:trHeight w:val="300"/>
        </w:trPr>
        <w:tc>
          <w:tcPr>
            <w:tcW w:w="1871" w:type="dxa"/>
            <w:noWrap/>
            <w:hideMark/>
          </w:tcPr>
          <w:p w14:paraId="38F642F8" w14:textId="2659284F"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JAVA_NONJAVA</w:t>
            </w:r>
          </w:p>
        </w:tc>
        <w:tc>
          <w:tcPr>
            <w:tcW w:w="1265" w:type="dxa"/>
            <w:noWrap/>
            <w:hideMark/>
          </w:tcPr>
          <w:p w14:paraId="5A740666"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30265CE2" w14:textId="13B3F16A"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hideMark/>
          </w:tcPr>
          <w:p w14:paraId="4AC61E2C" w14:textId="22751A38"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Region classification type</w:t>
            </w:r>
          </w:p>
        </w:tc>
      </w:tr>
      <w:tr w:rsidR="00421419" w:rsidRPr="00D56C53" w14:paraId="1F145C0B" w14:textId="77777777" w:rsidTr="00421419">
        <w:trPr>
          <w:trHeight w:val="300"/>
        </w:trPr>
        <w:tc>
          <w:tcPr>
            <w:tcW w:w="1871" w:type="dxa"/>
            <w:noWrap/>
            <w:hideMark/>
          </w:tcPr>
          <w:p w14:paraId="05CF17B3" w14:textId="61F02CC1"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SITE_NAME</w:t>
            </w:r>
          </w:p>
        </w:tc>
        <w:tc>
          <w:tcPr>
            <w:tcW w:w="1265" w:type="dxa"/>
            <w:noWrap/>
            <w:hideMark/>
          </w:tcPr>
          <w:p w14:paraId="74CCD609"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713C1752" w14:textId="51DF7B1E"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4" w:type="dxa"/>
            <w:noWrap/>
          </w:tcPr>
          <w:p w14:paraId="29578EF7" w14:textId="017B9E0E"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name for reference</w:t>
            </w:r>
          </w:p>
        </w:tc>
      </w:tr>
      <w:tr w:rsidR="00421419" w:rsidRPr="00D56C53" w14:paraId="417150F3" w14:textId="77777777" w:rsidTr="00421419">
        <w:trPr>
          <w:trHeight w:val="300"/>
        </w:trPr>
        <w:tc>
          <w:tcPr>
            <w:tcW w:w="1871" w:type="dxa"/>
            <w:noWrap/>
            <w:hideMark/>
          </w:tcPr>
          <w:p w14:paraId="27C632D7" w14:textId="38E96573"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SITE_POPULATION</w:t>
            </w:r>
          </w:p>
        </w:tc>
        <w:tc>
          <w:tcPr>
            <w:tcW w:w="1265" w:type="dxa"/>
            <w:noWrap/>
            <w:hideMark/>
          </w:tcPr>
          <w:p w14:paraId="79992DDB"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04811CE7" w14:textId="77777777"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4514" w:type="dxa"/>
            <w:noWrap/>
          </w:tcPr>
          <w:p w14:paraId="683E8496" w14:textId="01C28408" w:rsidR="00421419" w:rsidRPr="00295AF3" w:rsidRDefault="00421419" w:rsidP="00D56C5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No of subscribers linked with this SITE.</w:t>
            </w:r>
          </w:p>
        </w:tc>
      </w:tr>
    </w:tbl>
    <w:p w14:paraId="4D183E64" w14:textId="0F5670B2" w:rsidR="002F57BC" w:rsidRDefault="002F57BC" w:rsidP="005811F0">
      <w:pPr>
        <w:rPr>
          <w:b/>
        </w:rPr>
      </w:pPr>
    </w:p>
    <w:p w14:paraId="03AEFC95" w14:textId="476A1E46" w:rsidR="005811F0" w:rsidRPr="005811F0" w:rsidRDefault="005811F0" w:rsidP="005811F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5811F0" w:rsidRPr="005811F0" w14:paraId="414C1F02" w14:textId="77777777" w:rsidTr="001C2731">
        <w:tc>
          <w:tcPr>
            <w:tcW w:w="9350" w:type="dxa"/>
            <w:shd w:val="clear" w:color="auto" w:fill="F2F2F2" w:themeFill="background1" w:themeFillShade="F2"/>
          </w:tcPr>
          <w:p w14:paraId="031437B7" w14:textId="77777777" w:rsidR="00C9560A" w:rsidRPr="00950A04" w:rsidRDefault="00C9560A" w:rsidP="00C9560A">
            <w:pPr>
              <w:spacing w:after="0"/>
              <w:ind w:left="0"/>
              <w:rPr>
                <w:rFonts w:cstheme="minorHAnsi"/>
                <w:sz w:val="18"/>
                <w:szCs w:val="18"/>
              </w:rPr>
            </w:pPr>
            <w:r w:rsidRPr="00950A04">
              <w:rPr>
                <w:rFonts w:cstheme="minorHAnsi"/>
                <w:sz w:val="18"/>
                <w:szCs w:val="18"/>
              </w:rPr>
              <w:t>DATE|SITE_ID|LONGITUDE|LATITUDE|MICRO_CLUSTER|SALES_CLUSTER|SALES_AREA|AREA|REGION|JAVA_NONJAVA|SITE_NAME|SITE_POPULATION</w:t>
            </w:r>
          </w:p>
          <w:p w14:paraId="39AA2286" w14:textId="797A8981" w:rsidR="00C9560A" w:rsidRPr="00950A04" w:rsidRDefault="00C9560A" w:rsidP="00C9560A">
            <w:pPr>
              <w:spacing w:after="0"/>
              <w:ind w:left="0"/>
              <w:rPr>
                <w:rFonts w:cstheme="minorHAnsi"/>
                <w:sz w:val="18"/>
                <w:szCs w:val="18"/>
              </w:rPr>
            </w:pPr>
            <w:r w:rsidRPr="00950A04">
              <w:rPr>
                <w:rFonts w:cstheme="minorHAnsi"/>
                <w:sz w:val="18"/>
                <w:szCs w:val="18"/>
              </w:rPr>
              <w:t>20200506|01COW015|106.78437|-6.28178|MC-KEBAYORAN|JB-JAK-JAKARTA SELATAN|SOUTH JAKARTA|JAKARTA|Jabotabek|JAVA|M_LAP_TNS_PI|12345</w:t>
            </w:r>
          </w:p>
          <w:p w14:paraId="6B1C8CA2" w14:textId="7257CEE3" w:rsidR="001C2731" w:rsidRPr="005811F0" w:rsidRDefault="00C9560A" w:rsidP="00C9560A">
            <w:pPr>
              <w:spacing w:after="0"/>
              <w:ind w:left="0"/>
              <w:rPr>
                <w:rFonts w:ascii="Consolas" w:hAnsi="Consolas"/>
              </w:rPr>
            </w:pPr>
            <w:r w:rsidRPr="00950A04">
              <w:rPr>
                <w:rFonts w:cstheme="minorHAnsi"/>
                <w:sz w:val="18"/>
                <w:szCs w:val="18"/>
              </w:rPr>
              <w:t>20200506|01JKB006|106.76925|-6.197|MC-KEBON JERUK-KEMBANGAN|JB-JAK-JAKARTA BARAT|WEST JAKARTA|JAKARTA|Jabotabek|JAVA|POLIYAMA|76543</w:t>
            </w:r>
          </w:p>
        </w:tc>
      </w:tr>
    </w:tbl>
    <w:p w14:paraId="204E68D2" w14:textId="6EF92344" w:rsidR="005811F0" w:rsidRPr="00E641EB" w:rsidRDefault="00E641EB" w:rsidP="00E641EB">
      <w:pPr>
        <w:pStyle w:val="Heading3"/>
      </w:pPr>
      <w:bookmarkStart w:id="32" w:name="_Toc50007007"/>
      <w:r w:rsidRPr="00E641EB">
        <w:t>Processing result</w:t>
      </w:r>
      <w:r w:rsidR="00295AF3">
        <w:t xml:space="preserve"> &amp; Response</w:t>
      </w:r>
      <w:bookmarkEnd w:id="32"/>
    </w:p>
    <w:p w14:paraId="01F2773B" w14:textId="1CA4F3DE" w:rsidR="00B64B42" w:rsidRPr="002F57BC" w:rsidRDefault="00B64B42" w:rsidP="002F57BC">
      <w:pPr>
        <w:rPr>
          <w:rFonts w:cstheme="minorHAnsi"/>
        </w:rPr>
      </w:pPr>
      <w:r w:rsidRPr="002F57BC">
        <w:rPr>
          <w:rFonts w:cstheme="minorHAnsi"/>
        </w:rPr>
        <w:t xml:space="preserve">File status can be tracked from MOBII web. If any records are </w:t>
      </w:r>
      <w:r w:rsidR="002F57BC" w:rsidRPr="002F57BC">
        <w:rPr>
          <w:rFonts w:cstheme="minorHAnsi"/>
        </w:rPr>
        <w:t>rejected,</w:t>
      </w:r>
      <w:r w:rsidRPr="002F57BC">
        <w:rPr>
          <w:rFonts w:cstheme="minorHAnsi"/>
        </w:rPr>
        <w:t xml:space="preserve"> then rejected files can be downloaded from MOBII web which contains all columns of original file and additionally ERROR_CODE|ERROR_MESSAGE</w:t>
      </w:r>
      <w:r w:rsidR="004C4B8E" w:rsidRPr="002F57BC">
        <w:rPr>
          <w:rFonts w:cstheme="minorHAnsi"/>
        </w:rPr>
        <w:t>.</w:t>
      </w:r>
    </w:p>
    <w:p w14:paraId="56A44167" w14:textId="3FF83A40" w:rsidR="005811F0" w:rsidRPr="005811F0" w:rsidRDefault="005811F0" w:rsidP="005811F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5811F0" w:rsidRPr="005811F0" w14:paraId="6CE3403B" w14:textId="77777777" w:rsidTr="00BA28F0">
        <w:tc>
          <w:tcPr>
            <w:tcW w:w="9278" w:type="dxa"/>
            <w:shd w:val="clear" w:color="auto" w:fill="F2F2F2" w:themeFill="background1" w:themeFillShade="F2"/>
          </w:tcPr>
          <w:p w14:paraId="2043089B" w14:textId="0A775012" w:rsidR="00C9560A" w:rsidRPr="00950A04" w:rsidRDefault="00C9560A" w:rsidP="00C9560A">
            <w:pPr>
              <w:spacing w:after="0"/>
              <w:ind w:left="0"/>
              <w:rPr>
                <w:rFonts w:cstheme="minorHAnsi"/>
                <w:sz w:val="18"/>
                <w:szCs w:val="18"/>
              </w:rPr>
            </w:pPr>
            <w:r w:rsidRPr="00950A04">
              <w:rPr>
                <w:rFonts w:cstheme="minorHAnsi"/>
                <w:sz w:val="18"/>
                <w:szCs w:val="18"/>
              </w:rPr>
              <w:t>DATE|SITE_ID|LONGITUDE|LATITUDE|MICRO_CLUSTER|SALES_CLUSTER|SALES_AREA|AREA|REGION|JAVA_NONJAVA|SITE_NAME|SITE_POPULATION|ERROR_CODE|ERROR_MESSAGE</w:t>
            </w:r>
          </w:p>
          <w:p w14:paraId="46ADF87A" w14:textId="37C93AA4" w:rsidR="00C9560A" w:rsidRPr="00950A04" w:rsidRDefault="00C9560A" w:rsidP="00C9560A">
            <w:pPr>
              <w:spacing w:after="0"/>
              <w:ind w:left="0"/>
              <w:rPr>
                <w:rFonts w:cstheme="minorHAnsi"/>
                <w:sz w:val="18"/>
                <w:szCs w:val="18"/>
              </w:rPr>
            </w:pPr>
            <w:r w:rsidRPr="00950A04">
              <w:rPr>
                <w:rFonts w:cstheme="minorHAnsi"/>
                <w:sz w:val="18"/>
                <w:szCs w:val="18"/>
              </w:rPr>
              <w:t>20200506||106.78437|-6.28178|MC-KEBAYORAN|JB-JAK-JAKARTA SELATAN|SOUTH JAKARTA|JAKARTA|Jabotabek|JAVA|M_LAP_TNS_PI|12345|1001|Mandatory field SITE_ID is missing</w:t>
            </w:r>
          </w:p>
          <w:p w14:paraId="46B6C653" w14:textId="03768282" w:rsidR="005811F0" w:rsidRPr="005811F0" w:rsidRDefault="00C9560A" w:rsidP="00C9560A">
            <w:pPr>
              <w:spacing w:after="0"/>
              <w:ind w:left="0"/>
              <w:rPr>
                <w:rFonts w:ascii="Consolas" w:hAnsi="Consolas"/>
              </w:rPr>
            </w:pPr>
            <w:r w:rsidRPr="00950A04">
              <w:rPr>
                <w:rFonts w:cstheme="minorHAnsi"/>
                <w:sz w:val="18"/>
                <w:szCs w:val="18"/>
              </w:rPr>
              <w:t xml:space="preserve">20200506|01JKB006|106.76925|-6.197|MC-KEBON JERUK-KEMBANGAN|JB-JAK-JAKARTA BARAT|WEST JAKARTA|JAKARTA|Jabotabek|JAVA|POLIYAMA|76543|Given MICRO_CLUSTER id is not </w:t>
            </w:r>
            <w:r w:rsidR="009F2BD8" w:rsidRPr="00950A04">
              <w:rPr>
                <w:rFonts w:cstheme="minorHAnsi"/>
                <w:sz w:val="18"/>
                <w:szCs w:val="18"/>
              </w:rPr>
              <w:t>existing</w:t>
            </w:r>
            <w:r w:rsidRPr="00950A04">
              <w:rPr>
                <w:rFonts w:cstheme="minorHAnsi"/>
                <w:sz w:val="18"/>
                <w:szCs w:val="18"/>
              </w:rPr>
              <w:t xml:space="preserve"> in MOBII</w:t>
            </w:r>
          </w:p>
        </w:tc>
      </w:tr>
    </w:tbl>
    <w:p w14:paraId="5C388661" w14:textId="77777777" w:rsidR="00F31E1B" w:rsidRDefault="005811F0" w:rsidP="004C4B8E">
      <w:r w:rsidRPr="005811F0">
        <w:t xml:space="preserve"> </w:t>
      </w:r>
    </w:p>
    <w:p w14:paraId="0A1328F0" w14:textId="77777777" w:rsidR="00CF53E4" w:rsidRDefault="00CF53E4" w:rsidP="00CF53E4"/>
    <w:p w14:paraId="495692CC" w14:textId="77777777" w:rsidR="00950A04" w:rsidRDefault="00950A04" w:rsidP="00CF53E4"/>
    <w:p w14:paraId="194A7248" w14:textId="77777777" w:rsidR="00950A04" w:rsidRDefault="00950A04" w:rsidP="00CF53E4"/>
    <w:p w14:paraId="3BADD40B" w14:textId="77777777" w:rsidR="00C9560A" w:rsidRPr="00FA0E81" w:rsidRDefault="00C9560A" w:rsidP="00CF53E4"/>
    <w:p w14:paraId="70DF3CDC" w14:textId="658EE809" w:rsidR="00950A04" w:rsidRDefault="00950A04" w:rsidP="00191614">
      <w:pPr>
        <w:pStyle w:val="Heading2"/>
        <w:ind w:left="0"/>
      </w:pPr>
      <w:bookmarkStart w:id="33" w:name="_Toc50007008"/>
      <w:r>
        <w:lastRenderedPageBreak/>
        <w:t>PRIMARY</w:t>
      </w:r>
      <w:r w:rsidRPr="00950A04">
        <w:t xml:space="preserve"> MOBO</w:t>
      </w:r>
      <w:r>
        <w:t xml:space="preserve"> (INTHDP002)</w:t>
      </w:r>
      <w:bookmarkEnd w:id="33"/>
    </w:p>
    <w:tbl>
      <w:tblPr>
        <w:tblStyle w:val="GridTable1Light-Accent310"/>
        <w:tblW w:w="9293" w:type="dxa"/>
        <w:tblInd w:w="85" w:type="dxa"/>
        <w:tblLayout w:type="fixed"/>
        <w:tblLook w:val="0480" w:firstRow="0" w:lastRow="0" w:firstColumn="1" w:lastColumn="0" w:noHBand="0" w:noVBand="1"/>
      </w:tblPr>
      <w:tblGrid>
        <w:gridCol w:w="2766"/>
        <w:gridCol w:w="6527"/>
      </w:tblGrid>
      <w:tr w:rsidR="00C4202C" w:rsidRPr="00C47003" w14:paraId="6652CA0F"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2BDE6D5" w14:textId="77777777" w:rsidR="00C4202C" w:rsidRPr="00C47003" w:rsidRDefault="00C4202C" w:rsidP="00FE7054">
            <w:pPr>
              <w:spacing w:after="0" w:line="276" w:lineRule="auto"/>
              <w:rPr>
                <w:b w:val="0"/>
                <w:bCs w:val="0"/>
              </w:rPr>
            </w:pPr>
            <w:r w:rsidRPr="00C47003">
              <w:t>INTERFACE TYPE</w:t>
            </w:r>
            <w:r>
              <w:t>:</w:t>
            </w:r>
          </w:p>
        </w:tc>
        <w:tc>
          <w:tcPr>
            <w:tcW w:w="6527" w:type="dxa"/>
          </w:tcPr>
          <w:p w14:paraId="5A4D661A" w14:textId="77777777" w:rsidR="00C4202C" w:rsidRPr="00C47003"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C4202C" w:rsidRPr="00C47003" w14:paraId="1785CD4F" w14:textId="77777777" w:rsidTr="00FE7054">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111EA0C1" w14:textId="77777777" w:rsidR="00C4202C" w:rsidRPr="00C47003" w:rsidRDefault="00C4202C" w:rsidP="00FE7054">
            <w:pPr>
              <w:spacing w:after="0" w:line="276" w:lineRule="auto"/>
              <w:rPr>
                <w:b w:val="0"/>
                <w:bCs w:val="0"/>
              </w:rPr>
            </w:pPr>
            <w:r w:rsidRPr="00C47003">
              <w:t>INTERFACE METHOD</w:t>
            </w:r>
            <w:r>
              <w:t>:</w:t>
            </w:r>
          </w:p>
        </w:tc>
        <w:tc>
          <w:tcPr>
            <w:tcW w:w="6527" w:type="dxa"/>
          </w:tcPr>
          <w:p w14:paraId="5F09D6E4" w14:textId="77777777" w:rsidR="00C4202C" w:rsidRPr="00C47003"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C4202C" w:rsidRPr="00C47003" w14:paraId="17251DBD"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322196F" w14:textId="7A64303D" w:rsidR="00C4202C" w:rsidRPr="00C47003" w:rsidRDefault="00EB0CED" w:rsidP="00FE7054">
            <w:pPr>
              <w:spacing w:after="0" w:line="276" w:lineRule="auto"/>
              <w:rPr>
                <w:b w:val="0"/>
                <w:bCs w:val="0"/>
              </w:rPr>
            </w:pPr>
            <w:r>
              <w:t>SOURCE</w:t>
            </w:r>
            <w:r w:rsidR="00C4202C" w:rsidRPr="00C47003">
              <w:t xml:space="preserve"> </w:t>
            </w:r>
            <w:r w:rsidR="00C4202C">
              <w:t>S</w:t>
            </w:r>
            <w:r w:rsidR="00C4202C" w:rsidRPr="00C47003">
              <w:t>YSTEM</w:t>
            </w:r>
            <w:r w:rsidR="00C4202C">
              <w:t>:</w:t>
            </w:r>
          </w:p>
        </w:tc>
        <w:tc>
          <w:tcPr>
            <w:tcW w:w="6527" w:type="dxa"/>
          </w:tcPr>
          <w:p w14:paraId="4E36609C" w14:textId="77777777" w:rsidR="00C4202C" w:rsidRPr="00C47003"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C4202C" w:rsidRPr="00C47003" w14:paraId="10D88D51"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5F296B5" w14:textId="77777777" w:rsidR="00C4202C" w:rsidRPr="00C47003" w:rsidRDefault="00C4202C" w:rsidP="00FE7054">
            <w:pPr>
              <w:spacing w:after="0" w:line="276" w:lineRule="auto"/>
              <w:rPr>
                <w:b w:val="0"/>
                <w:bCs w:val="0"/>
              </w:rPr>
            </w:pPr>
            <w:r>
              <w:t>RESPONDER</w:t>
            </w:r>
            <w:r w:rsidRPr="00C47003">
              <w:t xml:space="preserve"> SYSTEM</w:t>
            </w:r>
            <w:r>
              <w:t>:</w:t>
            </w:r>
          </w:p>
        </w:tc>
        <w:tc>
          <w:tcPr>
            <w:tcW w:w="6527" w:type="dxa"/>
          </w:tcPr>
          <w:p w14:paraId="468C5653" w14:textId="77777777" w:rsidR="00C4202C" w:rsidRPr="00C47003"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C4202C" w:rsidRPr="00C47003" w14:paraId="3D2A91F5"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EB203C3" w14:textId="77777777" w:rsidR="00C4202C" w:rsidRDefault="00C4202C" w:rsidP="00FE7054">
            <w:pPr>
              <w:spacing w:after="0" w:line="276" w:lineRule="auto"/>
            </w:pPr>
            <w:r>
              <w:t>FILE FREQUENCY</w:t>
            </w:r>
          </w:p>
        </w:tc>
        <w:tc>
          <w:tcPr>
            <w:tcW w:w="6527" w:type="dxa"/>
          </w:tcPr>
          <w:p w14:paraId="6E47378A" w14:textId="77777777" w:rsidR="00C4202C"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C4202C" w:rsidRPr="00C47003" w14:paraId="5F7464E8"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52E4257" w14:textId="77777777" w:rsidR="00C4202C" w:rsidRDefault="00C4202C" w:rsidP="00FE7054">
            <w:pPr>
              <w:spacing w:after="0" w:line="276" w:lineRule="auto"/>
            </w:pPr>
            <w:r>
              <w:t>DATA PERIOD</w:t>
            </w:r>
          </w:p>
        </w:tc>
        <w:tc>
          <w:tcPr>
            <w:tcW w:w="6527" w:type="dxa"/>
          </w:tcPr>
          <w:p w14:paraId="7AB3D161" w14:textId="4E1E46E1" w:rsidR="00C4202C"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78075D27"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CADD623" w14:textId="2E76E1B0" w:rsidR="0034309D" w:rsidRDefault="0034309D" w:rsidP="0034309D">
            <w:pPr>
              <w:spacing w:after="0" w:line="276" w:lineRule="auto"/>
            </w:pPr>
            <w:r>
              <w:t>ORIGINAL DATA SOURCE:</w:t>
            </w:r>
          </w:p>
        </w:tc>
        <w:tc>
          <w:tcPr>
            <w:tcW w:w="6527" w:type="dxa"/>
          </w:tcPr>
          <w:p w14:paraId="63FCE5C3" w14:textId="6EC3796A" w:rsidR="0034309D" w:rsidRPr="00C4202C" w:rsidRDefault="00191614" w:rsidP="0034309D">
            <w:pPr>
              <w:spacing w:after="0" w:line="276" w:lineRule="auto"/>
              <w:cnfStyle w:val="000000000000" w:firstRow="0" w:lastRow="0" w:firstColumn="0" w:lastColumn="0" w:oddVBand="0" w:evenVBand="0" w:oddHBand="0" w:evenHBand="0" w:firstRowFirstColumn="0" w:firstRowLastColumn="0" w:lastRowFirstColumn="0" w:lastRowLastColumn="0"/>
            </w:pPr>
            <w:r>
              <w:t>MOBO</w:t>
            </w:r>
          </w:p>
        </w:tc>
      </w:tr>
    </w:tbl>
    <w:p w14:paraId="16AE8551" w14:textId="77777777" w:rsidR="00950A04" w:rsidRDefault="00950A04" w:rsidP="00295AF3">
      <w:pPr>
        <w:pStyle w:val="Heading3"/>
      </w:pPr>
      <w:bookmarkStart w:id="34" w:name="_Toc50007009"/>
      <w:r w:rsidRPr="005811F0">
        <w:t>Context goal</w:t>
      </w:r>
      <w:bookmarkEnd w:id="34"/>
    </w:p>
    <w:p w14:paraId="403D38FC" w14:textId="4F4E53B2" w:rsidR="00950A04" w:rsidRDefault="00950A04" w:rsidP="004C5D32">
      <w:pPr>
        <w:numPr>
          <w:ilvl w:val="0"/>
          <w:numId w:val="9"/>
        </w:numPr>
        <w:spacing w:after="0"/>
        <w:ind w:right="0"/>
        <w:jc w:val="both"/>
      </w:pPr>
      <w:r>
        <w:t>HADOOP system will generate a daily file for</w:t>
      </w:r>
      <w:r w:rsidR="00C4202C">
        <w:t xml:space="preserve"> MOBO balance allocation from Indosat to MPC wallet</w:t>
      </w:r>
      <w:r>
        <w:t xml:space="preserve">. </w:t>
      </w:r>
    </w:p>
    <w:p w14:paraId="07BFFD1B" w14:textId="6894F41E" w:rsidR="00950A04" w:rsidRDefault="00C4202C" w:rsidP="004C5D32">
      <w:pPr>
        <w:numPr>
          <w:ilvl w:val="0"/>
          <w:numId w:val="9"/>
        </w:numPr>
        <w:spacing w:after="0"/>
        <w:ind w:right="0"/>
        <w:jc w:val="both"/>
      </w:pPr>
      <w:r>
        <w:t xml:space="preserve">This file contains data for previous 7 days from D-2. This means when MOBII receive file in his SFTP path on 08-May-2020 (20200508), file name contains </w:t>
      </w:r>
      <w:r w:rsidR="001B1257">
        <w:t>prepared date with time</w:t>
      </w:r>
      <w:r>
        <w:t xml:space="preserve"> and inside file allocation date from 20200430 from 20200506.</w:t>
      </w:r>
    </w:p>
    <w:p w14:paraId="2462CC7B" w14:textId="043AF338" w:rsidR="00C4202C" w:rsidRDefault="00C4202C" w:rsidP="004C5D32">
      <w:pPr>
        <w:numPr>
          <w:ilvl w:val="0"/>
          <w:numId w:val="9"/>
        </w:numPr>
        <w:spacing w:after="0"/>
        <w:ind w:right="0"/>
        <w:jc w:val="both"/>
      </w:pPr>
      <w:r>
        <w:t>MOBII always consider latest processed file records, when MOBII receive same allocation date and MPC code in latest file it will replace the previously stored transaction value.</w:t>
      </w:r>
    </w:p>
    <w:p w14:paraId="15D39EBA" w14:textId="0B5D4DDD" w:rsidR="007E6E6D" w:rsidRDefault="007E6E6D" w:rsidP="004C5D32">
      <w:pPr>
        <w:numPr>
          <w:ilvl w:val="0"/>
          <w:numId w:val="9"/>
        </w:numPr>
        <w:spacing w:after="0"/>
        <w:ind w:right="0"/>
        <w:jc w:val="both"/>
      </w:pPr>
      <w:r>
        <w:t xml:space="preserve">HADOOP must accumulate the amount based on date and MPC code. If MOBII found same allocation date and MPC code within the </w:t>
      </w:r>
      <w:r w:rsidR="009F2BD8">
        <w:t>file,</w:t>
      </w:r>
      <w:r>
        <w:t xml:space="preserve"> then it will consider only first record and upcoming records will be rejected with reason duplicate transaction found.</w:t>
      </w:r>
    </w:p>
    <w:p w14:paraId="3164B86F" w14:textId="6E15E8DD" w:rsidR="00997A61" w:rsidRDefault="00997A61" w:rsidP="004C5D32">
      <w:pPr>
        <w:numPr>
          <w:ilvl w:val="0"/>
          <w:numId w:val="9"/>
        </w:numPr>
        <w:spacing w:after="0"/>
        <w:ind w:right="0"/>
        <w:jc w:val="both"/>
      </w:pPr>
      <w:r>
        <w:t>This file data is used for standard report data view and if required can also be used other functions from upcoming change request.</w:t>
      </w:r>
    </w:p>
    <w:p w14:paraId="1DB10C44" w14:textId="77777777" w:rsidR="000413FE" w:rsidRDefault="000413FE" w:rsidP="000413FE">
      <w:pPr>
        <w:numPr>
          <w:ilvl w:val="0"/>
          <w:numId w:val="9"/>
        </w:numPr>
        <w:spacing w:after="0"/>
        <w:ind w:right="0"/>
        <w:jc w:val="both"/>
      </w:pPr>
      <w:bookmarkStart w:id="35" w:name="_Toc50007010"/>
      <w:r>
        <w:t>HADOOP must push file to the MOBII path daily before 2AM with latest updated records. MOBII scheduler will pick pushed files for process.</w:t>
      </w:r>
    </w:p>
    <w:p w14:paraId="2C305DA1" w14:textId="77777777" w:rsidR="000413FE" w:rsidRPr="005811F0" w:rsidRDefault="000413FE" w:rsidP="000413FE">
      <w:pPr>
        <w:numPr>
          <w:ilvl w:val="0"/>
          <w:numId w:val="9"/>
        </w:numPr>
        <w:spacing w:after="0"/>
        <w:ind w:right="0"/>
        <w:jc w:val="both"/>
      </w:pPr>
      <w:r>
        <w:t>Files from Landing path will be deleted, after copied by MOBII from Landing to Actual (A) path.</w:t>
      </w:r>
    </w:p>
    <w:p w14:paraId="2CEFA36C" w14:textId="77777777" w:rsidR="00950A04" w:rsidRDefault="00950A04" w:rsidP="00295AF3">
      <w:pPr>
        <w:pStyle w:val="Heading3"/>
      </w:pPr>
      <w:r w:rsidRPr="005811F0">
        <w:t>Pre-conditions</w:t>
      </w:r>
      <w:bookmarkEnd w:id="35"/>
    </w:p>
    <w:p w14:paraId="005D2088" w14:textId="77777777" w:rsidR="00950A04" w:rsidRDefault="00950A04" w:rsidP="004C5D32">
      <w:pPr>
        <w:pStyle w:val="ListParagraph"/>
        <w:numPr>
          <w:ilvl w:val="0"/>
          <w:numId w:val="10"/>
        </w:numPr>
      </w:pPr>
      <w:r>
        <w:t>Server path is accessible by HADOOP.</w:t>
      </w:r>
    </w:p>
    <w:p w14:paraId="0FB5C106" w14:textId="1553C8A8" w:rsidR="00950A04" w:rsidRPr="004B07D0" w:rsidRDefault="00950A04" w:rsidP="004C5D32">
      <w:pPr>
        <w:pStyle w:val="ListParagraph"/>
        <w:numPr>
          <w:ilvl w:val="0"/>
          <w:numId w:val="10"/>
        </w:numPr>
      </w:pPr>
      <w:r>
        <w:t xml:space="preserve">All </w:t>
      </w:r>
      <w:r w:rsidR="00C1090E">
        <w:t>MPC</w:t>
      </w:r>
      <w:r>
        <w:t xml:space="preserve"> ids must be pre-created in MOBII.</w:t>
      </w:r>
    </w:p>
    <w:p w14:paraId="4ABABED3" w14:textId="77777777" w:rsidR="00950A04" w:rsidRPr="005811F0" w:rsidRDefault="00950A04" w:rsidP="007F14AC">
      <w:pPr>
        <w:pStyle w:val="Heading3"/>
        <w:rPr>
          <w:highlight w:val="yellow"/>
        </w:rPr>
      </w:pPr>
      <w:bookmarkStart w:id="36" w:name="_Toc50007011"/>
      <w:r w:rsidRPr="005811F0">
        <w:t>Post-</w:t>
      </w:r>
      <w:r w:rsidRPr="007F14AC">
        <w:t>conditions</w:t>
      </w:r>
      <w:bookmarkEnd w:id="36"/>
    </w:p>
    <w:p w14:paraId="17BABB90" w14:textId="21F3B3DB" w:rsidR="00950A04" w:rsidRDefault="00C1090E" w:rsidP="004C5D32">
      <w:pPr>
        <w:pStyle w:val="ListParagraph"/>
        <w:numPr>
          <w:ilvl w:val="0"/>
          <w:numId w:val="11"/>
        </w:numPr>
        <w:rPr>
          <w:rFonts w:eastAsiaTheme="majorEastAsia"/>
        </w:rPr>
      </w:pPr>
      <w:r>
        <w:rPr>
          <w:rFonts w:eastAsiaTheme="majorEastAsia"/>
        </w:rPr>
        <w:t>Accumulated MOBO amount for each MPC can be viewed in standard report dashboard.</w:t>
      </w:r>
    </w:p>
    <w:p w14:paraId="71BA464C" w14:textId="3BF7FDEC" w:rsidR="00950A04" w:rsidRPr="007F14AC" w:rsidRDefault="00950A04" w:rsidP="007F14AC">
      <w:pPr>
        <w:pStyle w:val="Heading3"/>
      </w:pPr>
      <w:bookmarkStart w:id="37" w:name="_Toc50007012"/>
      <w:r>
        <w:t>File naming</w:t>
      </w:r>
      <w:bookmarkEnd w:id="37"/>
    </w:p>
    <w:p w14:paraId="1227BA4A" w14:textId="35A877B2" w:rsidR="00950A04" w:rsidRPr="00236832" w:rsidRDefault="00C1090E" w:rsidP="00AB5093">
      <w:pPr>
        <w:spacing w:after="0"/>
        <w:rPr>
          <w:rFonts w:eastAsiaTheme="majorEastAsia"/>
        </w:rPr>
      </w:pPr>
      <w:proofErr w:type="spellStart"/>
      <w:r w:rsidRPr="00C1090E">
        <w:rPr>
          <w:rFonts w:eastAsiaTheme="majorEastAsia"/>
        </w:rPr>
        <w:t>primary_mobo</w:t>
      </w:r>
      <w:proofErr w:type="spellEnd"/>
      <w:r w:rsidRPr="00C1090E">
        <w:rPr>
          <w:rFonts w:eastAsiaTheme="majorEastAsia"/>
        </w:rPr>
        <w:t>_</w:t>
      </w:r>
      <w:r w:rsidR="00950A04" w:rsidRPr="00236832">
        <w:rPr>
          <w:rFonts w:eastAsiaTheme="majorEastAsia"/>
        </w:rPr>
        <w:t xml:space="preserve">&lt;YYYYMMDDHH24MISS&gt;.csv.gz </w:t>
      </w:r>
    </w:p>
    <w:p w14:paraId="192252EC" w14:textId="77777777" w:rsidR="00950A04" w:rsidRDefault="00950A04" w:rsidP="00AB5093">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54D3D763" w14:textId="6DE2F938" w:rsidR="00950A04" w:rsidRDefault="00950A04" w:rsidP="00AB5093">
      <w:pPr>
        <w:pStyle w:val="ListParagraph"/>
        <w:numPr>
          <w:ilvl w:val="0"/>
          <w:numId w:val="8"/>
        </w:numPr>
        <w:spacing w:after="0"/>
        <w:rPr>
          <w:rFonts w:eastAsiaTheme="majorEastAsia"/>
        </w:rPr>
      </w:pPr>
      <w:r>
        <w:rPr>
          <w:rFonts w:eastAsiaTheme="majorEastAsia"/>
        </w:rPr>
        <w:t xml:space="preserve">Sample Actual File Name is </w:t>
      </w:r>
      <w:r w:rsidR="00C1090E" w:rsidRPr="00247A8F">
        <w:rPr>
          <w:rFonts w:eastAsiaTheme="majorEastAsia"/>
          <w:i/>
          <w:iCs/>
        </w:rPr>
        <w:t>primary_mobo</w:t>
      </w:r>
      <w:r w:rsidRPr="00247A8F">
        <w:rPr>
          <w:rFonts w:eastAsiaTheme="majorEastAsia"/>
          <w:i/>
          <w:iCs/>
        </w:rPr>
        <w:t>_20200203013512.csv.gz</w:t>
      </w:r>
    </w:p>
    <w:p w14:paraId="5DFADEE2" w14:textId="19370E13" w:rsidR="00950A04" w:rsidRPr="00236832" w:rsidRDefault="00950A04" w:rsidP="00AB5093">
      <w:pPr>
        <w:pStyle w:val="ListParagraph"/>
        <w:numPr>
          <w:ilvl w:val="0"/>
          <w:numId w:val="8"/>
        </w:numPr>
        <w:spacing w:after="0"/>
        <w:rPr>
          <w:rFonts w:eastAsiaTheme="majorEastAsia"/>
        </w:rPr>
      </w:pPr>
      <w:r>
        <w:rPr>
          <w:rFonts w:eastAsiaTheme="majorEastAsia"/>
        </w:rPr>
        <w:t xml:space="preserve">Sample Control File Name is </w:t>
      </w:r>
      <w:r w:rsidR="00C1090E" w:rsidRPr="00247A8F">
        <w:rPr>
          <w:rFonts w:eastAsiaTheme="majorEastAsia"/>
          <w:i/>
          <w:iCs/>
        </w:rPr>
        <w:t>primary_mobo</w:t>
      </w:r>
      <w:r w:rsidRPr="00247A8F">
        <w:rPr>
          <w:rFonts w:eastAsiaTheme="majorEastAsia"/>
          <w:i/>
          <w:iCs/>
        </w:rPr>
        <w:t>_20200203013512.ctl.gz</w:t>
      </w:r>
    </w:p>
    <w:p w14:paraId="7C456FD8" w14:textId="23F1C5B0" w:rsidR="00950A04" w:rsidRPr="005811F0" w:rsidRDefault="00C1090E" w:rsidP="00295AF3">
      <w:pPr>
        <w:pStyle w:val="Heading3"/>
      </w:pPr>
      <w:bookmarkStart w:id="38" w:name="_Toc50007013"/>
      <w:r>
        <w:t xml:space="preserve">File </w:t>
      </w:r>
      <w:r w:rsidR="00950A04">
        <w:t>P</w:t>
      </w:r>
      <w:r w:rsidR="00950A04" w:rsidRPr="005811F0">
        <w:t>ath</w:t>
      </w:r>
      <w:bookmarkEnd w:id="38"/>
    </w:p>
    <w:p w14:paraId="5E32180A" w14:textId="55F09568" w:rsidR="00950A04" w:rsidRPr="00A20C67" w:rsidRDefault="007F14AC" w:rsidP="007F14AC">
      <w:pPr>
        <w:spacing w:after="0"/>
        <w:rPr>
          <w:rFonts w:cstheme="minorHAnsi"/>
        </w:rPr>
      </w:pPr>
      <w:r w:rsidRPr="00A20C67">
        <w:rPr>
          <w:rFonts w:cstheme="minorHAnsi"/>
        </w:rPr>
        <w:t>Landing</w:t>
      </w:r>
      <w:r w:rsidR="00950A04" w:rsidRPr="00A20C67">
        <w:rPr>
          <w:rFonts w:cstheme="minorHAnsi"/>
        </w:rPr>
        <w:t>:</w:t>
      </w:r>
      <w:r w:rsidRPr="00A20C67">
        <w:rPr>
          <w:rFonts w:cstheme="minorHAnsi"/>
        </w:rPr>
        <w:tab/>
      </w:r>
      <w:r w:rsidR="0039678B" w:rsidRPr="00A20C67">
        <w:rPr>
          <w:rFonts w:cstheme="minorHAnsi"/>
          <w:color w:val="000000"/>
          <w:shd w:val="clear" w:color="auto" w:fill="FFFFFF"/>
        </w:rPr>
        <w:t>/home/</w:t>
      </w:r>
      <w:proofErr w:type="spellStart"/>
      <w:r w:rsidR="0039678B" w:rsidRPr="00A20C67">
        <w:rPr>
          <w:rFonts w:cstheme="minorHAnsi"/>
          <w:color w:val="000000"/>
          <w:shd w:val="clear" w:color="auto" w:fill="FFFFFF"/>
        </w:rPr>
        <w:t>hdp</w:t>
      </w:r>
      <w:r w:rsidR="00950A04" w:rsidRPr="00A20C67">
        <w:rPr>
          <w:rFonts w:cstheme="minorHAnsi"/>
          <w:color w:val="000000"/>
          <w:shd w:val="clear" w:color="auto" w:fill="FFFFFF"/>
        </w:rPr>
        <w:t>user</w:t>
      </w:r>
      <w:proofErr w:type="spellEnd"/>
      <w:r w:rsidR="00950A04" w:rsidRPr="00A20C67">
        <w:rPr>
          <w:rFonts w:cstheme="minorHAnsi"/>
          <w:color w:val="000000"/>
          <w:shd w:val="clear" w:color="auto" w:fill="FFFFFF"/>
        </w:rPr>
        <w:t>/interfaces/HADOOP/</w:t>
      </w:r>
      <w:proofErr w:type="spellStart"/>
      <w:r w:rsidR="00950A04" w:rsidRPr="00A20C67">
        <w:rPr>
          <w:rFonts w:cstheme="minorHAnsi"/>
          <w:color w:val="000000"/>
          <w:shd w:val="clear" w:color="auto" w:fill="FFFFFF"/>
        </w:rPr>
        <w:t>master_files</w:t>
      </w:r>
      <w:proofErr w:type="spellEnd"/>
      <w:r w:rsidR="00950A04" w:rsidRPr="00A20C67">
        <w:rPr>
          <w:rFonts w:cstheme="minorHAnsi"/>
          <w:color w:val="000000"/>
          <w:shd w:val="clear" w:color="auto" w:fill="FFFFFF"/>
        </w:rPr>
        <w:t>/</w:t>
      </w:r>
      <w:proofErr w:type="spellStart"/>
      <w:r w:rsidR="00C1090E" w:rsidRPr="00A20C67">
        <w:rPr>
          <w:rFonts w:cstheme="minorHAnsi"/>
          <w:color w:val="000000"/>
          <w:shd w:val="clear" w:color="auto" w:fill="FFFFFF"/>
        </w:rPr>
        <w:t>primary</w:t>
      </w:r>
      <w:r w:rsidR="00950A04" w:rsidRPr="00A20C67">
        <w:rPr>
          <w:rFonts w:cstheme="minorHAnsi"/>
          <w:color w:val="000000"/>
          <w:shd w:val="clear" w:color="auto" w:fill="FFFFFF"/>
        </w:rPr>
        <w:t>_m</w:t>
      </w:r>
      <w:r w:rsidR="00C1090E" w:rsidRPr="00A20C67">
        <w:rPr>
          <w:rFonts w:cstheme="minorHAnsi"/>
          <w:color w:val="000000"/>
          <w:shd w:val="clear" w:color="auto" w:fill="FFFFFF"/>
        </w:rPr>
        <w:t>obo</w:t>
      </w:r>
      <w:proofErr w:type="spellEnd"/>
      <w:r w:rsidR="00950A04" w:rsidRPr="00A20C67">
        <w:rPr>
          <w:rFonts w:cstheme="minorHAnsi"/>
          <w:color w:val="000000"/>
          <w:shd w:val="clear" w:color="auto" w:fill="FFFFFF"/>
        </w:rPr>
        <w:t>/</w:t>
      </w:r>
    </w:p>
    <w:p w14:paraId="6AD17288" w14:textId="7C7E9179" w:rsidR="00950A04" w:rsidRPr="00A20C67" w:rsidRDefault="007F14AC" w:rsidP="007F14AC">
      <w:pPr>
        <w:spacing w:after="0"/>
        <w:rPr>
          <w:rFonts w:cstheme="minorHAnsi"/>
        </w:rPr>
      </w:pPr>
      <w:r w:rsidRPr="00A20C67">
        <w:rPr>
          <w:rFonts w:cstheme="minorHAnsi"/>
        </w:rPr>
        <w:t>Actual</w:t>
      </w:r>
      <w:r w:rsidR="00F2511B" w:rsidRPr="00A20C67">
        <w:rPr>
          <w:rFonts w:cstheme="minorHAnsi"/>
        </w:rPr>
        <w:t xml:space="preserve"> (A)</w:t>
      </w:r>
      <w:r w:rsidR="00950A04" w:rsidRPr="00A20C67">
        <w:rPr>
          <w:rFonts w:cstheme="minorHAnsi"/>
        </w:rPr>
        <w:t>:</w:t>
      </w:r>
      <w:r w:rsidRPr="00A20C67">
        <w:rPr>
          <w:rFonts w:cstheme="minorHAnsi"/>
        </w:rPr>
        <w:tab/>
      </w:r>
      <w:r w:rsidR="00950A04" w:rsidRPr="00A20C67">
        <w:rPr>
          <w:rFonts w:cstheme="minorHAnsi"/>
          <w:color w:val="000000"/>
          <w:shd w:val="clear" w:color="auto" w:fill="FFFFFF"/>
        </w:rPr>
        <w:t>/snoc/interfaces/S-NOC/interfaces/master_file/HADOOP/</w:t>
      </w:r>
      <w:r w:rsidR="00C1090E" w:rsidRPr="00A20C67">
        <w:rPr>
          <w:rFonts w:cstheme="minorHAnsi"/>
          <w:color w:val="000000"/>
          <w:shd w:val="clear" w:color="auto" w:fill="FFFFFF"/>
        </w:rPr>
        <w:t>primary_mobo/</w:t>
      </w:r>
    </w:p>
    <w:p w14:paraId="74224136" w14:textId="34D01D28" w:rsidR="00950A04" w:rsidRPr="00A20C67" w:rsidRDefault="00950A04" w:rsidP="007F14AC">
      <w:pPr>
        <w:spacing w:after="0"/>
        <w:rPr>
          <w:rFonts w:cstheme="minorHAnsi"/>
        </w:rPr>
      </w:pPr>
      <w:r w:rsidRPr="00A20C67">
        <w:rPr>
          <w:rFonts w:cstheme="minorHAnsi"/>
        </w:rPr>
        <w:t>Rejected</w:t>
      </w:r>
      <w:r w:rsidR="00F2511B" w:rsidRPr="00A20C67">
        <w:rPr>
          <w:rFonts w:cstheme="minorHAnsi"/>
        </w:rPr>
        <w:t xml:space="preserve"> (R)</w:t>
      </w:r>
      <w:r w:rsidRPr="00A20C67">
        <w:rPr>
          <w:rFonts w:cstheme="minorHAnsi"/>
        </w:rPr>
        <w:t>:</w:t>
      </w:r>
      <w:r w:rsidR="007F14AC" w:rsidRPr="00A20C67">
        <w:rPr>
          <w:rFonts w:cstheme="minorHAnsi"/>
        </w:rPr>
        <w:tab/>
      </w:r>
      <w:r w:rsidRPr="00A20C67">
        <w:rPr>
          <w:rFonts w:cstheme="minorHAnsi"/>
          <w:color w:val="000000"/>
          <w:shd w:val="clear" w:color="auto" w:fill="FFFFFF"/>
        </w:rPr>
        <w:t>/snoc/interfaces/S-NOC/interfaces/rejected_file/HADOOP/</w:t>
      </w:r>
      <w:r w:rsidR="00C1090E" w:rsidRPr="00A20C67">
        <w:rPr>
          <w:rFonts w:cstheme="minorHAnsi"/>
          <w:color w:val="000000"/>
          <w:shd w:val="clear" w:color="auto" w:fill="FFFFFF"/>
        </w:rPr>
        <w:t>primary_mobo/</w:t>
      </w:r>
    </w:p>
    <w:p w14:paraId="54CA6E92" w14:textId="3CBADAD5" w:rsidR="007F14AC" w:rsidRPr="00A20C67" w:rsidRDefault="00F2511B" w:rsidP="007F14AC">
      <w:pPr>
        <w:spacing w:after="0"/>
        <w:rPr>
          <w:rFonts w:cstheme="minorHAnsi"/>
        </w:rPr>
      </w:pPr>
      <w:r w:rsidRPr="00A20C67">
        <w:rPr>
          <w:rFonts w:cstheme="minorHAnsi"/>
        </w:rPr>
        <w:t>B</w:t>
      </w:r>
      <w:r w:rsidR="007F14AC" w:rsidRPr="00A20C67">
        <w:rPr>
          <w:rFonts w:cstheme="minorHAnsi"/>
        </w:rPr>
        <w:t>ackup</w:t>
      </w:r>
      <w:r w:rsidRPr="00A20C67">
        <w:rPr>
          <w:rFonts w:cstheme="minorHAnsi"/>
        </w:rPr>
        <w:t xml:space="preserve"> (A)</w:t>
      </w:r>
      <w:r w:rsidR="007F14AC" w:rsidRPr="00A20C67">
        <w:rPr>
          <w:rFonts w:cstheme="minorHAnsi"/>
        </w:rPr>
        <w:t>:</w:t>
      </w:r>
      <w:r w:rsidR="007F14AC" w:rsidRPr="00A20C67">
        <w:rPr>
          <w:rFonts w:cstheme="minorHAnsi"/>
        </w:rPr>
        <w:tab/>
      </w:r>
      <w:r w:rsidR="007F14AC" w:rsidRPr="00A20C67">
        <w:rPr>
          <w:rFonts w:cstheme="minorHAnsi"/>
          <w:color w:val="000000"/>
          <w:shd w:val="clear" w:color="auto" w:fill="FFFFFF"/>
        </w:rPr>
        <w:t>/snoc/interfaces/S-NOC/interfaces/backup/master_file/HADOOP/primary_mobo/</w:t>
      </w:r>
    </w:p>
    <w:p w14:paraId="612CB472" w14:textId="588E33BB" w:rsidR="00950A04" w:rsidRPr="00A20C67" w:rsidRDefault="00F2511B" w:rsidP="007F14AC">
      <w:pPr>
        <w:spacing w:after="0"/>
        <w:rPr>
          <w:rFonts w:cstheme="minorHAnsi"/>
        </w:rPr>
      </w:pPr>
      <w:r w:rsidRPr="00A20C67">
        <w:rPr>
          <w:rFonts w:cstheme="minorHAnsi"/>
        </w:rPr>
        <w:t>B</w:t>
      </w:r>
      <w:r w:rsidR="00950A04" w:rsidRPr="00A20C67">
        <w:rPr>
          <w:rFonts w:cstheme="minorHAnsi"/>
        </w:rPr>
        <w:t>ackup</w:t>
      </w:r>
      <w:r w:rsidRPr="00A20C67">
        <w:rPr>
          <w:rFonts w:cstheme="minorHAnsi"/>
        </w:rPr>
        <w:t xml:space="preserve"> (R)</w:t>
      </w:r>
      <w:r w:rsidR="00950A04" w:rsidRPr="00A20C67">
        <w:rPr>
          <w:rFonts w:cstheme="minorHAnsi"/>
        </w:rPr>
        <w:t>:</w:t>
      </w:r>
      <w:r w:rsidR="007F14AC" w:rsidRPr="00A20C67">
        <w:rPr>
          <w:rFonts w:cstheme="minorHAnsi"/>
        </w:rPr>
        <w:tab/>
      </w:r>
      <w:r w:rsidR="00950A04" w:rsidRPr="00A20C67">
        <w:rPr>
          <w:rFonts w:cstheme="minorHAnsi"/>
          <w:color w:val="000000"/>
          <w:shd w:val="clear" w:color="auto" w:fill="FFFFFF"/>
        </w:rPr>
        <w:t>/snoc/interfaces/S-NOC/interfaces/backup/rejected_file/HADOOP/</w:t>
      </w:r>
      <w:r w:rsidR="00C1090E" w:rsidRPr="00A20C67">
        <w:rPr>
          <w:rFonts w:cstheme="minorHAnsi"/>
          <w:color w:val="000000"/>
          <w:shd w:val="clear" w:color="auto" w:fill="FFFFFF"/>
        </w:rPr>
        <w:t>primary_mobo/</w:t>
      </w:r>
    </w:p>
    <w:p w14:paraId="00E3657A" w14:textId="77777777" w:rsidR="00950A04" w:rsidRPr="00E641EB" w:rsidRDefault="00950A04" w:rsidP="00295AF3">
      <w:pPr>
        <w:pStyle w:val="Heading3"/>
      </w:pPr>
      <w:bookmarkStart w:id="39" w:name="_Toc50007014"/>
      <w:r w:rsidRPr="00E641EB">
        <w:lastRenderedPageBreak/>
        <w:t>Data feed fields</w:t>
      </w:r>
      <w:bookmarkEnd w:id="39"/>
    </w:p>
    <w:tbl>
      <w:tblPr>
        <w:tblStyle w:val="GridTable1Light-Accent310"/>
        <w:tblW w:w="9270" w:type="dxa"/>
        <w:tblInd w:w="108" w:type="dxa"/>
        <w:tblLook w:val="0420" w:firstRow="1" w:lastRow="0" w:firstColumn="0" w:lastColumn="0" w:noHBand="0" w:noVBand="1"/>
      </w:tblPr>
      <w:tblGrid>
        <w:gridCol w:w="1605"/>
        <w:gridCol w:w="1350"/>
        <w:gridCol w:w="1892"/>
        <w:gridCol w:w="4423"/>
      </w:tblGrid>
      <w:tr w:rsidR="00421419" w:rsidRPr="00D56C53" w14:paraId="405B7693"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605" w:type="dxa"/>
            <w:noWrap/>
            <w:hideMark/>
          </w:tcPr>
          <w:p w14:paraId="7DEC5E3A" w14:textId="77777777" w:rsidR="00421419" w:rsidRPr="00D56C53" w:rsidRDefault="00421419"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6FE7D73C" w14:textId="77777777" w:rsidR="00421419" w:rsidRPr="00D56C53" w:rsidRDefault="00421419"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92" w:type="dxa"/>
            <w:noWrap/>
            <w:hideMark/>
          </w:tcPr>
          <w:p w14:paraId="2C38FA48" w14:textId="4F1ECD52" w:rsidR="00421419" w:rsidRPr="00D56C53" w:rsidRDefault="00F77603" w:rsidP="00FE7054">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20E65BC6" w14:textId="77777777" w:rsidR="00421419" w:rsidRPr="00D56C53" w:rsidRDefault="00421419"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6253213C" w14:textId="77777777" w:rsidTr="00421419">
        <w:trPr>
          <w:trHeight w:val="300"/>
        </w:trPr>
        <w:tc>
          <w:tcPr>
            <w:tcW w:w="1605" w:type="dxa"/>
            <w:noWrap/>
            <w:hideMark/>
          </w:tcPr>
          <w:p w14:paraId="39B41A9D" w14:textId="69AEE578"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sz w:val="20"/>
                <w:szCs w:val="20"/>
              </w:rPr>
              <w:t>MPC_CODE</w:t>
            </w:r>
          </w:p>
        </w:tc>
        <w:tc>
          <w:tcPr>
            <w:tcW w:w="1350" w:type="dxa"/>
            <w:noWrap/>
            <w:hideMark/>
          </w:tcPr>
          <w:p w14:paraId="4D6DC9BC"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07E0FCD4" w14:textId="07D56ADF"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5D500816" w14:textId="5EC06664"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MPC reference code</w:t>
            </w:r>
          </w:p>
        </w:tc>
      </w:tr>
      <w:tr w:rsidR="00421419" w:rsidRPr="00D56C53" w14:paraId="32D3DA0D" w14:textId="77777777" w:rsidTr="00421419">
        <w:trPr>
          <w:trHeight w:val="300"/>
        </w:trPr>
        <w:tc>
          <w:tcPr>
            <w:tcW w:w="1605" w:type="dxa"/>
            <w:noWrap/>
            <w:hideMark/>
          </w:tcPr>
          <w:p w14:paraId="6668CBCB" w14:textId="325D87BC" w:rsidR="00421419" w:rsidRPr="00295AF3" w:rsidRDefault="00421419" w:rsidP="00C1090E">
            <w:pPr>
              <w:spacing w:after="0"/>
              <w:ind w:left="0" w:right="0"/>
              <w:rPr>
                <w:rFonts w:eastAsia="Times New Roman" w:cstheme="minorHAnsi"/>
                <w:color w:val="000000"/>
                <w:kern w:val="0"/>
                <w:sz w:val="20"/>
                <w:szCs w:val="20"/>
                <w:lang w:val="en-IN" w:eastAsia="en-IN"/>
                <w14:ligatures w14:val="none"/>
              </w:rPr>
            </w:pPr>
            <w:r w:rsidRPr="00295AF3">
              <w:rPr>
                <w:sz w:val="20"/>
                <w:szCs w:val="20"/>
              </w:rPr>
              <w:t>MOBO_DATE</w:t>
            </w:r>
          </w:p>
        </w:tc>
        <w:tc>
          <w:tcPr>
            <w:tcW w:w="1350" w:type="dxa"/>
            <w:noWrap/>
            <w:hideMark/>
          </w:tcPr>
          <w:p w14:paraId="5D5F0D46"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228D312A" w14:textId="5B76CF9D"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1DA3DFF7" w14:textId="2182C996"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MOBO allocation date</w:t>
            </w:r>
          </w:p>
        </w:tc>
      </w:tr>
      <w:tr w:rsidR="00421419" w:rsidRPr="00D56C53" w14:paraId="78C74910" w14:textId="77777777" w:rsidTr="00421419">
        <w:trPr>
          <w:trHeight w:val="300"/>
        </w:trPr>
        <w:tc>
          <w:tcPr>
            <w:tcW w:w="1605" w:type="dxa"/>
            <w:noWrap/>
            <w:hideMark/>
          </w:tcPr>
          <w:p w14:paraId="17FBAD06" w14:textId="01784665"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sz w:val="20"/>
                <w:szCs w:val="20"/>
              </w:rPr>
              <w:t>AMOUNT</w:t>
            </w:r>
          </w:p>
        </w:tc>
        <w:tc>
          <w:tcPr>
            <w:tcW w:w="1350" w:type="dxa"/>
            <w:noWrap/>
            <w:hideMark/>
          </w:tcPr>
          <w:p w14:paraId="2D296CD0"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294032CB" w14:textId="284EBFF9"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hideMark/>
          </w:tcPr>
          <w:p w14:paraId="1EE95750" w14:textId="01E4E8A6" w:rsidR="00421419" w:rsidRPr="00295AF3" w:rsidRDefault="00421419" w:rsidP="00740BC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amount for the given date</w:t>
            </w:r>
            <w:r>
              <w:rPr>
                <w:rFonts w:eastAsia="Times New Roman" w:cstheme="minorHAnsi"/>
                <w:color w:val="000000"/>
                <w:kern w:val="0"/>
                <w:sz w:val="20"/>
                <w:szCs w:val="20"/>
                <w:lang w:val="en-IN" w:eastAsia="en-IN"/>
                <w14:ligatures w14:val="none"/>
              </w:rPr>
              <w:t xml:space="preserve"> (Max 2 decimal points are allowed)</w:t>
            </w:r>
          </w:p>
        </w:tc>
      </w:tr>
    </w:tbl>
    <w:p w14:paraId="3284D2D9" w14:textId="77777777" w:rsidR="00295AF3" w:rsidRDefault="00295AF3" w:rsidP="00950A04">
      <w:pPr>
        <w:rPr>
          <w:b/>
        </w:rPr>
      </w:pPr>
    </w:p>
    <w:p w14:paraId="2A5A3B44" w14:textId="1C2780CC" w:rsidR="00950A04" w:rsidRPr="005811F0" w:rsidRDefault="00950A04" w:rsidP="00950A0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950A04" w:rsidRPr="005811F0" w14:paraId="2B2C39BB" w14:textId="77777777" w:rsidTr="00FE7054">
        <w:tc>
          <w:tcPr>
            <w:tcW w:w="9350" w:type="dxa"/>
            <w:shd w:val="clear" w:color="auto" w:fill="F2F2F2" w:themeFill="background1" w:themeFillShade="F2"/>
          </w:tcPr>
          <w:p w14:paraId="11218EF1" w14:textId="1E415673" w:rsidR="00F445B1" w:rsidRPr="00F445B1" w:rsidRDefault="00F445B1" w:rsidP="00F445B1">
            <w:pPr>
              <w:spacing w:after="0"/>
              <w:ind w:left="0"/>
              <w:rPr>
                <w:rFonts w:cstheme="minorHAnsi"/>
                <w:sz w:val="18"/>
                <w:szCs w:val="18"/>
              </w:rPr>
            </w:pPr>
            <w:r w:rsidRPr="00F445B1">
              <w:rPr>
                <w:rFonts w:cstheme="minorHAnsi"/>
                <w:sz w:val="18"/>
                <w:szCs w:val="18"/>
              </w:rPr>
              <w:t>MPC_CODE|MOBO_DATE|AMOUNT</w:t>
            </w:r>
          </w:p>
          <w:p w14:paraId="4F756E12" w14:textId="77777777" w:rsidR="00F445B1" w:rsidRPr="00F445B1" w:rsidRDefault="00F445B1" w:rsidP="00F445B1">
            <w:pPr>
              <w:spacing w:after="0"/>
              <w:ind w:left="0"/>
              <w:rPr>
                <w:rFonts w:cstheme="minorHAnsi"/>
                <w:sz w:val="18"/>
                <w:szCs w:val="18"/>
              </w:rPr>
            </w:pPr>
            <w:r w:rsidRPr="00F445B1">
              <w:rPr>
                <w:rFonts w:cstheme="minorHAnsi"/>
                <w:sz w:val="18"/>
                <w:szCs w:val="18"/>
              </w:rPr>
              <w:t>D3070027|20200427|150000000</w:t>
            </w:r>
          </w:p>
          <w:p w14:paraId="4F272110" w14:textId="37105119" w:rsidR="00950A04" w:rsidRPr="005811F0" w:rsidRDefault="00F445B1" w:rsidP="00F445B1">
            <w:pPr>
              <w:spacing w:after="0"/>
              <w:ind w:left="0"/>
              <w:rPr>
                <w:rFonts w:ascii="Consolas" w:hAnsi="Consolas"/>
              </w:rPr>
            </w:pPr>
            <w:r w:rsidRPr="00F445B1">
              <w:rPr>
                <w:rFonts w:cstheme="minorHAnsi"/>
                <w:sz w:val="18"/>
                <w:szCs w:val="18"/>
              </w:rPr>
              <w:t>D30161|20200427|1000000000</w:t>
            </w:r>
          </w:p>
        </w:tc>
      </w:tr>
    </w:tbl>
    <w:p w14:paraId="5AAF8962" w14:textId="6A378F86" w:rsidR="00950A04" w:rsidRPr="00E641EB" w:rsidRDefault="00950A04" w:rsidP="00950A04">
      <w:pPr>
        <w:pStyle w:val="Heading3"/>
      </w:pPr>
      <w:bookmarkStart w:id="40" w:name="_Toc50007015"/>
      <w:r w:rsidRPr="00E641EB">
        <w:t>Processing result</w:t>
      </w:r>
      <w:r w:rsidR="00295AF3">
        <w:t xml:space="preserve"> &amp; Response</w:t>
      </w:r>
      <w:bookmarkEnd w:id="40"/>
    </w:p>
    <w:p w14:paraId="1B365543" w14:textId="77777777" w:rsidR="00950A04" w:rsidRPr="002F57BC" w:rsidRDefault="00950A04" w:rsidP="00950A04">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0E71AAF5" w14:textId="77777777" w:rsidR="00950A04" w:rsidRPr="005811F0" w:rsidRDefault="00950A04" w:rsidP="00950A0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950A04" w:rsidRPr="005811F0" w14:paraId="2E655841" w14:textId="77777777" w:rsidTr="00FE7054">
        <w:tc>
          <w:tcPr>
            <w:tcW w:w="9278" w:type="dxa"/>
            <w:shd w:val="clear" w:color="auto" w:fill="F2F2F2" w:themeFill="background1" w:themeFillShade="F2"/>
          </w:tcPr>
          <w:p w14:paraId="64B93870" w14:textId="67A4C838" w:rsidR="00F445B1" w:rsidRPr="00F445B1" w:rsidRDefault="00F445B1" w:rsidP="00F445B1">
            <w:pPr>
              <w:spacing w:after="0"/>
              <w:ind w:left="0"/>
              <w:rPr>
                <w:rFonts w:cstheme="minorHAnsi"/>
                <w:sz w:val="18"/>
                <w:szCs w:val="18"/>
              </w:rPr>
            </w:pPr>
            <w:r w:rsidRPr="00F445B1">
              <w:rPr>
                <w:rFonts w:cstheme="minorHAnsi"/>
                <w:sz w:val="18"/>
                <w:szCs w:val="18"/>
              </w:rPr>
              <w:t>MPC_CODE|MOBO_DATE|AMOUNT</w:t>
            </w:r>
            <w:r>
              <w:rPr>
                <w:rFonts w:cstheme="minorHAnsi"/>
                <w:sz w:val="18"/>
                <w:szCs w:val="18"/>
              </w:rPr>
              <w:t>|</w:t>
            </w:r>
            <w:r w:rsidRPr="00F445B1">
              <w:rPr>
                <w:rFonts w:cstheme="minorHAnsi"/>
                <w:sz w:val="18"/>
                <w:szCs w:val="18"/>
              </w:rPr>
              <w:t>ERROR_CODE|ERROR_MESSAGE</w:t>
            </w:r>
          </w:p>
          <w:p w14:paraId="30B6FB34" w14:textId="37A1F193" w:rsidR="00F445B1" w:rsidRPr="00F445B1" w:rsidRDefault="00F445B1" w:rsidP="00F445B1">
            <w:pPr>
              <w:spacing w:after="0"/>
              <w:ind w:left="0"/>
              <w:rPr>
                <w:rFonts w:cstheme="minorHAnsi"/>
                <w:sz w:val="18"/>
                <w:szCs w:val="18"/>
              </w:rPr>
            </w:pPr>
            <w:r w:rsidRPr="00F445B1">
              <w:rPr>
                <w:rFonts w:cstheme="minorHAnsi"/>
                <w:sz w:val="18"/>
                <w:szCs w:val="18"/>
              </w:rPr>
              <w:t>D3070027|20200427|150000000</w:t>
            </w:r>
            <w:r>
              <w:rPr>
                <w:rFonts w:cstheme="minorHAnsi"/>
                <w:sz w:val="18"/>
                <w:szCs w:val="18"/>
              </w:rPr>
              <w:t>|1001|Mandatory Field MPC_CODE is missing</w:t>
            </w:r>
          </w:p>
          <w:p w14:paraId="2B065E88" w14:textId="5ABD5716" w:rsidR="00950A04" w:rsidRPr="005811F0" w:rsidRDefault="00F445B1" w:rsidP="00F445B1">
            <w:pPr>
              <w:spacing w:after="0"/>
              <w:ind w:left="0"/>
              <w:rPr>
                <w:rFonts w:ascii="Consolas" w:hAnsi="Consolas"/>
              </w:rPr>
            </w:pPr>
            <w:r w:rsidRPr="00F445B1">
              <w:rPr>
                <w:rFonts w:cstheme="minorHAnsi"/>
                <w:sz w:val="18"/>
                <w:szCs w:val="18"/>
              </w:rPr>
              <w:t>D30161|20200427|1000000000</w:t>
            </w:r>
            <w:r>
              <w:rPr>
                <w:rFonts w:cstheme="minorHAnsi"/>
                <w:sz w:val="18"/>
                <w:szCs w:val="18"/>
              </w:rPr>
              <w:t>|1002|Given MPC_CODE is not available in system</w:t>
            </w:r>
          </w:p>
        </w:tc>
      </w:tr>
    </w:tbl>
    <w:p w14:paraId="3787BB6C" w14:textId="77777777" w:rsidR="00295AF3" w:rsidRDefault="00950A04" w:rsidP="00295AF3">
      <w:r w:rsidRPr="005811F0">
        <w:t xml:space="preserve"> </w:t>
      </w:r>
    </w:p>
    <w:p w14:paraId="14094B51" w14:textId="77777777" w:rsidR="00295AF3" w:rsidRDefault="00295AF3">
      <w:pPr>
        <w:spacing w:after="240" w:line="252" w:lineRule="auto"/>
        <w:ind w:left="0" w:right="0"/>
      </w:pPr>
      <w:r>
        <w:br w:type="page"/>
      </w:r>
    </w:p>
    <w:p w14:paraId="7B7A1F66" w14:textId="6D2DE078" w:rsidR="000078E2" w:rsidRDefault="000078E2" w:rsidP="00191614">
      <w:pPr>
        <w:pStyle w:val="Heading2"/>
        <w:ind w:left="0"/>
      </w:pPr>
      <w:bookmarkStart w:id="41" w:name="_Toc50007016"/>
      <w:r>
        <w:lastRenderedPageBreak/>
        <w:t>SECONDARY</w:t>
      </w:r>
      <w:r w:rsidRPr="00950A04">
        <w:t xml:space="preserve"> MOBO</w:t>
      </w:r>
      <w:r>
        <w:t xml:space="preserve"> (INTHDP003)</w:t>
      </w:r>
      <w:bookmarkEnd w:id="41"/>
    </w:p>
    <w:tbl>
      <w:tblPr>
        <w:tblStyle w:val="GridTable1Light-Accent310"/>
        <w:tblW w:w="9293" w:type="dxa"/>
        <w:tblInd w:w="85" w:type="dxa"/>
        <w:tblLayout w:type="fixed"/>
        <w:tblLook w:val="0480" w:firstRow="0" w:lastRow="0" w:firstColumn="1" w:lastColumn="0" w:noHBand="0" w:noVBand="1"/>
      </w:tblPr>
      <w:tblGrid>
        <w:gridCol w:w="2766"/>
        <w:gridCol w:w="6527"/>
      </w:tblGrid>
      <w:tr w:rsidR="000078E2" w:rsidRPr="00C47003" w14:paraId="268C52E7"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713903B" w14:textId="77777777" w:rsidR="000078E2" w:rsidRPr="00C47003" w:rsidRDefault="000078E2" w:rsidP="00FE7054">
            <w:pPr>
              <w:spacing w:after="0" w:line="276" w:lineRule="auto"/>
              <w:rPr>
                <w:b w:val="0"/>
                <w:bCs w:val="0"/>
              </w:rPr>
            </w:pPr>
            <w:r w:rsidRPr="00C47003">
              <w:t>INTERFACE TYPE</w:t>
            </w:r>
            <w:r>
              <w:t>:</w:t>
            </w:r>
          </w:p>
        </w:tc>
        <w:tc>
          <w:tcPr>
            <w:tcW w:w="6527" w:type="dxa"/>
          </w:tcPr>
          <w:p w14:paraId="6490EACB" w14:textId="77777777" w:rsidR="000078E2" w:rsidRPr="00C47003"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0078E2" w:rsidRPr="00C47003" w14:paraId="297D2026" w14:textId="77777777" w:rsidTr="00FE7054">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705523A2" w14:textId="77777777" w:rsidR="000078E2" w:rsidRPr="00C47003" w:rsidRDefault="000078E2" w:rsidP="00FE7054">
            <w:pPr>
              <w:spacing w:after="0" w:line="276" w:lineRule="auto"/>
              <w:rPr>
                <w:b w:val="0"/>
                <w:bCs w:val="0"/>
              </w:rPr>
            </w:pPr>
            <w:r w:rsidRPr="00C47003">
              <w:t>INTERFACE METHOD</w:t>
            </w:r>
            <w:r>
              <w:t>:</w:t>
            </w:r>
          </w:p>
        </w:tc>
        <w:tc>
          <w:tcPr>
            <w:tcW w:w="6527" w:type="dxa"/>
          </w:tcPr>
          <w:p w14:paraId="0D44F524" w14:textId="77777777" w:rsidR="000078E2" w:rsidRPr="00C47003"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0078E2" w:rsidRPr="00C47003" w14:paraId="3BDB3D38"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04722E1" w14:textId="17F14FA4" w:rsidR="000078E2" w:rsidRPr="00C47003" w:rsidRDefault="00EB0CED" w:rsidP="00FE7054">
            <w:pPr>
              <w:spacing w:after="0" w:line="276" w:lineRule="auto"/>
              <w:rPr>
                <w:b w:val="0"/>
                <w:bCs w:val="0"/>
              </w:rPr>
            </w:pPr>
            <w:r>
              <w:t>SOURCE</w:t>
            </w:r>
            <w:r w:rsidR="000078E2" w:rsidRPr="00C47003">
              <w:t xml:space="preserve"> </w:t>
            </w:r>
            <w:r w:rsidR="000078E2">
              <w:t>S</w:t>
            </w:r>
            <w:r w:rsidR="000078E2" w:rsidRPr="00C47003">
              <w:t>YSTEM</w:t>
            </w:r>
            <w:r w:rsidR="000078E2">
              <w:t>:</w:t>
            </w:r>
          </w:p>
        </w:tc>
        <w:tc>
          <w:tcPr>
            <w:tcW w:w="6527" w:type="dxa"/>
          </w:tcPr>
          <w:p w14:paraId="0411D9C0" w14:textId="77777777" w:rsidR="000078E2" w:rsidRPr="00C47003"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0078E2" w:rsidRPr="00C47003" w14:paraId="1BB5F4B5"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4C85619" w14:textId="77777777" w:rsidR="000078E2" w:rsidRPr="00C47003" w:rsidRDefault="000078E2" w:rsidP="00FE7054">
            <w:pPr>
              <w:spacing w:after="0" w:line="276" w:lineRule="auto"/>
              <w:rPr>
                <w:b w:val="0"/>
                <w:bCs w:val="0"/>
              </w:rPr>
            </w:pPr>
            <w:r>
              <w:t>RESPONDER</w:t>
            </w:r>
            <w:r w:rsidRPr="00C47003">
              <w:t xml:space="preserve"> SYSTEM</w:t>
            </w:r>
            <w:r>
              <w:t>:</w:t>
            </w:r>
          </w:p>
        </w:tc>
        <w:tc>
          <w:tcPr>
            <w:tcW w:w="6527" w:type="dxa"/>
          </w:tcPr>
          <w:p w14:paraId="749BE53B" w14:textId="77777777" w:rsidR="000078E2" w:rsidRPr="00C47003"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0078E2" w:rsidRPr="00C47003" w14:paraId="5ACED2BD"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E79895D" w14:textId="77777777" w:rsidR="000078E2" w:rsidRDefault="000078E2" w:rsidP="00FE7054">
            <w:pPr>
              <w:spacing w:after="0" w:line="276" w:lineRule="auto"/>
            </w:pPr>
            <w:r>
              <w:t>FILE FREQUENCY</w:t>
            </w:r>
          </w:p>
        </w:tc>
        <w:tc>
          <w:tcPr>
            <w:tcW w:w="6527" w:type="dxa"/>
          </w:tcPr>
          <w:p w14:paraId="079784D0" w14:textId="77777777" w:rsidR="000078E2"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0078E2" w:rsidRPr="00C47003" w14:paraId="0D23E9FD"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B7778D2" w14:textId="77777777" w:rsidR="000078E2" w:rsidRDefault="000078E2" w:rsidP="00FE7054">
            <w:pPr>
              <w:spacing w:after="0" w:line="276" w:lineRule="auto"/>
            </w:pPr>
            <w:r>
              <w:t>DATA PERIOD</w:t>
            </w:r>
          </w:p>
        </w:tc>
        <w:tc>
          <w:tcPr>
            <w:tcW w:w="6527" w:type="dxa"/>
          </w:tcPr>
          <w:p w14:paraId="4162FA2A" w14:textId="77777777" w:rsidR="000078E2"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1B13AD72"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7EB1CE0" w14:textId="412A9311" w:rsidR="0034309D" w:rsidRDefault="0034309D" w:rsidP="0034309D">
            <w:pPr>
              <w:spacing w:after="0" w:line="276" w:lineRule="auto"/>
            </w:pPr>
            <w:r>
              <w:t>ORIGINAL DATA SOURCE:</w:t>
            </w:r>
          </w:p>
        </w:tc>
        <w:tc>
          <w:tcPr>
            <w:tcW w:w="6527" w:type="dxa"/>
          </w:tcPr>
          <w:p w14:paraId="31BF830F" w14:textId="7BC3A845" w:rsidR="0034309D" w:rsidRPr="00C4202C" w:rsidRDefault="00191614" w:rsidP="0034309D">
            <w:pPr>
              <w:spacing w:after="0" w:line="276" w:lineRule="auto"/>
              <w:cnfStyle w:val="000000000000" w:firstRow="0" w:lastRow="0" w:firstColumn="0" w:lastColumn="0" w:oddVBand="0" w:evenVBand="0" w:oddHBand="0" w:evenHBand="0" w:firstRowFirstColumn="0" w:firstRowLastColumn="0" w:lastRowFirstColumn="0" w:lastRowLastColumn="0"/>
            </w:pPr>
            <w:r>
              <w:t>MOBO</w:t>
            </w:r>
          </w:p>
        </w:tc>
      </w:tr>
    </w:tbl>
    <w:p w14:paraId="2B03A1A3" w14:textId="77777777" w:rsidR="000078E2" w:rsidRDefault="000078E2" w:rsidP="00295AF3">
      <w:pPr>
        <w:pStyle w:val="Heading3"/>
      </w:pPr>
      <w:bookmarkStart w:id="42" w:name="_Toc50007017"/>
      <w:r w:rsidRPr="005811F0">
        <w:t>Context goal</w:t>
      </w:r>
      <w:bookmarkEnd w:id="42"/>
    </w:p>
    <w:p w14:paraId="455CC39B" w14:textId="4153EDF1" w:rsidR="000078E2" w:rsidRDefault="000078E2" w:rsidP="004C5D32">
      <w:pPr>
        <w:numPr>
          <w:ilvl w:val="0"/>
          <w:numId w:val="12"/>
        </w:numPr>
        <w:spacing w:after="0"/>
        <w:ind w:right="0"/>
        <w:jc w:val="both"/>
      </w:pPr>
      <w:r>
        <w:t xml:space="preserve">HADOOP system will generate a daily file for MOBO balance </w:t>
      </w:r>
      <w:r w:rsidR="00446917">
        <w:t>injection</w:t>
      </w:r>
      <w:r>
        <w:t xml:space="preserve"> from MPC wallet</w:t>
      </w:r>
      <w:r w:rsidR="00446917">
        <w:t xml:space="preserve"> to Outlet wallet</w:t>
      </w:r>
      <w:r>
        <w:t>.</w:t>
      </w:r>
      <w:r w:rsidR="00446917">
        <w:t xml:space="preserve"> This includes direct allocation from MPC login using MOBO and allocation by CSO using MOBII and other channels (if any).</w:t>
      </w:r>
      <w:r>
        <w:t xml:space="preserve"> </w:t>
      </w:r>
    </w:p>
    <w:p w14:paraId="5B216307" w14:textId="77777777" w:rsidR="00402786" w:rsidRDefault="00402786" w:rsidP="004C5D32">
      <w:pPr>
        <w:numPr>
          <w:ilvl w:val="0"/>
          <w:numId w:val="12"/>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3F345686" w14:textId="72113356" w:rsidR="000078E2" w:rsidRDefault="000078E2" w:rsidP="004C5D32">
      <w:pPr>
        <w:numPr>
          <w:ilvl w:val="0"/>
          <w:numId w:val="12"/>
        </w:numPr>
        <w:spacing w:after="0"/>
        <w:ind w:right="0"/>
        <w:jc w:val="both"/>
      </w:pPr>
      <w:r>
        <w:t xml:space="preserve">MOBII always consider latest processed file records, when MOBII receive same </w:t>
      </w:r>
      <w:r w:rsidR="00446917" w:rsidRPr="00446917">
        <w:t>DATE</w:t>
      </w:r>
      <w:r w:rsidR="00446917">
        <w:t xml:space="preserve">, </w:t>
      </w:r>
      <w:r w:rsidR="00446917" w:rsidRPr="00446917">
        <w:t>MPC_CODE</w:t>
      </w:r>
      <w:r>
        <w:t xml:space="preserve"> and </w:t>
      </w:r>
      <w:r w:rsidR="00446917" w:rsidRPr="00446917">
        <w:t>ORGANIZATION_ID</w:t>
      </w:r>
      <w:r>
        <w:t xml:space="preserve"> in latest file it will replace the previously stored transaction value.</w:t>
      </w:r>
    </w:p>
    <w:p w14:paraId="55E81EA8" w14:textId="11BB7249" w:rsidR="000078E2" w:rsidRDefault="000078E2" w:rsidP="004C5D32">
      <w:pPr>
        <w:numPr>
          <w:ilvl w:val="0"/>
          <w:numId w:val="12"/>
        </w:numPr>
        <w:spacing w:after="0"/>
        <w:ind w:right="0"/>
        <w:jc w:val="both"/>
      </w:pPr>
      <w:r>
        <w:t>HADOOP must accumulate the amount based on date and MPC</w:t>
      </w:r>
      <w:r w:rsidR="00446917">
        <w:t>_CODE and ORGANIZATION_ID</w:t>
      </w:r>
      <w:r>
        <w:t xml:space="preserve">. If MOBII found same </w:t>
      </w:r>
      <w:r w:rsidR="00EF63AD" w:rsidRPr="00446917">
        <w:t>DATE</w:t>
      </w:r>
      <w:r w:rsidR="00EF63AD">
        <w:t xml:space="preserve">, </w:t>
      </w:r>
      <w:r w:rsidR="00EF63AD" w:rsidRPr="00446917">
        <w:t>MPC_CODE</w:t>
      </w:r>
      <w:r w:rsidR="00EF63AD">
        <w:t xml:space="preserve"> and </w:t>
      </w:r>
      <w:r w:rsidR="00EF63AD" w:rsidRPr="00446917">
        <w:t>ORGANIZATION_ID</w:t>
      </w:r>
      <w:r>
        <w:t xml:space="preserve"> within the file then it will consider only first record and upcoming records will be rejected with reason duplicate transaction found.</w:t>
      </w:r>
    </w:p>
    <w:p w14:paraId="44ECF3EA" w14:textId="7A01716B" w:rsidR="000078E2" w:rsidRDefault="000078E2" w:rsidP="004C5D32">
      <w:pPr>
        <w:numPr>
          <w:ilvl w:val="0"/>
          <w:numId w:val="12"/>
        </w:numPr>
        <w:spacing w:after="0"/>
        <w:ind w:right="0"/>
        <w:jc w:val="both"/>
      </w:pPr>
      <w:r>
        <w:t xml:space="preserve">This file data is used for </w:t>
      </w:r>
      <w:r w:rsidR="00EF63AD">
        <w:t>CSO incentive</w:t>
      </w:r>
      <w:r>
        <w:t xml:space="preserve"> </w:t>
      </w:r>
      <w:r w:rsidR="00EF63AD">
        <w:t>calculation</w:t>
      </w:r>
      <w:r>
        <w:t xml:space="preserve"> and if required can also be used other functions from upcoming change request.</w:t>
      </w:r>
    </w:p>
    <w:p w14:paraId="56D04AE4" w14:textId="77777777" w:rsidR="000413FE" w:rsidRDefault="000413FE" w:rsidP="000413FE">
      <w:pPr>
        <w:numPr>
          <w:ilvl w:val="0"/>
          <w:numId w:val="12"/>
        </w:numPr>
        <w:spacing w:after="0"/>
        <w:ind w:right="0"/>
        <w:jc w:val="both"/>
      </w:pPr>
      <w:bookmarkStart w:id="43" w:name="_Toc50007018"/>
      <w:r>
        <w:t>HADOOP must push file to the MOBII path daily before 2AM with latest updated records. MOBII scheduler will pick pushed files for process.</w:t>
      </w:r>
    </w:p>
    <w:p w14:paraId="0FD5F1FC" w14:textId="77777777" w:rsidR="000413FE" w:rsidRPr="005811F0" w:rsidRDefault="000413FE" w:rsidP="000413FE">
      <w:pPr>
        <w:numPr>
          <w:ilvl w:val="0"/>
          <w:numId w:val="12"/>
        </w:numPr>
        <w:spacing w:after="0"/>
        <w:ind w:right="0"/>
        <w:jc w:val="both"/>
      </w:pPr>
      <w:r>
        <w:t>Files from Landing path will be deleted, after copied by MOBII from Landing to Actual (A) path.</w:t>
      </w:r>
    </w:p>
    <w:p w14:paraId="2DAE8704" w14:textId="77777777" w:rsidR="000078E2" w:rsidRDefault="000078E2" w:rsidP="00295AF3">
      <w:pPr>
        <w:pStyle w:val="Heading3"/>
      </w:pPr>
      <w:r w:rsidRPr="005811F0">
        <w:t>Pre-conditions</w:t>
      </w:r>
      <w:bookmarkEnd w:id="43"/>
    </w:p>
    <w:p w14:paraId="1B7E7E98" w14:textId="77777777" w:rsidR="000078E2" w:rsidRDefault="000078E2" w:rsidP="004C5D32">
      <w:pPr>
        <w:pStyle w:val="ListParagraph"/>
        <w:numPr>
          <w:ilvl w:val="0"/>
          <w:numId w:val="13"/>
        </w:numPr>
      </w:pPr>
      <w:r>
        <w:t>Server path is accessible by HADOOP.</w:t>
      </w:r>
    </w:p>
    <w:p w14:paraId="5ECB5466" w14:textId="26AD3DB5" w:rsidR="000078E2" w:rsidRPr="004B07D0" w:rsidRDefault="000078E2" w:rsidP="004C5D32">
      <w:pPr>
        <w:pStyle w:val="ListParagraph"/>
        <w:numPr>
          <w:ilvl w:val="0"/>
          <w:numId w:val="13"/>
        </w:numPr>
      </w:pPr>
      <w:r>
        <w:t>All MPC</w:t>
      </w:r>
      <w:r w:rsidR="00EF63AD">
        <w:t xml:space="preserve"> and ORGANIZATION_ID</w:t>
      </w:r>
      <w:r>
        <w:t xml:space="preserve"> must be pre-created in MOBII.</w:t>
      </w:r>
    </w:p>
    <w:p w14:paraId="3971BC53" w14:textId="77777777" w:rsidR="000078E2" w:rsidRPr="005811F0" w:rsidRDefault="000078E2" w:rsidP="00295AF3">
      <w:pPr>
        <w:pStyle w:val="Heading3"/>
        <w:rPr>
          <w:highlight w:val="yellow"/>
        </w:rPr>
      </w:pPr>
      <w:bookmarkStart w:id="44" w:name="_Toc50007019"/>
      <w:r w:rsidRPr="005811F0">
        <w:t>Post-conditions</w:t>
      </w:r>
      <w:bookmarkEnd w:id="44"/>
    </w:p>
    <w:p w14:paraId="5B528BE0" w14:textId="0E837DB6" w:rsidR="000078E2" w:rsidRDefault="000078E2" w:rsidP="004C5D32">
      <w:pPr>
        <w:pStyle w:val="ListParagraph"/>
        <w:numPr>
          <w:ilvl w:val="0"/>
          <w:numId w:val="14"/>
        </w:numPr>
        <w:rPr>
          <w:rFonts w:eastAsiaTheme="majorEastAsia"/>
        </w:rPr>
      </w:pPr>
      <w:r>
        <w:rPr>
          <w:rFonts w:eastAsiaTheme="majorEastAsia"/>
        </w:rPr>
        <w:t xml:space="preserve">MOBO </w:t>
      </w:r>
      <w:r w:rsidR="00EF63AD">
        <w:rPr>
          <w:rFonts w:eastAsiaTheme="majorEastAsia"/>
        </w:rPr>
        <w:t>value will be stored against outlet based on given organization id</w:t>
      </w:r>
      <w:r>
        <w:rPr>
          <w:rFonts w:eastAsiaTheme="majorEastAsia"/>
        </w:rPr>
        <w:t>.</w:t>
      </w:r>
    </w:p>
    <w:p w14:paraId="10E302AD" w14:textId="657A7A6B" w:rsidR="00EF63AD" w:rsidRDefault="00EF63AD" w:rsidP="004C5D32">
      <w:pPr>
        <w:pStyle w:val="ListParagraph"/>
        <w:numPr>
          <w:ilvl w:val="0"/>
          <w:numId w:val="14"/>
        </w:numPr>
        <w:rPr>
          <w:rFonts w:eastAsiaTheme="majorEastAsia"/>
        </w:rPr>
      </w:pPr>
      <w:r>
        <w:rPr>
          <w:rFonts w:eastAsiaTheme="majorEastAsia"/>
        </w:rPr>
        <w:t>Based on organization id CSO will be identified using operator mapping and used for incentive calculation.</w:t>
      </w:r>
    </w:p>
    <w:p w14:paraId="39C90011" w14:textId="77777777" w:rsidR="000078E2" w:rsidRDefault="000078E2" w:rsidP="00295AF3">
      <w:pPr>
        <w:pStyle w:val="Heading3"/>
      </w:pPr>
      <w:bookmarkStart w:id="45" w:name="_Toc50007020"/>
      <w:r>
        <w:t>File naming</w:t>
      </w:r>
      <w:bookmarkEnd w:id="45"/>
    </w:p>
    <w:p w14:paraId="6F144E2F" w14:textId="47FF1ED5" w:rsidR="000078E2" w:rsidRPr="00236832" w:rsidRDefault="00EF63AD" w:rsidP="00AB5093">
      <w:pPr>
        <w:spacing w:after="0"/>
        <w:rPr>
          <w:rFonts w:eastAsiaTheme="majorEastAsia"/>
        </w:rPr>
      </w:pPr>
      <w:proofErr w:type="spellStart"/>
      <w:r w:rsidRPr="00EF63AD">
        <w:rPr>
          <w:rFonts w:eastAsiaTheme="majorEastAsia"/>
        </w:rPr>
        <w:t>secondary_mobo</w:t>
      </w:r>
      <w:proofErr w:type="spellEnd"/>
      <w:r w:rsidRPr="00EF63AD">
        <w:rPr>
          <w:rFonts w:eastAsiaTheme="majorEastAsia"/>
        </w:rPr>
        <w:t>_</w:t>
      </w:r>
      <w:r w:rsidR="000078E2" w:rsidRPr="00236832">
        <w:rPr>
          <w:rFonts w:eastAsiaTheme="majorEastAsia"/>
        </w:rPr>
        <w:t xml:space="preserve">&lt;YYYYMMDDHH24MISS&gt;.csv.gz </w:t>
      </w:r>
    </w:p>
    <w:p w14:paraId="7908623F" w14:textId="77777777" w:rsidR="000078E2" w:rsidRDefault="000078E2" w:rsidP="00AB5093">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51AE10C8" w14:textId="54091E33" w:rsidR="000078E2" w:rsidRDefault="000078E2" w:rsidP="00AB5093">
      <w:pPr>
        <w:pStyle w:val="ListParagraph"/>
        <w:numPr>
          <w:ilvl w:val="0"/>
          <w:numId w:val="8"/>
        </w:numPr>
        <w:spacing w:after="0"/>
        <w:rPr>
          <w:rFonts w:eastAsiaTheme="majorEastAsia"/>
        </w:rPr>
      </w:pPr>
      <w:r>
        <w:rPr>
          <w:rFonts w:eastAsiaTheme="majorEastAsia"/>
        </w:rPr>
        <w:t xml:space="preserve">Sample Actual File Name is </w:t>
      </w:r>
      <w:r w:rsidR="00EF63AD" w:rsidRPr="00247A8F">
        <w:rPr>
          <w:rFonts w:eastAsiaTheme="majorEastAsia"/>
          <w:i/>
          <w:iCs/>
        </w:rPr>
        <w:t>secondary_mobo</w:t>
      </w:r>
      <w:r w:rsidRPr="00247A8F">
        <w:rPr>
          <w:rFonts w:eastAsiaTheme="majorEastAsia"/>
          <w:i/>
          <w:iCs/>
        </w:rPr>
        <w:t>_20200203013512.csv.gz</w:t>
      </w:r>
    </w:p>
    <w:p w14:paraId="1DC6B947" w14:textId="5BBCE726" w:rsidR="000078E2" w:rsidRPr="00236832" w:rsidRDefault="000078E2" w:rsidP="00AB5093">
      <w:pPr>
        <w:pStyle w:val="ListParagraph"/>
        <w:numPr>
          <w:ilvl w:val="0"/>
          <w:numId w:val="8"/>
        </w:numPr>
        <w:spacing w:after="0"/>
        <w:rPr>
          <w:rFonts w:eastAsiaTheme="majorEastAsia"/>
        </w:rPr>
      </w:pPr>
      <w:r>
        <w:rPr>
          <w:rFonts w:eastAsiaTheme="majorEastAsia"/>
        </w:rPr>
        <w:t xml:space="preserve">Sample Control File Name is </w:t>
      </w:r>
      <w:r w:rsidR="00EF63AD" w:rsidRPr="00247A8F">
        <w:rPr>
          <w:rFonts w:eastAsiaTheme="majorEastAsia"/>
          <w:i/>
          <w:iCs/>
        </w:rPr>
        <w:t>secondary_mobo</w:t>
      </w:r>
      <w:r w:rsidRPr="00247A8F">
        <w:rPr>
          <w:rFonts w:eastAsiaTheme="majorEastAsia"/>
          <w:i/>
          <w:iCs/>
        </w:rPr>
        <w:t>_20200203013512.ctl.gz</w:t>
      </w:r>
    </w:p>
    <w:p w14:paraId="474E7128" w14:textId="77777777" w:rsidR="00295AF3" w:rsidRDefault="00295AF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6BBE8C7E" w14:textId="496BCAC3" w:rsidR="000078E2" w:rsidRPr="005811F0" w:rsidRDefault="000078E2" w:rsidP="00295AF3">
      <w:pPr>
        <w:pStyle w:val="Heading3"/>
      </w:pPr>
      <w:bookmarkStart w:id="46" w:name="_Toc50007021"/>
      <w:r>
        <w:lastRenderedPageBreak/>
        <w:t>File P</w:t>
      </w:r>
      <w:r w:rsidRPr="005811F0">
        <w:t>ath</w:t>
      </w:r>
      <w:bookmarkEnd w:id="46"/>
    </w:p>
    <w:p w14:paraId="674DDDCB" w14:textId="4201EAA4" w:rsidR="000078E2" w:rsidRPr="00A20C67" w:rsidRDefault="007F14AC" w:rsidP="007F14AC">
      <w:pPr>
        <w:spacing w:after="0"/>
        <w:rPr>
          <w:rFonts w:cstheme="minorHAnsi"/>
        </w:rPr>
      </w:pPr>
      <w:r w:rsidRPr="00A20C67">
        <w:rPr>
          <w:rFonts w:cstheme="minorHAnsi"/>
        </w:rPr>
        <w:t>Landing</w:t>
      </w:r>
      <w:r w:rsidR="000078E2" w:rsidRPr="00A20C67">
        <w:rPr>
          <w:rFonts w:cstheme="minorHAnsi"/>
        </w:rPr>
        <w:t>:</w:t>
      </w:r>
      <w:r w:rsidRPr="00A20C67">
        <w:rPr>
          <w:rFonts w:cstheme="minorHAnsi"/>
        </w:rPr>
        <w:tab/>
      </w:r>
      <w:r w:rsidR="00EC2B43" w:rsidRPr="00A20C67">
        <w:rPr>
          <w:rFonts w:cstheme="minorHAnsi"/>
          <w:color w:val="000000"/>
          <w:shd w:val="clear" w:color="auto" w:fill="FFFFFF"/>
        </w:rPr>
        <w:t>/home/</w:t>
      </w:r>
      <w:proofErr w:type="spellStart"/>
      <w:r w:rsidR="00EC2B43" w:rsidRPr="00A20C67">
        <w:rPr>
          <w:rFonts w:cstheme="minorHAnsi"/>
          <w:color w:val="000000"/>
          <w:shd w:val="clear" w:color="auto" w:fill="FFFFFF"/>
        </w:rPr>
        <w:t>hdp</w:t>
      </w:r>
      <w:r w:rsidR="000078E2" w:rsidRPr="00A20C67">
        <w:rPr>
          <w:rFonts w:cstheme="minorHAnsi"/>
          <w:color w:val="000000"/>
          <w:shd w:val="clear" w:color="auto" w:fill="FFFFFF"/>
        </w:rPr>
        <w:t>user</w:t>
      </w:r>
      <w:proofErr w:type="spellEnd"/>
      <w:r w:rsidR="000078E2" w:rsidRPr="00A20C67">
        <w:rPr>
          <w:rFonts w:cstheme="minorHAnsi"/>
          <w:color w:val="000000"/>
          <w:shd w:val="clear" w:color="auto" w:fill="FFFFFF"/>
        </w:rPr>
        <w:t>/interfaces/HADOOP/</w:t>
      </w:r>
      <w:proofErr w:type="spellStart"/>
      <w:r w:rsidR="000078E2" w:rsidRPr="00A20C67">
        <w:rPr>
          <w:rFonts w:cstheme="minorHAnsi"/>
          <w:color w:val="000000"/>
          <w:shd w:val="clear" w:color="auto" w:fill="FFFFFF"/>
        </w:rPr>
        <w:t>master_files</w:t>
      </w:r>
      <w:proofErr w:type="spellEnd"/>
      <w:r w:rsidR="000078E2" w:rsidRPr="00A20C67">
        <w:rPr>
          <w:rFonts w:cstheme="minorHAnsi"/>
          <w:color w:val="000000"/>
          <w:shd w:val="clear" w:color="auto" w:fill="FFFFFF"/>
        </w:rPr>
        <w:t>/</w:t>
      </w:r>
      <w:proofErr w:type="spellStart"/>
      <w:r w:rsidR="00EF63AD" w:rsidRPr="00A20C67">
        <w:rPr>
          <w:rFonts w:cstheme="minorHAnsi"/>
          <w:color w:val="000000"/>
          <w:shd w:val="clear" w:color="auto" w:fill="FFFFFF"/>
        </w:rPr>
        <w:t>second</w:t>
      </w:r>
      <w:r w:rsidR="000078E2" w:rsidRPr="00A20C67">
        <w:rPr>
          <w:rFonts w:cstheme="minorHAnsi"/>
          <w:color w:val="000000"/>
          <w:shd w:val="clear" w:color="auto" w:fill="FFFFFF"/>
        </w:rPr>
        <w:t>ary_mobo</w:t>
      </w:r>
      <w:proofErr w:type="spellEnd"/>
      <w:r w:rsidR="000078E2" w:rsidRPr="00A20C67">
        <w:rPr>
          <w:rFonts w:cstheme="minorHAnsi"/>
          <w:color w:val="000000"/>
          <w:shd w:val="clear" w:color="auto" w:fill="FFFFFF"/>
        </w:rPr>
        <w:t>/</w:t>
      </w:r>
    </w:p>
    <w:p w14:paraId="669D8607" w14:textId="07CB1423" w:rsidR="000078E2" w:rsidRPr="00A20C67" w:rsidRDefault="007F14AC" w:rsidP="007F14AC">
      <w:pPr>
        <w:spacing w:after="0"/>
        <w:rPr>
          <w:rFonts w:cstheme="minorHAnsi"/>
        </w:rPr>
      </w:pPr>
      <w:r w:rsidRPr="00A20C67">
        <w:rPr>
          <w:rFonts w:cstheme="minorHAnsi"/>
        </w:rPr>
        <w:t>Actual</w:t>
      </w:r>
      <w:r w:rsidR="00F2511B" w:rsidRPr="00A20C67">
        <w:rPr>
          <w:rFonts w:cstheme="minorHAnsi"/>
        </w:rPr>
        <w:t xml:space="preserve"> (A)</w:t>
      </w:r>
      <w:r w:rsidR="000078E2" w:rsidRPr="00A20C67">
        <w:rPr>
          <w:rFonts w:cstheme="minorHAnsi"/>
        </w:rPr>
        <w:t>:</w:t>
      </w:r>
      <w:r w:rsidRPr="00A20C67">
        <w:rPr>
          <w:rFonts w:cstheme="minorHAnsi"/>
        </w:rPr>
        <w:tab/>
      </w:r>
      <w:r w:rsidR="000078E2" w:rsidRPr="00A20C67">
        <w:rPr>
          <w:rFonts w:cstheme="minorHAnsi"/>
          <w:color w:val="000000"/>
          <w:shd w:val="clear" w:color="auto" w:fill="FFFFFF"/>
        </w:rPr>
        <w:t>/snoc/interfaces/S-NOC/interfaces/master_file/HADOOP/</w:t>
      </w:r>
      <w:r w:rsidR="00EF63AD" w:rsidRPr="00A20C67">
        <w:rPr>
          <w:rFonts w:cstheme="minorHAnsi"/>
          <w:color w:val="000000"/>
          <w:shd w:val="clear" w:color="auto" w:fill="FFFFFF"/>
        </w:rPr>
        <w:t>secondary_mobo/</w:t>
      </w:r>
    </w:p>
    <w:p w14:paraId="71C218A7" w14:textId="11F57066" w:rsidR="007F14AC" w:rsidRPr="00A20C67" w:rsidRDefault="007F14AC" w:rsidP="007F14AC">
      <w:pPr>
        <w:spacing w:after="0"/>
        <w:rPr>
          <w:rFonts w:cstheme="minorHAnsi"/>
        </w:rPr>
      </w:pPr>
      <w:r w:rsidRPr="00A20C67">
        <w:rPr>
          <w:rFonts w:cstheme="minorHAnsi"/>
        </w:rPr>
        <w:t>Rejected</w:t>
      </w:r>
      <w:r w:rsidR="00F2511B" w:rsidRPr="00A20C67">
        <w:rPr>
          <w:rFonts w:cstheme="minorHAnsi"/>
        </w:rPr>
        <w:t xml:space="preserve"> (R)</w:t>
      </w:r>
      <w:r w:rsidRPr="00A20C67">
        <w:rPr>
          <w:rFonts w:cstheme="minorHAnsi"/>
        </w:rPr>
        <w:t>:</w:t>
      </w:r>
      <w:r w:rsidRPr="00A20C67">
        <w:rPr>
          <w:rFonts w:cstheme="minorHAnsi"/>
        </w:rPr>
        <w:tab/>
      </w:r>
      <w:r w:rsidRPr="00A20C67">
        <w:rPr>
          <w:rFonts w:cstheme="minorHAnsi"/>
          <w:color w:val="000000"/>
          <w:shd w:val="clear" w:color="auto" w:fill="FFFFFF"/>
        </w:rPr>
        <w:t>/snoc/interfaces/S-NOC/interfaces/rejected_fil</w:t>
      </w:r>
      <w:r w:rsidR="00F2511B" w:rsidRPr="00A20C67">
        <w:rPr>
          <w:rFonts w:cstheme="minorHAnsi"/>
          <w:color w:val="000000"/>
          <w:shd w:val="clear" w:color="auto" w:fill="FFFFFF"/>
        </w:rPr>
        <w:t>e</w:t>
      </w:r>
      <w:r w:rsidRPr="00A20C67">
        <w:rPr>
          <w:rFonts w:cstheme="minorHAnsi"/>
          <w:color w:val="000000"/>
          <w:shd w:val="clear" w:color="auto" w:fill="FFFFFF"/>
        </w:rPr>
        <w:t>/HADOOP/secondary_mobo/</w:t>
      </w:r>
    </w:p>
    <w:p w14:paraId="442B95CE" w14:textId="7B65F490" w:rsidR="000078E2" w:rsidRPr="00A20C67" w:rsidRDefault="00F2511B" w:rsidP="007F14AC">
      <w:pPr>
        <w:spacing w:after="0"/>
        <w:rPr>
          <w:rFonts w:cstheme="minorHAnsi"/>
        </w:rPr>
      </w:pPr>
      <w:r w:rsidRPr="00A20C67">
        <w:rPr>
          <w:rFonts w:cstheme="minorHAnsi"/>
        </w:rPr>
        <w:t>B</w:t>
      </w:r>
      <w:r w:rsidR="000078E2" w:rsidRPr="00A20C67">
        <w:rPr>
          <w:rFonts w:cstheme="minorHAnsi"/>
        </w:rPr>
        <w:t>ackup</w:t>
      </w:r>
      <w:r w:rsidRPr="00A20C67">
        <w:rPr>
          <w:rFonts w:cstheme="minorHAnsi"/>
        </w:rPr>
        <w:t xml:space="preserve"> (A)</w:t>
      </w:r>
      <w:r w:rsidR="000078E2" w:rsidRPr="00A20C67">
        <w:rPr>
          <w:rFonts w:cstheme="minorHAnsi"/>
        </w:rPr>
        <w:t>:</w:t>
      </w:r>
      <w:r w:rsidR="007F14AC" w:rsidRPr="00A20C67">
        <w:rPr>
          <w:rFonts w:cstheme="minorHAnsi"/>
        </w:rPr>
        <w:tab/>
      </w:r>
      <w:r w:rsidR="000078E2" w:rsidRPr="00A20C67">
        <w:rPr>
          <w:rFonts w:cstheme="minorHAnsi"/>
          <w:color w:val="000000"/>
          <w:shd w:val="clear" w:color="auto" w:fill="FFFFFF"/>
        </w:rPr>
        <w:t>/snoc/interfaces/S-NOC/interfaces/backup/master_fil</w:t>
      </w:r>
      <w:r w:rsidRPr="00A20C67">
        <w:rPr>
          <w:rFonts w:cstheme="minorHAnsi"/>
          <w:color w:val="000000"/>
          <w:shd w:val="clear" w:color="auto" w:fill="FFFFFF"/>
        </w:rPr>
        <w:t>e</w:t>
      </w:r>
      <w:r w:rsidR="000078E2" w:rsidRPr="00A20C67">
        <w:rPr>
          <w:rFonts w:cstheme="minorHAnsi"/>
          <w:color w:val="000000"/>
          <w:shd w:val="clear" w:color="auto" w:fill="FFFFFF"/>
        </w:rPr>
        <w:t>/HADOOP/</w:t>
      </w:r>
      <w:r w:rsidR="00EF63AD" w:rsidRPr="00A20C67">
        <w:rPr>
          <w:rFonts w:cstheme="minorHAnsi"/>
          <w:color w:val="000000"/>
          <w:shd w:val="clear" w:color="auto" w:fill="FFFFFF"/>
        </w:rPr>
        <w:t>secondary_mobo/</w:t>
      </w:r>
    </w:p>
    <w:p w14:paraId="56F043BE" w14:textId="1164373F" w:rsidR="000078E2" w:rsidRPr="00A20C67" w:rsidRDefault="00F2511B" w:rsidP="007F14AC">
      <w:pPr>
        <w:spacing w:after="0"/>
        <w:rPr>
          <w:rFonts w:cstheme="minorHAnsi"/>
        </w:rPr>
      </w:pPr>
      <w:r w:rsidRPr="00A20C67">
        <w:rPr>
          <w:rFonts w:cstheme="minorHAnsi"/>
        </w:rPr>
        <w:t>B</w:t>
      </w:r>
      <w:r w:rsidR="000078E2" w:rsidRPr="00A20C67">
        <w:rPr>
          <w:rFonts w:cstheme="minorHAnsi"/>
        </w:rPr>
        <w:t>ackup</w:t>
      </w:r>
      <w:r w:rsidRPr="00A20C67">
        <w:rPr>
          <w:rFonts w:cstheme="minorHAnsi"/>
        </w:rPr>
        <w:t xml:space="preserve"> (R)</w:t>
      </w:r>
      <w:r w:rsidR="000078E2" w:rsidRPr="00A20C67">
        <w:rPr>
          <w:rFonts w:cstheme="minorHAnsi"/>
        </w:rPr>
        <w:t>:</w:t>
      </w:r>
      <w:r w:rsidR="007F14AC" w:rsidRPr="00A20C67">
        <w:rPr>
          <w:rFonts w:cstheme="minorHAnsi"/>
        </w:rPr>
        <w:tab/>
      </w:r>
      <w:r w:rsidR="000078E2" w:rsidRPr="00A20C67">
        <w:rPr>
          <w:rFonts w:cstheme="minorHAnsi"/>
          <w:color w:val="000000"/>
          <w:shd w:val="clear" w:color="auto" w:fill="FFFFFF"/>
        </w:rPr>
        <w:t>/snoc/interfaces/S-NOC/interfaces/backup/rejected_file/HADOOP/</w:t>
      </w:r>
      <w:r w:rsidR="00EF63AD" w:rsidRPr="00A20C67">
        <w:rPr>
          <w:rFonts w:cstheme="minorHAnsi"/>
          <w:color w:val="000000"/>
          <w:shd w:val="clear" w:color="auto" w:fill="FFFFFF"/>
        </w:rPr>
        <w:t>secondary_mobo/</w:t>
      </w:r>
    </w:p>
    <w:p w14:paraId="3BCBDCB8" w14:textId="390326DF" w:rsidR="000078E2" w:rsidRPr="00E641EB" w:rsidRDefault="000078E2" w:rsidP="007F14AC">
      <w:pPr>
        <w:pStyle w:val="Heading3"/>
      </w:pPr>
      <w:bookmarkStart w:id="47" w:name="_Toc50007022"/>
      <w:r w:rsidRPr="00E641EB">
        <w:t>Data feed fields</w:t>
      </w:r>
      <w:bookmarkEnd w:id="47"/>
    </w:p>
    <w:tbl>
      <w:tblPr>
        <w:tblStyle w:val="GridTable1Light-Accent310"/>
        <w:tblW w:w="9270" w:type="dxa"/>
        <w:tblInd w:w="108" w:type="dxa"/>
        <w:tblLook w:val="0420" w:firstRow="1" w:lastRow="0" w:firstColumn="0" w:lastColumn="0" w:noHBand="0" w:noVBand="1"/>
      </w:tblPr>
      <w:tblGrid>
        <w:gridCol w:w="1965"/>
        <w:gridCol w:w="1350"/>
        <w:gridCol w:w="1980"/>
        <w:gridCol w:w="3975"/>
      </w:tblGrid>
      <w:tr w:rsidR="00421419" w:rsidRPr="00D56C53" w14:paraId="415BC826"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965" w:type="dxa"/>
            <w:noWrap/>
            <w:hideMark/>
          </w:tcPr>
          <w:p w14:paraId="0E1868C1" w14:textId="77777777" w:rsidR="00421419" w:rsidRPr="00D56C53" w:rsidRDefault="00421419"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59776CFC" w14:textId="77777777" w:rsidR="00421419" w:rsidRPr="00D56C53" w:rsidRDefault="00421419"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0" w:type="dxa"/>
            <w:noWrap/>
            <w:hideMark/>
          </w:tcPr>
          <w:p w14:paraId="559CD437" w14:textId="7FA72B25" w:rsidR="00421419" w:rsidRPr="00D56C53" w:rsidRDefault="00F77603" w:rsidP="00FE7054">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3975" w:type="dxa"/>
            <w:noWrap/>
            <w:hideMark/>
          </w:tcPr>
          <w:p w14:paraId="7C86258F" w14:textId="77777777" w:rsidR="00421419" w:rsidRPr="00D56C53" w:rsidRDefault="00421419"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115B1DEF" w14:textId="77777777" w:rsidTr="00421419">
        <w:trPr>
          <w:trHeight w:val="300"/>
        </w:trPr>
        <w:tc>
          <w:tcPr>
            <w:tcW w:w="1965" w:type="dxa"/>
            <w:noWrap/>
            <w:hideMark/>
          </w:tcPr>
          <w:p w14:paraId="7D5E910F"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sz w:val="20"/>
                <w:szCs w:val="20"/>
              </w:rPr>
              <w:t>MPC_CODE</w:t>
            </w:r>
          </w:p>
        </w:tc>
        <w:tc>
          <w:tcPr>
            <w:tcW w:w="1350" w:type="dxa"/>
            <w:noWrap/>
            <w:hideMark/>
          </w:tcPr>
          <w:p w14:paraId="2FEFE144"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hideMark/>
          </w:tcPr>
          <w:p w14:paraId="20A1A813"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5" w:type="dxa"/>
            <w:noWrap/>
            <w:hideMark/>
          </w:tcPr>
          <w:p w14:paraId="74B9A77B"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MPC reference code</w:t>
            </w:r>
          </w:p>
        </w:tc>
      </w:tr>
      <w:tr w:rsidR="00421419" w:rsidRPr="00D56C53" w14:paraId="787C8A66" w14:textId="77777777" w:rsidTr="00421419">
        <w:trPr>
          <w:trHeight w:val="300"/>
        </w:trPr>
        <w:tc>
          <w:tcPr>
            <w:tcW w:w="1965" w:type="dxa"/>
            <w:noWrap/>
            <w:hideMark/>
          </w:tcPr>
          <w:p w14:paraId="3AB2AD12" w14:textId="2DC133D3"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73A669DF"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hideMark/>
          </w:tcPr>
          <w:p w14:paraId="52388426" w14:textId="77777777"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3975" w:type="dxa"/>
            <w:noWrap/>
            <w:hideMark/>
          </w:tcPr>
          <w:p w14:paraId="5D32949F" w14:textId="0BE431FD" w:rsidR="00421419" w:rsidRPr="00295AF3" w:rsidRDefault="00421419" w:rsidP="00EF63AD">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MOBO </w:t>
            </w:r>
            <w:r>
              <w:rPr>
                <w:rFonts w:eastAsia="Times New Roman" w:cstheme="minorHAnsi"/>
                <w:color w:val="000000"/>
                <w:kern w:val="0"/>
                <w:sz w:val="20"/>
                <w:szCs w:val="20"/>
                <w:lang w:val="en-IN" w:eastAsia="en-IN"/>
                <w14:ligatures w14:val="none"/>
              </w:rPr>
              <w:t>S</w:t>
            </w:r>
            <w:r w:rsidRPr="00295AF3">
              <w:rPr>
                <w:rFonts w:eastAsia="Times New Roman" w:cstheme="minorHAnsi"/>
                <w:color w:val="000000"/>
                <w:kern w:val="0"/>
                <w:sz w:val="20"/>
                <w:szCs w:val="20"/>
                <w:lang w:val="en-IN" w:eastAsia="en-IN"/>
                <w14:ligatures w14:val="none"/>
              </w:rPr>
              <w:t>ell</w:t>
            </w:r>
            <w:r>
              <w:rPr>
                <w:rFonts w:eastAsia="Times New Roman" w:cstheme="minorHAnsi"/>
                <w:color w:val="000000"/>
                <w:kern w:val="0"/>
                <w:sz w:val="20"/>
                <w:szCs w:val="20"/>
                <w:lang w:val="en-IN" w:eastAsia="en-IN"/>
                <w14:ligatures w14:val="none"/>
              </w:rPr>
              <w:t>-</w:t>
            </w:r>
            <w:r w:rsidRPr="00295AF3">
              <w:rPr>
                <w:rFonts w:eastAsia="Times New Roman" w:cstheme="minorHAnsi"/>
                <w:color w:val="000000"/>
                <w:kern w:val="0"/>
                <w:sz w:val="20"/>
                <w:szCs w:val="20"/>
                <w:lang w:val="en-IN" w:eastAsia="en-IN"/>
                <w14:ligatures w14:val="none"/>
              </w:rPr>
              <w:t>in date</w:t>
            </w:r>
          </w:p>
        </w:tc>
      </w:tr>
      <w:tr w:rsidR="00421419" w:rsidRPr="00D56C53" w14:paraId="73BE8AC7" w14:textId="77777777" w:rsidTr="00421419">
        <w:trPr>
          <w:trHeight w:val="300"/>
        </w:trPr>
        <w:tc>
          <w:tcPr>
            <w:tcW w:w="1965" w:type="dxa"/>
            <w:noWrap/>
          </w:tcPr>
          <w:p w14:paraId="28595AAD" w14:textId="3C11960C"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sz w:val="20"/>
                <w:szCs w:val="20"/>
              </w:rPr>
              <w:t>ORGANIZATION_ID</w:t>
            </w:r>
          </w:p>
        </w:tc>
        <w:tc>
          <w:tcPr>
            <w:tcW w:w="1350" w:type="dxa"/>
            <w:noWrap/>
          </w:tcPr>
          <w:p w14:paraId="06F85699" w14:textId="4A911FCF"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tcPr>
          <w:p w14:paraId="001EE475" w14:textId="4D123522"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5" w:type="dxa"/>
            <w:noWrap/>
          </w:tcPr>
          <w:p w14:paraId="3C2F0ACF" w14:textId="1AD1E663"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outlet reference code</w:t>
            </w:r>
          </w:p>
        </w:tc>
      </w:tr>
      <w:tr w:rsidR="00421419" w:rsidRPr="00D56C53" w14:paraId="78236C2F" w14:textId="77777777" w:rsidTr="00421419">
        <w:trPr>
          <w:trHeight w:val="300"/>
        </w:trPr>
        <w:tc>
          <w:tcPr>
            <w:tcW w:w="1965" w:type="dxa"/>
            <w:noWrap/>
          </w:tcPr>
          <w:p w14:paraId="255E19D7" w14:textId="4459B57E" w:rsidR="00421419" w:rsidRPr="00295AF3" w:rsidRDefault="00421419" w:rsidP="00FE7054">
            <w:pPr>
              <w:spacing w:after="0"/>
              <w:ind w:left="0" w:right="0"/>
              <w:rPr>
                <w:sz w:val="20"/>
                <w:szCs w:val="20"/>
              </w:rPr>
            </w:pPr>
            <w:r w:rsidRPr="00295AF3">
              <w:rPr>
                <w:sz w:val="20"/>
                <w:szCs w:val="20"/>
              </w:rPr>
              <w:t>DEALER_MSISDN</w:t>
            </w:r>
          </w:p>
        </w:tc>
        <w:tc>
          <w:tcPr>
            <w:tcW w:w="1350" w:type="dxa"/>
            <w:noWrap/>
          </w:tcPr>
          <w:p w14:paraId="261202AE" w14:textId="146970FC" w:rsidR="00421419" w:rsidRPr="00295AF3" w:rsidRDefault="00CE5518" w:rsidP="00FE7054">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980" w:type="dxa"/>
            <w:noWrap/>
          </w:tcPr>
          <w:p w14:paraId="1BFDA22F" w14:textId="14B75C1D"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3975" w:type="dxa"/>
            <w:noWrap/>
          </w:tcPr>
          <w:p w14:paraId="6C4397CC" w14:textId="6BCF444F" w:rsidR="00421419" w:rsidRPr="00295AF3" w:rsidRDefault="00421419" w:rsidP="00EF63AD">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Outlet Saldo</w:t>
            </w:r>
            <w:r>
              <w:rPr>
                <w:rFonts w:eastAsia="Times New Roman" w:cstheme="minorHAnsi"/>
                <w:color w:val="000000"/>
                <w:kern w:val="0"/>
                <w:sz w:val="20"/>
                <w:szCs w:val="20"/>
                <w:lang w:val="en-IN" w:eastAsia="en-IN"/>
                <w14:ligatures w14:val="none"/>
              </w:rPr>
              <w:t>MOBO</w:t>
            </w:r>
            <w:r w:rsidRPr="00295AF3">
              <w:rPr>
                <w:rFonts w:eastAsia="Times New Roman" w:cstheme="minorHAnsi"/>
                <w:color w:val="000000"/>
                <w:kern w:val="0"/>
                <w:sz w:val="20"/>
                <w:szCs w:val="20"/>
                <w:lang w:val="en-IN" w:eastAsia="en-IN"/>
                <w14:ligatures w14:val="none"/>
              </w:rPr>
              <w:t xml:space="preserve"> MSISDN number</w:t>
            </w:r>
          </w:p>
        </w:tc>
      </w:tr>
      <w:tr w:rsidR="00421419" w:rsidRPr="00D56C53" w14:paraId="37CAB06F" w14:textId="77777777" w:rsidTr="00421419">
        <w:trPr>
          <w:trHeight w:val="300"/>
        </w:trPr>
        <w:tc>
          <w:tcPr>
            <w:tcW w:w="1965" w:type="dxa"/>
            <w:noWrap/>
          </w:tcPr>
          <w:p w14:paraId="79E93C66" w14:textId="366C6A64" w:rsidR="00421419" w:rsidRPr="00295AF3" w:rsidRDefault="00421419" w:rsidP="00FE7054">
            <w:pPr>
              <w:spacing w:after="0"/>
              <w:ind w:left="0" w:right="0"/>
              <w:rPr>
                <w:sz w:val="20"/>
                <w:szCs w:val="20"/>
              </w:rPr>
            </w:pPr>
            <w:r w:rsidRPr="00295AF3">
              <w:rPr>
                <w:sz w:val="20"/>
                <w:szCs w:val="20"/>
              </w:rPr>
              <w:t>AMOUNT</w:t>
            </w:r>
          </w:p>
        </w:tc>
        <w:tc>
          <w:tcPr>
            <w:tcW w:w="1350" w:type="dxa"/>
            <w:noWrap/>
          </w:tcPr>
          <w:p w14:paraId="03BF0B00" w14:textId="783A3DDD"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tcPr>
          <w:p w14:paraId="53159F71" w14:textId="3678E466"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3975" w:type="dxa"/>
            <w:noWrap/>
          </w:tcPr>
          <w:p w14:paraId="7F92A4D6" w14:textId="38D46F18" w:rsidR="00421419" w:rsidRPr="00295AF3" w:rsidRDefault="00421419"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Accumulated </w:t>
            </w:r>
            <w:r>
              <w:rPr>
                <w:rFonts w:eastAsia="Times New Roman" w:cstheme="minorHAnsi"/>
                <w:color w:val="000000"/>
                <w:kern w:val="0"/>
                <w:sz w:val="20"/>
                <w:szCs w:val="20"/>
                <w:lang w:val="en-IN" w:eastAsia="en-IN"/>
                <w14:ligatures w14:val="none"/>
              </w:rPr>
              <w:t>S</w:t>
            </w:r>
            <w:r w:rsidRPr="00295AF3">
              <w:rPr>
                <w:rFonts w:eastAsia="Times New Roman" w:cstheme="minorHAnsi"/>
                <w:color w:val="000000"/>
                <w:kern w:val="0"/>
                <w:sz w:val="20"/>
                <w:szCs w:val="20"/>
                <w:lang w:val="en-IN" w:eastAsia="en-IN"/>
                <w14:ligatures w14:val="none"/>
              </w:rPr>
              <w:t>ell</w:t>
            </w:r>
            <w:r>
              <w:rPr>
                <w:rFonts w:eastAsia="Times New Roman" w:cstheme="minorHAnsi"/>
                <w:color w:val="000000"/>
                <w:kern w:val="0"/>
                <w:sz w:val="20"/>
                <w:szCs w:val="20"/>
                <w:lang w:val="en-IN" w:eastAsia="en-IN"/>
                <w14:ligatures w14:val="none"/>
              </w:rPr>
              <w:t>-</w:t>
            </w:r>
            <w:r w:rsidRPr="00295AF3">
              <w:rPr>
                <w:rFonts w:eastAsia="Times New Roman" w:cstheme="minorHAnsi"/>
                <w:color w:val="000000"/>
                <w:kern w:val="0"/>
                <w:sz w:val="20"/>
                <w:szCs w:val="20"/>
                <w:lang w:val="en-IN" w:eastAsia="en-IN"/>
                <w14:ligatures w14:val="none"/>
              </w:rPr>
              <w:t>in amount for the given date</w:t>
            </w:r>
            <w:r>
              <w:rPr>
                <w:rFonts w:eastAsia="Times New Roman" w:cstheme="minorHAnsi"/>
                <w:color w:val="000000"/>
                <w:kern w:val="0"/>
                <w:sz w:val="20"/>
                <w:szCs w:val="20"/>
                <w:lang w:val="en-IN" w:eastAsia="en-IN"/>
                <w14:ligatures w14:val="none"/>
              </w:rPr>
              <w:t xml:space="preserve"> (Max 2 decimal points are allowed)</w:t>
            </w:r>
          </w:p>
        </w:tc>
      </w:tr>
    </w:tbl>
    <w:p w14:paraId="7D394B64" w14:textId="77777777" w:rsidR="007F14AC" w:rsidRDefault="007F14AC" w:rsidP="000078E2">
      <w:pPr>
        <w:rPr>
          <w:b/>
        </w:rPr>
      </w:pPr>
    </w:p>
    <w:p w14:paraId="560BECAE" w14:textId="12525FFE" w:rsidR="000078E2" w:rsidRPr="005811F0" w:rsidRDefault="000078E2" w:rsidP="000078E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0078E2" w:rsidRPr="005811F0" w14:paraId="14FFD48B" w14:textId="77777777" w:rsidTr="00FE7054">
        <w:tc>
          <w:tcPr>
            <w:tcW w:w="9350" w:type="dxa"/>
            <w:shd w:val="clear" w:color="auto" w:fill="F2F2F2" w:themeFill="background1" w:themeFillShade="F2"/>
          </w:tcPr>
          <w:p w14:paraId="086497A1" w14:textId="354D2875" w:rsidR="00B30845" w:rsidRPr="00B30845" w:rsidRDefault="00B30845" w:rsidP="00B30845">
            <w:pPr>
              <w:spacing w:after="0"/>
              <w:ind w:left="0"/>
              <w:rPr>
                <w:rFonts w:cstheme="minorHAnsi"/>
                <w:sz w:val="18"/>
                <w:szCs w:val="18"/>
              </w:rPr>
            </w:pPr>
            <w:r w:rsidRPr="00B30845">
              <w:rPr>
                <w:rFonts w:cstheme="minorHAnsi"/>
                <w:sz w:val="18"/>
                <w:szCs w:val="18"/>
              </w:rPr>
              <w:t>MPC_CODE|DATE|ORGANIZATION_ID|DEALER_MSISDN|AMOUNT</w:t>
            </w:r>
          </w:p>
          <w:p w14:paraId="1619B3C3" w14:textId="77777777" w:rsidR="00B30845" w:rsidRPr="00B30845" w:rsidRDefault="00B30845" w:rsidP="00B30845">
            <w:pPr>
              <w:spacing w:after="0"/>
              <w:ind w:left="0"/>
              <w:rPr>
                <w:rFonts w:cstheme="minorHAnsi"/>
                <w:sz w:val="18"/>
                <w:szCs w:val="18"/>
              </w:rPr>
            </w:pPr>
            <w:r w:rsidRPr="00B30845">
              <w:rPr>
                <w:rFonts w:cstheme="minorHAnsi"/>
                <w:sz w:val="18"/>
                <w:szCs w:val="18"/>
              </w:rPr>
              <w:t>D1032952|20200427|17236904|6285763469133|700000.0</w:t>
            </w:r>
          </w:p>
          <w:p w14:paraId="551EADD6" w14:textId="2B4A3ED7" w:rsidR="000078E2" w:rsidRPr="005811F0" w:rsidRDefault="00B30845" w:rsidP="00B30845">
            <w:pPr>
              <w:spacing w:after="0"/>
              <w:ind w:left="0"/>
              <w:rPr>
                <w:rFonts w:ascii="Consolas" w:hAnsi="Consolas"/>
              </w:rPr>
            </w:pPr>
            <w:r w:rsidRPr="00B30845">
              <w:rPr>
                <w:rFonts w:cstheme="minorHAnsi"/>
                <w:sz w:val="18"/>
                <w:szCs w:val="18"/>
              </w:rPr>
              <w:t>D3070004|20200427|1303205|6281558718848|35000.0</w:t>
            </w:r>
          </w:p>
        </w:tc>
      </w:tr>
    </w:tbl>
    <w:p w14:paraId="35899E41" w14:textId="3AFA2721" w:rsidR="000078E2" w:rsidRPr="00E641EB" w:rsidRDefault="000078E2" w:rsidP="000078E2">
      <w:pPr>
        <w:pStyle w:val="Heading3"/>
      </w:pPr>
      <w:bookmarkStart w:id="48" w:name="_Toc50007023"/>
      <w:r w:rsidRPr="00E641EB">
        <w:t>Processing result</w:t>
      </w:r>
      <w:r w:rsidR="00295AF3">
        <w:t xml:space="preserve"> &amp; Response</w:t>
      </w:r>
      <w:bookmarkEnd w:id="48"/>
    </w:p>
    <w:p w14:paraId="7B890192" w14:textId="77777777" w:rsidR="000078E2" w:rsidRPr="002F57BC" w:rsidRDefault="000078E2" w:rsidP="000078E2">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520E35B3" w14:textId="77777777" w:rsidR="000078E2" w:rsidRPr="005811F0" w:rsidRDefault="000078E2" w:rsidP="000078E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0078E2" w:rsidRPr="005811F0" w14:paraId="1F6C7974" w14:textId="77777777" w:rsidTr="00FE7054">
        <w:tc>
          <w:tcPr>
            <w:tcW w:w="9278" w:type="dxa"/>
            <w:shd w:val="clear" w:color="auto" w:fill="F2F2F2" w:themeFill="background1" w:themeFillShade="F2"/>
          </w:tcPr>
          <w:p w14:paraId="79B98379" w14:textId="1670793B" w:rsidR="00B30845" w:rsidRPr="00B30845" w:rsidRDefault="00B30845" w:rsidP="00B30845">
            <w:pPr>
              <w:spacing w:after="0"/>
              <w:ind w:left="0"/>
              <w:rPr>
                <w:rFonts w:cstheme="minorHAnsi"/>
                <w:sz w:val="18"/>
                <w:szCs w:val="18"/>
              </w:rPr>
            </w:pPr>
            <w:r w:rsidRPr="00B30845">
              <w:rPr>
                <w:rFonts w:cstheme="minorHAnsi"/>
                <w:sz w:val="18"/>
                <w:szCs w:val="18"/>
              </w:rPr>
              <w:t>MPC_CODE|DATE|ORGANIZATION_ID|DEALER_MSISDN|AMOUNT</w:t>
            </w:r>
            <w:r>
              <w:rPr>
                <w:rFonts w:cstheme="minorHAnsi"/>
                <w:sz w:val="18"/>
                <w:szCs w:val="18"/>
              </w:rPr>
              <w:t>|</w:t>
            </w:r>
            <w:r w:rsidRPr="00F445B1">
              <w:rPr>
                <w:rFonts w:cstheme="minorHAnsi"/>
                <w:sz w:val="18"/>
                <w:szCs w:val="18"/>
              </w:rPr>
              <w:t>ERROR_CODE|ERROR_MESSAGE</w:t>
            </w:r>
          </w:p>
          <w:p w14:paraId="5CF5BAF5" w14:textId="7848FB3A" w:rsidR="00B30845" w:rsidRPr="00B30845" w:rsidRDefault="00B30845" w:rsidP="00B30845">
            <w:pPr>
              <w:spacing w:after="0"/>
              <w:ind w:left="0"/>
              <w:rPr>
                <w:rFonts w:cstheme="minorHAnsi"/>
                <w:sz w:val="18"/>
                <w:szCs w:val="18"/>
              </w:rPr>
            </w:pPr>
            <w:r w:rsidRPr="00B30845">
              <w:rPr>
                <w:rFonts w:cstheme="minorHAnsi"/>
                <w:sz w:val="18"/>
                <w:szCs w:val="18"/>
              </w:rPr>
              <w:t>D1032952|20200427|17236904|6285763469133|700000.0</w:t>
            </w:r>
            <w:r>
              <w:rPr>
                <w:rFonts w:cstheme="minorHAnsi"/>
                <w:sz w:val="18"/>
                <w:szCs w:val="18"/>
              </w:rPr>
              <w:t>|1001|Mandatory Field MPC_CODE is missing</w:t>
            </w:r>
          </w:p>
          <w:p w14:paraId="3C799596" w14:textId="2DDEAEE7" w:rsidR="000078E2" w:rsidRPr="005811F0" w:rsidRDefault="00B30845" w:rsidP="00B30845">
            <w:pPr>
              <w:spacing w:after="0"/>
              <w:ind w:left="0"/>
              <w:rPr>
                <w:rFonts w:ascii="Consolas" w:hAnsi="Consolas"/>
              </w:rPr>
            </w:pPr>
            <w:r w:rsidRPr="00B30845">
              <w:rPr>
                <w:rFonts w:cstheme="minorHAnsi"/>
                <w:sz w:val="18"/>
                <w:szCs w:val="18"/>
              </w:rPr>
              <w:t>D3070004|20200427|1303205|6281558718848|35000.0</w:t>
            </w:r>
            <w:r>
              <w:rPr>
                <w:rFonts w:cstheme="minorHAnsi"/>
                <w:sz w:val="18"/>
                <w:szCs w:val="18"/>
              </w:rPr>
              <w:t>|1002|Given MPC_CODE is not available in system</w:t>
            </w:r>
          </w:p>
        </w:tc>
      </w:tr>
    </w:tbl>
    <w:p w14:paraId="19FD3385" w14:textId="77777777" w:rsidR="00295AF3" w:rsidRDefault="000078E2" w:rsidP="00295AF3">
      <w:r w:rsidRPr="005811F0">
        <w:t xml:space="preserve"> </w:t>
      </w:r>
    </w:p>
    <w:p w14:paraId="35E5D553" w14:textId="77777777" w:rsidR="00295AF3" w:rsidRDefault="00295AF3">
      <w:pPr>
        <w:spacing w:after="240" w:line="252" w:lineRule="auto"/>
        <w:ind w:left="0" w:right="0"/>
      </w:pPr>
      <w:r>
        <w:br w:type="page"/>
      </w:r>
    </w:p>
    <w:p w14:paraId="7A784C8E" w14:textId="7E05EE33" w:rsidR="00FE7054" w:rsidRDefault="00FE7054" w:rsidP="00191614">
      <w:pPr>
        <w:pStyle w:val="Heading2"/>
        <w:ind w:left="0"/>
      </w:pPr>
      <w:bookmarkStart w:id="49" w:name="_Toc50007024"/>
      <w:r>
        <w:lastRenderedPageBreak/>
        <w:t>D</w:t>
      </w:r>
      <w:r w:rsidR="00DC06CD">
        <w:t>AILY</w:t>
      </w:r>
      <w:r>
        <w:t>-SSO (INTHDP004)</w:t>
      </w:r>
      <w:bookmarkEnd w:id="49"/>
    </w:p>
    <w:tbl>
      <w:tblPr>
        <w:tblStyle w:val="GridTable1Light-Accent310"/>
        <w:tblW w:w="9293" w:type="dxa"/>
        <w:tblInd w:w="85" w:type="dxa"/>
        <w:tblLayout w:type="fixed"/>
        <w:tblLook w:val="0480" w:firstRow="0" w:lastRow="0" w:firstColumn="1" w:lastColumn="0" w:noHBand="0" w:noVBand="1"/>
      </w:tblPr>
      <w:tblGrid>
        <w:gridCol w:w="2766"/>
        <w:gridCol w:w="6527"/>
      </w:tblGrid>
      <w:tr w:rsidR="00FE7054" w:rsidRPr="00C47003" w14:paraId="74BE17BE"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41DCFC8" w14:textId="77777777" w:rsidR="00FE7054" w:rsidRPr="00C47003" w:rsidRDefault="00FE7054" w:rsidP="00FE7054">
            <w:pPr>
              <w:spacing w:after="0" w:line="276" w:lineRule="auto"/>
              <w:rPr>
                <w:b w:val="0"/>
                <w:bCs w:val="0"/>
              </w:rPr>
            </w:pPr>
            <w:r w:rsidRPr="00C47003">
              <w:t>INTERFACE TYPE</w:t>
            </w:r>
            <w:r>
              <w:t>:</w:t>
            </w:r>
          </w:p>
        </w:tc>
        <w:tc>
          <w:tcPr>
            <w:tcW w:w="6527" w:type="dxa"/>
          </w:tcPr>
          <w:p w14:paraId="36B91096" w14:textId="77777777" w:rsidR="00FE7054" w:rsidRPr="00C47003"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FE7054" w:rsidRPr="00C47003" w14:paraId="6E4676EF" w14:textId="77777777" w:rsidTr="00FE7054">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3BA1B847" w14:textId="77777777" w:rsidR="00FE7054" w:rsidRPr="00C47003" w:rsidRDefault="00FE7054" w:rsidP="00FE7054">
            <w:pPr>
              <w:spacing w:after="0" w:line="276" w:lineRule="auto"/>
              <w:rPr>
                <w:b w:val="0"/>
                <w:bCs w:val="0"/>
              </w:rPr>
            </w:pPr>
            <w:r w:rsidRPr="00C47003">
              <w:t>INTERFACE METHOD</w:t>
            </w:r>
            <w:r>
              <w:t>:</w:t>
            </w:r>
          </w:p>
        </w:tc>
        <w:tc>
          <w:tcPr>
            <w:tcW w:w="6527" w:type="dxa"/>
          </w:tcPr>
          <w:p w14:paraId="46275721" w14:textId="77777777" w:rsidR="00FE7054" w:rsidRPr="00C47003"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FE7054" w:rsidRPr="00C47003" w14:paraId="73B91934"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204DA8E2" w14:textId="6674AB2B" w:rsidR="00FE7054" w:rsidRPr="00C47003" w:rsidRDefault="00EB0CED" w:rsidP="00FE7054">
            <w:pPr>
              <w:spacing w:after="0" w:line="276" w:lineRule="auto"/>
              <w:rPr>
                <w:b w:val="0"/>
                <w:bCs w:val="0"/>
              </w:rPr>
            </w:pPr>
            <w:r>
              <w:t>SOURCE</w:t>
            </w:r>
            <w:r w:rsidR="00FE7054" w:rsidRPr="00C47003">
              <w:t xml:space="preserve"> </w:t>
            </w:r>
            <w:r w:rsidR="00FE7054">
              <w:t>S</w:t>
            </w:r>
            <w:r w:rsidR="00FE7054" w:rsidRPr="00C47003">
              <w:t>YSTEM</w:t>
            </w:r>
            <w:r w:rsidR="00FE7054">
              <w:t>:</w:t>
            </w:r>
          </w:p>
        </w:tc>
        <w:tc>
          <w:tcPr>
            <w:tcW w:w="6527" w:type="dxa"/>
          </w:tcPr>
          <w:p w14:paraId="5E54BBE5" w14:textId="77777777" w:rsidR="00FE7054" w:rsidRPr="00C47003"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FE7054" w:rsidRPr="00C47003" w14:paraId="65746B65"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F08D801" w14:textId="77777777" w:rsidR="00FE7054" w:rsidRPr="00C47003" w:rsidRDefault="00FE7054" w:rsidP="00FE7054">
            <w:pPr>
              <w:spacing w:after="0" w:line="276" w:lineRule="auto"/>
              <w:rPr>
                <w:b w:val="0"/>
                <w:bCs w:val="0"/>
              </w:rPr>
            </w:pPr>
            <w:r>
              <w:t>RESPONDER</w:t>
            </w:r>
            <w:r w:rsidRPr="00C47003">
              <w:t xml:space="preserve"> SYSTEM</w:t>
            </w:r>
            <w:r>
              <w:t>:</w:t>
            </w:r>
          </w:p>
        </w:tc>
        <w:tc>
          <w:tcPr>
            <w:tcW w:w="6527" w:type="dxa"/>
          </w:tcPr>
          <w:p w14:paraId="3153586F" w14:textId="77777777" w:rsidR="00FE7054" w:rsidRPr="00C47003"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FE7054" w:rsidRPr="00C47003" w14:paraId="00F1A8B3"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E48F010" w14:textId="77777777" w:rsidR="00FE7054" w:rsidRDefault="00FE7054" w:rsidP="00FE7054">
            <w:pPr>
              <w:spacing w:after="0" w:line="276" w:lineRule="auto"/>
            </w:pPr>
            <w:r>
              <w:t>FILE FREQUENCY</w:t>
            </w:r>
          </w:p>
        </w:tc>
        <w:tc>
          <w:tcPr>
            <w:tcW w:w="6527" w:type="dxa"/>
          </w:tcPr>
          <w:p w14:paraId="0F2E5EA5" w14:textId="77777777" w:rsidR="00FE7054"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FE7054" w:rsidRPr="00C47003" w14:paraId="43EAB9BD"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1E19CD0" w14:textId="77777777" w:rsidR="00FE7054" w:rsidRDefault="00FE7054" w:rsidP="00FE7054">
            <w:pPr>
              <w:spacing w:after="0" w:line="276" w:lineRule="auto"/>
            </w:pPr>
            <w:r>
              <w:t>DATA PERIOD</w:t>
            </w:r>
          </w:p>
        </w:tc>
        <w:tc>
          <w:tcPr>
            <w:tcW w:w="6527" w:type="dxa"/>
          </w:tcPr>
          <w:p w14:paraId="5749C3D5" w14:textId="3D62F8AE" w:rsidR="00FE7054"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r w:rsidR="0034309D" w:rsidRPr="00C47003" w14:paraId="1CFBE202"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BEB2C1A" w14:textId="69A37794" w:rsidR="0034309D" w:rsidRDefault="0034309D" w:rsidP="0034309D">
            <w:pPr>
              <w:spacing w:after="0" w:line="276" w:lineRule="auto"/>
            </w:pPr>
            <w:r>
              <w:t>ORIGINAL DATA SOURCE:</w:t>
            </w:r>
          </w:p>
        </w:tc>
        <w:tc>
          <w:tcPr>
            <w:tcW w:w="6527" w:type="dxa"/>
          </w:tcPr>
          <w:p w14:paraId="3807C420" w14:textId="3F2F6659"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3C8585C4" w14:textId="31F27550" w:rsidR="00FE7054" w:rsidRDefault="00FE7054" w:rsidP="00295AF3">
      <w:pPr>
        <w:pStyle w:val="Heading3"/>
      </w:pPr>
      <w:bookmarkStart w:id="50" w:name="_Toc50007025"/>
      <w:r w:rsidRPr="005811F0">
        <w:t>Context goal</w:t>
      </w:r>
      <w:bookmarkEnd w:id="50"/>
    </w:p>
    <w:p w14:paraId="382304EA" w14:textId="77777777" w:rsidR="00FE7054" w:rsidRDefault="00FE7054" w:rsidP="004C5D32">
      <w:pPr>
        <w:numPr>
          <w:ilvl w:val="0"/>
          <w:numId w:val="15"/>
        </w:numPr>
        <w:spacing w:after="0"/>
        <w:ind w:right="0"/>
        <w:jc w:val="both"/>
      </w:pPr>
      <w:r>
        <w:t># of outlet that daily injected reload or data package to New SP in M0 or M-1</w:t>
      </w:r>
    </w:p>
    <w:p w14:paraId="62E44CC9" w14:textId="316B3A69" w:rsidR="00FE7054" w:rsidRDefault="00FE7054" w:rsidP="00295AF3">
      <w:pPr>
        <w:spacing w:after="0"/>
        <w:ind w:left="792" w:right="0"/>
        <w:jc w:val="both"/>
      </w:pPr>
      <w:r>
        <w:t>Includes all outlet (both FISIK and NON-FISIK)</w:t>
      </w:r>
    </w:p>
    <w:p w14:paraId="6B629F1F" w14:textId="5A96461C" w:rsidR="00FE7054" w:rsidRDefault="00FE7054" w:rsidP="00295AF3">
      <w:pPr>
        <w:spacing w:after="0"/>
        <w:ind w:left="792" w:right="0"/>
        <w:jc w:val="both"/>
      </w:pPr>
      <w:r>
        <w:t>Based on favorite location (Site Wise)</w:t>
      </w:r>
    </w:p>
    <w:p w14:paraId="69697895" w14:textId="01A230F6" w:rsidR="00FE7054" w:rsidRDefault="00FE7054" w:rsidP="00295AF3">
      <w:pPr>
        <w:spacing w:after="0"/>
        <w:ind w:left="792" w:right="0"/>
        <w:jc w:val="both"/>
      </w:pPr>
      <w:r>
        <w:t xml:space="preserve">Reload/Data voucher redemption to new SP is also part of DSSO. </w:t>
      </w:r>
    </w:p>
    <w:p w14:paraId="0E43D7CE" w14:textId="543D3C7A" w:rsidR="00FE7054" w:rsidRDefault="00FE7054" w:rsidP="004C5D32">
      <w:pPr>
        <w:numPr>
          <w:ilvl w:val="0"/>
          <w:numId w:val="15"/>
        </w:numPr>
        <w:spacing w:after="0"/>
        <w:ind w:right="0"/>
        <w:jc w:val="both"/>
      </w:pPr>
      <w:r>
        <w:t xml:space="preserve">This file contains data from month start </w:t>
      </w:r>
      <w:r w:rsidR="008156E4">
        <w:t xml:space="preserve">date </w:t>
      </w:r>
      <w:r>
        <w:t>to D-2. This means when MOBII receive file in his SFTP path on 01-May-2020 (20200501), file name contains d</w:t>
      </w:r>
      <w:r w:rsidR="00402786">
        <w:t>ate 01</w:t>
      </w:r>
      <w:r>
        <w:t>-</w:t>
      </w:r>
      <w:r w:rsidR="00402786">
        <w:t>May</w:t>
      </w:r>
      <w:r>
        <w:t>-2020 (20200</w:t>
      </w:r>
      <w:r w:rsidR="00402786">
        <w:t>501</w:t>
      </w:r>
      <w:r>
        <w:t>) and inside file injection date from 20200401 from 20200429.</w:t>
      </w:r>
    </w:p>
    <w:p w14:paraId="5BBAADFC" w14:textId="42D97A23" w:rsidR="00FE7054" w:rsidRDefault="00FE7054" w:rsidP="004C5D32">
      <w:pPr>
        <w:numPr>
          <w:ilvl w:val="0"/>
          <w:numId w:val="15"/>
        </w:numPr>
        <w:spacing w:after="0"/>
        <w:ind w:right="0"/>
        <w:jc w:val="both"/>
      </w:pPr>
      <w:r>
        <w:t xml:space="preserve">MOBII always consider latest processed file records, when MOBII receive same </w:t>
      </w:r>
      <w:r w:rsidRPr="00446917">
        <w:t>DATE</w:t>
      </w:r>
      <w:r>
        <w:t xml:space="preserve"> and </w:t>
      </w:r>
      <w:r w:rsidR="008156E4" w:rsidRPr="008156E4">
        <w:t>ID_OUTLET</w:t>
      </w:r>
      <w:r>
        <w:t xml:space="preserve"> in latest file it will replace the previously stored transaction value.</w:t>
      </w:r>
    </w:p>
    <w:p w14:paraId="23B18693" w14:textId="56B92F42" w:rsidR="00FE7054" w:rsidRDefault="008156E4" w:rsidP="004C5D32">
      <w:pPr>
        <w:numPr>
          <w:ilvl w:val="0"/>
          <w:numId w:val="15"/>
        </w:numPr>
        <w:spacing w:after="0"/>
        <w:ind w:right="0"/>
        <w:jc w:val="both"/>
      </w:pPr>
      <w:r>
        <w:t>If MOBII found any duplicate row (</w:t>
      </w:r>
      <w:r w:rsidRPr="008156E4">
        <w:t>DATE|MICRO|SITE_ID|ID_OUTLET</w:t>
      </w:r>
      <w:r>
        <w:t xml:space="preserve">) </w:t>
      </w:r>
      <w:r w:rsidR="00FE7054">
        <w:t>within the file then it will consider only first record and upcoming records will be rejected with reason duplicate transaction found.</w:t>
      </w:r>
    </w:p>
    <w:p w14:paraId="6C8469B3" w14:textId="33F183F3" w:rsidR="00FE7054" w:rsidRDefault="00FE7054" w:rsidP="004C5D32">
      <w:pPr>
        <w:numPr>
          <w:ilvl w:val="0"/>
          <w:numId w:val="15"/>
        </w:numPr>
        <w:spacing w:after="0"/>
        <w:ind w:right="0"/>
        <w:jc w:val="both"/>
      </w:pPr>
      <w:r>
        <w:t xml:space="preserve">This file data is used for </w:t>
      </w:r>
      <w:r w:rsidR="008156E4">
        <w:t>MPC/</w:t>
      </w:r>
      <w:r>
        <w:t>CSO incentive calculation</w:t>
      </w:r>
      <w:r w:rsidR="008156E4">
        <w:t>, standard report view</w:t>
      </w:r>
      <w:r>
        <w:t xml:space="preserve"> and if required can also be used other functions from upcoming change request.</w:t>
      </w:r>
    </w:p>
    <w:p w14:paraId="198F9739" w14:textId="77777777" w:rsidR="000413FE" w:rsidRDefault="000413FE" w:rsidP="000413FE">
      <w:pPr>
        <w:numPr>
          <w:ilvl w:val="0"/>
          <w:numId w:val="15"/>
        </w:numPr>
        <w:spacing w:after="0"/>
        <w:ind w:right="0"/>
        <w:jc w:val="both"/>
      </w:pPr>
      <w:bookmarkStart w:id="51" w:name="_Toc50007026"/>
      <w:r>
        <w:t>HADOOP must push file to the MOBII path daily before 2AM with latest updated records. MOBII scheduler will pick pushed files for process.</w:t>
      </w:r>
    </w:p>
    <w:p w14:paraId="34A91D28" w14:textId="77777777" w:rsidR="000413FE" w:rsidRPr="005811F0" w:rsidRDefault="000413FE" w:rsidP="000413FE">
      <w:pPr>
        <w:numPr>
          <w:ilvl w:val="0"/>
          <w:numId w:val="15"/>
        </w:numPr>
        <w:spacing w:after="0"/>
        <w:ind w:right="0"/>
        <w:jc w:val="both"/>
      </w:pPr>
      <w:r>
        <w:t>Files from Landing path will be deleted, after copied by MOBII from Landing to Actual (A) path.</w:t>
      </w:r>
    </w:p>
    <w:p w14:paraId="08706219" w14:textId="77777777" w:rsidR="00FE7054" w:rsidRDefault="00FE7054" w:rsidP="00295AF3">
      <w:pPr>
        <w:pStyle w:val="Heading3"/>
      </w:pPr>
      <w:r w:rsidRPr="005811F0">
        <w:t>Pre-conditions</w:t>
      </w:r>
      <w:bookmarkEnd w:id="51"/>
    </w:p>
    <w:p w14:paraId="5A702056" w14:textId="77777777" w:rsidR="00FE7054" w:rsidRDefault="00FE7054" w:rsidP="004C5D32">
      <w:pPr>
        <w:pStyle w:val="ListParagraph"/>
        <w:numPr>
          <w:ilvl w:val="0"/>
          <w:numId w:val="16"/>
        </w:numPr>
      </w:pPr>
      <w:r>
        <w:t>Server path is accessible by HADOOP.</w:t>
      </w:r>
    </w:p>
    <w:p w14:paraId="1A95797B" w14:textId="53C7738D" w:rsidR="00FE7054" w:rsidRPr="004B07D0" w:rsidRDefault="00FE7054" w:rsidP="004C5D32">
      <w:pPr>
        <w:pStyle w:val="ListParagraph"/>
        <w:numPr>
          <w:ilvl w:val="0"/>
          <w:numId w:val="16"/>
        </w:numPr>
      </w:pPr>
      <w:r>
        <w:t xml:space="preserve">All </w:t>
      </w:r>
      <w:r w:rsidR="008156E4">
        <w:t>I</w:t>
      </w:r>
      <w:r w:rsidR="008156E4" w:rsidRPr="008156E4">
        <w:t>D_OUTLET</w:t>
      </w:r>
      <w:r w:rsidR="008156E4">
        <w:t>, SITE_ID and MICRO</w:t>
      </w:r>
      <w:r>
        <w:t xml:space="preserve"> must be pre-created in MOBII.</w:t>
      </w:r>
    </w:p>
    <w:p w14:paraId="73622F49" w14:textId="77777777" w:rsidR="00FE7054" w:rsidRPr="005811F0" w:rsidRDefault="00FE7054" w:rsidP="00295AF3">
      <w:pPr>
        <w:pStyle w:val="Heading3"/>
        <w:rPr>
          <w:highlight w:val="yellow"/>
        </w:rPr>
      </w:pPr>
      <w:bookmarkStart w:id="52" w:name="_Toc50007027"/>
      <w:r w:rsidRPr="005811F0">
        <w:t>Post-conditions</w:t>
      </w:r>
      <w:bookmarkEnd w:id="52"/>
    </w:p>
    <w:p w14:paraId="221A31DC" w14:textId="7B4E7EF2" w:rsidR="00FE7054" w:rsidRDefault="005C31AB" w:rsidP="004C5D32">
      <w:pPr>
        <w:pStyle w:val="ListParagraph"/>
        <w:numPr>
          <w:ilvl w:val="0"/>
          <w:numId w:val="17"/>
        </w:numPr>
        <w:rPr>
          <w:rFonts w:eastAsiaTheme="majorEastAsia"/>
        </w:rPr>
      </w:pPr>
      <w:r>
        <w:rPr>
          <w:rFonts w:eastAsiaTheme="majorEastAsia"/>
        </w:rPr>
        <w:t>Given injection qty</w:t>
      </w:r>
      <w:r w:rsidR="00FE7054">
        <w:rPr>
          <w:rFonts w:eastAsiaTheme="majorEastAsia"/>
        </w:rPr>
        <w:t xml:space="preserve"> valu</w:t>
      </w:r>
      <w:r>
        <w:rPr>
          <w:rFonts w:eastAsiaTheme="majorEastAsia"/>
        </w:rPr>
        <w:t>e will be stored in MOBII.</w:t>
      </w:r>
    </w:p>
    <w:p w14:paraId="279F4CFD" w14:textId="30C71BBE" w:rsidR="00FE7054" w:rsidRDefault="00FE7054" w:rsidP="00295AF3">
      <w:pPr>
        <w:pStyle w:val="Heading3"/>
      </w:pPr>
      <w:bookmarkStart w:id="53" w:name="_Toc50007028"/>
      <w:r>
        <w:t>File naming</w:t>
      </w:r>
      <w:bookmarkEnd w:id="53"/>
    </w:p>
    <w:p w14:paraId="25593C16" w14:textId="00C09121" w:rsidR="00FE7054" w:rsidRPr="00236832" w:rsidRDefault="00F72BAB" w:rsidP="00AB5093">
      <w:pPr>
        <w:spacing w:after="0"/>
        <w:rPr>
          <w:rFonts w:eastAsiaTheme="majorEastAsia"/>
        </w:rPr>
      </w:pPr>
      <w:proofErr w:type="spellStart"/>
      <w:r>
        <w:rPr>
          <w:rFonts w:eastAsiaTheme="majorEastAsia"/>
        </w:rPr>
        <w:t>d_</w:t>
      </w:r>
      <w:r w:rsidR="008156E4">
        <w:rPr>
          <w:rFonts w:eastAsiaTheme="majorEastAsia"/>
        </w:rPr>
        <w:t>sso</w:t>
      </w:r>
      <w:proofErr w:type="spellEnd"/>
      <w:r w:rsidR="008156E4">
        <w:rPr>
          <w:rFonts w:eastAsiaTheme="majorEastAsia"/>
        </w:rPr>
        <w:t>_</w:t>
      </w:r>
      <w:r w:rsidR="00FE7054" w:rsidRPr="00236832">
        <w:rPr>
          <w:rFonts w:eastAsiaTheme="majorEastAsia"/>
        </w:rPr>
        <w:t xml:space="preserve">&lt;YYYYMMDDHH24MISS&gt;.csv.gz </w:t>
      </w:r>
    </w:p>
    <w:p w14:paraId="6B62D7FB" w14:textId="77777777" w:rsidR="00FE7054" w:rsidRDefault="00FE7054" w:rsidP="00AB5093">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4A0496AB" w14:textId="0D396B2D" w:rsidR="00FE7054" w:rsidRPr="00F72BAB" w:rsidRDefault="00FE7054" w:rsidP="00AB5093">
      <w:pPr>
        <w:pStyle w:val="ListParagraph"/>
        <w:numPr>
          <w:ilvl w:val="0"/>
          <w:numId w:val="8"/>
        </w:numPr>
        <w:spacing w:after="0"/>
        <w:rPr>
          <w:rFonts w:eastAsiaTheme="majorEastAsia"/>
          <w:i/>
          <w:iCs/>
        </w:rPr>
      </w:pPr>
      <w:r>
        <w:rPr>
          <w:rFonts w:eastAsiaTheme="majorEastAsia"/>
        </w:rPr>
        <w:t xml:space="preserve">Sample Actual File Name is </w:t>
      </w:r>
      <w:r w:rsidR="008156E4" w:rsidRPr="00F72BAB">
        <w:rPr>
          <w:rFonts w:eastAsiaTheme="majorEastAsia"/>
          <w:i/>
          <w:iCs/>
        </w:rPr>
        <w:t>d_sso</w:t>
      </w:r>
      <w:r w:rsidRPr="00F72BAB">
        <w:rPr>
          <w:rFonts w:eastAsiaTheme="majorEastAsia"/>
          <w:i/>
          <w:iCs/>
        </w:rPr>
        <w:t>_20200203013512.csv.gz</w:t>
      </w:r>
    </w:p>
    <w:p w14:paraId="2D14F9E9" w14:textId="7275EA8C" w:rsidR="00FE7054" w:rsidRPr="00236832" w:rsidRDefault="00FE7054" w:rsidP="00AB5093">
      <w:pPr>
        <w:pStyle w:val="ListParagraph"/>
        <w:numPr>
          <w:ilvl w:val="0"/>
          <w:numId w:val="8"/>
        </w:numPr>
        <w:spacing w:after="0"/>
        <w:rPr>
          <w:rFonts w:eastAsiaTheme="majorEastAsia"/>
        </w:rPr>
      </w:pPr>
      <w:r>
        <w:rPr>
          <w:rFonts w:eastAsiaTheme="majorEastAsia"/>
        </w:rPr>
        <w:t xml:space="preserve">Sample Control File Name is </w:t>
      </w:r>
      <w:r w:rsidR="008156E4" w:rsidRPr="00F72BAB">
        <w:rPr>
          <w:rFonts w:eastAsiaTheme="majorEastAsia"/>
          <w:i/>
          <w:iCs/>
        </w:rPr>
        <w:t>d_sso</w:t>
      </w:r>
      <w:r w:rsidRPr="00F72BAB">
        <w:rPr>
          <w:rFonts w:eastAsiaTheme="majorEastAsia"/>
          <w:i/>
          <w:iCs/>
        </w:rPr>
        <w:t>_20200203013512.ctl.gz</w:t>
      </w:r>
    </w:p>
    <w:p w14:paraId="18C426AE" w14:textId="0D61161A" w:rsidR="00FE7054" w:rsidRPr="005811F0" w:rsidRDefault="00FE7054" w:rsidP="00295AF3">
      <w:pPr>
        <w:pStyle w:val="Heading3"/>
      </w:pPr>
      <w:bookmarkStart w:id="54" w:name="_Toc50007029"/>
      <w:r>
        <w:t>File P</w:t>
      </w:r>
      <w:r w:rsidRPr="005811F0">
        <w:t>ath</w:t>
      </w:r>
      <w:bookmarkEnd w:id="54"/>
    </w:p>
    <w:p w14:paraId="56D068AD" w14:textId="45DA7124" w:rsidR="00FE7054" w:rsidRPr="00A20C67" w:rsidRDefault="007F14AC" w:rsidP="007F14AC">
      <w:pPr>
        <w:spacing w:after="0"/>
        <w:rPr>
          <w:rFonts w:cstheme="minorHAnsi"/>
        </w:rPr>
      </w:pPr>
      <w:r w:rsidRPr="00A20C67">
        <w:rPr>
          <w:rFonts w:cstheme="minorHAnsi"/>
        </w:rPr>
        <w:t>Landing</w:t>
      </w:r>
      <w:r w:rsidR="00FE7054" w:rsidRPr="00A20C67">
        <w:rPr>
          <w:rFonts w:cstheme="minorHAnsi"/>
        </w:rPr>
        <w:t>:</w:t>
      </w:r>
      <w:r w:rsidRPr="00A20C67">
        <w:rPr>
          <w:rFonts w:cstheme="minorHAnsi"/>
        </w:rPr>
        <w:tab/>
      </w:r>
      <w:r w:rsidR="00FE7054" w:rsidRPr="00A20C67">
        <w:rPr>
          <w:rFonts w:cstheme="minorHAnsi"/>
          <w:color w:val="000000"/>
          <w:shd w:val="clear" w:color="auto" w:fill="FFFFFF"/>
        </w:rPr>
        <w:t>/h</w:t>
      </w:r>
      <w:r w:rsidR="00EC2B43" w:rsidRPr="00A20C67">
        <w:rPr>
          <w:rFonts w:cstheme="minorHAnsi"/>
          <w:color w:val="000000"/>
          <w:shd w:val="clear" w:color="auto" w:fill="FFFFFF"/>
        </w:rPr>
        <w:t>ome/</w:t>
      </w:r>
      <w:proofErr w:type="spellStart"/>
      <w:r w:rsidR="00EC2B43" w:rsidRPr="00A20C67">
        <w:rPr>
          <w:rFonts w:cstheme="minorHAnsi"/>
          <w:color w:val="000000"/>
          <w:shd w:val="clear" w:color="auto" w:fill="FFFFFF"/>
        </w:rPr>
        <w:t>hdp</w:t>
      </w:r>
      <w:r w:rsidR="00FE7054" w:rsidRPr="00A20C67">
        <w:rPr>
          <w:rFonts w:cstheme="minorHAnsi"/>
          <w:color w:val="000000"/>
          <w:shd w:val="clear" w:color="auto" w:fill="FFFFFF"/>
        </w:rPr>
        <w:t>user</w:t>
      </w:r>
      <w:proofErr w:type="spellEnd"/>
      <w:r w:rsidR="00FE7054" w:rsidRPr="00A20C67">
        <w:rPr>
          <w:rFonts w:cstheme="minorHAnsi"/>
          <w:color w:val="000000"/>
          <w:shd w:val="clear" w:color="auto" w:fill="FFFFFF"/>
        </w:rPr>
        <w:t>/interfaces/HADOOP/</w:t>
      </w:r>
      <w:proofErr w:type="spellStart"/>
      <w:r w:rsidR="00FE7054" w:rsidRPr="00A20C67">
        <w:rPr>
          <w:rFonts w:cstheme="minorHAnsi"/>
          <w:color w:val="000000"/>
          <w:shd w:val="clear" w:color="auto" w:fill="FFFFFF"/>
        </w:rPr>
        <w:t>master_files</w:t>
      </w:r>
      <w:proofErr w:type="spellEnd"/>
      <w:r w:rsidR="00FE7054" w:rsidRPr="00A20C67">
        <w:rPr>
          <w:rFonts w:cstheme="minorHAnsi"/>
          <w:color w:val="000000"/>
          <w:shd w:val="clear" w:color="auto" w:fill="FFFFFF"/>
        </w:rPr>
        <w:t>/</w:t>
      </w:r>
      <w:proofErr w:type="spellStart"/>
      <w:r w:rsidR="008156E4" w:rsidRPr="00A20C67">
        <w:rPr>
          <w:rFonts w:cstheme="minorHAnsi"/>
          <w:color w:val="000000"/>
          <w:shd w:val="clear" w:color="auto" w:fill="FFFFFF"/>
        </w:rPr>
        <w:t>d</w:t>
      </w:r>
      <w:r w:rsidR="00FE7054" w:rsidRPr="00A20C67">
        <w:rPr>
          <w:rFonts w:cstheme="minorHAnsi"/>
          <w:color w:val="000000"/>
          <w:shd w:val="clear" w:color="auto" w:fill="FFFFFF"/>
        </w:rPr>
        <w:t>_</w:t>
      </w:r>
      <w:r w:rsidR="008156E4" w:rsidRPr="00A20C67">
        <w:rPr>
          <w:rFonts w:cstheme="minorHAnsi"/>
          <w:color w:val="000000"/>
          <w:shd w:val="clear" w:color="auto" w:fill="FFFFFF"/>
        </w:rPr>
        <w:t>ss</w:t>
      </w:r>
      <w:r w:rsidR="00FE7054" w:rsidRPr="00A20C67">
        <w:rPr>
          <w:rFonts w:cstheme="minorHAnsi"/>
          <w:color w:val="000000"/>
          <w:shd w:val="clear" w:color="auto" w:fill="FFFFFF"/>
        </w:rPr>
        <w:t>o</w:t>
      </w:r>
      <w:proofErr w:type="spellEnd"/>
      <w:r w:rsidR="00FE7054" w:rsidRPr="00A20C67">
        <w:rPr>
          <w:rFonts w:cstheme="minorHAnsi"/>
          <w:color w:val="000000"/>
          <w:shd w:val="clear" w:color="auto" w:fill="FFFFFF"/>
        </w:rPr>
        <w:t>/</w:t>
      </w:r>
    </w:p>
    <w:p w14:paraId="5974F750" w14:textId="387F46DF" w:rsidR="00FE7054" w:rsidRPr="00A20C67" w:rsidRDefault="007F14AC" w:rsidP="007F14AC">
      <w:pPr>
        <w:spacing w:after="0"/>
        <w:rPr>
          <w:rFonts w:cstheme="minorHAnsi"/>
        </w:rPr>
      </w:pPr>
      <w:r w:rsidRPr="00A20C67">
        <w:rPr>
          <w:rFonts w:cstheme="minorHAnsi"/>
        </w:rPr>
        <w:t>Actual</w:t>
      </w:r>
      <w:r w:rsidR="00A20C67" w:rsidRPr="00A20C67">
        <w:rPr>
          <w:rFonts w:cstheme="minorHAnsi"/>
        </w:rPr>
        <w:t xml:space="preserve"> (A)</w:t>
      </w:r>
      <w:r w:rsidR="00FE7054" w:rsidRPr="00A20C67">
        <w:rPr>
          <w:rFonts w:cstheme="minorHAnsi"/>
        </w:rPr>
        <w:t>:</w:t>
      </w:r>
      <w:r w:rsidRPr="00A20C67">
        <w:rPr>
          <w:rFonts w:cstheme="minorHAnsi"/>
        </w:rPr>
        <w:tab/>
        <w:t>/</w:t>
      </w:r>
      <w:proofErr w:type="spellStart"/>
      <w:r w:rsidR="00FE7054" w:rsidRPr="00A20C67">
        <w:rPr>
          <w:rFonts w:cstheme="minorHAnsi"/>
          <w:color w:val="000000"/>
          <w:shd w:val="clear" w:color="auto" w:fill="FFFFFF"/>
        </w:rPr>
        <w:t>snoc</w:t>
      </w:r>
      <w:proofErr w:type="spellEnd"/>
      <w:r w:rsidR="00FE7054" w:rsidRPr="00A20C67">
        <w:rPr>
          <w:rFonts w:cstheme="minorHAnsi"/>
          <w:color w:val="000000"/>
          <w:shd w:val="clear" w:color="auto" w:fill="FFFFFF"/>
        </w:rPr>
        <w:t>/interfaces/S-NOC/interfaces/</w:t>
      </w:r>
      <w:proofErr w:type="spellStart"/>
      <w:r w:rsidR="00FE7054" w:rsidRPr="00A20C67">
        <w:rPr>
          <w:rFonts w:cstheme="minorHAnsi"/>
          <w:color w:val="000000"/>
          <w:shd w:val="clear" w:color="auto" w:fill="FFFFFF"/>
        </w:rPr>
        <w:t>master_file</w:t>
      </w:r>
      <w:proofErr w:type="spellEnd"/>
      <w:r w:rsidR="00FE7054" w:rsidRPr="00A20C67">
        <w:rPr>
          <w:rFonts w:cstheme="minorHAnsi"/>
          <w:color w:val="000000"/>
          <w:shd w:val="clear" w:color="auto" w:fill="FFFFFF"/>
        </w:rPr>
        <w:t>/HADOOP/</w:t>
      </w:r>
      <w:proofErr w:type="spellStart"/>
      <w:r w:rsidR="008156E4" w:rsidRPr="00A20C67">
        <w:rPr>
          <w:rFonts w:cstheme="minorHAnsi"/>
          <w:color w:val="000000"/>
          <w:shd w:val="clear" w:color="auto" w:fill="FFFFFF"/>
        </w:rPr>
        <w:t>d_sso</w:t>
      </w:r>
      <w:proofErr w:type="spellEnd"/>
      <w:r w:rsidR="008156E4" w:rsidRPr="00A20C67">
        <w:rPr>
          <w:rFonts w:cstheme="minorHAnsi"/>
          <w:color w:val="000000"/>
          <w:shd w:val="clear" w:color="auto" w:fill="FFFFFF"/>
        </w:rPr>
        <w:t>/</w:t>
      </w:r>
    </w:p>
    <w:p w14:paraId="52B5AE29" w14:textId="73E6E144" w:rsidR="007F14AC" w:rsidRPr="00A20C67" w:rsidRDefault="007F14AC" w:rsidP="007F14AC">
      <w:pPr>
        <w:spacing w:after="0"/>
        <w:rPr>
          <w:rFonts w:cstheme="minorHAnsi"/>
        </w:rPr>
      </w:pPr>
      <w:r w:rsidRPr="00A20C67">
        <w:rPr>
          <w:rFonts w:cstheme="minorHAnsi"/>
        </w:rPr>
        <w:t>Rejected</w:t>
      </w:r>
      <w:r w:rsidR="00A20C67" w:rsidRPr="00A20C67">
        <w:rPr>
          <w:rFonts w:cstheme="minorHAnsi"/>
        </w:rPr>
        <w:t xml:space="preserve"> (R)</w:t>
      </w:r>
      <w:r w:rsidRPr="00A20C67">
        <w:rPr>
          <w:rFonts w:cstheme="minorHAnsi"/>
        </w:rPr>
        <w:t>:</w:t>
      </w:r>
      <w:r w:rsidRPr="00A20C67">
        <w:rPr>
          <w:rFonts w:cstheme="minorHAnsi"/>
        </w:rPr>
        <w:tab/>
      </w:r>
      <w:r w:rsidRPr="00A20C67">
        <w:rPr>
          <w:rFonts w:cstheme="minorHAnsi"/>
          <w:color w:val="000000"/>
          <w:shd w:val="clear" w:color="auto" w:fill="FFFFFF"/>
        </w:rPr>
        <w:t>/</w:t>
      </w:r>
      <w:proofErr w:type="spellStart"/>
      <w:r w:rsidRPr="00A20C67">
        <w:rPr>
          <w:rFonts w:cstheme="minorHAnsi"/>
          <w:color w:val="000000"/>
          <w:shd w:val="clear" w:color="auto" w:fill="FFFFFF"/>
        </w:rPr>
        <w:t>snoc</w:t>
      </w:r>
      <w:proofErr w:type="spellEnd"/>
      <w:r w:rsidRPr="00A20C67">
        <w:rPr>
          <w:rFonts w:cstheme="minorHAnsi"/>
          <w:color w:val="000000"/>
          <w:shd w:val="clear" w:color="auto" w:fill="FFFFFF"/>
        </w:rPr>
        <w:t>/interfaces/S-NOC/interfaces/</w:t>
      </w:r>
      <w:proofErr w:type="spellStart"/>
      <w:r w:rsidRPr="00A20C67">
        <w:rPr>
          <w:rFonts w:cstheme="minorHAnsi"/>
          <w:color w:val="000000"/>
          <w:shd w:val="clear" w:color="auto" w:fill="FFFFFF"/>
        </w:rPr>
        <w:t>rejected_file</w:t>
      </w:r>
      <w:proofErr w:type="spellEnd"/>
      <w:r w:rsidRPr="00A20C67">
        <w:rPr>
          <w:rFonts w:cstheme="minorHAnsi"/>
          <w:color w:val="000000"/>
          <w:shd w:val="clear" w:color="auto" w:fill="FFFFFF"/>
        </w:rPr>
        <w:t>/HADOOP/</w:t>
      </w:r>
      <w:proofErr w:type="spellStart"/>
      <w:r w:rsidRPr="00A20C67">
        <w:rPr>
          <w:rFonts w:cstheme="minorHAnsi"/>
          <w:color w:val="000000"/>
          <w:shd w:val="clear" w:color="auto" w:fill="FFFFFF"/>
        </w:rPr>
        <w:t>d_sso</w:t>
      </w:r>
      <w:proofErr w:type="spellEnd"/>
      <w:r w:rsidRPr="00A20C67">
        <w:rPr>
          <w:rFonts w:cstheme="minorHAnsi"/>
          <w:color w:val="000000"/>
          <w:shd w:val="clear" w:color="auto" w:fill="FFFFFF"/>
        </w:rPr>
        <w:t>/</w:t>
      </w:r>
    </w:p>
    <w:p w14:paraId="7740A348" w14:textId="0D2DEF8E" w:rsidR="00FE7054" w:rsidRPr="00A20C67" w:rsidRDefault="00A20C67" w:rsidP="007F14AC">
      <w:pPr>
        <w:spacing w:after="0"/>
        <w:rPr>
          <w:rFonts w:cstheme="minorHAnsi"/>
        </w:rPr>
      </w:pPr>
      <w:r w:rsidRPr="00A20C67">
        <w:rPr>
          <w:rFonts w:cstheme="minorHAnsi"/>
        </w:rPr>
        <w:t>B</w:t>
      </w:r>
      <w:r w:rsidR="00FE7054" w:rsidRPr="00A20C67">
        <w:rPr>
          <w:rFonts w:cstheme="minorHAnsi"/>
        </w:rPr>
        <w:t>ackup</w:t>
      </w:r>
      <w:r w:rsidRPr="00A20C67">
        <w:rPr>
          <w:rFonts w:cstheme="minorHAnsi"/>
        </w:rPr>
        <w:t xml:space="preserve"> (A)</w:t>
      </w:r>
      <w:r w:rsidR="00FE7054" w:rsidRPr="00A20C67">
        <w:rPr>
          <w:rFonts w:cstheme="minorHAnsi"/>
        </w:rPr>
        <w:t>:</w:t>
      </w:r>
      <w:r w:rsidR="007F14AC" w:rsidRPr="00A20C67">
        <w:rPr>
          <w:rFonts w:cstheme="minorHAnsi"/>
        </w:rPr>
        <w:tab/>
      </w:r>
      <w:r w:rsidR="00FE7054" w:rsidRPr="00A20C67">
        <w:rPr>
          <w:rFonts w:cstheme="minorHAnsi"/>
          <w:color w:val="000000"/>
          <w:shd w:val="clear" w:color="auto" w:fill="FFFFFF"/>
        </w:rPr>
        <w:t>/snoc/interfaces/S-NOC/interfaces/backup/master_file/HADOOP/</w:t>
      </w:r>
      <w:r w:rsidR="008156E4" w:rsidRPr="00A20C67">
        <w:rPr>
          <w:rFonts w:cstheme="minorHAnsi"/>
          <w:color w:val="000000"/>
          <w:shd w:val="clear" w:color="auto" w:fill="FFFFFF"/>
        </w:rPr>
        <w:t>d_sso/</w:t>
      </w:r>
    </w:p>
    <w:p w14:paraId="71679D07" w14:textId="0F816F4C" w:rsidR="00FE7054" w:rsidRPr="00A20C67" w:rsidRDefault="00A20C67" w:rsidP="007F14AC">
      <w:pPr>
        <w:spacing w:after="0"/>
        <w:rPr>
          <w:rFonts w:cstheme="minorHAnsi"/>
          <w:sz w:val="24"/>
          <w:szCs w:val="24"/>
        </w:rPr>
      </w:pPr>
      <w:r w:rsidRPr="00A20C67">
        <w:rPr>
          <w:rFonts w:cstheme="minorHAnsi"/>
        </w:rPr>
        <w:t>B</w:t>
      </w:r>
      <w:r w:rsidR="00FE7054" w:rsidRPr="00A20C67">
        <w:rPr>
          <w:rFonts w:cstheme="minorHAnsi"/>
        </w:rPr>
        <w:t>ackup</w:t>
      </w:r>
      <w:r w:rsidRPr="00A20C67">
        <w:rPr>
          <w:rFonts w:cstheme="minorHAnsi"/>
        </w:rPr>
        <w:t xml:space="preserve"> (R)</w:t>
      </w:r>
      <w:r w:rsidR="00FE7054" w:rsidRPr="00A20C67">
        <w:rPr>
          <w:rFonts w:cstheme="minorHAnsi"/>
        </w:rPr>
        <w:t>:</w:t>
      </w:r>
      <w:r w:rsidR="007F14AC" w:rsidRPr="00A20C67">
        <w:rPr>
          <w:rFonts w:cstheme="minorHAnsi"/>
        </w:rPr>
        <w:tab/>
      </w:r>
      <w:r w:rsidR="00FE7054" w:rsidRPr="00A20C67">
        <w:rPr>
          <w:rFonts w:cstheme="minorHAnsi"/>
          <w:color w:val="000000"/>
          <w:shd w:val="clear" w:color="auto" w:fill="FFFFFF"/>
        </w:rPr>
        <w:t>/snoc/interfaces/S-NOC/interfaces/backup/rejected_file/HADOOP/</w:t>
      </w:r>
      <w:r w:rsidR="008156E4" w:rsidRPr="00A20C67">
        <w:rPr>
          <w:rFonts w:cstheme="minorHAnsi"/>
          <w:color w:val="000000"/>
          <w:shd w:val="clear" w:color="auto" w:fill="FFFFFF"/>
        </w:rPr>
        <w:t>d_sso</w:t>
      </w:r>
      <w:r w:rsidR="008156E4" w:rsidRPr="00A20C67">
        <w:rPr>
          <w:rFonts w:cstheme="minorHAnsi"/>
          <w:color w:val="000000"/>
          <w:sz w:val="24"/>
          <w:szCs w:val="24"/>
          <w:shd w:val="clear" w:color="auto" w:fill="FFFFFF"/>
        </w:rPr>
        <w:t>/</w:t>
      </w:r>
    </w:p>
    <w:p w14:paraId="2D6F5ED4" w14:textId="0289CF46" w:rsidR="00FE7054" w:rsidRPr="00E641EB" w:rsidRDefault="00FE7054" w:rsidP="00295AF3">
      <w:pPr>
        <w:pStyle w:val="Heading3"/>
      </w:pPr>
      <w:bookmarkStart w:id="55" w:name="_Toc50007030"/>
      <w:r w:rsidRPr="00E641EB">
        <w:lastRenderedPageBreak/>
        <w:t>Data feed fields</w:t>
      </w:r>
      <w:bookmarkEnd w:id="55"/>
    </w:p>
    <w:tbl>
      <w:tblPr>
        <w:tblStyle w:val="GridTable1Light-Accent310"/>
        <w:tblW w:w="9468" w:type="dxa"/>
        <w:tblInd w:w="108" w:type="dxa"/>
        <w:tblLook w:val="04A0" w:firstRow="1" w:lastRow="0" w:firstColumn="1" w:lastColumn="0" w:noHBand="0" w:noVBand="1"/>
      </w:tblPr>
      <w:tblGrid>
        <w:gridCol w:w="555"/>
        <w:gridCol w:w="1515"/>
        <w:gridCol w:w="1350"/>
        <w:gridCol w:w="1982"/>
        <w:gridCol w:w="4066"/>
      </w:tblGrid>
      <w:tr w:rsidR="00FE7054" w:rsidRPr="00D56C53" w14:paraId="00315CEB"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2495AE4E" w14:textId="77777777" w:rsidR="00FE7054" w:rsidRPr="00D56C53" w:rsidRDefault="00FE7054"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515" w:type="dxa"/>
            <w:noWrap/>
            <w:hideMark/>
          </w:tcPr>
          <w:p w14:paraId="1D4C9E29" w14:textId="77777777" w:rsidR="00FE7054" w:rsidRPr="00D56C53" w:rsidRDefault="00FE705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1F5C4ABC" w14:textId="77777777" w:rsidR="00FE7054" w:rsidRPr="00D56C53" w:rsidRDefault="00FE705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2" w:type="dxa"/>
            <w:noWrap/>
            <w:hideMark/>
          </w:tcPr>
          <w:p w14:paraId="32ABDED9" w14:textId="6CA9007F" w:rsidR="00FE7054" w:rsidRPr="00D56C53" w:rsidRDefault="00F77603"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066" w:type="dxa"/>
            <w:noWrap/>
            <w:hideMark/>
          </w:tcPr>
          <w:p w14:paraId="0690E86D" w14:textId="77777777" w:rsidR="00FE7054" w:rsidRPr="00D56C53" w:rsidRDefault="00FE705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5C31AB" w:rsidRPr="00D56C53" w14:paraId="5522EAF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0C64325" w14:textId="77777777" w:rsidR="005C31AB" w:rsidRPr="00295AF3" w:rsidRDefault="005C31AB"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515" w:type="dxa"/>
            <w:noWrap/>
            <w:hideMark/>
          </w:tcPr>
          <w:p w14:paraId="510A9684" w14:textId="22F7CD6C"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1E3D3762" w14:textId="1B87DF59"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2D827934" w14:textId="2092C400"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066" w:type="dxa"/>
            <w:noWrap/>
            <w:hideMark/>
          </w:tcPr>
          <w:p w14:paraId="01708820" w14:textId="1A21186A"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Injection to new SP date</w:t>
            </w:r>
          </w:p>
        </w:tc>
      </w:tr>
      <w:tr w:rsidR="00FE7054" w:rsidRPr="00D56C53" w14:paraId="16DA7947"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379E1B65" w14:textId="77777777" w:rsidR="00FE7054" w:rsidRPr="00295AF3" w:rsidRDefault="00FE705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515" w:type="dxa"/>
            <w:noWrap/>
            <w:hideMark/>
          </w:tcPr>
          <w:p w14:paraId="478DC011" w14:textId="0F71B6AF"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MICRO</w:t>
            </w:r>
          </w:p>
        </w:tc>
        <w:tc>
          <w:tcPr>
            <w:tcW w:w="1350" w:type="dxa"/>
            <w:noWrap/>
            <w:hideMark/>
          </w:tcPr>
          <w:p w14:paraId="240E25DE" w14:textId="77777777" w:rsidR="00FE7054" w:rsidRPr="00C75070"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C75070">
              <w:rPr>
                <w:rFonts w:eastAsia="Times New Roman" w:cstheme="minorHAnsi"/>
                <w:color w:val="000000"/>
                <w:kern w:val="0"/>
                <w:sz w:val="20"/>
                <w:szCs w:val="20"/>
                <w:lang w:val="en-IN" w:eastAsia="en-IN"/>
                <w14:ligatures w14:val="none"/>
              </w:rPr>
              <w:t>Yes</w:t>
            </w:r>
          </w:p>
        </w:tc>
        <w:tc>
          <w:tcPr>
            <w:tcW w:w="1982" w:type="dxa"/>
            <w:noWrap/>
            <w:hideMark/>
          </w:tcPr>
          <w:p w14:paraId="4DCF7962" w14:textId="2E63DB91" w:rsidR="00FE7054" w:rsidRPr="00295AF3" w:rsidRDefault="005C31AB"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2B70863C" w14:textId="62BE9421" w:rsidR="00FE7054" w:rsidRPr="00295AF3" w:rsidRDefault="005C31AB" w:rsidP="00960DC8">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960DC8">
              <w:rPr>
                <w:rFonts w:eastAsia="Times New Roman" w:cstheme="minorHAnsi"/>
                <w:color w:val="000000"/>
                <w:kern w:val="0"/>
                <w:sz w:val="20"/>
                <w:szCs w:val="20"/>
                <w:lang w:val="en-IN" w:eastAsia="en-IN"/>
                <w14:ligatures w14:val="none"/>
              </w:rPr>
              <w:t>description</w:t>
            </w:r>
          </w:p>
        </w:tc>
      </w:tr>
      <w:tr w:rsidR="00FE7054" w:rsidRPr="00D56C53" w14:paraId="5F541591"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66B4539" w14:textId="77777777" w:rsidR="00FE7054" w:rsidRPr="00295AF3" w:rsidRDefault="00FE705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515" w:type="dxa"/>
            <w:noWrap/>
          </w:tcPr>
          <w:p w14:paraId="6C4B90E4" w14:textId="293861E1"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SITE</w:t>
            </w:r>
            <w:r w:rsidR="00FE7054" w:rsidRPr="00295AF3">
              <w:rPr>
                <w:sz w:val="20"/>
                <w:szCs w:val="20"/>
              </w:rPr>
              <w:t>_ID</w:t>
            </w:r>
          </w:p>
        </w:tc>
        <w:tc>
          <w:tcPr>
            <w:tcW w:w="1350" w:type="dxa"/>
            <w:noWrap/>
          </w:tcPr>
          <w:p w14:paraId="2A027E54" w14:textId="77777777" w:rsidR="00FE7054" w:rsidRPr="00C75070"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C75070">
              <w:rPr>
                <w:rFonts w:eastAsia="Times New Roman" w:cstheme="minorHAnsi"/>
                <w:color w:val="000000"/>
                <w:kern w:val="0"/>
                <w:sz w:val="20"/>
                <w:szCs w:val="20"/>
                <w:lang w:val="en-IN" w:eastAsia="en-IN"/>
                <w14:ligatures w14:val="none"/>
              </w:rPr>
              <w:t>Yes</w:t>
            </w:r>
          </w:p>
        </w:tc>
        <w:tc>
          <w:tcPr>
            <w:tcW w:w="1982" w:type="dxa"/>
            <w:noWrap/>
          </w:tcPr>
          <w:p w14:paraId="3CB52DF7" w14:textId="77777777" w:rsidR="00FE7054" w:rsidRPr="00295AF3"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0DB12138" w14:textId="3FF09B63" w:rsidR="00FE7054" w:rsidRPr="00295AF3" w:rsidRDefault="00FE7054"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w:t>
            </w:r>
            <w:r w:rsidR="005C31AB" w:rsidRPr="00295AF3">
              <w:rPr>
                <w:rFonts w:eastAsia="Times New Roman" w:cstheme="minorHAnsi"/>
                <w:color w:val="000000"/>
                <w:kern w:val="0"/>
                <w:sz w:val="20"/>
                <w:szCs w:val="20"/>
                <w:lang w:val="en-IN" w:eastAsia="en-IN"/>
                <w14:ligatures w14:val="none"/>
              </w:rPr>
              <w:t>site</w:t>
            </w:r>
            <w:r w:rsidRPr="00295AF3">
              <w:rPr>
                <w:rFonts w:eastAsia="Times New Roman" w:cstheme="minorHAnsi"/>
                <w:color w:val="000000"/>
                <w:kern w:val="0"/>
                <w:sz w:val="20"/>
                <w:szCs w:val="20"/>
                <w:lang w:val="en-IN" w:eastAsia="en-IN"/>
                <w14:ligatures w14:val="none"/>
              </w:rPr>
              <w:t xml:space="preserve"> reference code</w:t>
            </w:r>
          </w:p>
        </w:tc>
      </w:tr>
      <w:tr w:rsidR="00FE7054" w:rsidRPr="00D56C53" w14:paraId="43DD324C"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37CC4CAB" w14:textId="77777777" w:rsidR="00FE7054" w:rsidRPr="00295AF3" w:rsidRDefault="00FE705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515" w:type="dxa"/>
            <w:noWrap/>
          </w:tcPr>
          <w:p w14:paraId="33A612AA" w14:textId="3BC1BB81" w:rsidR="00FE7054" w:rsidRPr="00295AF3" w:rsidRDefault="005C31AB" w:rsidP="005C31AB">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ID_OUTLET</w:t>
            </w:r>
          </w:p>
        </w:tc>
        <w:tc>
          <w:tcPr>
            <w:tcW w:w="1350" w:type="dxa"/>
            <w:noWrap/>
          </w:tcPr>
          <w:p w14:paraId="0526D5BC" w14:textId="77777777" w:rsidR="00FE7054" w:rsidRPr="00C75070"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C75070">
              <w:rPr>
                <w:rFonts w:eastAsia="Times New Roman" w:cstheme="minorHAnsi"/>
                <w:color w:val="000000"/>
                <w:kern w:val="0"/>
                <w:sz w:val="20"/>
                <w:szCs w:val="20"/>
                <w:lang w:val="en-IN" w:eastAsia="en-IN"/>
                <w14:ligatures w14:val="none"/>
              </w:rPr>
              <w:t>Yes</w:t>
            </w:r>
          </w:p>
        </w:tc>
        <w:tc>
          <w:tcPr>
            <w:tcW w:w="1982" w:type="dxa"/>
            <w:noWrap/>
          </w:tcPr>
          <w:p w14:paraId="3DE235D5" w14:textId="0B987D47"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2A38107C" w14:textId="2E41EC82" w:rsidR="00FE7054" w:rsidRPr="00295AF3" w:rsidRDefault="00FE7054"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Outlet </w:t>
            </w:r>
            <w:r w:rsidR="005C31AB" w:rsidRPr="00295AF3">
              <w:rPr>
                <w:rFonts w:eastAsia="Times New Roman" w:cstheme="minorHAnsi"/>
                <w:color w:val="000000"/>
                <w:kern w:val="0"/>
                <w:sz w:val="20"/>
                <w:szCs w:val="20"/>
                <w:lang w:val="en-IN" w:eastAsia="en-IN"/>
                <w14:ligatures w14:val="none"/>
              </w:rPr>
              <w:t>unique</w:t>
            </w:r>
            <w:r w:rsidRPr="00295AF3">
              <w:rPr>
                <w:rFonts w:eastAsia="Times New Roman" w:cstheme="minorHAnsi"/>
                <w:color w:val="000000"/>
                <w:kern w:val="0"/>
                <w:sz w:val="20"/>
                <w:szCs w:val="20"/>
                <w:lang w:val="en-IN" w:eastAsia="en-IN"/>
                <w14:ligatures w14:val="none"/>
              </w:rPr>
              <w:t xml:space="preserve"> </w:t>
            </w:r>
            <w:r w:rsidR="005C31AB" w:rsidRPr="00295AF3">
              <w:rPr>
                <w:rFonts w:eastAsia="Times New Roman" w:cstheme="minorHAnsi"/>
                <w:color w:val="000000"/>
                <w:kern w:val="0"/>
                <w:sz w:val="20"/>
                <w:szCs w:val="20"/>
                <w:lang w:val="en-IN" w:eastAsia="en-IN"/>
                <w14:ligatures w14:val="none"/>
              </w:rPr>
              <w:t>reference code</w:t>
            </w:r>
          </w:p>
        </w:tc>
      </w:tr>
      <w:tr w:rsidR="00FE7054" w:rsidRPr="00D56C53" w14:paraId="59D78277"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17DF71DE" w14:textId="77777777" w:rsidR="00FE7054" w:rsidRPr="00295AF3" w:rsidRDefault="00FE705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515" w:type="dxa"/>
            <w:noWrap/>
          </w:tcPr>
          <w:p w14:paraId="72200678" w14:textId="78C1B5ED"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QTY</w:t>
            </w:r>
          </w:p>
        </w:tc>
        <w:tc>
          <w:tcPr>
            <w:tcW w:w="1350" w:type="dxa"/>
            <w:noWrap/>
          </w:tcPr>
          <w:p w14:paraId="51A52BF8" w14:textId="77777777" w:rsidR="00FE7054" w:rsidRPr="00295AF3"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4894A508" w14:textId="6672C3BB" w:rsidR="00FE7054" w:rsidRPr="00295AF3" w:rsidRDefault="00534CD6"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4066" w:type="dxa"/>
            <w:noWrap/>
          </w:tcPr>
          <w:p w14:paraId="098BF8E1" w14:textId="5DC4E0E7" w:rsidR="00FE7054" w:rsidRPr="00295AF3" w:rsidRDefault="00FE7054"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Accumulated </w:t>
            </w:r>
            <w:r w:rsidR="005C31AB" w:rsidRPr="00295AF3">
              <w:rPr>
                <w:rFonts w:eastAsia="Times New Roman" w:cstheme="minorHAnsi"/>
                <w:color w:val="000000"/>
                <w:kern w:val="0"/>
                <w:sz w:val="20"/>
                <w:szCs w:val="20"/>
                <w:lang w:val="en-IN" w:eastAsia="en-IN"/>
                <w14:ligatures w14:val="none"/>
              </w:rPr>
              <w:t>injected new SP quantity</w:t>
            </w:r>
            <w:r w:rsidRPr="00295AF3">
              <w:rPr>
                <w:rFonts w:eastAsia="Times New Roman" w:cstheme="minorHAnsi"/>
                <w:color w:val="000000"/>
                <w:kern w:val="0"/>
                <w:sz w:val="20"/>
                <w:szCs w:val="20"/>
                <w:lang w:val="en-IN" w:eastAsia="en-IN"/>
                <w14:ligatures w14:val="none"/>
              </w:rPr>
              <w:t xml:space="preserve"> for the given date</w:t>
            </w:r>
          </w:p>
        </w:tc>
      </w:tr>
      <w:tr w:rsidR="005C31AB" w:rsidRPr="00D56C53" w14:paraId="7E894B6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652B670F" w14:textId="6779A7D5" w:rsidR="005C31AB" w:rsidRPr="00295AF3" w:rsidRDefault="005C31AB"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515" w:type="dxa"/>
            <w:noWrap/>
          </w:tcPr>
          <w:p w14:paraId="4D1DA0FC" w14:textId="41288520"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AMOUNT</w:t>
            </w:r>
          </w:p>
        </w:tc>
        <w:tc>
          <w:tcPr>
            <w:tcW w:w="1350" w:type="dxa"/>
            <w:noWrap/>
          </w:tcPr>
          <w:p w14:paraId="04B5CB07" w14:textId="4A87E1EF"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4D3A7919" w14:textId="3F03AB48" w:rsidR="005C31AB" w:rsidRPr="00295AF3" w:rsidRDefault="00EB0CED"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066" w:type="dxa"/>
            <w:noWrap/>
          </w:tcPr>
          <w:p w14:paraId="57449EB4" w14:textId="415212D4" w:rsidR="005C31AB" w:rsidRPr="00295AF3" w:rsidRDefault="005C31AB"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injection amount to new SP for the given date</w:t>
            </w:r>
            <w:r w:rsidR="00B00499">
              <w:rPr>
                <w:rFonts w:eastAsia="Times New Roman" w:cstheme="minorHAnsi"/>
                <w:color w:val="000000"/>
                <w:kern w:val="0"/>
                <w:sz w:val="20"/>
                <w:szCs w:val="20"/>
                <w:lang w:val="en-IN" w:eastAsia="en-IN"/>
                <w14:ligatures w14:val="none"/>
              </w:rPr>
              <w:t xml:space="preserve"> (Max 2 decimal points are allowed)</w:t>
            </w:r>
          </w:p>
        </w:tc>
      </w:tr>
    </w:tbl>
    <w:p w14:paraId="3BB4E7F2" w14:textId="77777777" w:rsidR="00FE7054" w:rsidRDefault="00FE7054" w:rsidP="00FE7054">
      <w:pPr>
        <w:rPr>
          <w:b/>
        </w:rPr>
      </w:pPr>
    </w:p>
    <w:p w14:paraId="26330B27" w14:textId="77777777" w:rsidR="00FE7054" w:rsidRPr="005811F0" w:rsidRDefault="00FE7054" w:rsidP="00FE705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FE7054" w:rsidRPr="005811F0" w14:paraId="3D3F0713" w14:textId="77777777" w:rsidTr="00FE7054">
        <w:tc>
          <w:tcPr>
            <w:tcW w:w="9350" w:type="dxa"/>
            <w:shd w:val="clear" w:color="auto" w:fill="F2F2F2" w:themeFill="background1" w:themeFillShade="F2"/>
          </w:tcPr>
          <w:p w14:paraId="473E25FD" w14:textId="3BDA8B0A" w:rsidR="005C31AB" w:rsidRPr="005C31AB" w:rsidRDefault="005C31AB" w:rsidP="005C31AB">
            <w:pPr>
              <w:spacing w:after="0"/>
              <w:ind w:left="0"/>
              <w:rPr>
                <w:rFonts w:cstheme="minorHAnsi"/>
                <w:sz w:val="18"/>
                <w:szCs w:val="18"/>
              </w:rPr>
            </w:pPr>
            <w:r w:rsidRPr="005C31AB">
              <w:rPr>
                <w:rFonts w:cstheme="minorHAnsi"/>
                <w:sz w:val="18"/>
                <w:szCs w:val="18"/>
              </w:rPr>
              <w:t>DATE|MICRO|SITE_ID|ID_OUTLET|QTY|AMOUNT</w:t>
            </w:r>
          </w:p>
          <w:p w14:paraId="36442BC2" w14:textId="77777777" w:rsidR="005C31AB" w:rsidRPr="005C31AB" w:rsidRDefault="005C31AB" w:rsidP="005C31AB">
            <w:pPr>
              <w:spacing w:after="0"/>
              <w:ind w:left="0"/>
              <w:rPr>
                <w:rFonts w:cstheme="minorHAnsi"/>
                <w:sz w:val="18"/>
                <w:szCs w:val="18"/>
              </w:rPr>
            </w:pPr>
            <w:r w:rsidRPr="005C31AB">
              <w:rPr>
                <w:rFonts w:cstheme="minorHAnsi"/>
                <w:sz w:val="18"/>
                <w:szCs w:val="18"/>
              </w:rPr>
              <w:t>20200430|MC-TABANAN|21TAB045|17113972|56.0|442000.0</w:t>
            </w:r>
          </w:p>
          <w:p w14:paraId="20A035DC" w14:textId="1D32AB18" w:rsidR="00FE7054" w:rsidRPr="005811F0" w:rsidRDefault="005C31AB" w:rsidP="005C31AB">
            <w:pPr>
              <w:spacing w:after="0"/>
              <w:ind w:left="0"/>
              <w:rPr>
                <w:rFonts w:ascii="Consolas" w:hAnsi="Consolas"/>
              </w:rPr>
            </w:pPr>
            <w:r w:rsidRPr="005C31AB">
              <w:rPr>
                <w:rFonts w:cstheme="minorHAnsi"/>
                <w:sz w:val="18"/>
                <w:szCs w:val="18"/>
              </w:rPr>
              <w:t>20200427|MC-WONOGIRI|14WNG030|17126980|4.0|100000.0</w:t>
            </w:r>
          </w:p>
        </w:tc>
      </w:tr>
    </w:tbl>
    <w:p w14:paraId="35FF28B0" w14:textId="51478AC7" w:rsidR="00FE7054" w:rsidRPr="00E641EB" w:rsidRDefault="00FE7054" w:rsidP="00FE7054">
      <w:pPr>
        <w:pStyle w:val="Heading3"/>
      </w:pPr>
      <w:bookmarkStart w:id="56" w:name="_Toc50007031"/>
      <w:r w:rsidRPr="00E641EB">
        <w:t>Processing result</w:t>
      </w:r>
      <w:r w:rsidR="00295AF3">
        <w:t xml:space="preserve"> &amp; Response</w:t>
      </w:r>
      <w:bookmarkEnd w:id="56"/>
    </w:p>
    <w:p w14:paraId="18C8B80A" w14:textId="77777777" w:rsidR="00FE7054" w:rsidRPr="002F57BC" w:rsidRDefault="00FE7054" w:rsidP="00FE7054">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74911C6" w14:textId="77777777" w:rsidR="00FE7054" w:rsidRPr="005811F0" w:rsidRDefault="00FE7054" w:rsidP="00FE705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FE7054" w:rsidRPr="005811F0" w14:paraId="35DF4424" w14:textId="77777777" w:rsidTr="00FE7054">
        <w:tc>
          <w:tcPr>
            <w:tcW w:w="9278" w:type="dxa"/>
            <w:shd w:val="clear" w:color="auto" w:fill="F2F2F2" w:themeFill="background1" w:themeFillShade="F2"/>
          </w:tcPr>
          <w:p w14:paraId="793BD755" w14:textId="59313FC7" w:rsidR="00FE7054" w:rsidRPr="00B30845" w:rsidRDefault="00A63728" w:rsidP="00FE7054">
            <w:pPr>
              <w:spacing w:after="0"/>
              <w:ind w:left="0"/>
              <w:rPr>
                <w:rFonts w:cstheme="minorHAnsi"/>
                <w:sz w:val="18"/>
                <w:szCs w:val="18"/>
              </w:rPr>
            </w:pPr>
            <w:r w:rsidRPr="005C31AB">
              <w:rPr>
                <w:rFonts w:cstheme="minorHAnsi"/>
                <w:sz w:val="18"/>
                <w:szCs w:val="18"/>
              </w:rPr>
              <w:t>DATE|MICRO|SITE_ID|ID_OUTLET|QTY|AMOUNT</w:t>
            </w:r>
            <w:r>
              <w:rPr>
                <w:rFonts w:cstheme="minorHAnsi"/>
                <w:sz w:val="18"/>
                <w:szCs w:val="18"/>
              </w:rPr>
              <w:t xml:space="preserve"> </w:t>
            </w:r>
            <w:r w:rsidR="00FE7054">
              <w:rPr>
                <w:rFonts w:cstheme="minorHAnsi"/>
                <w:sz w:val="18"/>
                <w:szCs w:val="18"/>
              </w:rPr>
              <w:t>|</w:t>
            </w:r>
            <w:r w:rsidR="00FE7054" w:rsidRPr="00F445B1">
              <w:rPr>
                <w:rFonts w:cstheme="minorHAnsi"/>
                <w:sz w:val="18"/>
                <w:szCs w:val="18"/>
              </w:rPr>
              <w:t>ERROR_CODE|ERROR_MESSAGE</w:t>
            </w:r>
          </w:p>
          <w:p w14:paraId="07C0C222" w14:textId="258B6D2A" w:rsidR="00FE7054" w:rsidRPr="00B30845" w:rsidRDefault="00A63728" w:rsidP="00FE7054">
            <w:pPr>
              <w:spacing w:after="0"/>
              <w:ind w:left="0"/>
              <w:rPr>
                <w:rFonts w:cstheme="minorHAnsi"/>
                <w:sz w:val="18"/>
                <w:szCs w:val="18"/>
              </w:rPr>
            </w:pPr>
            <w:r w:rsidRPr="005C31AB">
              <w:rPr>
                <w:rFonts w:cstheme="minorHAnsi"/>
                <w:sz w:val="18"/>
                <w:szCs w:val="18"/>
              </w:rPr>
              <w:t>20200430|MC-TABANAN||17113972|56.0|442000.0</w:t>
            </w:r>
            <w:r>
              <w:rPr>
                <w:rFonts w:cstheme="minorHAnsi"/>
                <w:sz w:val="18"/>
                <w:szCs w:val="18"/>
              </w:rPr>
              <w:t>|1001|Mandatory Field SITE_ID</w:t>
            </w:r>
            <w:r w:rsidR="00FE7054">
              <w:rPr>
                <w:rFonts w:cstheme="minorHAnsi"/>
                <w:sz w:val="18"/>
                <w:szCs w:val="18"/>
              </w:rPr>
              <w:t xml:space="preserve"> is missing</w:t>
            </w:r>
          </w:p>
          <w:p w14:paraId="08E43559" w14:textId="54C14756" w:rsidR="00FE7054" w:rsidRPr="005811F0" w:rsidRDefault="00A63728" w:rsidP="00A63728">
            <w:pPr>
              <w:spacing w:after="0"/>
              <w:ind w:left="0"/>
              <w:rPr>
                <w:rFonts w:ascii="Consolas" w:hAnsi="Consolas"/>
              </w:rPr>
            </w:pPr>
            <w:r w:rsidRPr="005C31AB">
              <w:rPr>
                <w:rFonts w:cstheme="minorHAnsi"/>
                <w:sz w:val="18"/>
                <w:szCs w:val="18"/>
              </w:rPr>
              <w:t>20200427|MC-WONOGIRI|14WNG030|17126980|4.0|100000.0</w:t>
            </w:r>
            <w:r>
              <w:rPr>
                <w:rFonts w:cstheme="minorHAnsi"/>
                <w:sz w:val="18"/>
                <w:szCs w:val="18"/>
              </w:rPr>
              <w:t>|1002|Given ID</w:t>
            </w:r>
            <w:r w:rsidR="00FE7054">
              <w:rPr>
                <w:rFonts w:cstheme="minorHAnsi"/>
                <w:sz w:val="18"/>
                <w:szCs w:val="18"/>
              </w:rPr>
              <w:t>_</w:t>
            </w:r>
            <w:r>
              <w:rPr>
                <w:rFonts w:cstheme="minorHAnsi"/>
                <w:sz w:val="18"/>
                <w:szCs w:val="18"/>
              </w:rPr>
              <w:t>OUTLET</w:t>
            </w:r>
            <w:r w:rsidR="00FE7054">
              <w:rPr>
                <w:rFonts w:cstheme="minorHAnsi"/>
                <w:sz w:val="18"/>
                <w:szCs w:val="18"/>
              </w:rPr>
              <w:t xml:space="preserve"> is not available in system</w:t>
            </w:r>
          </w:p>
        </w:tc>
      </w:tr>
    </w:tbl>
    <w:p w14:paraId="5145E461" w14:textId="6DEBC5E6" w:rsidR="00295AF3" w:rsidRDefault="00FE7054" w:rsidP="00FE7054">
      <w:r w:rsidRPr="005811F0">
        <w:t xml:space="preserve"> </w:t>
      </w:r>
    </w:p>
    <w:p w14:paraId="091406BD" w14:textId="77777777" w:rsidR="00295AF3" w:rsidRDefault="00295AF3">
      <w:pPr>
        <w:spacing w:after="240" w:line="252" w:lineRule="auto"/>
        <w:ind w:left="0" w:right="0"/>
      </w:pPr>
      <w:r>
        <w:br w:type="page"/>
      </w:r>
    </w:p>
    <w:p w14:paraId="3A37CE98" w14:textId="169D9FD5" w:rsidR="00131357" w:rsidRDefault="00131357" w:rsidP="00191614">
      <w:pPr>
        <w:pStyle w:val="Heading2"/>
        <w:ind w:left="0"/>
      </w:pPr>
      <w:bookmarkStart w:id="57" w:name="_Toc50007032"/>
      <w:r>
        <w:lastRenderedPageBreak/>
        <w:t>RGU-GA WITH INJECTION (INTHDP005)</w:t>
      </w:r>
      <w:bookmarkEnd w:id="57"/>
    </w:p>
    <w:tbl>
      <w:tblPr>
        <w:tblStyle w:val="GridTable1Light-Accent310"/>
        <w:tblW w:w="9293" w:type="dxa"/>
        <w:tblInd w:w="85" w:type="dxa"/>
        <w:tblLayout w:type="fixed"/>
        <w:tblLook w:val="0480" w:firstRow="0" w:lastRow="0" w:firstColumn="1" w:lastColumn="0" w:noHBand="0" w:noVBand="1"/>
      </w:tblPr>
      <w:tblGrid>
        <w:gridCol w:w="2766"/>
        <w:gridCol w:w="6527"/>
      </w:tblGrid>
      <w:tr w:rsidR="00131357" w:rsidRPr="00C47003" w14:paraId="2520DE27" w14:textId="77777777" w:rsidTr="00B112B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9FD74AA" w14:textId="77777777" w:rsidR="00131357" w:rsidRPr="00C47003" w:rsidRDefault="00131357" w:rsidP="00B112B3">
            <w:pPr>
              <w:spacing w:after="0" w:line="276" w:lineRule="auto"/>
              <w:rPr>
                <w:b w:val="0"/>
                <w:bCs w:val="0"/>
              </w:rPr>
            </w:pPr>
            <w:r w:rsidRPr="00C47003">
              <w:t>INTERFACE TYPE</w:t>
            </w:r>
            <w:r>
              <w:t>:</w:t>
            </w:r>
          </w:p>
        </w:tc>
        <w:tc>
          <w:tcPr>
            <w:tcW w:w="6527" w:type="dxa"/>
          </w:tcPr>
          <w:p w14:paraId="5B715042" w14:textId="77777777" w:rsidR="00131357" w:rsidRPr="00C47003"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131357" w:rsidRPr="00C47003" w14:paraId="6EDBD4F5" w14:textId="77777777" w:rsidTr="00B112B3">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78F74067" w14:textId="77777777" w:rsidR="00131357" w:rsidRPr="00C47003" w:rsidRDefault="00131357" w:rsidP="00B112B3">
            <w:pPr>
              <w:spacing w:after="0" w:line="276" w:lineRule="auto"/>
              <w:rPr>
                <w:b w:val="0"/>
                <w:bCs w:val="0"/>
              </w:rPr>
            </w:pPr>
            <w:r w:rsidRPr="00C47003">
              <w:t>INTERFACE METHOD</w:t>
            </w:r>
            <w:r>
              <w:t>:</w:t>
            </w:r>
          </w:p>
        </w:tc>
        <w:tc>
          <w:tcPr>
            <w:tcW w:w="6527" w:type="dxa"/>
          </w:tcPr>
          <w:p w14:paraId="406E9F23" w14:textId="77777777" w:rsidR="00131357" w:rsidRPr="00C47003"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131357" w:rsidRPr="00C47003" w14:paraId="3FD3A346" w14:textId="77777777" w:rsidTr="00B112B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285B3A4" w14:textId="7949A972" w:rsidR="00131357" w:rsidRPr="00C47003" w:rsidRDefault="00EB0CED" w:rsidP="00B112B3">
            <w:pPr>
              <w:spacing w:after="0" w:line="276" w:lineRule="auto"/>
              <w:rPr>
                <w:b w:val="0"/>
                <w:bCs w:val="0"/>
              </w:rPr>
            </w:pPr>
            <w:r>
              <w:t>SOURCE</w:t>
            </w:r>
            <w:r w:rsidR="00131357" w:rsidRPr="00C47003">
              <w:t xml:space="preserve"> </w:t>
            </w:r>
            <w:r w:rsidR="00131357">
              <w:t>S</w:t>
            </w:r>
            <w:r w:rsidR="00131357" w:rsidRPr="00C47003">
              <w:t>YSTEM</w:t>
            </w:r>
            <w:r w:rsidR="00131357">
              <w:t>:</w:t>
            </w:r>
          </w:p>
        </w:tc>
        <w:tc>
          <w:tcPr>
            <w:tcW w:w="6527" w:type="dxa"/>
          </w:tcPr>
          <w:p w14:paraId="5E495F23" w14:textId="77777777" w:rsidR="00131357" w:rsidRPr="00C47003"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131357" w:rsidRPr="00C47003" w14:paraId="570576B1"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52B91F1" w14:textId="77777777" w:rsidR="00131357" w:rsidRPr="00C47003" w:rsidRDefault="00131357" w:rsidP="00B112B3">
            <w:pPr>
              <w:spacing w:after="0" w:line="276" w:lineRule="auto"/>
              <w:rPr>
                <w:b w:val="0"/>
                <w:bCs w:val="0"/>
              </w:rPr>
            </w:pPr>
            <w:r>
              <w:t>RESPONDER</w:t>
            </w:r>
            <w:r w:rsidRPr="00C47003">
              <w:t xml:space="preserve"> SYSTEM</w:t>
            </w:r>
            <w:r>
              <w:t>:</w:t>
            </w:r>
          </w:p>
        </w:tc>
        <w:tc>
          <w:tcPr>
            <w:tcW w:w="6527" w:type="dxa"/>
          </w:tcPr>
          <w:p w14:paraId="638A9866" w14:textId="77777777" w:rsidR="00131357" w:rsidRPr="00C47003"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131357" w:rsidRPr="00C47003" w14:paraId="26A2254D"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7A744E3" w14:textId="77777777" w:rsidR="00131357" w:rsidRDefault="00131357" w:rsidP="00B112B3">
            <w:pPr>
              <w:spacing w:after="0" w:line="276" w:lineRule="auto"/>
            </w:pPr>
            <w:r>
              <w:t>FILE FREQUENCY</w:t>
            </w:r>
          </w:p>
        </w:tc>
        <w:tc>
          <w:tcPr>
            <w:tcW w:w="6527" w:type="dxa"/>
          </w:tcPr>
          <w:p w14:paraId="370A711D" w14:textId="77777777" w:rsidR="00131357"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131357" w:rsidRPr="00C47003" w14:paraId="193E71EA"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57DC48E" w14:textId="77777777" w:rsidR="00131357" w:rsidRDefault="00131357" w:rsidP="00B112B3">
            <w:pPr>
              <w:spacing w:after="0" w:line="276" w:lineRule="auto"/>
            </w:pPr>
            <w:r>
              <w:t>DATA PERIOD</w:t>
            </w:r>
          </w:p>
        </w:tc>
        <w:tc>
          <w:tcPr>
            <w:tcW w:w="6527" w:type="dxa"/>
          </w:tcPr>
          <w:p w14:paraId="34EA3D4D" w14:textId="77777777" w:rsidR="00131357"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r w:rsidR="0034309D" w:rsidRPr="00C47003" w14:paraId="55256AAA"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44DEB43" w14:textId="63989259" w:rsidR="0034309D" w:rsidRDefault="0034309D" w:rsidP="0034309D">
            <w:pPr>
              <w:spacing w:after="0" w:line="276" w:lineRule="auto"/>
            </w:pPr>
            <w:r>
              <w:t>ORIGINAL DATA SOURCE:</w:t>
            </w:r>
          </w:p>
        </w:tc>
        <w:tc>
          <w:tcPr>
            <w:tcW w:w="6527" w:type="dxa"/>
          </w:tcPr>
          <w:p w14:paraId="7C4744C0" w14:textId="6F335478"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50582D70" w14:textId="7FB56476" w:rsidR="00131357" w:rsidRDefault="00131357" w:rsidP="00295AF3">
      <w:pPr>
        <w:pStyle w:val="Heading3"/>
      </w:pPr>
      <w:bookmarkStart w:id="58" w:name="_Toc50007033"/>
      <w:r w:rsidRPr="005811F0">
        <w:t>Context goal</w:t>
      </w:r>
      <w:bookmarkEnd w:id="58"/>
    </w:p>
    <w:p w14:paraId="434E511C" w14:textId="6A8F54F3" w:rsidR="00131357" w:rsidRDefault="00131357" w:rsidP="004C5D32">
      <w:pPr>
        <w:numPr>
          <w:ilvl w:val="0"/>
          <w:numId w:val="18"/>
        </w:numPr>
        <w:spacing w:after="0"/>
        <w:ind w:right="0"/>
        <w:jc w:val="both"/>
      </w:pPr>
      <w:r>
        <w:t xml:space="preserve">HADOOP will share the daily file to MOBII which contains all RGU-GA details with accumulated injection amount information. </w:t>
      </w:r>
    </w:p>
    <w:p w14:paraId="2E8A6B13" w14:textId="5C885E11" w:rsidR="00131357" w:rsidRDefault="00131357" w:rsidP="004C5D32">
      <w:pPr>
        <w:numPr>
          <w:ilvl w:val="0"/>
          <w:numId w:val="18"/>
        </w:numPr>
        <w:spacing w:after="0"/>
        <w:ind w:right="0"/>
        <w:jc w:val="both"/>
      </w:pPr>
      <w:r>
        <w:t>This file contains data from month start date to D-2. This means when MOBII receive file in his SFTP path on 01-May-2020 (20200501),</w:t>
      </w:r>
      <w:r w:rsidR="00C265BD">
        <w:t xml:space="preserve"> file name contains date 01</w:t>
      </w:r>
      <w:r>
        <w:t>-</w:t>
      </w:r>
      <w:r w:rsidR="00C265BD">
        <w:t>May</w:t>
      </w:r>
      <w:r>
        <w:t>-2020 (20200</w:t>
      </w:r>
      <w:r w:rsidR="00C265BD">
        <w:t>501</w:t>
      </w:r>
      <w:r>
        <w:t xml:space="preserve">) and inside file </w:t>
      </w:r>
      <w:r w:rsidR="00D94B5A">
        <w:t>RGU-GA</w:t>
      </w:r>
      <w:r>
        <w:t xml:space="preserve"> date from 20200401 from 20200429.</w:t>
      </w:r>
    </w:p>
    <w:p w14:paraId="0F3A91D2" w14:textId="77777777" w:rsidR="00131357" w:rsidRDefault="00131357" w:rsidP="004C5D32">
      <w:pPr>
        <w:numPr>
          <w:ilvl w:val="0"/>
          <w:numId w:val="18"/>
        </w:numPr>
        <w:spacing w:after="0"/>
        <w:ind w:right="0"/>
        <w:jc w:val="both"/>
      </w:pPr>
      <w:r>
        <w:t xml:space="preserve">MOBII always consider latest processed file records, when MOBII receive same </w:t>
      </w:r>
      <w:r w:rsidRPr="00446917">
        <w:t>DATE</w:t>
      </w:r>
      <w:r>
        <w:t xml:space="preserve"> and </w:t>
      </w:r>
      <w:r w:rsidRPr="008156E4">
        <w:t>ID_OUTLET</w:t>
      </w:r>
      <w:r>
        <w:t xml:space="preserve"> in latest file it will replace the previously stored transaction value.</w:t>
      </w:r>
    </w:p>
    <w:p w14:paraId="54F8D791" w14:textId="12AD3916" w:rsidR="00131357" w:rsidRDefault="00131357" w:rsidP="004C5D32">
      <w:pPr>
        <w:numPr>
          <w:ilvl w:val="0"/>
          <w:numId w:val="18"/>
        </w:numPr>
        <w:spacing w:after="0"/>
        <w:ind w:right="0"/>
        <w:jc w:val="both"/>
      </w:pPr>
      <w:r>
        <w:t>If MOBII found any duplicate row (</w:t>
      </w:r>
      <w:r w:rsidRPr="008156E4">
        <w:t>DATE</w:t>
      </w:r>
      <w:r w:rsidRPr="00D94B5A">
        <w:rPr>
          <w:highlight w:val="yellow"/>
        </w:rPr>
        <w:t>|</w:t>
      </w:r>
      <w:r w:rsidR="00D94B5A" w:rsidRPr="00D94B5A">
        <w:rPr>
          <w:highlight w:val="yellow"/>
        </w:rPr>
        <w:t>CLUSTER</w:t>
      </w:r>
      <w:r w:rsidR="00D94B5A">
        <w:t>|</w:t>
      </w:r>
      <w:r w:rsidRPr="008156E4">
        <w:t>MICRO|SITE_ID|ID_OUTLET</w:t>
      </w:r>
      <w:r>
        <w:t xml:space="preserve">) within the </w:t>
      </w:r>
      <w:r w:rsidR="00D94B5A">
        <w:t>file,</w:t>
      </w:r>
      <w:r>
        <w:t xml:space="preserve"> then it will consider only first record and upcoming records will be rejected with reason duplicate transaction found.</w:t>
      </w:r>
    </w:p>
    <w:p w14:paraId="6972AAF1" w14:textId="5AAE6D26" w:rsidR="00131357" w:rsidRDefault="00131357" w:rsidP="004C5D32">
      <w:pPr>
        <w:numPr>
          <w:ilvl w:val="0"/>
          <w:numId w:val="18"/>
        </w:numPr>
        <w:spacing w:after="0"/>
        <w:ind w:right="0"/>
        <w:jc w:val="both"/>
      </w:pPr>
      <w:r>
        <w:t xml:space="preserve">This file data is used for MPC/CSO incentive calculation, standard report </w:t>
      </w:r>
      <w:r w:rsidR="00D94B5A">
        <w:t>views</w:t>
      </w:r>
      <w:r>
        <w:t xml:space="preserve"> and if required can also be used other functions from upcoming change request.</w:t>
      </w:r>
    </w:p>
    <w:p w14:paraId="36C3F3A9" w14:textId="77777777" w:rsidR="000413FE" w:rsidRDefault="000413FE" w:rsidP="000413FE">
      <w:pPr>
        <w:numPr>
          <w:ilvl w:val="0"/>
          <w:numId w:val="18"/>
        </w:numPr>
        <w:spacing w:after="0"/>
        <w:ind w:right="0"/>
        <w:jc w:val="both"/>
      </w:pPr>
      <w:bookmarkStart w:id="59" w:name="_Toc50007034"/>
      <w:r>
        <w:t>HADOOP must push file to the MOBII path daily before 2AM with latest updated records. MOBII scheduler will pick pushed files for process.</w:t>
      </w:r>
    </w:p>
    <w:p w14:paraId="16677210" w14:textId="77777777" w:rsidR="000413FE" w:rsidRPr="005811F0" w:rsidRDefault="000413FE" w:rsidP="000413FE">
      <w:pPr>
        <w:numPr>
          <w:ilvl w:val="0"/>
          <w:numId w:val="18"/>
        </w:numPr>
        <w:spacing w:after="0"/>
        <w:ind w:right="0"/>
        <w:jc w:val="both"/>
      </w:pPr>
      <w:r>
        <w:t>Files from Landing path will be deleted, after copied by MOBII from Landing to Actual (A) path.</w:t>
      </w:r>
    </w:p>
    <w:p w14:paraId="0F26ACD0" w14:textId="77777777" w:rsidR="00131357" w:rsidRDefault="00131357" w:rsidP="00295AF3">
      <w:pPr>
        <w:pStyle w:val="Heading3"/>
      </w:pPr>
      <w:r w:rsidRPr="005811F0">
        <w:t>Pre-conditions</w:t>
      </w:r>
      <w:bookmarkEnd w:id="59"/>
    </w:p>
    <w:p w14:paraId="59C063F4" w14:textId="77777777" w:rsidR="00131357" w:rsidRDefault="00131357" w:rsidP="004C5D32">
      <w:pPr>
        <w:pStyle w:val="ListParagraph"/>
        <w:numPr>
          <w:ilvl w:val="0"/>
          <w:numId w:val="19"/>
        </w:numPr>
      </w:pPr>
      <w:r>
        <w:t>Server path is accessible by HADOOP.</w:t>
      </w:r>
    </w:p>
    <w:p w14:paraId="44C770EA" w14:textId="1895C697" w:rsidR="00131357" w:rsidRPr="004B07D0" w:rsidRDefault="00131357" w:rsidP="004C5D32">
      <w:pPr>
        <w:pStyle w:val="ListParagraph"/>
        <w:numPr>
          <w:ilvl w:val="0"/>
          <w:numId w:val="19"/>
        </w:numPr>
      </w:pPr>
      <w:r>
        <w:t>All I</w:t>
      </w:r>
      <w:r w:rsidRPr="008156E4">
        <w:t>D_OUTLET</w:t>
      </w:r>
      <w:r>
        <w:t>, SITE_ID</w:t>
      </w:r>
      <w:r w:rsidR="00D94B5A">
        <w:t xml:space="preserve">, </w:t>
      </w:r>
      <w:r w:rsidR="00D94B5A" w:rsidRPr="00D94B5A">
        <w:rPr>
          <w:highlight w:val="yellow"/>
        </w:rPr>
        <w:t>CLUSTER</w:t>
      </w:r>
      <w:r w:rsidR="00D94B5A">
        <w:t xml:space="preserve"> </w:t>
      </w:r>
      <w:r>
        <w:t>and MICRO must be pre-created in MOBII.</w:t>
      </w:r>
    </w:p>
    <w:p w14:paraId="3243A2B7" w14:textId="77777777" w:rsidR="00131357" w:rsidRPr="005811F0" w:rsidRDefault="00131357" w:rsidP="00295AF3">
      <w:pPr>
        <w:pStyle w:val="Heading3"/>
        <w:rPr>
          <w:highlight w:val="yellow"/>
        </w:rPr>
      </w:pPr>
      <w:bookmarkStart w:id="60" w:name="_Toc50007035"/>
      <w:r w:rsidRPr="005811F0">
        <w:t>Post-conditions</w:t>
      </w:r>
      <w:bookmarkEnd w:id="60"/>
    </w:p>
    <w:p w14:paraId="67C61AEC" w14:textId="4CDDB04A" w:rsidR="00131357" w:rsidRDefault="00131357" w:rsidP="004C5D32">
      <w:pPr>
        <w:pStyle w:val="ListParagraph"/>
        <w:numPr>
          <w:ilvl w:val="0"/>
          <w:numId w:val="20"/>
        </w:numPr>
        <w:rPr>
          <w:rFonts w:eastAsiaTheme="majorEastAsia"/>
        </w:rPr>
      </w:pPr>
      <w:r>
        <w:rPr>
          <w:rFonts w:eastAsiaTheme="majorEastAsia"/>
        </w:rPr>
        <w:t xml:space="preserve">Given </w:t>
      </w:r>
      <w:r w:rsidR="00F31DDF">
        <w:rPr>
          <w:rFonts w:eastAsiaTheme="majorEastAsia"/>
        </w:rPr>
        <w:t>RGU-GA</w:t>
      </w:r>
      <w:r>
        <w:rPr>
          <w:rFonts w:eastAsiaTheme="majorEastAsia"/>
        </w:rPr>
        <w:t xml:space="preserve"> q</w:t>
      </w:r>
      <w:r w:rsidR="00F31DDF">
        <w:rPr>
          <w:rFonts w:eastAsiaTheme="majorEastAsia"/>
        </w:rPr>
        <w:t>uantity</w:t>
      </w:r>
      <w:r>
        <w:rPr>
          <w:rFonts w:eastAsiaTheme="majorEastAsia"/>
        </w:rPr>
        <w:t xml:space="preserve"> value will be stored in MOBII.</w:t>
      </w:r>
    </w:p>
    <w:p w14:paraId="5C7D47A7" w14:textId="5211E1AD" w:rsidR="00131357" w:rsidRDefault="00131357" w:rsidP="00295AF3">
      <w:pPr>
        <w:pStyle w:val="Heading3"/>
      </w:pPr>
      <w:bookmarkStart w:id="61" w:name="_Toc50007036"/>
      <w:r>
        <w:t>File naming</w:t>
      </w:r>
      <w:bookmarkEnd w:id="61"/>
    </w:p>
    <w:p w14:paraId="4D32C522" w14:textId="2F440CE4" w:rsidR="00131357" w:rsidRPr="00236832" w:rsidRDefault="00F31DDF" w:rsidP="00AB5093">
      <w:pPr>
        <w:spacing w:after="0"/>
        <w:rPr>
          <w:rFonts w:eastAsiaTheme="majorEastAsia"/>
        </w:rPr>
      </w:pPr>
      <w:proofErr w:type="spellStart"/>
      <w:r>
        <w:rPr>
          <w:rFonts w:eastAsiaTheme="majorEastAsia"/>
        </w:rPr>
        <w:t>rgu_injection</w:t>
      </w:r>
      <w:proofErr w:type="spellEnd"/>
      <w:r w:rsidR="00131357" w:rsidRPr="00E7010B">
        <w:rPr>
          <w:rFonts w:eastAsiaTheme="majorEastAsia"/>
        </w:rPr>
        <w:t>_</w:t>
      </w:r>
      <w:r w:rsidR="00131357" w:rsidRPr="00236832">
        <w:rPr>
          <w:rFonts w:eastAsiaTheme="majorEastAsia"/>
        </w:rPr>
        <w:t xml:space="preserve">&lt;YYYYMMDDHH24MISS&gt;.csv.gz </w:t>
      </w:r>
    </w:p>
    <w:p w14:paraId="2FC17FAC" w14:textId="77777777" w:rsidR="00131357" w:rsidRDefault="00131357" w:rsidP="00AB5093">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2D4BA68D" w14:textId="30C34FF9" w:rsidR="00131357" w:rsidRDefault="00131357" w:rsidP="00AB5093">
      <w:pPr>
        <w:pStyle w:val="ListParagraph"/>
        <w:numPr>
          <w:ilvl w:val="0"/>
          <w:numId w:val="8"/>
        </w:numPr>
        <w:spacing w:after="0"/>
        <w:rPr>
          <w:rFonts w:eastAsiaTheme="majorEastAsia"/>
        </w:rPr>
      </w:pPr>
      <w:r>
        <w:rPr>
          <w:rFonts w:eastAsiaTheme="majorEastAsia"/>
        </w:rPr>
        <w:t xml:space="preserve">Sample Actual File Name is </w:t>
      </w:r>
      <w:r w:rsidR="00F31DDF" w:rsidRPr="00F72BAB">
        <w:rPr>
          <w:rFonts w:eastAsiaTheme="majorEastAsia"/>
          <w:i/>
          <w:iCs/>
        </w:rPr>
        <w:t>rgu_injection</w:t>
      </w:r>
      <w:r w:rsidRPr="00F72BAB">
        <w:rPr>
          <w:rFonts w:eastAsiaTheme="majorEastAsia"/>
          <w:i/>
          <w:iCs/>
        </w:rPr>
        <w:t>_20200203013512.csv.gz</w:t>
      </w:r>
    </w:p>
    <w:p w14:paraId="4A414A7C" w14:textId="64FFC44D" w:rsidR="00131357" w:rsidRPr="00236832" w:rsidRDefault="00131357" w:rsidP="00AB5093">
      <w:pPr>
        <w:pStyle w:val="ListParagraph"/>
        <w:numPr>
          <w:ilvl w:val="0"/>
          <w:numId w:val="8"/>
        </w:numPr>
        <w:spacing w:after="0"/>
        <w:rPr>
          <w:rFonts w:eastAsiaTheme="majorEastAsia"/>
        </w:rPr>
      </w:pPr>
      <w:r>
        <w:rPr>
          <w:rFonts w:eastAsiaTheme="majorEastAsia"/>
        </w:rPr>
        <w:t xml:space="preserve">Sample Control File Name is </w:t>
      </w:r>
      <w:r w:rsidR="00F31DDF" w:rsidRPr="00F72BAB">
        <w:rPr>
          <w:rFonts w:eastAsiaTheme="majorEastAsia"/>
          <w:i/>
          <w:iCs/>
        </w:rPr>
        <w:t>rgu_injection</w:t>
      </w:r>
      <w:r w:rsidRPr="00F72BAB">
        <w:rPr>
          <w:rFonts w:eastAsiaTheme="majorEastAsia"/>
          <w:i/>
          <w:iCs/>
        </w:rPr>
        <w:t>_20200203013512.ctl.gz</w:t>
      </w:r>
    </w:p>
    <w:p w14:paraId="45D35A07" w14:textId="6B3E9E16" w:rsidR="00131357" w:rsidRPr="005811F0" w:rsidRDefault="00131357" w:rsidP="00295AF3">
      <w:pPr>
        <w:pStyle w:val="Heading3"/>
      </w:pPr>
      <w:bookmarkStart w:id="62" w:name="_Toc50007037"/>
      <w:r>
        <w:t>File P</w:t>
      </w:r>
      <w:r w:rsidRPr="005811F0">
        <w:t>ath</w:t>
      </w:r>
      <w:bookmarkEnd w:id="62"/>
    </w:p>
    <w:p w14:paraId="01621CC5" w14:textId="5A5F4962" w:rsidR="00131357" w:rsidRPr="00A20C67" w:rsidRDefault="00AB5093" w:rsidP="00AB5093">
      <w:pPr>
        <w:spacing w:after="0"/>
        <w:rPr>
          <w:rFonts w:cstheme="minorHAnsi"/>
        </w:rPr>
      </w:pPr>
      <w:r w:rsidRPr="00A20C67">
        <w:rPr>
          <w:rFonts w:cstheme="minorHAnsi"/>
        </w:rPr>
        <w:t>Landing</w:t>
      </w:r>
      <w:r w:rsidR="00131357" w:rsidRPr="00A20C67">
        <w:rPr>
          <w:rFonts w:cstheme="minorHAnsi"/>
        </w:rPr>
        <w:t>:</w:t>
      </w:r>
      <w:r w:rsidRPr="00A20C67">
        <w:rPr>
          <w:rFonts w:cstheme="minorHAnsi"/>
        </w:rPr>
        <w:tab/>
      </w:r>
      <w:r w:rsidR="00EC2B43" w:rsidRPr="00A20C67">
        <w:rPr>
          <w:rFonts w:cstheme="minorHAnsi"/>
          <w:color w:val="000000"/>
          <w:shd w:val="clear" w:color="auto" w:fill="FFFFFF"/>
        </w:rPr>
        <w:t>/home/</w:t>
      </w:r>
      <w:proofErr w:type="spellStart"/>
      <w:r w:rsidR="00131357" w:rsidRPr="00A20C67">
        <w:rPr>
          <w:rFonts w:cstheme="minorHAnsi"/>
          <w:color w:val="000000"/>
          <w:shd w:val="clear" w:color="auto" w:fill="FFFFFF"/>
        </w:rPr>
        <w:t>h</w:t>
      </w:r>
      <w:r w:rsidR="00EC2B43" w:rsidRPr="00A20C67">
        <w:rPr>
          <w:rFonts w:cstheme="minorHAnsi"/>
          <w:color w:val="000000"/>
          <w:shd w:val="clear" w:color="auto" w:fill="FFFFFF"/>
        </w:rPr>
        <w:t>dp</w:t>
      </w:r>
      <w:r w:rsidR="00131357" w:rsidRPr="00A20C67">
        <w:rPr>
          <w:rFonts w:cstheme="minorHAnsi"/>
          <w:color w:val="000000"/>
          <w:shd w:val="clear" w:color="auto" w:fill="FFFFFF"/>
        </w:rPr>
        <w:t>user</w:t>
      </w:r>
      <w:proofErr w:type="spellEnd"/>
      <w:r w:rsidR="00131357" w:rsidRPr="00A20C67">
        <w:rPr>
          <w:rFonts w:cstheme="minorHAnsi"/>
          <w:color w:val="000000"/>
          <w:shd w:val="clear" w:color="auto" w:fill="FFFFFF"/>
        </w:rPr>
        <w:t>/interfaces/HADOOP/</w:t>
      </w:r>
      <w:proofErr w:type="spellStart"/>
      <w:r w:rsidR="00131357" w:rsidRPr="00A20C67">
        <w:rPr>
          <w:rFonts w:cstheme="minorHAnsi"/>
          <w:color w:val="000000"/>
          <w:shd w:val="clear" w:color="auto" w:fill="FFFFFF"/>
        </w:rPr>
        <w:t>master_files</w:t>
      </w:r>
      <w:proofErr w:type="spellEnd"/>
      <w:r w:rsidR="00131357" w:rsidRPr="00A20C67">
        <w:rPr>
          <w:rFonts w:cstheme="minorHAnsi"/>
          <w:color w:val="000000"/>
          <w:shd w:val="clear" w:color="auto" w:fill="FFFFFF"/>
        </w:rPr>
        <w:t>/</w:t>
      </w:r>
      <w:proofErr w:type="spellStart"/>
      <w:r w:rsidR="00F31DDF" w:rsidRPr="00A20C67">
        <w:rPr>
          <w:rFonts w:cstheme="minorHAnsi"/>
          <w:color w:val="000000"/>
          <w:shd w:val="clear" w:color="auto" w:fill="FFFFFF"/>
        </w:rPr>
        <w:t>rgu</w:t>
      </w:r>
      <w:r w:rsidR="00131357" w:rsidRPr="00A20C67">
        <w:rPr>
          <w:rFonts w:cstheme="minorHAnsi"/>
          <w:color w:val="000000"/>
          <w:shd w:val="clear" w:color="auto" w:fill="FFFFFF"/>
        </w:rPr>
        <w:t>_</w:t>
      </w:r>
      <w:r w:rsidR="00F31DDF" w:rsidRPr="00A20C67">
        <w:rPr>
          <w:rFonts w:cstheme="minorHAnsi"/>
          <w:color w:val="000000"/>
          <w:shd w:val="clear" w:color="auto" w:fill="FFFFFF"/>
        </w:rPr>
        <w:t>injection</w:t>
      </w:r>
      <w:proofErr w:type="spellEnd"/>
      <w:r w:rsidR="00131357" w:rsidRPr="00A20C67">
        <w:rPr>
          <w:rFonts w:cstheme="minorHAnsi"/>
          <w:color w:val="000000"/>
          <w:shd w:val="clear" w:color="auto" w:fill="FFFFFF"/>
        </w:rPr>
        <w:t>/</w:t>
      </w:r>
    </w:p>
    <w:p w14:paraId="25EB500B" w14:textId="056379BE" w:rsidR="00131357" w:rsidRPr="00A20C67" w:rsidRDefault="00AB5093" w:rsidP="00AB5093">
      <w:pPr>
        <w:spacing w:after="0"/>
        <w:rPr>
          <w:rFonts w:cstheme="minorHAnsi"/>
        </w:rPr>
      </w:pPr>
      <w:r w:rsidRPr="00A20C67">
        <w:rPr>
          <w:rFonts w:cstheme="minorHAnsi"/>
        </w:rPr>
        <w:t>Actual</w:t>
      </w:r>
      <w:r w:rsidR="00A20C67">
        <w:rPr>
          <w:rFonts w:cstheme="minorHAnsi"/>
        </w:rPr>
        <w:t xml:space="preserve"> (A)</w:t>
      </w:r>
      <w:r w:rsidR="00131357" w:rsidRPr="00A20C67">
        <w:rPr>
          <w:rFonts w:cstheme="minorHAnsi"/>
        </w:rPr>
        <w:t>:</w:t>
      </w:r>
      <w:r w:rsidRPr="00A20C67">
        <w:rPr>
          <w:rFonts w:cstheme="minorHAnsi"/>
        </w:rPr>
        <w:tab/>
      </w:r>
      <w:r w:rsidR="00131357" w:rsidRPr="00A20C67">
        <w:rPr>
          <w:rFonts w:cstheme="minorHAnsi"/>
          <w:color w:val="000000"/>
          <w:shd w:val="clear" w:color="auto" w:fill="FFFFFF"/>
        </w:rPr>
        <w:t>/snoc/interfaces/S-NOC/interfaces/master_file/HADOOP/</w:t>
      </w:r>
      <w:r w:rsidR="00F31DDF" w:rsidRPr="00A20C67">
        <w:rPr>
          <w:rFonts w:cstheme="minorHAnsi"/>
          <w:color w:val="000000"/>
          <w:shd w:val="clear" w:color="auto" w:fill="FFFFFF"/>
        </w:rPr>
        <w:t>rgu_injection/</w:t>
      </w:r>
    </w:p>
    <w:p w14:paraId="42BA2D68" w14:textId="422766BF" w:rsidR="00131357" w:rsidRPr="00A20C67" w:rsidRDefault="00131357" w:rsidP="00AB5093">
      <w:pPr>
        <w:spacing w:after="0"/>
        <w:rPr>
          <w:rFonts w:cstheme="minorHAnsi"/>
        </w:rPr>
      </w:pPr>
      <w:r w:rsidRPr="00A20C67">
        <w:rPr>
          <w:rFonts w:cstheme="minorHAnsi"/>
        </w:rPr>
        <w:t>Rejected</w:t>
      </w:r>
      <w:r w:rsidR="00A20C67">
        <w:rPr>
          <w:rFonts w:cstheme="minorHAnsi"/>
        </w:rPr>
        <w:t xml:space="preserve"> (R)</w:t>
      </w:r>
      <w:r w:rsidRPr="00A20C67">
        <w:rPr>
          <w:rFonts w:cstheme="minorHAnsi"/>
        </w:rPr>
        <w:t>:</w:t>
      </w:r>
      <w:r w:rsidR="00AB5093" w:rsidRPr="00A20C67">
        <w:rPr>
          <w:rFonts w:cstheme="minorHAnsi"/>
        </w:rPr>
        <w:tab/>
      </w:r>
      <w:r w:rsidRPr="00A20C67">
        <w:rPr>
          <w:rFonts w:cstheme="minorHAnsi"/>
          <w:color w:val="000000"/>
          <w:shd w:val="clear" w:color="auto" w:fill="FFFFFF"/>
        </w:rPr>
        <w:t>/snoc/interfaces/S-NOC/interfaces/rejected_file/HADOOP/</w:t>
      </w:r>
      <w:r w:rsidR="00F31DDF" w:rsidRPr="00A20C67">
        <w:rPr>
          <w:rFonts w:cstheme="minorHAnsi"/>
          <w:color w:val="000000"/>
          <w:shd w:val="clear" w:color="auto" w:fill="FFFFFF"/>
        </w:rPr>
        <w:t>rgu_injection/</w:t>
      </w:r>
    </w:p>
    <w:p w14:paraId="4C199594" w14:textId="5470C39E" w:rsidR="00AB5093" w:rsidRPr="00A20C67" w:rsidRDefault="00A20C67" w:rsidP="00AB5093">
      <w:pPr>
        <w:spacing w:after="0"/>
        <w:rPr>
          <w:rFonts w:cstheme="minorHAnsi"/>
        </w:rPr>
      </w:pPr>
      <w:r>
        <w:rPr>
          <w:rFonts w:cstheme="minorHAnsi"/>
        </w:rPr>
        <w:t>B</w:t>
      </w:r>
      <w:r w:rsidR="00AB5093" w:rsidRPr="00A20C67">
        <w:rPr>
          <w:rFonts w:cstheme="minorHAnsi"/>
        </w:rPr>
        <w:t>ackup</w:t>
      </w:r>
      <w:r>
        <w:rPr>
          <w:rFonts w:cstheme="minorHAnsi"/>
        </w:rPr>
        <w:t xml:space="preserve"> (A)</w:t>
      </w:r>
      <w:r w:rsidR="00AB5093" w:rsidRPr="00A20C67">
        <w:rPr>
          <w:rFonts w:cstheme="minorHAnsi"/>
        </w:rPr>
        <w:t>:</w:t>
      </w:r>
      <w:r w:rsidR="00AB5093" w:rsidRPr="00A20C67">
        <w:rPr>
          <w:rFonts w:cstheme="minorHAnsi"/>
        </w:rPr>
        <w:tab/>
      </w:r>
      <w:r w:rsidR="00AB5093" w:rsidRPr="00A20C67">
        <w:rPr>
          <w:rFonts w:cstheme="minorHAnsi"/>
          <w:color w:val="000000"/>
          <w:shd w:val="clear" w:color="auto" w:fill="FFFFFF"/>
        </w:rPr>
        <w:t>/snoc/interfaces/S-NOC/interfaces/backup/master_file/HADOOP/rgu_injection/</w:t>
      </w:r>
    </w:p>
    <w:p w14:paraId="7B6CC3E6" w14:textId="4DB3C96E" w:rsidR="00131357" w:rsidRPr="00A20C67" w:rsidRDefault="00A20C67" w:rsidP="00AB5093">
      <w:pPr>
        <w:spacing w:after="0"/>
        <w:rPr>
          <w:rFonts w:cstheme="minorHAnsi"/>
        </w:rPr>
      </w:pPr>
      <w:r>
        <w:rPr>
          <w:rFonts w:cstheme="minorHAnsi"/>
        </w:rPr>
        <w:t>B</w:t>
      </w:r>
      <w:r w:rsidR="00131357" w:rsidRPr="00A20C67">
        <w:rPr>
          <w:rFonts w:cstheme="minorHAnsi"/>
        </w:rPr>
        <w:t>ackup</w:t>
      </w:r>
      <w:r>
        <w:rPr>
          <w:rFonts w:cstheme="minorHAnsi"/>
        </w:rPr>
        <w:t xml:space="preserve"> (R)</w:t>
      </w:r>
      <w:r w:rsidR="00131357" w:rsidRPr="00A20C67">
        <w:rPr>
          <w:rFonts w:cstheme="minorHAnsi"/>
        </w:rPr>
        <w:t>:</w:t>
      </w:r>
      <w:r w:rsidR="00AB5093" w:rsidRPr="00A20C67">
        <w:rPr>
          <w:rFonts w:cstheme="minorHAnsi"/>
        </w:rPr>
        <w:tab/>
      </w:r>
      <w:r w:rsidR="00131357" w:rsidRPr="00A20C67">
        <w:rPr>
          <w:rFonts w:cstheme="minorHAnsi"/>
          <w:color w:val="000000"/>
          <w:shd w:val="clear" w:color="auto" w:fill="FFFFFF"/>
        </w:rPr>
        <w:t>/snoc/interfaces/S-NOC/interfaces/backup/rejected_file/HADOOP/</w:t>
      </w:r>
      <w:r w:rsidR="00F31DDF" w:rsidRPr="00A20C67">
        <w:rPr>
          <w:rFonts w:cstheme="minorHAnsi"/>
          <w:color w:val="000000"/>
          <w:shd w:val="clear" w:color="auto" w:fill="FFFFFF"/>
        </w:rPr>
        <w:t>rgu_injection/</w:t>
      </w:r>
    </w:p>
    <w:p w14:paraId="34A865AE" w14:textId="155A54CF" w:rsidR="00131357" w:rsidRPr="00E641EB" w:rsidRDefault="00131357" w:rsidP="00295AF3">
      <w:pPr>
        <w:pStyle w:val="Heading3"/>
      </w:pPr>
      <w:bookmarkStart w:id="63" w:name="_Toc50007038"/>
      <w:r w:rsidRPr="00E641EB">
        <w:lastRenderedPageBreak/>
        <w:t>Data feed fields</w:t>
      </w:r>
      <w:bookmarkEnd w:id="63"/>
    </w:p>
    <w:tbl>
      <w:tblPr>
        <w:tblStyle w:val="GridTable1Light-Accent310"/>
        <w:tblW w:w="9270" w:type="dxa"/>
        <w:tblInd w:w="108" w:type="dxa"/>
        <w:tblLook w:val="0420" w:firstRow="1" w:lastRow="0" w:firstColumn="0" w:lastColumn="0" w:noHBand="0" w:noVBand="1"/>
      </w:tblPr>
      <w:tblGrid>
        <w:gridCol w:w="1965"/>
        <w:gridCol w:w="1260"/>
        <w:gridCol w:w="1890"/>
        <w:gridCol w:w="4155"/>
      </w:tblGrid>
      <w:tr w:rsidR="00421419" w:rsidRPr="00D56C53" w14:paraId="533D2B2E"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965" w:type="dxa"/>
            <w:noWrap/>
            <w:hideMark/>
          </w:tcPr>
          <w:p w14:paraId="40ED7B27" w14:textId="77777777" w:rsidR="00421419" w:rsidRPr="00D56C53" w:rsidRDefault="00421419"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0" w:type="dxa"/>
            <w:noWrap/>
            <w:hideMark/>
          </w:tcPr>
          <w:p w14:paraId="719A4D4C" w14:textId="77777777" w:rsidR="00421419" w:rsidRPr="00D56C53" w:rsidRDefault="00421419"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90" w:type="dxa"/>
            <w:noWrap/>
            <w:hideMark/>
          </w:tcPr>
          <w:p w14:paraId="47945D69" w14:textId="48175765" w:rsidR="00421419" w:rsidRPr="00D56C53" w:rsidRDefault="00F77603" w:rsidP="00B112B3">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155" w:type="dxa"/>
            <w:noWrap/>
            <w:hideMark/>
          </w:tcPr>
          <w:p w14:paraId="21D06847" w14:textId="77777777" w:rsidR="00421419" w:rsidRPr="00D56C53" w:rsidRDefault="00421419"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1135E870" w14:textId="77777777" w:rsidTr="00421419">
        <w:trPr>
          <w:trHeight w:val="300"/>
        </w:trPr>
        <w:tc>
          <w:tcPr>
            <w:tcW w:w="1965" w:type="dxa"/>
            <w:noWrap/>
            <w:hideMark/>
          </w:tcPr>
          <w:p w14:paraId="7C1ECFA9"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260" w:type="dxa"/>
            <w:noWrap/>
            <w:hideMark/>
          </w:tcPr>
          <w:p w14:paraId="45119030"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0" w:type="dxa"/>
            <w:noWrap/>
            <w:hideMark/>
          </w:tcPr>
          <w:p w14:paraId="4DD55CC6"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155" w:type="dxa"/>
            <w:noWrap/>
            <w:hideMark/>
          </w:tcPr>
          <w:p w14:paraId="0D5501E2" w14:textId="74DBB123" w:rsidR="00421419" w:rsidRPr="00295AF3" w:rsidRDefault="00421419" w:rsidP="00534CD6">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RGU-GA date from new SP</w:t>
            </w:r>
          </w:p>
        </w:tc>
      </w:tr>
      <w:tr w:rsidR="00D94B5A" w:rsidRPr="00D56C53" w14:paraId="54009EAA" w14:textId="77777777" w:rsidTr="00D94B5A">
        <w:trPr>
          <w:trHeight w:val="300"/>
        </w:trPr>
        <w:tc>
          <w:tcPr>
            <w:tcW w:w="1965" w:type="dxa"/>
            <w:shd w:val="clear" w:color="auto" w:fill="auto"/>
            <w:noWrap/>
          </w:tcPr>
          <w:p w14:paraId="472F584A" w14:textId="4B5D2EDE" w:rsidR="00D94B5A" w:rsidRPr="00D94B5A" w:rsidRDefault="00D94B5A" w:rsidP="00B112B3">
            <w:pPr>
              <w:spacing w:after="0"/>
              <w:ind w:left="0" w:right="0"/>
              <w:rPr>
                <w:sz w:val="20"/>
                <w:szCs w:val="20"/>
                <w:highlight w:val="yellow"/>
              </w:rPr>
            </w:pPr>
            <w:r w:rsidRPr="00D94B5A">
              <w:rPr>
                <w:sz w:val="20"/>
                <w:szCs w:val="20"/>
                <w:highlight w:val="yellow"/>
              </w:rPr>
              <w:t>CLUSTER</w:t>
            </w:r>
          </w:p>
        </w:tc>
        <w:tc>
          <w:tcPr>
            <w:tcW w:w="1260" w:type="dxa"/>
            <w:shd w:val="clear" w:color="auto" w:fill="auto"/>
            <w:noWrap/>
          </w:tcPr>
          <w:p w14:paraId="7E5AFA40" w14:textId="5B8B1F38" w:rsidR="00D94B5A" w:rsidRPr="00D94B5A" w:rsidRDefault="00D94B5A" w:rsidP="00B112B3">
            <w:pPr>
              <w:spacing w:after="0"/>
              <w:ind w:left="0" w:right="0"/>
              <w:rPr>
                <w:rFonts w:eastAsia="Times New Roman" w:cstheme="minorHAnsi"/>
                <w:color w:val="000000"/>
                <w:kern w:val="0"/>
                <w:sz w:val="20"/>
                <w:szCs w:val="20"/>
                <w:highlight w:val="yellow"/>
                <w:lang w:val="en-IN" w:eastAsia="en-IN"/>
                <w14:ligatures w14:val="none"/>
              </w:rPr>
            </w:pPr>
            <w:r w:rsidRPr="00D94B5A">
              <w:rPr>
                <w:rFonts w:eastAsia="Times New Roman" w:cstheme="minorHAnsi"/>
                <w:color w:val="000000"/>
                <w:kern w:val="0"/>
                <w:sz w:val="20"/>
                <w:szCs w:val="20"/>
                <w:highlight w:val="yellow"/>
                <w:lang w:val="en-IN" w:eastAsia="en-IN"/>
                <w14:ligatures w14:val="none"/>
              </w:rPr>
              <w:t>Yes</w:t>
            </w:r>
          </w:p>
        </w:tc>
        <w:tc>
          <w:tcPr>
            <w:tcW w:w="1890" w:type="dxa"/>
            <w:shd w:val="clear" w:color="auto" w:fill="auto"/>
            <w:noWrap/>
          </w:tcPr>
          <w:p w14:paraId="033F749F" w14:textId="5381D2B0" w:rsidR="00D94B5A" w:rsidRPr="00D94B5A" w:rsidRDefault="00D94B5A" w:rsidP="00B112B3">
            <w:pPr>
              <w:spacing w:after="0"/>
              <w:ind w:left="0" w:right="0"/>
              <w:rPr>
                <w:rFonts w:eastAsia="Times New Roman" w:cstheme="minorHAnsi"/>
                <w:color w:val="000000"/>
                <w:kern w:val="0"/>
                <w:sz w:val="20"/>
                <w:szCs w:val="20"/>
                <w:highlight w:val="yellow"/>
                <w:lang w:val="en-IN" w:eastAsia="en-IN"/>
                <w14:ligatures w14:val="none"/>
              </w:rPr>
            </w:pPr>
            <w:r w:rsidRPr="00D94B5A">
              <w:rPr>
                <w:rFonts w:eastAsia="Times New Roman" w:cstheme="minorHAnsi"/>
                <w:color w:val="000000"/>
                <w:kern w:val="0"/>
                <w:sz w:val="20"/>
                <w:szCs w:val="20"/>
                <w:highlight w:val="yellow"/>
                <w:lang w:val="en-IN" w:eastAsia="en-IN"/>
                <w14:ligatures w14:val="none"/>
              </w:rPr>
              <w:t>String</w:t>
            </w:r>
          </w:p>
        </w:tc>
        <w:tc>
          <w:tcPr>
            <w:tcW w:w="4155" w:type="dxa"/>
            <w:shd w:val="clear" w:color="auto" w:fill="auto"/>
            <w:noWrap/>
          </w:tcPr>
          <w:p w14:paraId="3469A58B" w14:textId="49022D87" w:rsidR="00D94B5A" w:rsidRPr="00D94B5A" w:rsidRDefault="00D94B5A" w:rsidP="00CE292A">
            <w:pPr>
              <w:spacing w:after="0"/>
              <w:ind w:left="0" w:right="0"/>
              <w:rPr>
                <w:rFonts w:eastAsia="Times New Roman" w:cstheme="minorHAnsi"/>
                <w:color w:val="000000"/>
                <w:kern w:val="0"/>
                <w:sz w:val="20"/>
                <w:szCs w:val="20"/>
                <w:highlight w:val="yellow"/>
                <w:lang w:val="en-IN" w:eastAsia="en-IN"/>
                <w14:ligatures w14:val="none"/>
              </w:rPr>
            </w:pPr>
            <w:r w:rsidRPr="00D94B5A">
              <w:rPr>
                <w:rFonts w:eastAsia="Times New Roman" w:cstheme="minorHAnsi"/>
                <w:color w:val="000000"/>
                <w:kern w:val="0"/>
                <w:sz w:val="20"/>
                <w:szCs w:val="20"/>
                <w:highlight w:val="yellow"/>
                <w:lang w:val="en-IN" w:eastAsia="en-IN"/>
                <w14:ligatures w14:val="none"/>
              </w:rPr>
              <w:t>Unique cluster description</w:t>
            </w:r>
          </w:p>
        </w:tc>
      </w:tr>
      <w:tr w:rsidR="00421419" w:rsidRPr="00D56C53" w14:paraId="222E0809" w14:textId="77777777" w:rsidTr="00421419">
        <w:trPr>
          <w:trHeight w:val="300"/>
        </w:trPr>
        <w:tc>
          <w:tcPr>
            <w:tcW w:w="1965" w:type="dxa"/>
            <w:noWrap/>
            <w:hideMark/>
          </w:tcPr>
          <w:p w14:paraId="3C2E380B"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260" w:type="dxa"/>
            <w:noWrap/>
            <w:hideMark/>
          </w:tcPr>
          <w:p w14:paraId="5428D3DD" w14:textId="77777777" w:rsidR="00421419" w:rsidRPr="00C75070" w:rsidRDefault="00421419" w:rsidP="00B112B3">
            <w:pPr>
              <w:spacing w:after="0"/>
              <w:ind w:left="0" w:right="0"/>
              <w:rPr>
                <w:rFonts w:eastAsia="Times New Roman" w:cstheme="minorHAnsi"/>
                <w:color w:val="000000"/>
                <w:kern w:val="0"/>
                <w:sz w:val="20"/>
                <w:szCs w:val="20"/>
                <w:lang w:val="en-IN" w:eastAsia="en-IN"/>
                <w14:ligatures w14:val="none"/>
              </w:rPr>
            </w:pPr>
            <w:r w:rsidRPr="00C75070">
              <w:rPr>
                <w:rFonts w:eastAsia="Times New Roman" w:cstheme="minorHAnsi"/>
                <w:color w:val="000000"/>
                <w:kern w:val="0"/>
                <w:sz w:val="20"/>
                <w:szCs w:val="20"/>
                <w:lang w:val="en-IN" w:eastAsia="en-IN"/>
                <w14:ligatures w14:val="none"/>
              </w:rPr>
              <w:t>Yes</w:t>
            </w:r>
          </w:p>
        </w:tc>
        <w:tc>
          <w:tcPr>
            <w:tcW w:w="1890" w:type="dxa"/>
            <w:noWrap/>
            <w:hideMark/>
          </w:tcPr>
          <w:p w14:paraId="3D54A545"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55" w:type="dxa"/>
            <w:noWrap/>
            <w:hideMark/>
          </w:tcPr>
          <w:p w14:paraId="735515B0" w14:textId="5B3B218A"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2ECDB5E1" w14:textId="77777777" w:rsidTr="00421419">
        <w:trPr>
          <w:trHeight w:val="300"/>
        </w:trPr>
        <w:tc>
          <w:tcPr>
            <w:tcW w:w="1965" w:type="dxa"/>
            <w:noWrap/>
          </w:tcPr>
          <w:p w14:paraId="51F7F3F3"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sz w:val="20"/>
                <w:szCs w:val="20"/>
              </w:rPr>
              <w:t>SITE_ID</w:t>
            </w:r>
          </w:p>
        </w:tc>
        <w:tc>
          <w:tcPr>
            <w:tcW w:w="1260" w:type="dxa"/>
            <w:noWrap/>
          </w:tcPr>
          <w:p w14:paraId="30569DDA" w14:textId="77777777" w:rsidR="00421419" w:rsidRPr="00C75070" w:rsidRDefault="00421419" w:rsidP="00B112B3">
            <w:pPr>
              <w:spacing w:after="0"/>
              <w:ind w:left="0" w:right="0"/>
              <w:rPr>
                <w:rFonts w:eastAsia="Times New Roman" w:cstheme="minorHAnsi"/>
                <w:color w:val="000000"/>
                <w:kern w:val="0"/>
                <w:sz w:val="20"/>
                <w:szCs w:val="20"/>
                <w:lang w:val="en-IN" w:eastAsia="en-IN"/>
                <w14:ligatures w14:val="none"/>
              </w:rPr>
            </w:pPr>
            <w:r w:rsidRPr="00C75070">
              <w:rPr>
                <w:rFonts w:eastAsia="Times New Roman" w:cstheme="minorHAnsi"/>
                <w:color w:val="000000"/>
                <w:kern w:val="0"/>
                <w:sz w:val="20"/>
                <w:szCs w:val="20"/>
                <w:lang w:val="en-IN" w:eastAsia="en-IN"/>
                <w14:ligatures w14:val="none"/>
              </w:rPr>
              <w:t>Yes</w:t>
            </w:r>
          </w:p>
        </w:tc>
        <w:tc>
          <w:tcPr>
            <w:tcW w:w="1890" w:type="dxa"/>
            <w:noWrap/>
          </w:tcPr>
          <w:p w14:paraId="05F26F3E"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55" w:type="dxa"/>
            <w:noWrap/>
          </w:tcPr>
          <w:p w14:paraId="40A25618"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2E69C12E" w14:textId="77777777" w:rsidTr="00421419">
        <w:trPr>
          <w:trHeight w:val="300"/>
        </w:trPr>
        <w:tc>
          <w:tcPr>
            <w:tcW w:w="1965" w:type="dxa"/>
            <w:noWrap/>
          </w:tcPr>
          <w:p w14:paraId="0BE61E64" w14:textId="77777777" w:rsidR="00421419" w:rsidRPr="00295AF3" w:rsidRDefault="00421419" w:rsidP="00B112B3">
            <w:pPr>
              <w:spacing w:after="0"/>
              <w:ind w:left="0" w:right="0"/>
              <w:rPr>
                <w:sz w:val="20"/>
                <w:szCs w:val="20"/>
              </w:rPr>
            </w:pPr>
            <w:r w:rsidRPr="00295AF3">
              <w:rPr>
                <w:sz w:val="20"/>
                <w:szCs w:val="20"/>
              </w:rPr>
              <w:t>ID_OUTLET</w:t>
            </w:r>
          </w:p>
        </w:tc>
        <w:tc>
          <w:tcPr>
            <w:tcW w:w="1260" w:type="dxa"/>
            <w:noWrap/>
          </w:tcPr>
          <w:p w14:paraId="1628A4CB" w14:textId="2EEE6643" w:rsidR="00421419" w:rsidRPr="00C75070" w:rsidRDefault="00CE5518" w:rsidP="00B112B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890" w:type="dxa"/>
            <w:noWrap/>
          </w:tcPr>
          <w:p w14:paraId="3046B7A5"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55" w:type="dxa"/>
            <w:noWrap/>
          </w:tcPr>
          <w:p w14:paraId="23FFFBC0"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Outlet unique reference code</w:t>
            </w:r>
          </w:p>
        </w:tc>
      </w:tr>
      <w:tr w:rsidR="00421419" w:rsidRPr="00D56C53" w14:paraId="44F38958" w14:textId="77777777" w:rsidTr="00421419">
        <w:trPr>
          <w:trHeight w:val="300"/>
        </w:trPr>
        <w:tc>
          <w:tcPr>
            <w:tcW w:w="1965" w:type="dxa"/>
            <w:noWrap/>
          </w:tcPr>
          <w:p w14:paraId="5EDA3201" w14:textId="55781898" w:rsidR="00421419" w:rsidRPr="00295AF3" w:rsidRDefault="00421419" w:rsidP="00B112B3">
            <w:pPr>
              <w:spacing w:after="0"/>
              <w:ind w:left="0" w:right="0"/>
              <w:rPr>
                <w:sz w:val="20"/>
                <w:szCs w:val="20"/>
              </w:rPr>
            </w:pPr>
            <w:r w:rsidRPr="00295AF3">
              <w:rPr>
                <w:sz w:val="20"/>
                <w:szCs w:val="20"/>
              </w:rPr>
              <w:t>STATUS_INJECTION</w:t>
            </w:r>
          </w:p>
        </w:tc>
        <w:tc>
          <w:tcPr>
            <w:tcW w:w="1260" w:type="dxa"/>
            <w:noWrap/>
          </w:tcPr>
          <w:p w14:paraId="73BD2840"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0" w:type="dxa"/>
            <w:noWrap/>
          </w:tcPr>
          <w:p w14:paraId="3ABE21ED" w14:textId="33374314"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55" w:type="dxa"/>
            <w:noWrap/>
          </w:tcPr>
          <w:p w14:paraId="51FB3052" w14:textId="77777777" w:rsidR="00421419" w:rsidRDefault="00421419" w:rsidP="00534CD6">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Status of injection of received RGU-GA SP</w:t>
            </w:r>
          </w:p>
          <w:p w14:paraId="2B28528C" w14:textId="12B00F44" w:rsidR="00CE5518" w:rsidRPr="00295AF3" w:rsidRDefault="00CE5518" w:rsidP="00534CD6">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 xml:space="preserve">Possible values are </w:t>
            </w:r>
            <w:r w:rsidRPr="00CE5518">
              <w:rPr>
                <w:rFonts w:cstheme="minorHAnsi"/>
                <w:sz w:val="18"/>
                <w:szCs w:val="18"/>
              </w:rPr>
              <w:t>With Injection</w:t>
            </w:r>
            <w:r>
              <w:rPr>
                <w:rFonts w:cstheme="minorHAnsi"/>
                <w:sz w:val="18"/>
                <w:szCs w:val="18"/>
              </w:rPr>
              <w:t xml:space="preserve"> and </w:t>
            </w:r>
            <w:r w:rsidR="00960DC8" w:rsidRPr="00960DC8">
              <w:rPr>
                <w:rFonts w:cstheme="minorHAnsi"/>
                <w:sz w:val="18"/>
                <w:szCs w:val="18"/>
              </w:rPr>
              <w:t>Without Injection</w:t>
            </w:r>
            <w:r w:rsidR="00CE292A">
              <w:rPr>
                <w:rFonts w:cstheme="minorHAnsi"/>
                <w:sz w:val="18"/>
                <w:szCs w:val="18"/>
              </w:rPr>
              <w:t>. Without Injection record will be filtered and stored in separated file. (it will not be part of rejection file in MOBII).</w:t>
            </w:r>
          </w:p>
        </w:tc>
      </w:tr>
      <w:tr w:rsidR="00421419" w:rsidRPr="00D56C53" w14:paraId="1E36512C" w14:textId="77777777" w:rsidTr="00421419">
        <w:trPr>
          <w:trHeight w:val="300"/>
        </w:trPr>
        <w:tc>
          <w:tcPr>
            <w:tcW w:w="1965" w:type="dxa"/>
            <w:noWrap/>
          </w:tcPr>
          <w:p w14:paraId="3D6793B8" w14:textId="1313B1BF" w:rsidR="00421419" w:rsidRPr="00295AF3" w:rsidRDefault="00421419" w:rsidP="00B112B3">
            <w:pPr>
              <w:spacing w:after="0"/>
              <w:ind w:left="0" w:right="0"/>
              <w:rPr>
                <w:sz w:val="20"/>
                <w:szCs w:val="20"/>
              </w:rPr>
            </w:pPr>
            <w:r w:rsidRPr="00295AF3">
              <w:rPr>
                <w:sz w:val="20"/>
                <w:szCs w:val="20"/>
              </w:rPr>
              <w:t>FLAG_ACM</w:t>
            </w:r>
          </w:p>
        </w:tc>
        <w:tc>
          <w:tcPr>
            <w:tcW w:w="1260" w:type="dxa"/>
            <w:noWrap/>
          </w:tcPr>
          <w:p w14:paraId="499AD7CE" w14:textId="759696B8"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0" w:type="dxa"/>
            <w:noWrap/>
          </w:tcPr>
          <w:p w14:paraId="5455CB22" w14:textId="5BCBCA2D"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55" w:type="dxa"/>
            <w:noWrap/>
          </w:tcPr>
          <w:p w14:paraId="7A5EB442" w14:textId="5C4D3F43"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injection value</w:t>
            </w:r>
          </w:p>
        </w:tc>
      </w:tr>
      <w:tr w:rsidR="00421419" w:rsidRPr="00D56C53" w14:paraId="0EAC9AB6" w14:textId="77777777" w:rsidTr="00421419">
        <w:trPr>
          <w:trHeight w:val="300"/>
        </w:trPr>
        <w:tc>
          <w:tcPr>
            <w:tcW w:w="1965" w:type="dxa"/>
            <w:noWrap/>
          </w:tcPr>
          <w:p w14:paraId="54B230D4" w14:textId="5D340E85" w:rsidR="00421419" w:rsidRPr="00295AF3" w:rsidRDefault="00421419" w:rsidP="00B112B3">
            <w:pPr>
              <w:spacing w:after="0"/>
              <w:ind w:left="0" w:right="0"/>
              <w:rPr>
                <w:sz w:val="20"/>
                <w:szCs w:val="20"/>
              </w:rPr>
            </w:pPr>
            <w:r w:rsidRPr="00295AF3">
              <w:rPr>
                <w:sz w:val="20"/>
                <w:szCs w:val="20"/>
              </w:rPr>
              <w:t>COUNT_MSISDN</w:t>
            </w:r>
          </w:p>
        </w:tc>
        <w:tc>
          <w:tcPr>
            <w:tcW w:w="1260" w:type="dxa"/>
            <w:noWrap/>
          </w:tcPr>
          <w:p w14:paraId="53080DA8" w14:textId="311DFB61"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0" w:type="dxa"/>
            <w:noWrap/>
          </w:tcPr>
          <w:p w14:paraId="7700BB4C" w14:textId="664183C4"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4155" w:type="dxa"/>
            <w:noWrap/>
          </w:tcPr>
          <w:p w14:paraId="721E4792" w14:textId="7A68D3A3"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number of new SP RGU-GA received</w:t>
            </w:r>
          </w:p>
        </w:tc>
      </w:tr>
    </w:tbl>
    <w:p w14:paraId="273E3C36" w14:textId="77777777" w:rsidR="00131357" w:rsidRDefault="00131357" w:rsidP="00131357">
      <w:pPr>
        <w:rPr>
          <w:b/>
        </w:rPr>
      </w:pPr>
    </w:p>
    <w:p w14:paraId="19989DFD" w14:textId="77777777" w:rsidR="00131357" w:rsidRPr="005811F0" w:rsidRDefault="00131357" w:rsidP="00131357">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131357" w:rsidRPr="005811F0" w14:paraId="7B7FB73C" w14:textId="77777777" w:rsidTr="00B112B3">
        <w:tc>
          <w:tcPr>
            <w:tcW w:w="9350" w:type="dxa"/>
            <w:shd w:val="clear" w:color="auto" w:fill="F2F2F2" w:themeFill="background1" w:themeFillShade="F2"/>
          </w:tcPr>
          <w:p w14:paraId="6C01D404" w14:textId="78FCA350" w:rsidR="00534CD6" w:rsidRPr="00534CD6" w:rsidRDefault="00277965" w:rsidP="00534CD6">
            <w:pPr>
              <w:spacing w:after="0"/>
              <w:ind w:left="0"/>
              <w:rPr>
                <w:rFonts w:cstheme="minorHAnsi"/>
                <w:sz w:val="18"/>
                <w:szCs w:val="18"/>
              </w:rPr>
            </w:pPr>
            <w:r>
              <w:rPr>
                <w:rFonts w:cstheme="minorHAnsi"/>
                <w:sz w:val="18"/>
                <w:szCs w:val="18"/>
              </w:rPr>
              <w:t>DATE</w:t>
            </w:r>
            <w:r w:rsidRPr="00D94B5A">
              <w:rPr>
                <w:rFonts w:cstheme="minorHAnsi"/>
                <w:sz w:val="18"/>
                <w:szCs w:val="18"/>
                <w:highlight w:val="yellow"/>
              </w:rPr>
              <w:t>|</w:t>
            </w:r>
            <w:r w:rsidR="00D94B5A" w:rsidRPr="00D94B5A">
              <w:rPr>
                <w:rFonts w:cstheme="minorHAnsi"/>
                <w:sz w:val="18"/>
                <w:szCs w:val="18"/>
                <w:highlight w:val="yellow"/>
              </w:rPr>
              <w:t>CLUSTER</w:t>
            </w:r>
            <w:r w:rsidR="00D94B5A">
              <w:rPr>
                <w:rFonts w:cstheme="minorHAnsi"/>
                <w:sz w:val="18"/>
                <w:szCs w:val="18"/>
              </w:rPr>
              <w:t>|</w:t>
            </w:r>
            <w:r>
              <w:rPr>
                <w:rFonts w:cstheme="minorHAnsi"/>
                <w:sz w:val="18"/>
                <w:szCs w:val="18"/>
              </w:rPr>
              <w:t>MICRO|SITE_ID|ID_OUTLET|STATUS_INJECTION|FLAG_ACM |COUNT_MSISDN</w:t>
            </w:r>
          </w:p>
          <w:p w14:paraId="1D2F7FB0" w14:textId="0933A21E" w:rsidR="00534CD6" w:rsidRPr="00534CD6" w:rsidRDefault="00534CD6" w:rsidP="00534CD6">
            <w:pPr>
              <w:spacing w:after="0"/>
              <w:ind w:left="0"/>
              <w:rPr>
                <w:rFonts w:cstheme="minorHAnsi"/>
                <w:sz w:val="18"/>
                <w:szCs w:val="18"/>
              </w:rPr>
            </w:pPr>
            <w:r w:rsidRPr="00534CD6">
              <w:rPr>
                <w:rFonts w:cstheme="minorHAnsi"/>
                <w:sz w:val="18"/>
                <w:szCs w:val="18"/>
              </w:rPr>
              <w:t>20200504</w:t>
            </w:r>
            <w:r w:rsidR="00D94B5A" w:rsidRPr="00D94B5A">
              <w:rPr>
                <w:rFonts w:cstheme="minorHAnsi"/>
                <w:sz w:val="18"/>
                <w:szCs w:val="18"/>
                <w:highlight w:val="yellow"/>
              </w:rPr>
              <w:t>|EB-EJA-PROBOLINGGO</w:t>
            </w:r>
            <w:r w:rsidRPr="00534CD6">
              <w:rPr>
                <w:rFonts w:cstheme="minorHAnsi"/>
                <w:sz w:val="18"/>
                <w:szCs w:val="18"/>
              </w:rPr>
              <w:t>|MC-KEDIRI1|20KDR149|17152860|</w:t>
            </w:r>
            <w:r w:rsidR="00CE5518" w:rsidRPr="00CE5518">
              <w:rPr>
                <w:rFonts w:cstheme="minorHAnsi"/>
                <w:sz w:val="18"/>
                <w:szCs w:val="18"/>
              </w:rPr>
              <w:t xml:space="preserve">With </w:t>
            </w:r>
            <w:proofErr w:type="spellStart"/>
            <w:r w:rsidR="00CE5518" w:rsidRPr="00CE5518">
              <w:rPr>
                <w:rFonts w:cstheme="minorHAnsi"/>
                <w:sz w:val="18"/>
                <w:szCs w:val="18"/>
              </w:rPr>
              <w:t>Injection</w:t>
            </w:r>
            <w:r w:rsidR="00277965" w:rsidRPr="00534CD6">
              <w:rPr>
                <w:rFonts w:cstheme="minorHAnsi"/>
                <w:sz w:val="18"/>
                <w:szCs w:val="18"/>
              </w:rPr>
              <w:t>|c</w:t>
            </w:r>
            <w:proofErr w:type="spellEnd"/>
            <w:r w:rsidR="00277965" w:rsidRPr="00534CD6">
              <w:rPr>
                <w:rFonts w:cstheme="minorHAnsi"/>
                <w:sz w:val="18"/>
                <w:szCs w:val="18"/>
              </w:rPr>
              <w:t>. &gt;=7k - &lt;10k</w:t>
            </w:r>
            <w:r w:rsidRPr="00534CD6">
              <w:rPr>
                <w:rFonts w:cstheme="minorHAnsi"/>
                <w:sz w:val="18"/>
                <w:szCs w:val="18"/>
              </w:rPr>
              <w:t>|1</w:t>
            </w:r>
          </w:p>
          <w:p w14:paraId="6467C1B9" w14:textId="370344FB" w:rsidR="00131357" w:rsidRPr="005811F0" w:rsidRDefault="00534CD6" w:rsidP="00277965">
            <w:pPr>
              <w:spacing w:after="0"/>
              <w:ind w:left="0"/>
              <w:rPr>
                <w:rFonts w:ascii="Consolas" w:hAnsi="Consolas"/>
              </w:rPr>
            </w:pPr>
            <w:r w:rsidRPr="00534CD6">
              <w:rPr>
                <w:rFonts w:cstheme="minorHAnsi"/>
                <w:sz w:val="18"/>
                <w:szCs w:val="18"/>
              </w:rPr>
              <w:t>20200504</w:t>
            </w:r>
            <w:r w:rsidR="00D94B5A" w:rsidRPr="00D94B5A">
              <w:rPr>
                <w:rFonts w:cstheme="minorHAnsi"/>
                <w:sz w:val="18"/>
                <w:szCs w:val="18"/>
                <w:highlight w:val="yellow"/>
              </w:rPr>
              <w:t>|CW-CJA-BLOREMPATIGRO</w:t>
            </w:r>
            <w:r w:rsidRPr="00534CD6">
              <w:rPr>
                <w:rFonts w:cstheme="minorHAnsi"/>
                <w:sz w:val="18"/>
                <w:szCs w:val="18"/>
              </w:rPr>
              <w:t>|MC-BLOREM|14RBG020|17237761|</w:t>
            </w:r>
            <w:r w:rsidR="00CE5518" w:rsidRPr="00CE5518">
              <w:rPr>
                <w:rFonts w:cstheme="minorHAnsi"/>
                <w:sz w:val="18"/>
                <w:szCs w:val="18"/>
              </w:rPr>
              <w:t xml:space="preserve">Without </w:t>
            </w:r>
            <w:proofErr w:type="spellStart"/>
            <w:r w:rsidR="00CE5518" w:rsidRPr="00CE5518">
              <w:rPr>
                <w:rFonts w:cstheme="minorHAnsi"/>
                <w:sz w:val="18"/>
                <w:szCs w:val="18"/>
              </w:rPr>
              <w:t>Injection</w:t>
            </w:r>
            <w:r w:rsidR="00277965" w:rsidRPr="00534CD6">
              <w:rPr>
                <w:rFonts w:cstheme="minorHAnsi"/>
                <w:sz w:val="18"/>
                <w:szCs w:val="18"/>
              </w:rPr>
              <w:t>|c</w:t>
            </w:r>
            <w:proofErr w:type="spellEnd"/>
            <w:r w:rsidR="00277965" w:rsidRPr="00534CD6">
              <w:rPr>
                <w:rFonts w:cstheme="minorHAnsi"/>
                <w:sz w:val="18"/>
                <w:szCs w:val="18"/>
              </w:rPr>
              <w:t>. &gt;=7k - &lt;10k</w:t>
            </w:r>
            <w:r w:rsidRPr="00534CD6">
              <w:rPr>
                <w:rFonts w:cstheme="minorHAnsi"/>
                <w:sz w:val="18"/>
                <w:szCs w:val="18"/>
              </w:rPr>
              <w:t>|1</w:t>
            </w:r>
          </w:p>
        </w:tc>
      </w:tr>
    </w:tbl>
    <w:p w14:paraId="6DA5819D" w14:textId="17B2BE6A" w:rsidR="00131357" w:rsidRPr="00E641EB" w:rsidRDefault="00131357" w:rsidP="00131357">
      <w:pPr>
        <w:pStyle w:val="Heading3"/>
      </w:pPr>
      <w:bookmarkStart w:id="64" w:name="_Toc50007039"/>
      <w:r w:rsidRPr="00E641EB">
        <w:t>Processing result</w:t>
      </w:r>
      <w:r w:rsidR="00295AF3">
        <w:t xml:space="preserve"> &amp; Response</w:t>
      </w:r>
      <w:bookmarkEnd w:id="64"/>
    </w:p>
    <w:p w14:paraId="016A57F4" w14:textId="77777777" w:rsidR="00131357" w:rsidRPr="002F57BC" w:rsidRDefault="00131357" w:rsidP="00131357">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7BCDF1D" w14:textId="77777777" w:rsidR="00131357" w:rsidRPr="005811F0" w:rsidRDefault="00131357" w:rsidP="00131357">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131357" w:rsidRPr="005811F0" w14:paraId="7A20D175" w14:textId="77777777" w:rsidTr="00B112B3">
        <w:tc>
          <w:tcPr>
            <w:tcW w:w="9278" w:type="dxa"/>
            <w:shd w:val="clear" w:color="auto" w:fill="F2F2F2" w:themeFill="background1" w:themeFillShade="F2"/>
          </w:tcPr>
          <w:p w14:paraId="53C85392" w14:textId="33E34DAA" w:rsidR="00131357" w:rsidRPr="00B30845" w:rsidRDefault="00277965" w:rsidP="00B112B3">
            <w:pPr>
              <w:spacing w:after="0"/>
              <w:ind w:left="0"/>
              <w:rPr>
                <w:rFonts w:cstheme="minorHAnsi"/>
                <w:sz w:val="18"/>
                <w:szCs w:val="18"/>
              </w:rPr>
            </w:pPr>
            <w:r>
              <w:rPr>
                <w:rFonts w:cstheme="minorHAnsi"/>
                <w:sz w:val="18"/>
                <w:szCs w:val="18"/>
              </w:rPr>
              <w:t>DATE</w:t>
            </w:r>
            <w:r w:rsidRPr="00D94B5A">
              <w:rPr>
                <w:rFonts w:cstheme="minorHAnsi"/>
                <w:sz w:val="18"/>
                <w:szCs w:val="18"/>
                <w:highlight w:val="yellow"/>
              </w:rPr>
              <w:t>|</w:t>
            </w:r>
            <w:r w:rsidR="00D94B5A" w:rsidRPr="00D94B5A">
              <w:rPr>
                <w:rFonts w:cstheme="minorHAnsi"/>
                <w:sz w:val="18"/>
                <w:szCs w:val="18"/>
                <w:highlight w:val="yellow"/>
              </w:rPr>
              <w:t>CLUSTER</w:t>
            </w:r>
            <w:r w:rsidR="00D94B5A">
              <w:rPr>
                <w:rFonts w:cstheme="minorHAnsi"/>
                <w:sz w:val="18"/>
                <w:szCs w:val="18"/>
              </w:rPr>
              <w:t>|</w:t>
            </w:r>
            <w:r>
              <w:rPr>
                <w:rFonts w:cstheme="minorHAnsi"/>
                <w:sz w:val="18"/>
                <w:szCs w:val="18"/>
              </w:rPr>
              <w:t>MICRO|SITE_ID|ID_OUTLET|STATUS_INJECTION|FLAG_ACM |COUNT_MSISDN</w:t>
            </w:r>
            <w:r w:rsidR="00131357">
              <w:rPr>
                <w:rFonts w:cstheme="minorHAnsi"/>
                <w:sz w:val="18"/>
                <w:szCs w:val="18"/>
              </w:rPr>
              <w:t>|</w:t>
            </w:r>
            <w:r w:rsidR="00131357" w:rsidRPr="00F445B1">
              <w:rPr>
                <w:rFonts w:cstheme="minorHAnsi"/>
                <w:sz w:val="18"/>
                <w:szCs w:val="18"/>
              </w:rPr>
              <w:t>ERROR_CODE|ERROR_MESSAGE</w:t>
            </w:r>
          </w:p>
          <w:p w14:paraId="473AECE4" w14:textId="157D1586" w:rsidR="00131357" w:rsidRPr="00B30845" w:rsidRDefault="00534CD6" w:rsidP="00B112B3">
            <w:pPr>
              <w:spacing w:after="0"/>
              <w:ind w:left="0"/>
              <w:rPr>
                <w:rFonts w:cstheme="minorHAnsi"/>
                <w:sz w:val="18"/>
                <w:szCs w:val="18"/>
              </w:rPr>
            </w:pPr>
            <w:r w:rsidRPr="00534CD6">
              <w:rPr>
                <w:rFonts w:cstheme="minorHAnsi"/>
                <w:sz w:val="18"/>
                <w:szCs w:val="18"/>
              </w:rPr>
              <w:t>20200504</w:t>
            </w:r>
            <w:r w:rsidRPr="00D94B5A">
              <w:rPr>
                <w:rFonts w:cstheme="minorHAnsi"/>
                <w:sz w:val="18"/>
                <w:szCs w:val="18"/>
                <w:highlight w:val="yellow"/>
              </w:rPr>
              <w:t>|</w:t>
            </w:r>
            <w:r w:rsidR="00D94B5A" w:rsidRPr="00D94B5A">
              <w:rPr>
                <w:rFonts w:cstheme="minorHAnsi"/>
                <w:sz w:val="18"/>
                <w:szCs w:val="18"/>
                <w:highlight w:val="yellow"/>
              </w:rPr>
              <w:t>EB-EJA-PROBOLINGGO</w:t>
            </w:r>
            <w:r w:rsidR="00D94B5A">
              <w:rPr>
                <w:rFonts w:cstheme="minorHAnsi"/>
                <w:sz w:val="18"/>
                <w:szCs w:val="18"/>
              </w:rPr>
              <w:t>|</w:t>
            </w:r>
            <w:r w:rsidRPr="00534CD6">
              <w:rPr>
                <w:rFonts w:cstheme="minorHAnsi"/>
                <w:sz w:val="18"/>
                <w:szCs w:val="18"/>
              </w:rPr>
              <w:t>MC-KEDIRI1||17152860|</w:t>
            </w:r>
            <w:r w:rsidR="00CE292A" w:rsidRPr="00CE5518">
              <w:rPr>
                <w:rFonts w:cstheme="minorHAnsi"/>
                <w:sz w:val="18"/>
                <w:szCs w:val="18"/>
              </w:rPr>
              <w:t xml:space="preserve"> With Injection</w:t>
            </w:r>
            <w:r w:rsidR="00CE292A" w:rsidRPr="00534CD6">
              <w:rPr>
                <w:rFonts w:cstheme="minorHAnsi"/>
                <w:sz w:val="18"/>
                <w:szCs w:val="18"/>
              </w:rPr>
              <w:t xml:space="preserve"> </w:t>
            </w:r>
            <w:r w:rsidR="00277965" w:rsidRPr="00534CD6">
              <w:rPr>
                <w:rFonts w:cstheme="minorHAnsi"/>
                <w:sz w:val="18"/>
                <w:szCs w:val="18"/>
              </w:rPr>
              <w:t>|c. &gt;=7k - &lt;10k</w:t>
            </w:r>
            <w:r w:rsidRPr="00534CD6">
              <w:rPr>
                <w:rFonts w:cstheme="minorHAnsi"/>
                <w:sz w:val="18"/>
                <w:szCs w:val="18"/>
              </w:rPr>
              <w:t>|1</w:t>
            </w:r>
            <w:r w:rsidR="00131357">
              <w:rPr>
                <w:rFonts w:cstheme="minorHAnsi"/>
                <w:sz w:val="18"/>
                <w:szCs w:val="18"/>
              </w:rPr>
              <w:t>|1001|Mandatory Field SITE_ID is missing</w:t>
            </w:r>
          </w:p>
          <w:p w14:paraId="3A9ED366" w14:textId="6EDDD2B9" w:rsidR="00131357" w:rsidRPr="005811F0" w:rsidRDefault="00534CD6" w:rsidP="00277965">
            <w:pPr>
              <w:spacing w:after="0"/>
              <w:ind w:left="0"/>
              <w:rPr>
                <w:rFonts w:ascii="Consolas" w:hAnsi="Consolas"/>
              </w:rPr>
            </w:pPr>
            <w:r w:rsidRPr="00534CD6">
              <w:rPr>
                <w:rFonts w:cstheme="minorHAnsi"/>
                <w:sz w:val="18"/>
                <w:szCs w:val="18"/>
              </w:rPr>
              <w:t>20200504|</w:t>
            </w:r>
            <w:r w:rsidR="00D94B5A" w:rsidRPr="00D94B5A">
              <w:rPr>
                <w:rFonts w:cstheme="minorHAnsi"/>
                <w:sz w:val="18"/>
                <w:szCs w:val="18"/>
                <w:highlight w:val="yellow"/>
              </w:rPr>
              <w:t>CW-CJA-BLOREMPATIGRO</w:t>
            </w:r>
            <w:r w:rsidR="00D94B5A">
              <w:rPr>
                <w:rFonts w:cstheme="minorHAnsi"/>
                <w:sz w:val="18"/>
                <w:szCs w:val="18"/>
              </w:rPr>
              <w:t>|</w:t>
            </w:r>
            <w:r w:rsidRPr="00534CD6">
              <w:rPr>
                <w:rFonts w:cstheme="minorHAnsi"/>
                <w:sz w:val="18"/>
                <w:szCs w:val="18"/>
              </w:rPr>
              <w:t>MC-BLOREM|14RBG020|17237761|</w:t>
            </w:r>
            <w:r w:rsidR="00CE292A" w:rsidRPr="00CE5518">
              <w:rPr>
                <w:rFonts w:cstheme="minorHAnsi"/>
                <w:sz w:val="18"/>
                <w:szCs w:val="18"/>
              </w:rPr>
              <w:t xml:space="preserve"> With</w:t>
            </w:r>
            <w:r w:rsidR="00CE292A">
              <w:rPr>
                <w:rFonts w:cstheme="minorHAnsi"/>
                <w:sz w:val="18"/>
                <w:szCs w:val="18"/>
              </w:rPr>
              <w:t>out</w:t>
            </w:r>
            <w:r w:rsidR="00CE292A" w:rsidRPr="00CE5518">
              <w:rPr>
                <w:rFonts w:cstheme="minorHAnsi"/>
                <w:sz w:val="18"/>
                <w:szCs w:val="18"/>
              </w:rPr>
              <w:t xml:space="preserve"> </w:t>
            </w:r>
            <w:proofErr w:type="spellStart"/>
            <w:r w:rsidR="00CE292A" w:rsidRPr="00CE5518">
              <w:rPr>
                <w:rFonts w:cstheme="minorHAnsi"/>
                <w:sz w:val="18"/>
                <w:szCs w:val="18"/>
              </w:rPr>
              <w:t>Injection</w:t>
            </w:r>
            <w:r w:rsidR="00277965" w:rsidRPr="00534CD6">
              <w:rPr>
                <w:rFonts w:cstheme="minorHAnsi"/>
                <w:sz w:val="18"/>
                <w:szCs w:val="18"/>
              </w:rPr>
              <w:t>|c</w:t>
            </w:r>
            <w:proofErr w:type="spellEnd"/>
            <w:r w:rsidR="00277965" w:rsidRPr="00534CD6">
              <w:rPr>
                <w:rFonts w:cstheme="minorHAnsi"/>
                <w:sz w:val="18"/>
                <w:szCs w:val="18"/>
              </w:rPr>
              <w:t>. &gt;=7k - &lt;10k</w:t>
            </w:r>
            <w:r w:rsidRPr="00534CD6">
              <w:rPr>
                <w:rFonts w:cstheme="minorHAnsi"/>
                <w:sz w:val="18"/>
                <w:szCs w:val="18"/>
              </w:rPr>
              <w:t>|1</w:t>
            </w:r>
            <w:r w:rsidR="00131357">
              <w:rPr>
                <w:rFonts w:cstheme="minorHAnsi"/>
                <w:sz w:val="18"/>
                <w:szCs w:val="18"/>
              </w:rPr>
              <w:t>|1002|Given ID_OUTLET is not available in system</w:t>
            </w:r>
          </w:p>
        </w:tc>
      </w:tr>
    </w:tbl>
    <w:p w14:paraId="3CA4BFBC" w14:textId="77777777" w:rsidR="00D94B5A" w:rsidRDefault="00D94B5A" w:rsidP="008B22A4"/>
    <w:p w14:paraId="1DE0378B" w14:textId="77777777" w:rsidR="00AB5093" w:rsidRDefault="00AB509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5ED76F32" w14:textId="74774007" w:rsidR="00B112B3" w:rsidRDefault="00B112B3" w:rsidP="00191614">
      <w:pPr>
        <w:pStyle w:val="Heading2"/>
        <w:ind w:left="0"/>
      </w:pPr>
      <w:bookmarkStart w:id="65" w:name="_Toc50007040"/>
      <w:r>
        <w:lastRenderedPageBreak/>
        <w:t>TERTIARY SALES (INTHDP006)</w:t>
      </w:r>
      <w:bookmarkEnd w:id="65"/>
    </w:p>
    <w:tbl>
      <w:tblPr>
        <w:tblStyle w:val="GridTable1Light-Accent310"/>
        <w:tblW w:w="9293" w:type="dxa"/>
        <w:tblInd w:w="85" w:type="dxa"/>
        <w:tblLayout w:type="fixed"/>
        <w:tblLook w:val="0480" w:firstRow="0" w:lastRow="0" w:firstColumn="1" w:lastColumn="0" w:noHBand="0" w:noVBand="1"/>
      </w:tblPr>
      <w:tblGrid>
        <w:gridCol w:w="2766"/>
        <w:gridCol w:w="6527"/>
      </w:tblGrid>
      <w:tr w:rsidR="00B112B3" w:rsidRPr="00C47003" w14:paraId="7D585A77" w14:textId="77777777" w:rsidTr="00B112B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9D1A7B6" w14:textId="77777777" w:rsidR="00B112B3" w:rsidRPr="00C47003" w:rsidRDefault="00B112B3" w:rsidP="00B112B3">
            <w:pPr>
              <w:spacing w:after="0" w:line="276" w:lineRule="auto"/>
              <w:rPr>
                <w:b w:val="0"/>
                <w:bCs w:val="0"/>
              </w:rPr>
            </w:pPr>
            <w:r w:rsidRPr="00C47003">
              <w:t>INTERFACE TYPE</w:t>
            </w:r>
            <w:r>
              <w:t>:</w:t>
            </w:r>
          </w:p>
        </w:tc>
        <w:tc>
          <w:tcPr>
            <w:tcW w:w="6527" w:type="dxa"/>
          </w:tcPr>
          <w:p w14:paraId="4B1B9CBA" w14:textId="77777777" w:rsidR="00B112B3" w:rsidRPr="00C4700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B112B3" w:rsidRPr="00C47003" w14:paraId="7826810B" w14:textId="77777777" w:rsidTr="00B112B3">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419391B3" w14:textId="77777777" w:rsidR="00B112B3" w:rsidRPr="00C47003" w:rsidRDefault="00B112B3" w:rsidP="00B112B3">
            <w:pPr>
              <w:spacing w:after="0" w:line="276" w:lineRule="auto"/>
              <w:rPr>
                <w:b w:val="0"/>
                <w:bCs w:val="0"/>
              </w:rPr>
            </w:pPr>
            <w:r w:rsidRPr="00C47003">
              <w:t>INTERFACE METHOD</w:t>
            </w:r>
            <w:r>
              <w:t>:</w:t>
            </w:r>
          </w:p>
        </w:tc>
        <w:tc>
          <w:tcPr>
            <w:tcW w:w="6527" w:type="dxa"/>
          </w:tcPr>
          <w:p w14:paraId="55494D47" w14:textId="77777777" w:rsidR="00B112B3" w:rsidRPr="00C4700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B112B3" w:rsidRPr="00C47003" w14:paraId="659488E4" w14:textId="77777777" w:rsidTr="00B112B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831848B" w14:textId="20A54752" w:rsidR="00B112B3" w:rsidRPr="00C47003" w:rsidRDefault="00EB0CED" w:rsidP="00B112B3">
            <w:pPr>
              <w:spacing w:after="0" w:line="276" w:lineRule="auto"/>
              <w:rPr>
                <w:b w:val="0"/>
                <w:bCs w:val="0"/>
              </w:rPr>
            </w:pPr>
            <w:r>
              <w:t>SOURCE</w:t>
            </w:r>
            <w:r w:rsidR="00B112B3" w:rsidRPr="00C47003">
              <w:t xml:space="preserve"> </w:t>
            </w:r>
            <w:r w:rsidR="00B112B3">
              <w:t>S</w:t>
            </w:r>
            <w:r w:rsidR="00B112B3" w:rsidRPr="00C47003">
              <w:t>YSTEM</w:t>
            </w:r>
            <w:r w:rsidR="00B112B3">
              <w:t>:</w:t>
            </w:r>
          </w:p>
        </w:tc>
        <w:tc>
          <w:tcPr>
            <w:tcW w:w="6527" w:type="dxa"/>
          </w:tcPr>
          <w:p w14:paraId="1EB6CAF3" w14:textId="77777777" w:rsidR="00B112B3" w:rsidRPr="00C4700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B112B3" w:rsidRPr="00C47003" w14:paraId="4053BB1C"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E549103" w14:textId="77777777" w:rsidR="00B112B3" w:rsidRPr="00C47003" w:rsidRDefault="00B112B3" w:rsidP="00B112B3">
            <w:pPr>
              <w:spacing w:after="0" w:line="276" w:lineRule="auto"/>
              <w:rPr>
                <w:b w:val="0"/>
                <w:bCs w:val="0"/>
              </w:rPr>
            </w:pPr>
            <w:r>
              <w:t>RESPONDER</w:t>
            </w:r>
            <w:r w:rsidRPr="00C47003">
              <w:t xml:space="preserve"> SYSTEM</w:t>
            </w:r>
            <w:r>
              <w:t>:</w:t>
            </w:r>
          </w:p>
        </w:tc>
        <w:tc>
          <w:tcPr>
            <w:tcW w:w="6527" w:type="dxa"/>
          </w:tcPr>
          <w:p w14:paraId="5D4BCF12" w14:textId="77777777" w:rsidR="00B112B3" w:rsidRPr="00C4700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B112B3" w:rsidRPr="00C47003" w14:paraId="1248E4F1"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73DE548" w14:textId="77777777" w:rsidR="00B112B3" w:rsidRDefault="00B112B3" w:rsidP="00B112B3">
            <w:pPr>
              <w:spacing w:after="0" w:line="276" w:lineRule="auto"/>
            </w:pPr>
            <w:r>
              <w:t>FILE FREQUENCY</w:t>
            </w:r>
          </w:p>
        </w:tc>
        <w:tc>
          <w:tcPr>
            <w:tcW w:w="6527" w:type="dxa"/>
          </w:tcPr>
          <w:p w14:paraId="4C91D944" w14:textId="77777777" w:rsidR="00B112B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B112B3" w:rsidRPr="00C47003" w14:paraId="5145BFEA"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1839FDC" w14:textId="77777777" w:rsidR="00B112B3" w:rsidRDefault="00B112B3" w:rsidP="00B112B3">
            <w:pPr>
              <w:spacing w:after="0" w:line="276" w:lineRule="auto"/>
            </w:pPr>
            <w:r>
              <w:t>DATA PERIOD</w:t>
            </w:r>
          </w:p>
        </w:tc>
        <w:tc>
          <w:tcPr>
            <w:tcW w:w="6527" w:type="dxa"/>
          </w:tcPr>
          <w:p w14:paraId="01987824" w14:textId="2523D229" w:rsidR="00B112B3" w:rsidRDefault="00B112B3" w:rsidP="00B05DDB">
            <w:pPr>
              <w:spacing w:after="0" w:line="276" w:lineRule="auto"/>
              <w:cnfStyle w:val="000000000000" w:firstRow="0" w:lastRow="0" w:firstColumn="0" w:lastColumn="0" w:oddVBand="0" w:evenVBand="0" w:oddHBand="0" w:evenHBand="0" w:firstRowFirstColumn="0" w:firstRowLastColumn="0" w:lastRowFirstColumn="0" w:lastRowLastColumn="0"/>
            </w:pPr>
            <w:r w:rsidRPr="00C4202C">
              <w:t>D-</w:t>
            </w:r>
            <w:r w:rsidR="00B05DDB">
              <w:t>8</w:t>
            </w:r>
            <w:r w:rsidRPr="00C4202C">
              <w:t xml:space="preserve"> to D-</w:t>
            </w:r>
            <w:r w:rsidR="00B05DDB">
              <w:t>1</w:t>
            </w:r>
            <w:r w:rsidRPr="00C4202C">
              <w:t xml:space="preserve"> (7D)</w:t>
            </w:r>
          </w:p>
        </w:tc>
      </w:tr>
      <w:tr w:rsidR="0034309D" w:rsidRPr="00C47003" w14:paraId="513F9273"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5261B98" w14:textId="678D9503" w:rsidR="0034309D" w:rsidRDefault="0034309D" w:rsidP="0034309D">
            <w:pPr>
              <w:spacing w:after="0" w:line="276" w:lineRule="auto"/>
            </w:pPr>
            <w:r>
              <w:t>ORIGINAL DATA SOURCE:</w:t>
            </w:r>
          </w:p>
        </w:tc>
        <w:tc>
          <w:tcPr>
            <w:tcW w:w="6527" w:type="dxa"/>
          </w:tcPr>
          <w:p w14:paraId="61FD6604" w14:textId="3D9A7BF1"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6739D96A" w14:textId="15D0C43D" w:rsidR="00B112B3" w:rsidRDefault="00B112B3" w:rsidP="00295AF3">
      <w:pPr>
        <w:pStyle w:val="Heading3"/>
      </w:pPr>
      <w:bookmarkStart w:id="66" w:name="_Toc50007041"/>
      <w:r w:rsidRPr="005811F0">
        <w:t>Context goal</w:t>
      </w:r>
      <w:bookmarkEnd w:id="66"/>
    </w:p>
    <w:p w14:paraId="3156A43B" w14:textId="3D00FC5B" w:rsidR="00B112B3" w:rsidRDefault="00B112B3" w:rsidP="004C5D32">
      <w:pPr>
        <w:numPr>
          <w:ilvl w:val="0"/>
          <w:numId w:val="21"/>
        </w:numPr>
        <w:spacing w:after="0"/>
        <w:ind w:right="0"/>
        <w:jc w:val="both"/>
      </w:pPr>
      <w:r>
        <w:t>HADOOP will share the daily file to MOBII which contains all recharge done by end customer including direct reload or data package to old SP and voucher redemption. Injection to blank voucher or blank SP is not part of the sales.</w:t>
      </w:r>
    </w:p>
    <w:p w14:paraId="52947D96" w14:textId="56C9A061" w:rsidR="00DB311B" w:rsidRDefault="00DB311B" w:rsidP="004C5D32">
      <w:pPr>
        <w:numPr>
          <w:ilvl w:val="0"/>
          <w:numId w:val="21"/>
        </w:numPr>
        <w:spacing w:after="0"/>
        <w:ind w:right="0"/>
        <w:jc w:val="both"/>
      </w:pPr>
      <w:r>
        <w:t>This file contains data for previous 7 days from D-</w:t>
      </w:r>
      <w:r w:rsidR="00B05DDB">
        <w:t>1</w:t>
      </w:r>
      <w:r>
        <w:t>. This means when MOBII receive file in his SFTP path on 08-May-2020 (20200508), file name contains prepared date with time and inside file allocation date from 20200430 from 20200506.</w:t>
      </w:r>
    </w:p>
    <w:p w14:paraId="37D29D33" w14:textId="77777777" w:rsidR="00B112B3" w:rsidRDefault="00B112B3" w:rsidP="004C5D32">
      <w:pPr>
        <w:numPr>
          <w:ilvl w:val="0"/>
          <w:numId w:val="21"/>
        </w:numPr>
        <w:spacing w:after="0"/>
        <w:ind w:right="0"/>
        <w:jc w:val="both"/>
      </w:pPr>
      <w:r>
        <w:t xml:space="preserve">MOBII always consider latest processed file records, when MOBII receive same </w:t>
      </w:r>
      <w:r w:rsidRPr="00446917">
        <w:t>DATE</w:t>
      </w:r>
      <w:r>
        <w:t xml:space="preserve"> and </w:t>
      </w:r>
      <w:r w:rsidRPr="008156E4">
        <w:t>ID_OUTLET</w:t>
      </w:r>
      <w:r>
        <w:t xml:space="preserve"> in latest file it will replace the previously stored transaction value.</w:t>
      </w:r>
    </w:p>
    <w:p w14:paraId="25E58D70" w14:textId="2EB083C6" w:rsidR="00B112B3" w:rsidRDefault="00B112B3" w:rsidP="004C5D32">
      <w:pPr>
        <w:numPr>
          <w:ilvl w:val="0"/>
          <w:numId w:val="21"/>
        </w:numPr>
        <w:spacing w:after="0"/>
        <w:ind w:right="0"/>
        <w:jc w:val="both"/>
      </w:pPr>
      <w:r>
        <w:t>If MOBII found any duplicate row (DATE|MICRO|SITE_ID|</w:t>
      </w:r>
      <w:r w:rsidRPr="008156E4">
        <w:t>OUTLET</w:t>
      </w:r>
      <w:r>
        <w:t>) within the file then it will consider only first record and upcoming records will be rejected with reason duplicate transaction found.</w:t>
      </w:r>
    </w:p>
    <w:p w14:paraId="726FC858" w14:textId="519C4C0F" w:rsidR="00B112B3" w:rsidRDefault="00B112B3" w:rsidP="004C5D32">
      <w:pPr>
        <w:numPr>
          <w:ilvl w:val="0"/>
          <w:numId w:val="21"/>
        </w:numPr>
        <w:spacing w:after="0"/>
        <w:ind w:right="0"/>
        <w:jc w:val="both"/>
      </w:pPr>
      <w:r>
        <w:t>This file data is used for MPC incentive calculation, standard report view and if required can also be used other functions from upcoming change request.</w:t>
      </w:r>
    </w:p>
    <w:p w14:paraId="34528133" w14:textId="77777777" w:rsidR="000413FE" w:rsidRDefault="000413FE" w:rsidP="000413FE">
      <w:pPr>
        <w:numPr>
          <w:ilvl w:val="0"/>
          <w:numId w:val="21"/>
        </w:numPr>
        <w:spacing w:after="0"/>
        <w:ind w:right="0"/>
        <w:jc w:val="both"/>
      </w:pPr>
      <w:bookmarkStart w:id="67" w:name="_Toc50007042"/>
      <w:r>
        <w:t>HADOOP must push file to the MOBII path daily before 2AM with latest updated records. MOBII scheduler will pick pushed files for process.</w:t>
      </w:r>
    </w:p>
    <w:p w14:paraId="5C334AA8" w14:textId="77777777" w:rsidR="000413FE" w:rsidRPr="005811F0" w:rsidRDefault="000413FE" w:rsidP="000413FE">
      <w:pPr>
        <w:numPr>
          <w:ilvl w:val="0"/>
          <w:numId w:val="21"/>
        </w:numPr>
        <w:spacing w:after="0"/>
        <w:ind w:right="0"/>
        <w:jc w:val="both"/>
      </w:pPr>
      <w:r>
        <w:t>Files from Landing path will be deleted, after copied by MOBII from Landing to Actual (A) path.</w:t>
      </w:r>
    </w:p>
    <w:p w14:paraId="6DD88911" w14:textId="77777777" w:rsidR="00B112B3" w:rsidRDefault="00B112B3" w:rsidP="00295AF3">
      <w:pPr>
        <w:pStyle w:val="Heading3"/>
      </w:pPr>
      <w:r w:rsidRPr="005811F0">
        <w:t>Pre-conditions</w:t>
      </w:r>
      <w:bookmarkEnd w:id="67"/>
    </w:p>
    <w:p w14:paraId="270F4E62" w14:textId="77777777" w:rsidR="00B112B3" w:rsidRDefault="00B112B3" w:rsidP="004C5D32">
      <w:pPr>
        <w:pStyle w:val="ListParagraph"/>
        <w:numPr>
          <w:ilvl w:val="0"/>
          <w:numId w:val="22"/>
        </w:numPr>
      </w:pPr>
      <w:r>
        <w:t>Server path is accessible by HADOOP.</w:t>
      </w:r>
    </w:p>
    <w:p w14:paraId="113ECD29" w14:textId="77777777" w:rsidR="00B112B3" w:rsidRPr="004B07D0" w:rsidRDefault="00B112B3" w:rsidP="004C5D32">
      <w:pPr>
        <w:pStyle w:val="ListParagraph"/>
        <w:numPr>
          <w:ilvl w:val="0"/>
          <w:numId w:val="22"/>
        </w:numPr>
      </w:pPr>
      <w:r>
        <w:t>All I</w:t>
      </w:r>
      <w:r w:rsidRPr="008156E4">
        <w:t>D_OUTLET</w:t>
      </w:r>
      <w:r>
        <w:t>, SITE_ID and MICRO must be pre-created in MOBII.</w:t>
      </w:r>
    </w:p>
    <w:p w14:paraId="31516348" w14:textId="77777777" w:rsidR="00B112B3" w:rsidRPr="005811F0" w:rsidRDefault="00B112B3" w:rsidP="00295AF3">
      <w:pPr>
        <w:pStyle w:val="Heading3"/>
        <w:rPr>
          <w:highlight w:val="yellow"/>
        </w:rPr>
      </w:pPr>
      <w:bookmarkStart w:id="68" w:name="_Toc50007043"/>
      <w:r w:rsidRPr="005811F0">
        <w:t>Post-conditions</w:t>
      </w:r>
      <w:bookmarkEnd w:id="68"/>
    </w:p>
    <w:p w14:paraId="1A5A7C47" w14:textId="598138D9" w:rsidR="00B112B3" w:rsidRDefault="00B112B3" w:rsidP="004C5D32">
      <w:pPr>
        <w:pStyle w:val="ListParagraph"/>
        <w:numPr>
          <w:ilvl w:val="0"/>
          <w:numId w:val="20"/>
        </w:numPr>
        <w:rPr>
          <w:rFonts w:eastAsiaTheme="majorEastAsia"/>
        </w:rPr>
      </w:pPr>
      <w:r>
        <w:rPr>
          <w:rFonts w:eastAsiaTheme="majorEastAsia"/>
        </w:rPr>
        <w:t>Tertiary sales amount will be stored in MOBII against outlet and site reference.</w:t>
      </w:r>
    </w:p>
    <w:p w14:paraId="18A5DFFA" w14:textId="0D957110" w:rsidR="00B112B3" w:rsidRDefault="00B112B3" w:rsidP="00295AF3">
      <w:pPr>
        <w:pStyle w:val="Heading3"/>
      </w:pPr>
      <w:bookmarkStart w:id="69" w:name="_Toc50007044"/>
      <w:r>
        <w:t>File naming</w:t>
      </w:r>
      <w:bookmarkEnd w:id="69"/>
    </w:p>
    <w:p w14:paraId="2E8E2E6C" w14:textId="7DC8ABEC" w:rsidR="00B112B3" w:rsidRPr="00236832" w:rsidRDefault="00B112B3" w:rsidP="00AB5093">
      <w:pPr>
        <w:spacing w:after="0"/>
        <w:rPr>
          <w:rFonts w:eastAsiaTheme="majorEastAsia"/>
        </w:rPr>
      </w:pPr>
      <w:r w:rsidRPr="00B112B3">
        <w:rPr>
          <w:rFonts w:eastAsiaTheme="majorEastAsia"/>
        </w:rPr>
        <w:t>tertiary_</w:t>
      </w:r>
      <w:r w:rsidRPr="00236832">
        <w:rPr>
          <w:rFonts w:eastAsiaTheme="majorEastAsia"/>
        </w:rPr>
        <w:t xml:space="preserve">&lt;YYYYMMDDHH24MISS&gt;.csv.gz </w:t>
      </w:r>
    </w:p>
    <w:p w14:paraId="1F97AC58" w14:textId="77777777" w:rsidR="00B112B3" w:rsidRDefault="00B112B3" w:rsidP="00AB5093">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18BB6DE9" w14:textId="19705E5E" w:rsidR="00B112B3" w:rsidRPr="00F72BAB" w:rsidRDefault="00B112B3" w:rsidP="00AB5093">
      <w:pPr>
        <w:pStyle w:val="ListParagraph"/>
        <w:numPr>
          <w:ilvl w:val="0"/>
          <w:numId w:val="8"/>
        </w:numPr>
        <w:spacing w:after="0"/>
        <w:rPr>
          <w:rFonts w:eastAsiaTheme="majorEastAsia"/>
          <w:i/>
          <w:iCs/>
        </w:rPr>
      </w:pPr>
      <w:r>
        <w:rPr>
          <w:rFonts w:eastAsiaTheme="majorEastAsia"/>
        </w:rPr>
        <w:t xml:space="preserve">Sample Actual File Name is </w:t>
      </w:r>
      <w:r w:rsidRPr="00F72BAB">
        <w:rPr>
          <w:rFonts w:eastAsiaTheme="majorEastAsia"/>
          <w:i/>
          <w:iCs/>
        </w:rPr>
        <w:t>tertiary_20200203013512.csv.gz</w:t>
      </w:r>
    </w:p>
    <w:p w14:paraId="69743120" w14:textId="14F44C02" w:rsidR="00B112B3" w:rsidRPr="00236832" w:rsidRDefault="00B112B3" w:rsidP="00AB5093">
      <w:pPr>
        <w:pStyle w:val="ListParagraph"/>
        <w:numPr>
          <w:ilvl w:val="0"/>
          <w:numId w:val="8"/>
        </w:numPr>
        <w:spacing w:after="0"/>
        <w:rPr>
          <w:rFonts w:eastAsiaTheme="majorEastAsia"/>
        </w:rPr>
      </w:pPr>
      <w:r>
        <w:rPr>
          <w:rFonts w:eastAsiaTheme="majorEastAsia"/>
        </w:rPr>
        <w:t xml:space="preserve">Sample Control File Name is </w:t>
      </w:r>
      <w:r w:rsidRPr="00F72BAB">
        <w:rPr>
          <w:rFonts w:eastAsiaTheme="majorEastAsia"/>
          <w:i/>
          <w:iCs/>
        </w:rPr>
        <w:t>tertiary_20200203013512.ctl.gz</w:t>
      </w:r>
    </w:p>
    <w:p w14:paraId="298D7C48" w14:textId="2075B608" w:rsidR="00B112B3" w:rsidRPr="005811F0" w:rsidRDefault="00B112B3" w:rsidP="00295AF3">
      <w:pPr>
        <w:pStyle w:val="Heading3"/>
      </w:pPr>
      <w:bookmarkStart w:id="70" w:name="_Toc50007045"/>
      <w:r>
        <w:t>File P</w:t>
      </w:r>
      <w:r w:rsidRPr="005811F0">
        <w:t>ath</w:t>
      </w:r>
      <w:bookmarkEnd w:id="70"/>
    </w:p>
    <w:p w14:paraId="0B3676FD" w14:textId="5D12DB46" w:rsidR="00B112B3" w:rsidRPr="00A20C67" w:rsidRDefault="00AB5093" w:rsidP="00AB5093">
      <w:pPr>
        <w:spacing w:after="0"/>
      </w:pPr>
      <w:r w:rsidRPr="00A20C67">
        <w:t>Landing</w:t>
      </w:r>
      <w:r w:rsidR="00B112B3" w:rsidRPr="00A20C67">
        <w:t>:</w:t>
      </w:r>
      <w:r w:rsidRPr="00A20C67">
        <w:tab/>
      </w:r>
      <w:r w:rsidR="00EC2B43" w:rsidRPr="00A20C67">
        <w:rPr>
          <w:shd w:val="clear" w:color="auto" w:fill="FFFFFF"/>
        </w:rPr>
        <w:t>/home/</w:t>
      </w:r>
      <w:proofErr w:type="spellStart"/>
      <w:r w:rsidR="00B112B3" w:rsidRPr="00A20C67">
        <w:rPr>
          <w:shd w:val="clear" w:color="auto" w:fill="FFFFFF"/>
        </w:rPr>
        <w:t>h</w:t>
      </w:r>
      <w:r w:rsidR="00EC2B43" w:rsidRPr="00A20C67">
        <w:rPr>
          <w:shd w:val="clear" w:color="auto" w:fill="FFFFFF"/>
        </w:rPr>
        <w:t>dp</w:t>
      </w:r>
      <w:r w:rsidR="00B112B3" w:rsidRPr="00A20C67">
        <w:rPr>
          <w:shd w:val="clear" w:color="auto" w:fill="FFFFFF"/>
        </w:rPr>
        <w:t>user</w:t>
      </w:r>
      <w:proofErr w:type="spellEnd"/>
      <w:r w:rsidR="00B112B3" w:rsidRPr="00A20C67">
        <w:rPr>
          <w:shd w:val="clear" w:color="auto" w:fill="FFFFFF"/>
        </w:rPr>
        <w:t>/interfaces/HADOOP/</w:t>
      </w:r>
      <w:proofErr w:type="spellStart"/>
      <w:r w:rsidR="00B112B3" w:rsidRPr="00A20C67">
        <w:rPr>
          <w:shd w:val="clear" w:color="auto" w:fill="FFFFFF"/>
        </w:rPr>
        <w:t>master_files</w:t>
      </w:r>
      <w:proofErr w:type="spellEnd"/>
      <w:r w:rsidR="00B112B3" w:rsidRPr="00A20C67">
        <w:rPr>
          <w:shd w:val="clear" w:color="auto" w:fill="FFFFFF"/>
        </w:rPr>
        <w:t>/tertiary/</w:t>
      </w:r>
    </w:p>
    <w:p w14:paraId="0C8AD831" w14:textId="22052DD6" w:rsidR="00B112B3" w:rsidRPr="00A20C67" w:rsidRDefault="00AB5093" w:rsidP="00AB5093">
      <w:pPr>
        <w:spacing w:after="0"/>
        <w:rPr>
          <w:rFonts w:cstheme="minorHAnsi"/>
        </w:rPr>
      </w:pPr>
      <w:r w:rsidRPr="00A20C67">
        <w:rPr>
          <w:rFonts w:cstheme="minorHAnsi"/>
        </w:rPr>
        <w:t>Actual</w:t>
      </w:r>
      <w:r w:rsidR="00A20C67">
        <w:rPr>
          <w:rFonts w:cstheme="minorHAnsi"/>
        </w:rPr>
        <w:t xml:space="preserve"> (A)</w:t>
      </w:r>
      <w:r w:rsidR="00B112B3" w:rsidRPr="00A20C67">
        <w:rPr>
          <w:rFonts w:cstheme="minorHAnsi"/>
        </w:rPr>
        <w:t>:</w:t>
      </w:r>
      <w:r w:rsidRPr="00A20C67">
        <w:rPr>
          <w:rFonts w:cstheme="minorHAnsi"/>
        </w:rPr>
        <w:tab/>
      </w:r>
      <w:r w:rsidR="00B112B3" w:rsidRPr="00A20C67">
        <w:rPr>
          <w:rFonts w:cstheme="minorHAnsi"/>
          <w:color w:val="000000"/>
          <w:shd w:val="clear" w:color="auto" w:fill="FFFFFF"/>
        </w:rPr>
        <w:t>/</w:t>
      </w:r>
      <w:proofErr w:type="spellStart"/>
      <w:r w:rsidR="00B112B3" w:rsidRPr="00A20C67">
        <w:rPr>
          <w:rFonts w:cstheme="minorHAnsi"/>
          <w:color w:val="000000"/>
          <w:shd w:val="clear" w:color="auto" w:fill="FFFFFF"/>
        </w:rPr>
        <w:t>snoc</w:t>
      </w:r>
      <w:proofErr w:type="spellEnd"/>
      <w:r w:rsidR="00B112B3" w:rsidRPr="00A20C67">
        <w:rPr>
          <w:rFonts w:cstheme="minorHAnsi"/>
          <w:color w:val="000000"/>
          <w:shd w:val="clear" w:color="auto" w:fill="FFFFFF"/>
        </w:rPr>
        <w:t>/interfaces/S-NOC/interfaces/</w:t>
      </w:r>
      <w:proofErr w:type="spellStart"/>
      <w:r w:rsidR="00B112B3" w:rsidRPr="00A20C67">
        <w:rPr>
          <w:rFonts w:cstheme="minorHAnsi"/>
          <w:color w:val="000000"/>
          <w:shd w:val="clear" w:color="auto" w:fill="FFFFFF"/>
        </w:rPr>
        <w:t>master_file</w:t>
      </w:r>
      <w:proofErr w:type="spellEnd"/>
      <w:r w:rsidR="00B112B3" w:rsidRPr="00A20C67">
        <w:rPr>
          <w:rFonts w:cstheme="minorHAnsi"/>
          <w:color w:val="000000"/>
          <w:shd w:val="clear" w:color="auto" w:fill="FFFFFF"/>
        </w:rPr>
        <w:t>/HADOOP/tertiary/</w:t>
      </w:r>
    </w:p>
    <w:p w14:paraId="6F153A19" w14:textId="0C37F25E" w:rsidR="00B112B3" w:rsidRPr="00A20C67" w:rsidRDefault="00B112B3" w:rsidP="00AB5093">
      <w:pPr>
        <w:spacing w:after="0"/>
        <w:rPr>
          <w:rFonts w:cstheme="minorHAnsi"/>
        </w:rPr>
      </w:pPr>
      <w:r w:rsidRPr="00A20C67">
        <w:rPr>
          <w:rFonts w:cstheme="minorHAnsi"/>
        </w:rPr>
        <w:t>Rejected</w:t>
      </w:r>
      <w:r w:rsidR="00A20C67">
        <w:rPr>
          <w:rFonts w:cstheme="minorHAnsi"/>
        </w:rPr>
        <w:t xml:space="preserve"> (R)</w:t>
      </w:r>
      <w:r w:rsidRPr="00A20C67">
        <w:rPr>
          <w:rFonts w:cstheme="minorHAnsi"/>
        </w:rPr>
        <w:t>:</w:t>
      </w:r>
      <w:r w:rsidR="00AB5093" w:rsidRPr="00A20C67">
        <w:rPr>
          <w:rFonts w:cstheme="minorHAnsi"/>
        </w:rPr>
        <w:tab/>
      </w:r>
      <w:r w:rsidRPr="00A20C67">
        <w:rPr>
          <w:rFonts w:cstheme="minorHAnsi"/>
          <w:color w:val="000000"/>
          <w:shd w:val="clear" w:color="auto" w:fill="FFFFFF"/>
        </w:rPr>
        <w:t>/</w:t>
      </w:r>
      <w:proofErr w:type="spellStart"/>
      <w:r w:rsidRPr="00A20C67">
        <w:rPr>
          <w:rFonts w:cstheme="minorHAnsi"/>
          <w:color w:val="000000"/>
          <w:shd w:val="clear" w:color="auto" w:fill="FFFFFF"/>
        </w:rPr>
        <w:t>snoc</w:t>
      </w:r>
      <w:proofErr w:type="spellEnd"/>
      <w:r w:rsidRPr="00A20C67">
        <w:rPr>
          <w:rFonts w:cstheme="minorHAnsi"/>
          <w:color w:val="000000"/>
          <w:shd w:val="clear" w:color="auto" w:fill="FFFFFF"/>
        </w:rPr>
        <w:t>/interfaces/S-NOC/interfaces/</w:t>
      </w:r>
      <w:proofErr w:type="spellStart"/>
      <w:r w:rsidRPr="00A20C67">
        <w:rPr>
          <w:rFonts w:cstheme="minorHAnsi"/>
          <w:color w:val="000000"/>
          <w:shd w:val="clear" w:color="auto" w:fill="FFFFFF"/>
        </w:rPr>
        <w:t>rejected_file</w:t>
      </w:r>
      <w:proofErr w:type="spellEnd"/>
      <w:r w:rsidRPr="00A20C67">
        <w:rPr>
          <w:rFonts w:cstheme="minorHAnsi"/>
          <w:color w:val="000000"/>
          <w:shd w:val="clear" w:color="auto" w:fill="FFFFFF"/>
        </w:rPr>
        <w:t>/HADOOP/tertiary/</w:t>
      </w:r>
    </w:p>
    <w:p w14:paraId="264D96FF" w14:textId="60578C00" w:rsidR="00AB5093" w:rsidRPr="00A20C67" w:rsidRDefault="00A20C67" w:rsidP="00AB5093">
      <w:pPr>
        <w:spacing w:after="0"/>
        <w:rPr>
          <w:rFonts w:cstheme="minorHAnsi"/>
        </w:rPr>
      </w:pPr>
      <w:r>
        <w:rPr>
          <w:rFonts w:cstheme="minorHAnsi"/>
        </w:rPr>
        <w:t>B</w:t>
      </w:r>
      <w:r w:rsidR="00AB5093" w:rsidRPr="00A20C67">
        <w:rPr>
          <w:rFonts w:cstheme="minorHAnsi"/>
        </w:rPr>
        <w:t>ackup</w:t>
      </w:r>
      <w:r>
        <w:rPr>
          <w:rFonts w:cstheme="minorHAnsi"/>
        </w:rPr>
        <w:t xml:space="preserve"> (A)</w:t>
      </w:r>
      <w:r w:rsidR="00AB5093" w:rsidRPr="00A20C67">
        <w:rPr>
          <w:rFonts w:cstheme="minorHAnsi"/>
        </w:rPr>
        <w:t>:</w:t>
      </w:r>
      <w:r w:rsidR="00AB5093" w:rsidRPr="00A20C67">
        <w:rPr>
          <w:rFonts w:cstheme="minorHAnsi"/>
        </w:rPr>
        <w:tab/>
      </w:r>
      <w:r w:rsidR="00AB5093" w:rsidRPr="00A20C67">
        <w:rPr>
          <w:rFonts w:cstheme="minorHAnsi"/>
          <w:color w:val="000000"/>
          <w:shd w:val="clear" w:color="auto" w:fill="FFFFFF"/>
        </w:rPr>
        <w:t>/snoc/interfaces/S-NOC/interfaces/backup/master_file/HADOOP/tertiary/</w:t>
      </w:r>
    </w:p>
    <w:p w14:paraId="1C62C719" w14:textId="5DC426F4" w:rsidR="00B112B3" w:rsidRPr="00A20C67" w:rsidRDefault="00A20C67" w:rsidP="00AB5093">
      <w:pPr>
        <w:spacing w:after="0"/>
        <w:rPr>
          <w:rFonts w:cstheme="minorHAnsi"/>
        </w:rPr>
      </w:pPr>
      <w:r>
        <w:rPr>
          <w:rFonts w:cstheme="minorHAnsi"/>
        </w:rPr>
        <w:t>B</w:t>
      </w:r>
      <w:r w:rsidR="00B112B3" w:rsidRPr="00A20C67">
        <w:rPr>
          <w:rFonts w:cstheme="minorHAnsi"/>
        </w:rPr>
        <w:t>ackup</w:t>
      </w:r>
      <w:r>
        <w:rPr>
          <w:rFonts w:cstheme="minorHAnsi"/>
        </w:rPr>
        <w:t xml:space="preserve"> (R)</w:t>
      </w:r>
      <w:r w:rsidR="00B112B3" w:rsidRPr="00A20C67">
        <w:rPr>
          <w:rFonts w:cstheme="minorHAnsi"/>
        </w:rPr>
        <w:t>:</w:t>
      </w:r>
      <w:r w:rsidR="00AB5093" w:rsidRPr="00A20C67">
        <w:rPr>
          <w:rFonts w:cstheme="minorHAnsi"/>
        </w:rPr>
        <w:tab/>
      </w:r>
      <w:r w:rsidR="00B112B3" w:rsidRPr="00A20C67">
        <w:rPr>
          <w:rFonts w:cstheme="minorHAnsi"/>
          <w:color w:val="000000"/>
          <w:shd w:val="clear" w:color="auto" w:fill="FFFFFF"/>
        </w:rPr>
        <w:t>/snoc/interfaces/S-NOC/interfaces/backup/rejected_file/HADOOP/tertiary/</w:t>
      </w:r>
    </w:p>
    <w:p w14:paraId="10FF62EF" w14:textId="19B3F07D" w:rsidR="00B112B3" w:rsidRPr="00E641EB" w:rsidRDefault="00B112B3" w:rsidP="00295AF3">
      <w:pPr>
        <w:pStyle w:val="Heading3"/>
      </w:pPr>
      <w:bookmarkStart w:id="71" w:name="_Toc50007046"/>
      <w:r w:rsidRPr="00E641EB">
        <w:lastRenderedPageBreak/>
        <w:t>Data feed fields</w:t>
      </w:r>
      <w:bookmarkEnd w:id="71"/>
    </w:p>
    <w:tbl>
      <w:tblPr>
        <w:tblStyle w:val="GridTable1Light-Accent310"/>
        <w:tblW w:w="9270" w:type="dxa"/>
        <w:tblInd w:w="108" w:type="dxa"/>
        <w:tblLook w:val="0420" w:firstRow="1" w:lastRow="0" w:firstColumn="0" w:lastColumn="0" w:noHBand="0" w:noVBand="1"/>
      </w:tblPr>
      <w:tblGrid>
        <w:gridCol w:w="1155"/>
        <w:gridCol w:w="1530"/>
        <w:gridCol w:w="2162"/>
        <w:gridCol w:w="4423"/>
      </w:tblGrid>
      <w:tr w:rsidR="00421419" w:rsidRPr="00D56C53" w14:paraId="1BDC93C1"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155" w:type="dxa"/>
            <w:noWrap/>
            <w:hideMark/>
          </w:tcPr>
          <w:p w14:paraId="32AF7051" w14:textId="77777777" w:rsidR="00421419" w:rsidRPr="00D56C53" w:rsidRDefault="00421419"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530" w:type="dxa"/>
            <w:noWrap/>
            <w:hideMark/>
          </w:tcPr>
          <w:p w14:paraId="0F749DAF" w14:textId="77777777" w:rsidR="00421419" w:rsidRPr="00D56C53" w:rsidRDefault="00421419"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2162" w:type="dxa"/>
            <w:noWrap/>
            <w:hideMark/>
          </w:tcPr>
          <w:p w14:paraId="07D1F647" w14:textId="5BDD1B95" w:rsidR="00421419" w:rsidRPr="00D56C53" w:rsidRDefault="00F77603" w:rsidP="00B112B3">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1CE1C202" w14:textId="77777777" w:rsidR="00421419" w:rsidRPr="00D56C53" w:rsidRDefault="00421419"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6DE5CC66" w14:textId="77777777" w:rsidTr="00421419">
        <w:trPr>
          <w:trHeight w:val="300"/>
        </w:trPr>
        <w:tc>
          <w:tcPr>
            <w:tcW w:w="1155" w:type="dxa"/>
            <w:noWrap/>
            <w:hideMark/>
          </w:tcPr>
          <w:p w14:paraId="10BFF06C"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530" w:type="dxa"/>
            <w:noWrap/>
            <w:hideMark/>
          </w:tcPr>
          <w:p w14:paraId="2E7713E9"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162" w:type="dxa"/>
            <w:noWrap/>
            <w:hideMark/>
          </w:tcPr>
          <w:p w14:paraId="29439FB9"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22533A06" w14:textId="3931E6F7" w:rsidR="00421419" w:rsidRPr="00295AF3" w:rsidRDefault="00421419" w:rsidP="00266547">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Transaction (recharge) date (</w:t>
            </w:r>
            <w:r>
              <w:rPr>
                <w:rFonts w:eastAsia="Times New Roman" w:cstheme="minorHAnsi"/>
                <w:color w:val="000000"/>
                <w:kern w:val="0"/>
                <w:sz w:val="20"/>
                <w:szCs w:val="20"/>
                <w:lang w:val="en-IN" w:eastAsia="en-IN"/>
                <w14:ligatures w14:val="none"/>
              </w:rPr>
              <w:t>MOBO</w:t>
            </w:r>
            <w:r w:rsidRPr="00295AF3">
              <w:rPr>
                <w:rFonts w:eastAsia="Times New Roman" w:cstheme="minorHAnsi"/>
                <w:color w:val="000000"/>
                <w:kern w:val="0"/>
                <w:sz w:val="20"/>
                <w:szCs w:val="20"/>
                <w:lang w:val="en-IN" w:eastAsia="en-IN"/>
                <w14:ligatures w14:val="none"/>
              </w:rPr>
              <w:t xml:space="preserve"> reload/data package to old SP or VC redeem date).</w:t>
            </w:r>
          </w:p>
        </w:tc>
      </w:tr>
      <w:tr w:rsidR="00421419" w:rsidRPr="00D56C53" w14:paraId="320E2685" w14:textId="77777777" w:rsidTr="00421419">
        <w:trPr>
          <w:trHeight w:val="300"/>
        </w:trPr>
        <w:tc>
          <w:tcPr>
            <w:tcW w:w="1155" w:type="dxa"/>
            <w:noWrap/>
            <w:hideMark/>
          </w:tcPr>
          <w:p w14:paraId="476E1E13"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530" w:type="dxa"/>
            <w:noWrap/>
            <w:hideMark/>
          </w:tcPr>
          <w:p w14:paraId="66849E5C" w14:textId="41A73FA6" w:rsidR="00421419" w:rsidRPr="00295AF3" w:rsidRDefault="00B91BBC" w:rsidP="00B112B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162" w:type="dxa"/>
            <w:noWrap/>
            <w:hideMark/>
          </w:tcPr>
          <w:p w14:paraId="08BC1900"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3317C5DB" w14:textId="292E7CFF"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659CA141" w14:textId="77777777" w:rsidTr="00421419">
        <w:trPr>
          <w:trHeight w:val="300"/>
        </w:trPr>
        <w:tc>
          <w:tcPr>
            <w:tcW w:w="1155" w:type="dxa"/>
            <w:noWrap/>
          </w:tcPr>
          <w:p w14:paraId="6B627EE2"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sz w:val="20"/>
                <w:szCs w:val="20"/>
              </w:rPr>
              <w:t>SITE_ID</w:t>
            </w:r>
          </w:p>
        </w:tc>
        <w:tc>
          <w:tcPr>
            <w:tcW w:w="1530" w:type="dxa"/>
            <w:noWrap/>
          </w:tcPr>
          <w:p w14:paraId="3CAA9E63" w14:textId="56561980" w:rsidR="00421419" w:rsidRPr="00295AF3" w:rsidRDefault="00B91BBC" w:rsidP="00B112B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162" w:type="dxa"/>
            <w:noWrap/>
          </w:tcPr>
          <w:p w14:paraId="788B0039"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079476C2"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2C2E4584" w14:textId="77777777" w:rsidTr="00421419">
        <w:trPr>
          <w:trHeight w:val="300"/>
        </w:trPr>
        <w:tc>
          <w:tcPr>
            <w:tcW w:w="1155" w:type="dxa"/>
            <w:noWrap/>
          </w:tcPr>
          <w:p w14:paraId="58018763" w14:textId="4ACF49B1" w:rsidR="00421419" w:rsidRPr="00295AF3" w:rsidRDefault="00421419" w:rsidP="00B112B3">
            <w:pPr>
              <w:spacing w:after="0"/>
              <w:ind w:left="0" w:right="0"/>
              <w:rPr>
                <w:sz w:val="20"/>
                <w:szCs w:val="20"/>
              </w:rPr>
            </w:pPr>
            <w:r w:rsidRPr="00295AF3">
              <w:rPr>
                <w:sz w:val="20"/>
                <w:szCs w:val="20"/>
              </w:rPr>
              <w:t>OUTLET</w:t>
            </w:r>
          </w:p>
        </w:tc>
        <w:tc>
          <w:tcPr>
            <w:tcW w:w="1530" w:type="dxa"/>
            <w:noWrap/>
          </w:tcPr>
          <w:p w14:paraId="4DB3C811"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162" w:type="dxa"/>
            <w:noWrap/>
          </w:tcPr>
          <w:p w14:paraId="050F0B9F"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2D3D8544"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Outlet unique reference code</w:t>
            </w:r>
          </w:p>
        </w:tc>
      </w:tr>
      <w:tr w:rsidR="00421419" w:rsidRPr="00D56C53" w14:paraId="201D3B69" w14:textId="77777777" w:rsidTr="00421419">
        <w:trPr>
          <w:trHeight w:val="300"/>
        </w:trPr>
        <w:tc>
          <w:tcPr>
            <w:tcW w:w="1155" w:type="dxa"/>
            <w:noWrap/>
          </w:tcPr>
          <w:p w14:paraId="1EA77028" w14:textId="47652CCB" w:rsidR="00421419" w:rsidRPr="00295AF3" w:rsidRDefault="00421419" w:rsidP="00B112B3">
            <w:pPr>
              <w:spacing w:after="0"/>
              <w:ind w:left="0" w:right="0"/>
              <w:rPr>
                <w:sz w:val="20"/>
                <w:szCs w:val="20"/>
              </w:rPr>
            </w:pPr>
            <w:r w:rsidRPr="00295AF3">
              <w:rPr>
                <w:sz w:val="20"/>
                <w:szCs w:val="20"/>
              </w:rPr>
              <w:t>AMOUNT</w:t>
            </w:r>
          </w:p>
        </w:tc>
        <w:tc>
          <w:tcPr>
            <w:tcW w:w="1530" w:type="dxa"/>
            <w:noWrap/>
          </w:tcPr>
          <w:p w14:paraId="188681B4" w14:textId="77777777"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162" w:type="dxa"/>
            <w:noWrap/>
          </w:tcPr>
          <w:p w14:paraId="7B2AA1B1" w14:textId="3A633391"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2D89F232" w14:textId="76289411" w:rsidR="00421419" w:rsidRPr="00295AF3" w:rsidRDefault="00421419"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recharge amount for the date</w:t>
            </w:r>
            <w:r>
              <w:rPr>
                <w:rFonts w:eastAsia="Times New Roman" w:cstheme="minorHAnsi"/>
                <w:color w:val="000000"/>
                <w:kern w:val="0"/>
                <w:sz w:val="20"/>
                <w:szCs w:val="20"/>
                <w:lang w:val="en-IN" w:eastAsia="en-IN"/>
                <w14:ligatures w14:val="none"/>
              </w:rPr>
              <w:t xml:space="preserve"> (Max 2 decimal points are allowed)</w:t>
            </w:r>
          </w:p>
        </w:tc>
      </w:tr>
    </w:tbl>
    <w:p w14:paraId="284CF221" w14:textId="77777777" w:rsidR="00B112B3" w:rsidRDefault="00B112B3" w:rsidP="00B112B3">
      <w:pPr>
        <w:rPr>
          <w:b/>
        </w:rPr>
      </w:pPr>
    </w:p>
    <w:p w14:paraId="2AF1AA11" w14:textId="77777777" w:rsidR="00B112B3" w:rsidRPr="005811F0" w:rsidRDefault="00B112B3" w:rsidP="00B112B3">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B112B3" w:rsidRPr="005811F0" w14:paraId="63ADF7D7" w14:textId="77777777" w:rsidTr="00B112B3">
        <w:tc>
          <w:tcPr>
            <w:tcW w:w="9350" w:type="dxa"/>
            <w:shd w:val="clear" w:color="auto" w:fill="F2F2F2" w:themeFill="background1" w:themeFillShade="F2"/>
          </w:tcPr>
          <w:p w14:paraId="14160BFF" w14:textId="3CACE6A2" w:rsidR="00B112B3" w:rsidRPr="00534CD6" w:rsidRDefault="00EE791E" w:rsidP="00B112B3">
            <w:pPr>
              <w:spacing w:after="0"/>
              <w:ind w:left="0"/>
              <w:rPr>
                <w:rFonts w:cstheme="minorHAnsi"/>
                <w:sz w:val="18"/>
                <w:szCs w:val="18"/>
              </w:rPr>
            </w:pPr>
            <w:r w:rsidRPr="00EE791E">
              <w:rPr>
                <w:rFonts w:cstheme="minorHAnsi"/>
                <w:sz w:val="18"/>
                <w:szCs w:val="18"/>
              </w:rPr>
              <w:t>DATE|MICRO|SITE_ID|OUTLET|AMOUNT</w:t>
            </w:r>
          </w:p>
          <w:p w14:paraId="2CD6E37F" w14:textId="0B88797C" w:rsidR="00B112B3" w:rsidRPr="00534CD6" w:rsidRDefault="00B112B3" w:rsidP="00B112B3">
            <w:pPr>
              <w:spacing w:after="0"/>
              <w:ind w:left="0"/>
              <w:rPr>
                <w:rFonts w:cstheme="minorHAnsi"/>
                <w:sz w:val="18"/>
                <w:szCs w:val="18"/>
              </w:rPr>
            </w:pPr>
            <w:r w:rsidRPr="00534CD6">
              <w:rPr>
                <w:rFonts w:cstheme="minorHAnsi"/>
                <w:sz w:val="18"/>
                <w:szCs w:val="18"/>
              </w:rPr>
              <w:t>20200504|MC-KEDIRI1|20KDR149|17152860|</w:t>
            </w:r>
            <w:r w:rsidR="005123C2">
              <w:rPr>
                <w:rFonts w:cstheme="minorHAnsi"/>
                <w:sz w:val="18"/>
                <w:szCs w:val="18"/>
              </w:rPr>
              <w:t>8765445</w:t>
            </w:r>
            <w:r w:rsidR="00EE791E">
              <w:rPr>
                <w:rFonts w:cstheme="minorHAnsi"/>
                <w:sz w:val="18"/>
                <w:szCs w:val="18"/>
              </w:rPr>
              <w:t>.0</w:t>
            </w:r>
          </w:p>
          <w:p w14:paraId="4AE238E8" w14:textId="0DA94BEA" w:rsidR="00B112B3" w:rsidRPr="005811F0" w:rsidRDefault="00B112B3" w:rsidP="005123C2">
            <w:pPr>
              <w:spacing w:after="0"/>
              <w:ind w:left="0"/>
              <w:rPr>
                <w:rFonts w:ascii="Consolas" w:hAnsi="Consolas"/>
              </w:rPr>
            </w:pPr>
            <w:r w:rsidRPr="00534CD6">
              <w:rPr>
                <w:rFonts w:cstheme="minorHAnsi"/>
                <w:sz w:val="18"/>
                <w:szCs w:val="18"/>
              </w:rPr>
              <w:t>20200504|MC-BLOREM|14RBG020|17237761|</w:t>
            </w:r>
            <w:r w:rsidR="005123C2">
              <w:rPr>
                <w:rFonts w:cstheme="minorHAnsi"/>
                <w:sz w:val="18"/>
                <w:szCs w:val="18"/>
              </w:rPr>
              <w:t>45678876</w:t>
            </w:r>
            <w:r w:rsidR="00EE791E">
              <w:rPr>
                <w:rFonts w:cstheme="minorHAnsi"/>
                <w:sz w:val="18"/>
                <w:szCs w:val="18"/>
              </w:rPr>
              <w:t>.0</w:t>
            </w:r>
          </w:p>
        </w:tc>
      </w:tr>
    </w:tbl>
    <w:p w14:paraId="2409F1F6" w14:textId="4812F633" w:rsidR="00B112B3" w:rsidRPr="00E641EB" w:rsidRDefault="00B112B3" w:rsidP="00B112B3">
      <w:pPr>
        <w:pStyle w:val="Heading3"/>
      </w:pPr>
      <w:bookmarkStart w:id="72" w:name="_Toc50007047"/>
      <w:r w:rsidRPr="00E641EB">
        <w:t>Processing result</w:t>
      </w:r>
      <w:r w:rsidR="00295AF3">
        <w:t xml:space="preserve"> &amp; Response</w:t>
      </w:r>
      <w:bookmarkEnd w:id="72"/>
    </w:p>
    <w:p w14:paraId="2C9431B3" w14:textId="77777777" w:rsidR="00B112B3" w:rsidRPr="002F57BC" w:rsidRDefault="00B112B3" w:rsidP="00B112B3">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4C4376DE" w14:textId="77777777" w:rsidR="00B112B3" w:rsidRPr="005811F0" w:rsidRDefault="00B112B3" w:rsidP="00B112B3">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B112B3" w:rsidRPr="005811F0" w14:paraId="7B11782D" w14:textId="77777777" w:rsidTr="00B112B3">
        <w:tc>
          <w:tcPr>
            <w:tcW w:w="9278" w:type="dxa"/>
            <w:shd w:val="clear" w:color="auto" w:fill="F2F2F2" w:themeFill="background1" w:themeFillShade="F2"/>
          </w:tcPr>
          <w:p w14:paraId="5334107E" w14:textId="3294A4F1" w:rsidR="00B112B3" w:rsidRPr="00B30845" w:rsidRDefault="00EE791E" w:rsidP="00B112B3">
            <w:pPr>
              <w:spacing w:after="0"/>
              <w:ind w:left="0"/>
              <w:rPr>
                <w:rFonts w:cstheme="minorHAnsi"/>
                <w:sz w:val="18"/>
                <w:szCs w:val="18"/>
              </w:rPr>
            </w:pPr>
            <w:r w:rsidRPr="00EE791E">
              <w:rPr>
                <w:rFonts w:cstheme="minorHAnsi"/>
                <w:sz w:val="18"/>
                <w:szCs w:val="18"/>
              </w:rPr>
              <w:t>DATE|MICRO|SITE_ID|OUTLET|AMOUNT</w:t>
            </w:r>
            <w:r w:rsidR="00B112B3">
              <w:rPr>
                <w:rFonts w:cstheme="minorHAnsi"/>
                <w:sz w:val="18"/>
                <w:szCs w:val="18"/>
              </w:rPr>
              <w:t>|</w:t>
            </w:r>
            <w:r w:rsidR="00B112B3" w:rsidRPr="00F445B1">
              <w:rPr>
                <w:rFonts w:cstheme="minorHAnsi"/>
                <w:sz w:val="18"/>
                <w:szCs w:val="18"/>
              </w:rPr>
              <w:t>ERROR_CODE|ERROR_MESSAGE</w:t>
            </w:r>
          </w:p>
          <w:p w14:paraId="0F69968E" w14:textId="32D1F686" w:rsidR="00B112B3" w:rsidRPr="00B30845" w:rsidRDefault="00B112B3" w:rsidP="00B112B3">
            <w:pPr>
              <w:spacing w:after="0"/>
              <w:ind w:left="0"/>
              <w:rPr>
                <w:rFonts w:cstheme="minorHAnsi"/>
                <w:sz w:val="18"/>
                <w:szCs w:val="18"/>
              </w:rPr>
            </w:pPr>
            <w:r w:rsidRPr="00534CD6">
              <w:rPr>
                <w:rFonts w:cstheme="minorHAnsi"/>
                <w:sz w:val="18"/>
                <w:szCs w:val="18"/>
              </w:rPr>
              <w:t>20200504|MC-KEDIRI1||17</w:t>
            </w:r>
            <w:r w:rsidR="005123C2">
              <w:rPr>
                <w:rFonts w:cstheme="minorHAnsi"/>
                <w:sz w:val="18"/>
                <w:szCs w:val="18"/>
              </w:rPr>
              <w:t>152860|8765445</w:t>
            </w:r>
            <w:r w:rsidR="00EE791E">
              <w:rPr>
                <w:rFonts w:cstheme="minorHAnsi"/>
                <w:sz w:val="18"/>
                <w:szCs w:val="18"/>
              </w:rPr>
              <w:t>.0</w:t>
            </w:r>
            <w:r>
              <w:rPr>
                <w:rFonts w:cstheme="minorHAnsi"/>
                <w:sz w:val="18"/>
                <w:szCs w:val="18"/>
              </w:rPr>
              <w:t>|1001|Mandatory Field SITE_ID is missing</w:t>
            </w:r>
          </w:p>
          <w:p w14:paraId="60C184D3" w14:textId="3BEB3418" w:rsidR="00B112B3" w:rsidRPr="005811F0" w:rsidRDefault="00B112B3" w:rsidP="00B112B3">
            <w:pPr>
              <w:spacing w:after="0"/>
              <w:ind w:left="0"/>
              <w:rPr>
                <w:rFonts w:ascii="Consolas" w:hAnsi="Consolas"/>
              </w:rPr>
            </w:pPr>
            <w:r w:rsidRPr="00534CD6">
              <w:rPr>
                <w:rFonts w:cstheme="minorHAnsi"/>
                <w:sz w:val="18"/>
                <w:szCs w:val="18"/>
              </w:rPr>
              <w:t>20200504|MC-BLOREM|14RBG020|17</w:t>
            </w:r>
            <w:r w:rsidR="005123C2">
              <w:rPr>
                <w:rFonts w:cstheme="minorHAnsi"/>
                <w:sz w:val="18"/>
                <w:szCs w:val="18"/>
              </w:rPr>
              <w:t>237761|45678876</w:t>
            </w:r>
            <w:r w:rsidR="00EE791E">
              <w:rPr>
                <w:rFonts w:cstheme="minorHAnsi"/>
                <w:sz w:val="18"/>
                <w:szCs w:val="18"/>
              </w:rPr>
              <w:t>.0</w:t>
            </w:r>
            <w:r>
              <w:rPr>
                <w:rFonts w:cstheme="minorHAnsi"/>
                <w:sz w:val="18"/>
                <w:szCs w:val="18"/>
              </w:rPr>
              <w:t>|1002|Given ID_OUTLET is not available in system</w:t>
            </w:r>
          </w:p>
        </w:tc>
      </w:tr>
    </w:tbl>
    <w:p w14:paraId="01574C23" w14:textId="2E0E84EE" w:rsidR="00FE7054" w:rsidRDefault="00B112B3" w:rsidP="00AB5093">
      <w:pPr>
        <w:rPr>
          <w:caps/>
        </w:rPr>
      </w:pPr>
      <w:r w:rsidRPr="005811F0">
        <w:t xml:space="preserve"> </w:t>
      </w:r>
    </w:p>
    <w:p w14:paraId="06DF6E1D" w14:textId="77777777" w:rsidR="00AB5093" w:rsidRDefault="00AB509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1E195437" w14:textId="33EF8573" w:rsidR="00E14248" w:rsidRDefault="00E14248" w:rsidP="00191614">
      <w:pPr>
        <w:pStyle w:val="Heading2"/>
        <w:ind w:left="0"/>
      </w:pPr>
      <w:bookmarkStart w:id="73" w:name="_Toc50007048"/>
      <w:r>
        <w:lastRenderedPageBreak/>
        <w:t>ORGANIZATION MOBO BALANCE (INTHDP007)</w:t>
      </w:r>
      <w:bookmarkEnd w:id="73"/>
    </w:p>
    <w:tbl>
      <w:tblPr>
        <w:tblStyle w:val="GridTable1Light-Accent310"/>
        <w:tblW w:w="9293" w:type="dxa"/>
        <w:tblInd w:w="85" w:type="dxa"/>
        <w:tblLayout w:type="fixed"/>
        <w:tblLook w:val="0480" w:firstRow="0" w:lastRow="0" w:firstColumn="1" w:lastColumn="0" w:noHBand="0" w:noVBand="1"/>
      </w:tblPr>
      <w:tblGrid>
        <w:gridCol w:w="2766"/>
        <w:gridCol w:w="6527"/>
      </w:tblGrid>
      <w:tr w:rsidR="00E14248" w:rsidRPr="00C47003" w14:paraId="61D97F2C"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CC07528" w14:textId="77777777" w:rsidR="00E14248" w:rsidRPr="00C47003" w:rsidRDefault="00E14248" w:rsidP="00030B1C">
            <w:pPr>
              <w:spacing w:after="0" w:line="276" w:lineRule="auto"/>
              <w:rPr>
                <w:b w:val="0"/>
                <w:bCs w:val="0"/>
              </w:rPr>
            </w:pPr>
            <w:r w:rsidRPr="00C47003">
              <w:t>INTERFACE TYPE</w:t>
            </w:r>
            <w:r>
              <w:t>:</w:t>
            </w:r>
          </w:p>
        </w:tc>
        <w:tc>
          <w:tcPr>
            <w:tcW w:w="6527" w:type="dxa"/>
          </w:tcPr>
          <w:p w14:paraId="0E5B5BB2" w14:textId="77777777" w:rsidR="00E14248" w:rsidRPr="00C47003"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E14248" w:rsidRPr="00C47003" w14:paraId="2AB792C6"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6FF0AE12" w14:textId="77777777" w:rsidR="00E14248" w:rsidRPr="00C47003" w:rsidRDefault="00E14248" w:rsidP="00030B1C">
            <w:pPr>
              <w:spacing w:after="0" w:line="276" w:lineRule="auto"/>
              <w:rPr>
                <w:b w:val="0"/>
                <w:bCs w:val="0"/>
              </w:rPr>
            </w:pPr>
            <w:r w:rsidRPr="00C47003">
              <w:t>INTERFACE METHOD</w:t>
            </w:r>
            <w:r>
              <w:t>:</w:t>
            </w:r>
          </w:p>
        </w:tc>
        <w:tc>
          <w:tcPr>
            <w:tcW w:w="6527" w:type="dxa"/>
          </w:tcPr>
          <w:p w14:paraId="7F52E8BD" w14:textId="77777777" w:rsidR="00E14248" w:rsidRPr="00C47003"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E14248" w:rsidRPr="00C47003" w14:paraId="26FB7DE9"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F866FFF" w14:textId="48F149FD" w:rsidR="00E14248" w:rsidRPr="00C47003" w:rsidRDefault="00EB0CED" w:rsidP="00030B1C">
            <w:pPr>
              <w:spacing w:after="0" w:line="276" w:lineRule="auto"/>
              <w:rPr>
                <w:b w:val="0"/>
                <w:bCs w:val="0"/>
              </w:rPr>
            </w:pPr>
            <w:r>
              <w:t>SOURCE</w:t>
            </w:r>
            <w:r w:rsidR="00E14248" w:rsidRPr="00C47003">
              <w:t xml:space="preserve"> </w:t>
            </w:r>
            <w:r w:rsidR="00E14248">
              <w:t>S</w:t>
            </w:r>
            <w:r w:rsidR="00E14248" w:rsidRPr="00C47003">
              <w:t>YSTEM</w:t>
            </w:r>
            <w:r w:rsidR="00E14248">
              <w:t>:</w:t>
            </w:r>
          </w:p>
        </w:tc>
        <w:tc>
          <w:tcPr>
            <w:tcW w:w="6527" w:type="dxa"/>
          </w:tcPr>
          <w:p w14:paraId="43838113" w14:textId="77777777" w:rsidR="00E14248" w:rsidRPr="00C47003"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E14248" w:rsidRPr="00C47003" w14:paraId="720AEA0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91A1C7A" w14:textId="77777777" w:rsidR="00E14248" w:rsidRPr="00C47003" w:rsidRDefault="00E14248" w:rsidP="00030B1C">
            <w:pPr>
              <w:spacing w:after="0" w:line="276" w:lineRule="auto"/>
              <w:rPr>
                <w:b w:val="0"/>
                <w:bCs w:val="0"/>
              </w:rPr>
            </w:pPr>
            <w:r>
              <w:t>RESPONDER</w:t>
            </w:r>
            <w:r w:rsidRPr="00C47003">
              <w:t xml:space="preserve"> SYSTEM</w:t>
            </w:r>
            <w:r>
              <w:t>:</w:t>
            </w:r>
          </w:p>
        </w:tc>
        <w:tc>
          <w:tcPr>
            <w:tcW w:w="6527" w:type="dxa"/>
          </w:tcPr>
          <w:p w14:paraId="19C33D14" w14:textId="77777777" w:rsidR="00E14248" w:rsidRPr="00C47003"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E14248" w:rsidRPr="00C47003" w14:paraId="079CACEA"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7C1E0FF" w14:textId="77777777" w:rsidR="00E14248" w:rsidRDefault="00E14248" w:rsidP="00030B1C">
            <w:pPr>
              <w:spacing w:after="0" w:line="276" w:lineRule="auto"/>
            </w:pPr>
            <w:r>
              <w:t>FILE FREQUENCY</w:t>
            </w:r>
          </w:p>
        </w:tc>
        <w:tc>
          <w:tcPr>
            <w:tcW w:w="6527" w:type="dxa"/>
          </w:tcPr>
          <w:p w14:paraId="53E15C3F" w14:textId="77777777" w:rsidR="00E14248"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E14248" w:rsidRPr="00C47003" w14:paraId="0E3F12A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0A24030" w14:textId="77777777" w:rsidR="00E14248" w:rsidRDefault="00E14248" w:rsidP="00030B1C">
            <w:pPr>
              <w:spacing w:after="0" w:line="276" w:lineRule="auto"/>
            </w:pPr>
            <w:r>
              <w:t>DATA PERIOD</w:t>
            </w:r>
          </w:p>
        </w:tc>
        <w:tc>
          <w:tcPr>
            <w:tcW w:w="6527" w:type="dxa"/>
          </w:tcPr>
          <w:p w14:paraId="0B85273D" w14:textId="0BAF8C3D" w:rsidR="00E14248" w:rsidRDefault="00660DF6" w:rsidP="00030B1C">
            <w:pPr>
              <w:spacing w:after="0" w:line="276" w:lineRule="auto"/>
              <w:cnfStyle w:val="000000000000" w:firstRow="0" w:lastRow="0" w:firstColumn="0" w:lastColumn="0" w:oddVBand="0" w:evenVBand="0" w:oddHBand="0" w:evenHBand="0" w:firstRowFirstColumn="0" w:firstRowLastColumn="0" w:lastRowFirstColumn="0" w:lastRowLastColumn="0"/>
            </w:pPr>
            <w:r>
              <w:t>D-1</w:t>
            </w:r>
          </w:p>
        </w:tc>
      </w:tr>
      <w:tr w:rsidR="0034309D" w:rsidRPr="00C47003" w14:paraId="04DA0EA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3A48FC9" w14:textId="79F940B6" w:rsidR="0034309D" w:rsidRDefault="0034309D" w:rsidP="0034309D">
            <w:pPr>
              <w:spacing w:after="0" w:line="276" w:lineRule="auto"/>
            </w:pPr>
            <w:r>
              <w:t>ORIGINAL DATA SOURCE:</w:t>
            </w:r>
          </w:p>
        </w:tc>
        <w:tc>
          <w:tcPr>
            <w:tcW w:w="6527" w:type="dxa"/>
          </w:tcPr>
          <w:p w14:paraId="7B2CE855" w14:textId="293BC2BD" w:rsidR="0034309D" w:rsidRDefault="00191614" w:rsidP="0034309D">
            <w:pPr>
              <w:spacing w:after="0" w:line="276" w:lineRule="auto"/>
              <w:cnfStyle w:val="000000000000" w:firstRow="0" w:lastRow="0" w:firstColumn="0" w:lastColumn="0" w:oddVBand="0" w:evenVBand="0" w:oddHBand="0" w:evenHBand="0" w:firstRowFirstColumn="0" w:firstRowLastColumn="0" w:lastRowFirstColumn="0" w:lastRowLastColumn="0"/>
            </w:pPr>
            <w:r>
              <w:t>MOBO</w:t>
            </w:r>
          </w:p>
        </w:tc>
      </w:tr>
    </w:tbl>
    <w:p w14:paraId="5FB97A74" w14:textId="732F6CD9" w:rsidR="00E14248" w:rsidRDefault="00E14248" w:rsidP="00295AF3">
      <w:pPr>
        <w:pStyle w:val="Heading3"/>
      </w:pPr>
      <w:bookmarkStart w:id="74" w:name="_Toc50007049"/>
      <w:r w:rsidRPr="005811F0">
        <w:t>Context goal</w:t>
      </w:r>
      <w:bookmarkEnd w:id="74"/>
    </w:p>
    <w:p w14:paraId="699BAC2C" w14:textId="7FB4A31B" w:rsidR="00E14248" w:rsidRDefault="00E14248" w:rsidP="004C5D32">
      <w:pPr>
        <w:numPr>
          <w:ilvl w:val="0"/>
          <w:numId w:val="23"/>
        </w:numPr>
        <w:spacing w:after="0"/>
        <w:ind w:right="0"/>
        <w:jc w:val="both"/>
      </w:pPr>
      <w:r>
        <w:t>HADOOP will share the daily file to MOBII which contains all organizations closing balance for the date. Balance include MOBO wallet amount (all wallet types) and Injection to blank voucher but still not redeemed is also part of the balance.</w:t>
      </w:r>
    </w:p>
    <w:p w14:paraId="32F9A0B0" w14:textId="013BE2C3" w:rsidR="00DB311B" w:rsidRDefault="00DB311B" w:rsidP="004C5D32">
      <w:pPr>
        <w:numPr>
          <w:ilvl w:val="0"/>
          <w:numId w:val="23"/>
        </w:numPr>
        <w:spacing w:after="0"/>
        <w:ind w:right="0"/>
        <w:jc w:val="both"/>
      </w:pPr>
      <w:r>
        <w:t xml:space="preserve">This file contains data for previous </w:t>
      </w:r>
      <w:r w:rsidR="006330F7">
        <w:t>day</w:t>
      </w:r>
      <w:r>
        <w:t xml:space="preserve"> D-</w:t>
      </w:r>
      <w:r w:rsidR="00023CC4">
        <w:t>1</w:t>
      </w:r>
      <w:r>
        <w:t xml:space="preserve">. This means when MOBII receive file in his SFTP path on 08-May-2020 (20200508), file name contains prepared date with time and inside file allocation date </w:t>
      </w:r>
      <w:r w:rsidR="00023CC4">
        <w:t xml:space="preserve">for </w:t>
      </w:r>
      <w:r>
        <w:t>2020050</w:t>
      </w:r>
      <w:r w:rsidR="00023CC4">
        <w:t>7</w:t>
      </w:r>
      <w:r>
        <w:t>.</w:t>
      </w:r>
    </w:p>
    <w:p w14:paraId="06E707E4" w14:textId="20BA2A48" w:rsidR="00E14248" w:rsidRDefault="00E14248" w:rsidP="004C5D32">
      <w:pPr>
        <w:numPr>
          <w:ilvl w:val="0"/>
          <w:numId w:val="23"/>
        </w:numPr>
        <w:spacing w:after="0"/>
        <w:ind w:right="0"/>
        <w:jc w:val="both"/>
      </w:pPr>
      <w:r>
        <w:t xml:space="preserve">MOBII always consider latest processed file records, when MOBII receive same </w:t>
      </w:r>
      <w:r w:rsidRPr="00446917">
        <w:t>DATE</w:t>
      </w:r>
      <w:r>
        <w:t xml:space="preserve"> and ORG_CODE in latest file it will replace the previously stored transaction value.</w:t>
      </w:r>
    </w:p>
    <w:p w14:paraId="68265B37" w14:textId="40320579" w:rsidR="00E14248" w:rsidRDefault="00E14248" w:rsidP="004C5D32">
      <w:pPr>
        <w:numPr>
          <w:ilvl w:val="0"/>
          <w:numId w:val="23"/>
        </w:numPr>
        <w:spacing w:after="0"/>
        <w:ind w:right="0"/>
        <w:jc w:val="both"/>
      </w:pPr>
      <w:r>
        <w:t>If MOBII found any duplicate row (</w:t>
      </w:r>
      <w:r w:rsidR="00EE791E">
        <w:t>MOBO_</w:t>
      </w:r>
      <w:r>
        <w:t>DATE|</w:t>
      </w:r>
      <w:r w:rsidR="00EE791E">
        <w:t>ORG_CODE</w:t>
      </w:r>
      <w:r>
        <w:t xml:space="preserve">) within the </w:t>
      </w:r>
      <w:r w:rsidR="00AB0D35">
        <w:t>file,</w:t>
      </w:r>
      <w:r>
        <w:t xml:space="preserve"> then it will consider only first record and upcoming records will be rejected with reason duplicate transaction found.</w:t>
      </w:r>
    </w:p>
    <w:p w14:paraId="22863F53" w14:textId="5CAA4B38" w:rsidR="00E14248" w:rsidRDefault="00E14248" w:rsidP="004C5D32">
      <w:pPr>
        <w:numPr>
          <w:ilvl w:val="0"/>
          <w:numId w:val="23"/>
        </w:numPr>
        <w:spacing w:after="0"/>
        <w:ind w:right="0"/>
        <w:jc w:val="both"/>
      </w:pPr>
      <w:r>
        <w:t>This file data is used for standard report view and if required can also be used other functions from upcoming change request.</w:t>
      </w:r>
    </w:p>
    <w:p w14:paraId="21C16BD3" w14:textId="77777777" w:rsidR="000413FE" w:rsidRDefault="000413FE" w:rsidP="000413FE">
      <w:pPr>
        <w:numPr>
          <w:ilvl w:val="0"/>
          <w:numId w:val="23"/>
        </w:numPr>
        <w:spacing w:after="0"/>
        <w:ind w:right="0"/>
        <w:jc w:val="both"/>
      </w:pPr>
      <w:bookmarkStart w:id="75" w:name="_Toc50007050"/>
      <w:r>
        <w:t>HADOOP must push file to the MOBII path daily before 2AM with latest updated records. MOBII scheduler will pick pushed files for process.</w:t>
      </w:r>
    </w:p>
    <w:p w14:paraId="14524CA1" w14:textId="77777777" w:rsidR="000413FE" w:rsidRPr="005811F0" w:rsidRDefault="000413FE" w:rsidP="000413FE">
      <w:pPr>
        <w:numPr>
          <w:ilvl w:val="0"/>
          <w:numId w:val="23"/>
        </w:numPr>
        <w:spacing w:after="0"/>
        <w:ind w:right="0"/>
        <w:jc w:val="both"/>
      </w:pPr>
      <w:r>
        <w:t>Files from Landing path will be deleted, after copied by MOBII from Landing to Actual (A) path.</w:t>
      </w:r>
    </w:p>
    <w:p w14:paraId="5EB08001" w14:textId="77777777" w:rsidR="00E14248" w:rsidRDefault="00E14248" w:rsidP="00295AF3">
      <w:pPr>
        <w:pStyle w:val="Heading3"/>
      </w:pPr>
      <w:r w:rsidRPr="005811F0">
        <w:t>Pre-conditions</w:t>
      </w:r>
      <w:bookmarkEnd w:id="75"/>
    </w:p>
    <w:p w14:paraId="342B97CE" w14:textId="77777777" w:rsidR="00E14248" w:rsidRDefault="00E14248" w:rsidP="004C5D32">
      <w:pPr>
        <w:pStyle w:val="ListParagraph"/>
        <w:numPr>
          <w:ilvl w:val="0"/>
          <w:numId w:val="24"/>
        </w:numPr>
      </w:pPr>
      <w:r>
        <w:t>Server path is accessible by HADOOP.</w:t>
      </w:r>
    </w:p>
    <w:p w14:paraId="076B93D4" w14:textId="11351589" w:rsidR="00E14248" w:rsidRPr="004B07D0" w:rsidRDefault="00EE791E" w:rsidP="004C5D32">
      <w:pPr>
        <w:pStyle w:val="ListParagraph"/>
        <w:numPr>
          <w:ilvl w:val="0"/>
          <w:numId w:val="24"/>
        </w:numPr>
      </w:pPr>
      <w:r>
        <w:t>All ORG_CODE</w:t>
      </w:r>
      <w:r w:rsidR="00E14248">
        <w:t xml:space="preserve"> must be pre-created in MOBII.</w:t>
      </w:r>
    </w:p>
    <w:p w14:paraId="4512E543" w14:textId="77777777" w:rsidR="00E14248" w:rsidRPr="005811F0" w:rsidRDefault="00E14248" w:rsidP="00295AF3">
      <w:pPr>
        <w:pStyle w:val="Heading3"/>
        <w:rPr>
          <w:highlight w:val="yellow"/>
        </w:rPr>
      </w:pPr>
      <w:bookmarkStart w:id="76" w:name="_Toc50007051"/>
      <w:r w:rsidRPr="005811F0">
        <w:t>Post-conditions</w:t>
      </w:r>
      <w:bookmarkEnd w:id="76"/>
    </w:p>
    <w:p w14:paraId="00F20C7E" w14:textId="52003902" w:rsidR="00E14248" w:rsidRDefault="00EE791E" w:rsidP="004C5D32">
      <w:pPr>
        <w:pStyle w:val="ListParagraph"/>
        <w:numPr>
          <w:ilvl w:val="0"/>
          <w:numId w:val="25"/>
        </w:numPr>
        <w:rPr>
          <w:rFonts w:eastAsiaTheme="majorEastAsia"/>
        </w:rPr>
      </w:pPr>
      <w:r>
        <w:rPr>
          <w:rFonts w:eastAsiaTheme="majorEastAsia"/>
        </w:rPr>
        <w:t>Balance amount wil</w:t>
      </w:r>
      <w:r w:rsidR="00E14248">
        <w:rPr>
          <w:rFonts w:eastAsiaTheme="majorEastAsia"/>
        </w:rPr>
        <w:t xml:space="preserve">l be stored in MOBII against </w:t>
      </w:r>
      <w:r>
        <w:rPr>
          <w:rFonts w:eastAsiaTheme="majorEastAsia"/>
        </w:rPr>
        <w:t>given organization</w:t>
      </w:r>
      <w:r w:rsidR="00E14248">
        <w:rPr>
          <w:rFonts w:eastAsiaTheme="majorEastAsia"/>
        </w:rPr>
        <w:t xml:space="preserve"> reference.</w:t>
      </w:r>
    </w:p>
    <w:p w14:paraId="3A2E2C9F" w14:textId="73F54E1D" w:rsidR="00E14248" w:rsidRDefault="00E14248" w:rsidP="00295AF3">
      <w:pPr>
        <w:pStyle w:val="Heading3"/>
      </w:pPr>
      <w:bookmarkStart w:id="77" w:name="_Toc50007052"/>
      <w:r>
        <w:t>File naming</w:t>
      </w:r>
      <w:bookmarkEnd w:id="77"/>
    </w:p>
    <w:p w14:paraId="1872A94E" w14:textId="35341D4B" w:rsidR="00E14248" w:rsidRPr="00236832" w:rsidRDefault="009C4707" w:rsidP="00AB5093">
      <w:pPr>
        <w:spacing w:after="0"/>
        <w:rPr>
          <w:rFonts w:eastAsiaTheme="majorEastAsia"/>
        </w:rPr>
      </w:pPr>
      <w:proofErr w:type="spellStart"/>
      <w:r w:rsidRPr="009C4707">
        <w:rPr>
          <w:rFonts w:eastAsiaTheme="majorEastAsia"/>
        </w:rPr>
        <w:t>org_clos</w:t>
      </w:r>
      <w:r w:rsidR="00F72BAB">
        <w:rPr>
          <w:rFonts w:eastAsiaTheme="majorEastAsia"/>
        </w:rPr>
        <w:t>e</w:t>
      </w:r>
      <w:r w:rsidRPr="009C4707">
        <w:rPr>
          <w:rFonts w:eastAsiaTheme="majorEastAsia"/>
        </w:rPr>
        <w:t>_bal</w:t>
      </w:r>
      <w:proofErr w:type="spellEnd"/>
      <w:r w:rsidR="00E14248" w:rsidRPr="00E7010B">
        <w:rPr>
          <w:rFonts w:eastAsiaTheme="majorEastAsia"/>
        </w:rPr>
        <w:t>_</w:t>
      </w:r>
      <w:r w:rsidR="00E14248" w:rsidRPr="00236832">
        <w:rPr>
          <w:rFonts w:eastAsiaTheme="majorEastAsia"/>
        </w:rPr>
        <w:t xml:space="preserve">&lt;YYYYMMDDHH24MISS&gt;.csv.gz </w:t>
      </w:r>
    </w:p>
    <w:p w14:paraId="01D5CB23" w14:textId="77777777" w:rsidR="00E14248" w:rsidRDefault="00E14248" w:rsidP="00AB5093">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01DEC13B" w14:textId="723823CD" w:rsidR="00E14248" w:rsidRDefault="00E14248" w:rsidP="00AB5093">
      <w:pPr>
        <w:pStyle w:val="ListParagraph"/>
        <w:numPr>
          <w:ilvl w:val="0"/>
          <w:numId w:val="8"/>
        </w:numPr>
        <w:spacing w:after="0"/>
        <w:rPr>
          <w:rFonts w:eastAsiaTheme="majorEastAsia"/>
        </w:rPr>
      </w:pPr>
      <w:r>
        <w:rPr>
          <w:rFonts w:eastAsiaTheme="majorEastAsia"/>
        </w:rPr>
        <w:t xml:space="preserve">Sample Actual File Name is </w:t>
      </w:r>
      <w:proofErr w:type="spellStart"/>
      <w:r w:rsidR="00F72BAB" w:rsidRPr="00F72BAB">
        <w:rPr>
          <w:rFonts w:eastAsiaTheme="majorEastAsia"/>
          <w:i/>
          <w:iCs/>
        </w:rPr>
        <w:t>org_close_bal</w:t>
      </w:r>
      <w:proofErr w:type="spellEnd"/>
      <w:r w:rsidR="00F72BAB" w:rsidRPr="00F72BAB">
        <w:rPr>
          <w:rFonts w:eastAsiaTheme="majorEastAsia"/>
          <w:i/>
          <w:iCs/>
        </w:rPr>
        <w:t xml:space="preserve"> </w:t>
      </w:r>
      <w:r w:rsidRPr="00F72BAB">
        <w:rPr>
          <w:rFonts w:eastAsiaTheme="majorEastAsia"/>
          <w:i/>
          <w:iCs/>
        </w:rPr>
        <w:t>_20200203013512.csv.gz</w:t>
      </w:r>
    </w:p>
    <w:p w14:paraId="59A79ACC" w14:textId="61748C9A" w:rsidR="00E14248" w:rsidRPr="00236832" w:rsidRDefault="00E14248" w:rsidP="00AB5093">
      <w:pPr>
        <w:pStyle w:val="ListParagraph"/>
        <w:numPr>
          <w:ilvl w:val="0"/>
          <w:numId w:val="8"/>
        </w:numPr>
        <w:spacing w:after="0"/>
        <w:rPr>
          <w:rFonts w:eastAsiaTheme="majorEastAsia"/>
        </w:rPr>
      </w:pPr>
      <w:r>
        <w:rPr>
          <w:rFonts w:eastAsiaTheme="majorEastAsia"/>
        </w:rPr>
        <w:t xml:space="preserve">Sample Control File Name is </w:t>
      </w:r>
      <w:proofErr w:type="spellStart"/>
      <w:r w:rsidR="00F72BAB" w:rsidRPr="00F72BAB">
        <w:rPr>
          <w:rFonts w:eastAsiaTheme="majorEastAsia"/>
          <w:i/>
          <w:iCs/>
        </w:rPr>
        <w:t>org_close_bal</w:t>
      </w:r>
      <w:proofErr w:type="spellEnd"/>
      <w:r w:rsidR="00F72BAB" w:rsidRPr="00F72BAB">
        <w:rPr>
          <w:rFonts w:eastAsiaTheme="majorEastAsia"/>
          <w:i/>
          <w:iCs/>
        </w:rPr>
        <w:t xml:space="preserve"> </w:t>
      </w:r>
      <w:r w:rsidRPr="00F72BAB">
        <w:rPr>
          <w:rFonts w:eastAsiaTheme="majorEastAsia"/>
          <w:i/>
          <w:iCs/>
        </w:rPr>
        <w:t>_20200203013512.ctl.gz</w:t>
      </w:r>
    </w:p>
    <w:p w14:paraId="0DEA74F3" w14:textId="41ABD960" w:rsidR="00E14248" w:rsidRPr="005811F0" w:rsidRDefault="00E14248" w:rsidP="00295AF3">
      <w:pPr>
        <w:pStyle w:val="Heading3"/>
      </w:pPr>
      <w:bookmarkStart w:id="78" w:name="_Toc50007053"/>
      <w:r>
        <w:t>File P</w:t>
      </w:r>
      <w:r w:rsidRPr="005811F0">
        <w:t>ath</w:t>
      </w:r>
      <w:bookmarkEnd w:id="78"/>
    </w:p>
    <w:p w14:paraId="590DC381" w14:textId="6A52165C" w:rsidR="00E14248" w:rsidRPr="00A20C67" w:rsidRDefault="00AB5093" w:rsidP="00AB5093">
      <w:pPr>
        <w:spacing w:after="0"/>
        <w:rPr>
          <w:rFonts w:cstheme="minorHAnsi"/>
        </w:rPr>
      </w:pPr>
      <w:r w:rsidRPr="00A20C67">
        <w:rPr>
          <w:rFonts w:cstheme="minorHAnsi"/>
        </w:rPr>
        <w:t>Landing</w:t>
      </w:r>
      <w:r w:rsidR="00E14248" w:rsidRPr="00A20C67">
        <w:rPr>
          <w:rFonts w:cstheme="minorHAnsi"/>
        </w:rPr>
        <w:t>:</w:t>
      </w:r>
      <w:r w:rsidRPr="00A20C67">
        <w:rPr>
          <w:rFonts w:cstheme="minorHAnsi"/>
        </w:rPr>
        <w:tab/>
      </w:r>
      <w:r w:rsidR="00EC2B43" w:rsidRPr="00A20C67">
        <w:rPr>
          <w:rFonts w:cstheme="minorHAnsi"/>
          <w:color w:val="000000"/>
          <w:shd w:val="clear" w:color="auto" w:fill="FFFFFF"/>
        </w:rPr>
        <w:t>/home/</w:t>
      </w:r>
      <w:proofErr w:type="spellStart"/>
      <w:r w:rsidR="00EC2B43" w:rsidRPr="00A20C67">
        <w:rPr>
          <w:rFonts w:cstheme="minorHAnsi"/>
          <w:color w:val="000000"/>
          <w:shd w:val="clear" w:color="auto" w:fill="FFFFFF"/>
        </w:rPr>
        <w:t>hdp</w:t>
      </w:r>
      <w:r w:rsidR="00E14248" w:rsidRPr="00A20C67">
        <w:rPr>
          <w:rFonts w:cstheme="minorHAnsi"/>
          <w:color w:val="000000"/>
          <w:shd w:val="clear" w:color="auto" w:fill="FFFFFF"/>
        </w:rPr>
        <w:t>user</w:t>
      </w:r>
      <w:proofErr w:type="spellEnd"/>
      <w:r w:rsidR="00E14248" w:rsidRPr="00A20C67">
        <w:rPr>
          <w:rFonts w:cstheme="minorHAnsi"/>
          <w:color w:val="000000"/>
          <w:shd w:val="clear" w:color="auto" w:fill="FFFFFF"/>
        </w:rPr>
        <w:t>/interfaces/HADOOP/</w:t>
      </w:r>
      <w:proofErr w:type="spellStart"/>
      <w:r w:rsidR="00E14248" w:rsidRPr="00A20C67">
        <w:rPr>
          <w:rFonts w:cstheme="minorHAnsi"/>
          <w:color w:val="000000"/>
          <w:shd w:val="clear" w:color="auto" w:fill="FFFFFF"/>
        </w:rPr>
        <w:t>master_files</w:t>
      </w:r>
      <w:proofErr w:type="spellEnd"/>
      <w:r w:rsidR="00E14248" w:rsidRPr="00A20C67">
        <w:rPr>
          <w:rFonts w:cstheme="minorHAnsi"/>
          <w:color w:val="000000"/>
          <w:shd w:val="clear" w:color="auto" w:fill="FFFFFF"/>
        </w:rPr>
        <w:t>/</w:t>
      </w:r>
      <w:proofErr w:type="spellStart"/>
      <w:r w:rsidR="009C4707" w:rsidRPr="00A20C67">
        <w:rPr>
          <w:rFonts w:cstheme="minorHAnsi"/>
          <w:color w:val="000000"/>
          <w:shd w:val="clear" w:color="auto" w:fill="FFFFFF"/>
        </w:rPr>
        <w:t>org_close_bal</w:t>
      </w:r>
      <w:proofErr w:type="spellEnd"/>
      <w:r w:rsidR="00E14248" w:rsidRPr="00A20C67">
        <w:rPr>
          <w:rFonts w:cstheme="minorHAnsi"/>
          <w:color w:val="000000"/>
          <w:shd w:val="clear" w:color="auto" w:fill="FFFFFF"/>
        </w:rPr>
        <w:t>/</w:t>
      </w:r>
    </w:p>
    <w:p w14:paraId="5237709C" w14:textId="7211A4E6" w:rsidR="00E14248" w:rsidRPr="00A20C67" w:rsidRDefault="00AB5093" w:rsidP="00AB5093">
      <w:pPr>
        <w:spacing w:after="0"/>
        <w:rPr>
          <w:rFonts w:cstheme="minorHAnsi"/>
        </w:rPr>
      </w:pPr>
      <w:r w:rsidRPr="00A20C67">
        <w:rPr>
          <w:rFonts w:cstheme="minorHAnsi"/>
        </w:rPr>
        <w:t>Actual</w:t>
      </w:r>
      <w:r w:rsidR="00A20C67">
        <w:rPr>
          <w:rFonts w:cstheme="minorHAnsi"/>
        </w:rPr>
        <w:t xml:space="preserve"> (A)</w:t>
      </w:r>
      <w:r w:rsidR="00E14248" w:rsidRPr="00A20C67">
        <w:rPr>
          <w:rFonts w:cstheme="minorHAnsi"/>
        </w:rPr>
        <w:t>:</w:t>
      </w:r>
      <w:r w:rsidRPr="00A20C67">
        <w:rPr>
          <w:rFonts w:cstheme="minorHAnsi"/>
        </w:rPr>
        <w:tab/>
      </w:r>
      <w:r w:rsidR="00E14248" w:rsidRPr="00A20C67">
        <w:rPr>
          <w:rFonts w:cstheme="minorHAnsi"/>
          <w:color w:val="000000"/>
          <w:shd w:val="clear" w:color="auto" w:fill="FFFFFF"/>
        </w:rPr>
        <w:t>/snoc/interfaces/S-NOC/interfaces/master_file/HADOOP/</w:t>
      </w:r>
      <w:r w:rsidR="009C4707" w:rsidRPr="00A20C67">
        <w:rPr>
          <w:rFonts w:cstheme="minorHAnsi"/>
          <w:color w:val="000000"/>
          <w:shd w:val="clear" w:color="auto" w:fill="FFFFFF"/>
        </w:rPr>
        <w:t>org_close_bal/</w:t>
      </w:r>
    </w:p>
    <w:p w14:paraId="628149E1" w14:textId="50FD2F22" w:rsidR="00E14248" w:rsidRPr="00A20C67" w:rsidRDefault="00E14248" w:rsidP="00AB5093">
      <w:pPr>
        <w:spacing w:after="0"/>
        <w:rPr>
          <w:rFonts w:cstheme="minorHAnsi"/>
        </w:rPr>
      </w:pPr>
      <w:r w:rsidRPr="00A20C67">
        <w:rPr>
          <w:rFonts w:cstheme="minorHAnsi"/>
        </w:rPr>
        <w:t>Rejected</w:t>
      </w:r>
      <w:r w:rsidR="00A20C67">
        <w:rPr>
          <w:rFonts w:cstheme="minorHAnsi"/>
        </w:rPr>
        <w:t xml:space="preserve"> (R)</w:t>
      </w:r>
      <w:r w:rsidRPr="00A20C67">
        <w:rPr>
          <w:rFonts w:cstheme="minorHAnsi"/>
        </w:rPr>
        <w:t>:</w:t>
      </w:r>
      <w:r w:rsidR="00AB5093" w:rsidRPr="00A20C67">
        <w:rPr>
          <w:rFonts w:cstheme="minorHAnsi"/>
        </w:rPr>
        <w:tab/>
      </w:r>
      <w:r w:rsidRPr="00A20C67">
        <w:rPr>
          <w:rFonts w:cstheme="minorHAnsi"/>
          <w:color w:val="000000"/>
          <w:shd w:val="clear" w:color="auto" w:fill="FFFFFF"/>
        </w:rPr>
        <w:t>/snoc/interfaces/S-NOC/interfaces/rejected_file/HADOOP/</w:t>
      </w:r>
      <w:r w:rsidR="00266547" w:rsidRPr="00A20C67">
        <w:rPr>
          <w:rFonts w:cstheme="minorHAnsi"/>
          <w:color w:val="000000"/>
          <w:shd w:val="clear" w:color="auto" w:fill="FFFFFF"/>
        </w:rPr>
        <w:t>org_close_bal/</w:t>
      </w:r>
    </w:p>
    <w:p w14:paraId="5D5B8CD7" w14:textId="67046183" w:rsidR="00AB5093" w:rsidRPr="00A20C67" w:rsidRDefault="00A20C67" w:rsidP="00AB5093">
      <w:pPr>
        <w:spacing w:after="0"/>
        <w:rPr>
          <w:rFonts w:cstheme="minorHAnsi"/>
        </w:rPr>
      </w:pPr>
      <w:r>
        <w:rPr>
          <w:rFonts w:cstheme="minorHAnsi"/>
        </w:rPr>
        <w:t>B</w:t>
      </w:r>
      <w:r w:rsidR="00AB5093" w:rsidRPr="00A20C67">
        <w:rPr>
          <w:rFonts w:cstheme="minorHAnsi"/>
        </w:rPr>
        <w:t>ackup</w:t>
      </w:r>
      <w:r>
        <w:rPr>
          <w:rFonts w:cstheme="minorHAnsi"/>
        </w:rPr>
        <w:t xml:space="preserve"> (A)</w:t>
      </w:r>
      <w:r w:rsidR="00AB5093" w:rsidRPr="00A20C67">
        <w:rPr>
          <w:rFonts w:cstheme="minorHAnsi"/>
        </w:rPr>
        <w:t>:</w:t>
      </w:r>
      <w:r w:rsidR="00AB5093" w:rsidRPr="00A20C67">
        <w:rPr>
          <w:rFonts w:cstheme="minorHAnsi"/>
        </w:rPr>
        <w:tab/>
      </w:r>
      <w:r w:rsidR="00AB5093" w:rsidRPr="00A20C67">
        <w:rPr>
          <w:rFonts w:cstheme="minorHAnsi"/>
          <w:color w:val="000000"/>
          <w:shd w:val="clear" w:color="auto" w:fill="FFFFFF"/>
        </w:rPr>
        <w:t>/snoc/interfaces/S-NOC/interfaces/backup/master_file/HADOOP/org_close_bal/</w:t>
      </w:r>
    </w:p>
    <w:p w14:paraId="14FC3719" w14:textId="5FE1BCB7" w:rsidR="00E14248" w:rsidRPr="00A20C67" w:rsidRDefault="00A20C67" w:rsidP="00AB5093">
      <w:pPr>
        <w:spacing w:after="0"/>
        <w:rPr>
          <w:rFonts w:cstheme="minorHAnsi"/>
        </w:rPr>
      </w:pPr>
      <w:r>
        <w:rPr>
          <w:rFonts w:cstheme="minorHAnsi"/>
        </w:rPr>
        <w:t>B</w:t>
      </w:r>
      <w:r w:rsidR="00E14248" w:rsidRPr="00A20C67">
        <w:rPr>
          <w:rFonts w:cstheme="minorHAnsi"/>
        </w:rPr>
        <w:t>ackup</w:t>
      </w:r>
      <w:r>
        <w:rPr>
          <w:rFonts w:cstheme="minorHAnsi"/>
        </w:rPr>
        <w:t xml:space="preserve"> (R)</w:t>
      </w:r>
      <w:r w:rsidR="00E14248" w:rsidRPr="00A20C67">
        <w:rPr>
          <w:rFonts w:cstheme="minorHAnsi"/>
        </w:rPr>
        <w:t>:</w:t>
      </w:r>
      <w:r w:rsidR="00AB5093" w:rsidRPr="00A20C67">
        <w:rPr>
          <w:rFonts w:cstheme="minorHAnsi"/>
        </w:rPr>
        <w:tab/>
      </w:r>
      <w:r w:rsidR="00E14248" w:rsidRPr="00A20C67">
        <w:rPr>
          <w:rFonts w:cstheme="minorHAnsi"/>
          <w:color w:val="000000"/>
          <w:shd w:val="clear" w:color="auto" w:fill="FFFFFF"/>
        </w:rPr>
        <w:t>/snoc/interfaces/S-NOC/interfaces/backup/rejected_file/HADOOP/</w:t>
      </w:r>
      <w:r w:rsidR="00266547" w:rsidRPr="00A20C67">
        <w:rPr>
          <w:rFonts w:cstheme="minorHAnsi"/>
          <w:color w:val="000000"/>
          <w:shd w:val="clear" w:color="auto" w:fill="FFFFFF"/>
        </w:rPr>
        <w:t>org_close_bal/</w:t>
      </w:r>
    </w:p>
    <w:p w14:paraId="1C390FA1" w14:textId="65C462BF" w:rsidR="00E14248" w:rsidRPr="00E641EB" w:rsidRDefault="00E14248" w:rsidP="00295AF3">
      <w:pPr>
        <w:pStyle w:val="Heading3"/>
      </w:pPr>
      <w:bookmarkStart w:id="79" w:name="_Toc50007054"/>
      <w:r w:rsidRPr="00E641EB">
        <w:lastRenderedPageBreak/>
        <w:t>Data feed fields</w:t>
      </w:r>
      <w:bookmarkEnd w:id="79"/>
    </w:p>
    <w:tbl>
      <w:tblPr>
        <w:tblStyle w:val="GridTable1Light-Accent310"/>
        <w:tblW w:w="9270" w:type="dxa"/>
        <w:tblInd w:w="108" w:type="dxa"/>
        <w:tblLook w:val="0420" w:firstRow="1" w:lastRow="0" w:firstColumn="0" w:lastColumn="0" w:noHBand="0" w:noVBand="1"/>
      </w:tblPr>
      <w:tblGrid>
        <w:gridCol w:w="1515"/>
        <w:gridCol w:w="1350"/>
        <w:gridCol w:w="1982"/>
        <w:gridCol w:w="4423"/>
      </w:tblGrid>
      <w:tr w:rsidR="00421419" w:rsidRPr="00D56C53" w14:paraId="66936BC2"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515" w:type="dxa"/>
            <w:noWrap/>
            <w:hideMark/>
          </w:tcPr>
          <w:p w14:paraId="686567AB"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1546F96B"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2" w:type="dxa"/>
            <w:noWrap/>
            <w:hideMark/>
          </w:tcPr>
          <w:p w14:paraId="5EDB3FBB" w14:textId="35CB3E41" w:rsidR="00421419" w:rsidRPr="00D56C53" w:rsidRDefault="00F77603" w:rsidP="00030B1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1C28DC2D"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3C253E95" w14:textId="77777777" w:rsidTr="00421419">
        <w:trPr>
          <w:trHeight w:val="300"/>
        </w:trPr>
        <w:tc>
          <w:tcPr>
            <w:tcW w:w="1515" w:type="dxa"/>
            <w:noWrap/>
            <w:hideMark/>
          </w:tcPr>
          <w:p w14:paraId="6A63EE34" w14:textId="3A1A5079"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MOBO_DATE</w:t>
            </w:r>
          </w:p>
        </w:tc>
        <w:tc>
          <w:tcPr>
            <w:tcW w:w="1350" w:type="dxa"/>
            <w:noWrap/>
            <w:hideMark/>
          </w:tcPr>
          <w:p w14:paraId="16B62E70"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66204797"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7F6761F0" w14:textId="3E769C8D"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for the closing balance</w:t>
            </w:r>
          </w:p>
        </w:tc>
      </w:tr>
      <w:tr w:rsidR="00421419" w:rsidRPr="00D56C53" w14:paraId="5FFF5E54" w14:textId="77777777" w:rsidTr="00421419">
        <w:trPr>
          <w:trHeight w:val="300"/>
        </w:trPr>
        <w:tc>
          <w:tcPr>
            <w:tcW w:w="1515" w:type="dxa"/>
            <w:noWrap/>
            <w:hideMark/>
          </w:tcPr>
          <w:p w14:paraId="26BFA464" w14:textId="78045564"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ORG_CODE</w:t>
            </w:r>
          </w:p>
        </w:tc>
        <w:tc>
          <w:tcPr>
            <w:tcW w:w="1350" w:type="dxa"/>
            <w:noWrap/>
            <w:hideMark/>
          </w:tcPr>
          <w:p w14:paraId="2112672C"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5A0CCA77"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37C01C03" w14:textId="5043F987" w:rsidR="00421419" w:rsidRPr="00295AF3" w:rsidRDefault="00421419" w:rsidP="00266547">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organization reference code (Both MPC and Outlet)</w:t>
            </w:r>
          </w:p>
        </w:tc>
      </w:tr>
      <w:tr w:rsidR="00421419" w:rsidRPr="00D56C53" w14:paraId="13A8B313" w14:textId="77777777" w:rsidTr="00421419">
        <w:trPr>
          <w:trHeight w:val="300"/>
        </w:trPr>
        <w:tc>
          <w:tcPr>
            <w:tcW w:w="1515" w:type="dxa"/>
            <w:noWrap/>
          </w:tcPr>
          <w:p w14:paraId="6B13CEA6" w14:textId="77777777" w:rsidR="00421419" w:rsidRPr="00295AF3" w:rsidRDefault="00421419" w:rsidP="00030B1C">
            <w:pPr>
              <w:spacing w:after="0"/>
              <w:ind w:left="0" w:right="0"/>
              <w:rPr>
                <w:sz w:val="20"/>
                <w:szCs w:val="20"/>
              </w:rPr>
            </w:pPr>
            <w:r w:rsidRPr="00295AF3">
              <w:rPr>
                <w:sz w:val="20"/>
                <w:szCs w:val="20"/>
              </w:rPr>
              <w:t>AMOUNT</w:t>
            </w:r>
          </w:p>
        </w:tc>
        <w:tc>
          <w:tcPr>
            <w:tcW w:w="1350" w:type="dxa"/>
            <w:noWrap/>
          </w:tcPr>
          <w:p w14:paraId="71EB959C"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75D783AB" w14:textId="38B6F9B2"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67E33D04" w14:textId="0DC539AE" w:rsidR="00421419" w:rsidRPr="00295AF3" w:rsidRDefault="00421419" w:rsidP="00266547">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balance amount for the date. (All wallet type and non-redeemed from blank voucher)</w:t>
            </w:r>
            <w:r>
              <w:rPr>
                <w:rFonts w:eastAsia="Times New Roman" w:cstheme="minorHAnsi"/>
                <w:color w:val="000000"/>
                <w:kern w:val="0"/>
                <w:sz w:val="20"/>
                <w:szCs w:val="20"/>
                <w:lang w:val="en-IN" w:eastAsia="en-IN"/>
                <w14:ligatures w14:val="none"/>
              </w:rPr>
              <w:t xml:space="preserve"> (Max 2 decimal points are allowed)</w:t>
            </w:r>
          </w:p>
        </w:tc>
      </w:tr>
    </w:tbl>
    <w:p w14:paraId="49EA939A" w14:textId="77777777" w:rsidR="00E14248" w:rsidRDefault="00E14248" w:rsidP="00E14248">
      <w:pPr>
        <w:rPr>
          <w:b/>
        </w:rPr>
      </w:pPr>
    </w:p>
    <w:p w14:paraId="472D6186" w14:textId="77777777" w:rsidR="00E14248" w:rsidRPr="005811F0" w:rsidRDefault="00E14248" w:rsidP="00E1424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E14248" w:rsidRPr="005811F0" w14:paraId="35E26A87" w14:textId="77777777" w:rsidTr="00030B1C">
        <w:tc>
          <w:tcPr>
            <w:tcW w:w="9350" w:type="dxa"/>
            <w:shd w:val="clear" w:color="auto" w:fill="F2F2F2" w:themeFill="background1" w:themeFillShade="F2"/>
          </w:tcPr>
          <w:p w14:paraId="33031EB5" w14:textId="15073FAD" w:rsidR="00E14248" w:rsidRPr="00534CD6" w:rsidRDefault="00266547" w:rsidP="00030B1C">
            <w:pPr>
              <w:spacing w:after="0"/>
              <w:ind w:left="0"/>
              <w:rPr>
                <w:rFonts w:cstheme="minorHAnsi"/>
                <w:sz w:val="18"/>
                <w:szCs w:val="18"/>
              </w:rPr>
            </w:pPr>
            <w:r>
              <w:rPr>
                <w:rFonts w:cstheme="minorHAnsi"/>
                <w:sz w:val="18"/>
                <w:szCs w:val="18"/>
              </w:rPr>
              <w:t>MOBO_DATE</w:t>
            </w:r>
            <w:r w:rsidR="00E14248">
              <w:rPr>
                <w:rFonts w:cstheme="minorHAnsi"/>
                <w:sz w:val="18"/>
                <w:szCs w:val="18"/>
              </w:rPr>
              <w:t>|</w:t>
            </w:r>
            <w:r>
              <w:rPr>
                <w:rFonts w:cstheme="minorHAnsi"/>
                <w:sz w:val="18"/>
                <w:szCs w:val="18"/>
              </w:rPr>
              <w:t>ORG_CODE</w:t>
            </w:r>
            <w:r w:rsidR="00E14248">
              <w:rPr>
                <w:rFonts w:cstheme="minorHAnsi"/>
                <w:sz w:val="18"/>
                <w:szCs w:val="18"/>
              </w:rPr>
              <w:t>|</w:t>
            </w:r>
            <w:r>
              <w:rPr>
                <w:rFonts w:cstheme="minorHAnsi"/>
                <w:sz w:val="18"/>
                <w:szCs w:val="18"/>
              </w:rPr>
              <w:t>AMOUNT</w:t>
            </w:r>
          </w:p>
          <w:p w14:paraId="19BDD51B" w14:textId="2D372B5D" w:rsidR="00E14248" w:rsidRPr="00534CD6" w:rsidRDefault="00E14248" w:rsidP="00030B1C">
            <w:pPr>
              <w:spacing w:after="0"/>
              <w:ind w:left="0"/>
              <w:rPr>
                <w:rFonts w:cstheme="minorHAnsi"/>
                <w:sz w:val="18"/>
                <w:szCs w:val="18"/>
              </w:rPr>
            </w:pPr>
            <w:r w:rsidRPr="00534CD6">
              <w:rPr>
                <w:rFonts w:cstheme="minorHAnsi"/>
                <w:sz w:val="18"/>
                <w:szCs w:val="18"/>
              </w:rPr>
              <w:t>20200504|17152860|</w:t>
            </w:r>
            <w:r>
              <w:rPr>
                <w:rFonts w:cstheme="minorHAnsi"/>
                <w:sz w:val="18"/>
                <w:szCs w:val="18"/>
              </w:rPr>
              <w:t>8765445</w:t>
            </w:r>
            <w:r w:rsidR="00266547">
              <w:rPr>
                <w:rFonts w:cstheme="minorHAnsi"/>
                <w:sz w:val="18"/>
                <w:szCs w:val="18"/>
              </w:rPr>
              <w:t>098.0</w:t>
            </w:r>
          </w:p>
          <w:p w14:paraId="22A52E00" w14:textId="3887561E" w:rsidR="00E14248" w:rsidRPr="005811F0" w:rsidRDefault="00E14248" w:rsidP="00266547">
            <w:pPr>
              <w:spacing w:after="0"/>
              <w:ind w:left="0"/>
              <w:rPr>
                <w:rFonts w:ascii="Consolas" w:hAnsi="Consolas"/>
              </w:rPr>
            </w:pPr>
            <w:r w:rsidRPr="00534CD6">
              <w:rPr>
                <w:rFonts w:cstheme="minorHAnsi"/>
                <w:sz w:val="18"/>
                <w:szCs w:val="18"/>
              </w:rPr>
              <w:t>20200504|17237761|</w:t>
            </w:r>
            <w:r>
              <w:rPr>
                <w:rFonts w:cstheme="minorHAnsi"/>
                <w:sz w:val="18"/>
                <w:szCs w:val="18"/>
              </w:rPr>
              <w:t>45678876</w:t>
            </w:r>
            <w:r w:rsidR="00266547">
              <w:rPr>
                <w:rFonts w:cstheme="minorHAnsi"/>
                <w:sz w:val="18"/>
                <w:szCs w:val="18"/>
              </w:rPr>
              <w:t>98.0</w:t>
            </w:r>
          </w:p>
        </w:tc>
      </w:tr>
    </w:tbl>
    <w:p w14:paraId="4A1D7D2E" w14:textId="5BF3174D" w:rsidR="00E14248" w:rsidRPr="00E641EB" w:rsidRDefault="00E14248" w:rsidP="00E14248">
      <w:pPr>
        <w:pStyle w:val="Heading3"/>
      </w:pPr>
      <w:bookmarkStart w:id="80" w:name="_Toc50007055"/>
      <w:r w:rsidRPr="00E641EB">
        <w:t>Processing result</w:t>
      </w:r>
      <w:r w:rsidR="00295AF3">
        <w:t xml:space="preserve"> &amp; Response</w:t>
      </w:r>
      <w:bookmarkEnd w:id="80"/>
    </w:p>
    <w:p w14:paraId="68583A21" w14:textId="77777777" w:rsidR="00E14248" w:rsidRPr="002F57BC" w:rsidRDefault="00E14248" w:rsidP="00E14248">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1BBAFDD3" w14:textId="77777777" w:rsidR="00E14248" w:rsidRPr="005811F0" w:rsidRDefault="00E14248" w:rsidP="00E1424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E14248" w:rsidRPr="005811F0" w14:paraId="05EAEF57" w14:textId="77777777" w:rsidTr="00030B1C">
        <w:tc>
          <w:tcPr>
            <w:tcW w:w="9278" w:type="dxa"/>
            <w:shd w:val="clear" w:color="auto" w:fill="F2F2F2" w:themeFill="background1" w:themeFillShade="F2"/>
          </w:tcPr>
          <w:p w14:paraId="6FA84876" w14:textId="3E6F439C" w:rsidR="00E14248" w:rsidRPr="00B30845" w:rsidRDefault="00266547" w:rsidP="00030B1C">
            <w:pPr>
              <w:spacing w:after="0"/>
              <w:ind w:left="0"/>
              <w:rPr>
                <w:rFonts w:cstheme="minorHAnsi"/>
                <w:sz w:val="18"/>
                <w:szCs w:val="18"/>
              </w:rPr>
            </w:pPr>
            <w:r>
              <w:rPr>
                <w:rFonts w:cstheme="minorHAnsi"/>
                <w:sz w:val="18"/>
                <w:szCs w:val="18"/>
              </w:rPr>
              <w:t>MOBO_DATE|ORG_CODE|AMOUNT</w:t>
            </w:r>
            <w:r w:rsidR="00E14248">
              <w:rPr>
                <w:rFonts w:cstheme="minorHAnsi"/>
                <w:sz w:val="18"/>
                <w:szCs w:val="18"/>
              </w:rPr>
              <w:t>|</w:t>
            </w:r>
            <w:r w:rsidR="00E14248" w:rsidRPr="00F445B1">
              <w:rPr>
                <w:rFonts w:cstheme="minorHAnsi"/>
                <w:sz w:val="18"/>
                <w:szCs w:val="18"/>
              </w:rPr>
              <w:t>ERROR_CODE|ERROR_MESSAGE</w:t>
            </w:r>
          </w:p>
          <w:p w14:paraId="25F0DBA4" w14:textId="32A0A28F" w:rsidR="00E14248" w:rsidRPr="00B30845" w:rsidRDefault="00266547" w:rsidP="00030B1C">
            <w:pPr>
              <w:spacing w:after="0"/>
              <w:ind w:left="0"/>
              <w:rPr>
                <w:rFonts w:cstheme="minorHAnsi"/>
                <w:sz w:val="18"/>
                <w:szCs w:val="18"/>
              </w:rPr>
            </w:pPr>
            <w:r w:rsidRPr="00534CD6">
              <w:rPr>
                <w:rFonts w:cstheme="minorHAnsi"/>
                <w:sz w:val="18"/>
                <w:szCs w:val="18"/>
              </w:rPr>
              <w:t>20200504||</w:t>
            </w:r>
            <w:r>
              <w:rPr>
                <w:rFonts w:cstheme="minorHAnsi"/>
                <w:sz w:val="18"/>
                <w:szCs w:val="18"/>
              </w:rPr>
              <w:t>8765445098.0|1001|Mandatory Field ORG_CODE</w:t>
            </w:r>
            <w:r w:rsidR="00E14248">
              <w:rPr>
                <w:rFonts w:cstheme="minorHAnsi"/>
                <w:sz w:val="18"/>
                <w:szCs w:val="18"/>
              </w:rPr>
              <w:t xml:space="preserve"> is missing</w:t>
            </w:r>
          </w:p>
          <w:p w14:paraId="2426F753" w14:textId="442BEE33" w:rsidR="00E14248" w:rsidRPr="005811F0" w:rsidRDefault="00266547" w:rsidP="00030B1C">
            <w:pPr>
              <w:spacing w:after="0"/>
              <w:ind w:left="0"/>
              <w:rPr>
                <w:rFonts w:ascii="Consolas" w:hAnsi="Consolas"/>
              </w:rPr>
            </w:pPr>
            <w:r w:rsidRPr="00534CD6">
              <w:rPr>
                <w:rFonts w:cstheme="minorHAnsi"/>
                <w:sz w:val="18"/>
                <w:szCs w:val="18"/>
              </w:rPr>
              <w:t>20200504|17237761|</w:t>
            </w:r>
            <w:r>
              <w:rPr>
                <w:rFonts w:cstheme="minorHAnsi"/>
                <w:sz w:val="18"/>
                <w:szCs w:val="18"/>
              </w:rPr>
              <w:t>4567887698.0</w:t>
            </w:r>
            <w:r w:rsidR="00E14248">
              <w:rPr>
                <w:rFonts w:cstheme="minorHAnsi"/>
                <w:sz w:val="18"/>
                <w:szCs w:val="18"/>
              </w:rPr>
              <w:t>|1002|Given</w:t>
            </w:r>
            <w:r>
              <w:rPr>
                <w:rFonts w:cstheme="minorHAnsi"/>
                <w:sz w:val="18"/>
                <w:szCs w:val="18"/>
              </w:rPr>
              <w:t xml:space="preserve"> ORG_CODE</w:t>
            </w:r>
            <w:r w:rsidR="00E14248">
              <w:rPr>
                <w:rFonts w:cstheme="minorHAnsi"/>
                <w:sz w:val="18"/>
                <w:szCs w:val="18"/>
              </w:rPr>
              <w:t xml:space="preserve"> is not available in system</w:t>
            </w:r>
          </w:p>
        </w:tc>
      </w:tr>
    </w:tbl>
    <w:p w14:paraId="20EC9B53" w14:textId="7290CEBE" w:rsidR="00295AF3" w:rsidRDefault="00E14248" w:rsidP="00E14248">
      <w:r w:rsidRPr="005811F0">
        <w:t xml:space="preserve"> </w:t>
      </w:r>
    </w:p>
    <w:p w14:paraId="3858324E" w14:textId="77777777" w:rsidR="00295AF3" w:rsidRDefault="00295AF3">
      <w:pPr>
        <w:spacing w:after="240" w:line="252" w:lineRule="auto"/>
        <w:ind w:left="0" w:right="0"/>
      </w:pPr>
      <w:r>
        <w:br w:type="page"/>
      </w:r>
    </w:p>
    <w:p w14:paraId="5D3A40FF" w14:textId="6FAABE6D" w:rsidR="002169CE" w:rsidRDefault="002169CE" w:rsidP="00191614">
      <w:pPr>
        <w:pStyle w:val="Heading2"/>
        <w:ind w:left="0"/>
      </w:pPr>
      <w:bookmarkStart w:id="81" w:name="_Toc50007056"/>
      <w:r>
        <w:lastRenderedPageBreak/>
        <w:t>PREPAID SERVICE REVENUE (INTHDP008)</w:t>
      </w:r>
      <w:bookmarkEnd w:id="81"/>
    </w:p>
    <w:tbl>
      <w:tblPr>
        <w:tblStyle w:val="GridTable1Light-Accent310"/>
        <w:tblW w:w="9293" w:type="dxa"/>
        <w:tblInd w:w="85" w:type="dxa"/>
        <w:tblLayout w:type="fixed"/>
        <w:tblLook w:val="0480" w:firstRow="0" w:lastRow="0" w:firstColumn="1" w:lastColumn="0" w:noHBand="0" w:noVBand="1"/>
      </w:tblPr>
      <w:tblGrid>
        <w:gridCol w:w="2766"/>
        <w:gridCol w:w="6527"/>
      </w:tblGrid>
      <w:tr w:rsidR="002169CE" w:rsidRPr="00C47003" w14:paraId="5F85ABA5"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EDC70B2" w14:textId="77777777" w:rsidR="002169CE" w:rsidRPr="00C47003" w:rsidRDefault="002169CE" w:rsidP="00030B1C">
            <w:pPr>
              <w:spacing w:after="0" w:line="276" w:lineRule="auto"/>
              <w:rPr>
                <w:b w:val="0"/>
                <w:bCs w:val="0"/>
              </w:rPr>
            </w:pPr>
            <w:r w:rsidRPr="00C47003">
              <w:t>INTERFACE TYPE</w:t>
            </w:r>
            <w:r>
              <w:t>:</w:t>
            </w:r>
          </w:p>
        </w:tc>
        <w:tc>
          <w:tcPr>
            <w:tcW w:w="6527" w:type="dxa"/>
          </w:tcPr>
          <w:p w14:paraId="09DC3263" w14:textId="77777777" w:rsidR="002169CE" w:rsidRPr="00C47003"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2169CE" w:rsidRPr="00C47003" w14:paraId="031C6FB9"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2616D52D" w14:textId="77777777" w:rsidR="002169CE" w:rsidRPr="00C47003" w:rsidRDefault="002169CE" w:rsidP="00030B1C">
            <w:pPr>
              <w:spacing w:after="0" w:line="276" w:lineRule="auto"/>
              <w:rPr>
                <w:b w:val="0"/>
                <w:bCs w:val="0"/>
              </w:rPr>
            </w:pPr>
            <w:r w:rsidRPr="00C47003">
              <w:t>INTERFACE METHOD</w:t>
            </w:r>
            <w:r>
              <w:t>:</w:t>
            </w:r>
          </w:p>
        </w:tc>
        <w:tc>
          <w:tcPr>
            <w:tcW w:w="6527" w:type="dxa"/>
          </w:tcPr>
          <w:p w14:paraId="54FCD8F7" w14:textId="77777777" w:rsidR="002169CE" w:rsidRPr="00C47003"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2169CE" w:rsidRPr="00C47003" w14:paraId="66F4654B"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4F6C693" w14:textId="62FB1568" w:rsidR="002169CE" w:rsidRPr="00C47003" w:rsidRDefault="00EB0CED" w:rsidP="00030B1C">
            <w:pPr>
              <w:spacing w:after="0" w:line="276" w:lineRule="auto"/>
              <w:rPr>
                <w:b w:val="0"/>
                <w:bCs w:val="0"/>
              </w:rPr>
            </w:pPr>
            <w:r>
              <w:t>SOURCE</w:t>
            </w:r>
            <w:r w:rsidR="002169CE" w:rsidRPr="00C47003">
              <w:t xml:space="preserve"> </w:t>
            </w:r>
            <w:r w:rsidR="002169CE">
              <w:t>S</w:t>
            </w:r>
            <w:r w:rsidR="002169CE" w:rsidRPr="00C47003">
              <w:t>YSTEM</w:t>
            </w:r>
            <w:r w:rsidR="002169CE">
              <w:t>:</w:t>
            </w:r>
          </w:p>
        </w:tc>
        <w:tc>
          <w:tcPr>
            <w:tcW w:w="6527" w:type="dxa"/>
          </w:tcPr>
          <w:p w14:paraId="3A2CE25A" w14:textId="77777777" w:rsidR="002169CE" w:rsidRPr="00C47003"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2169CE" w:rsidRPr="00C47003" w14:paraId="0F1277D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8DEDCD7" w14:textId="77777777" w:rsidR="002169CE" w:rsidRPr="00C47003" w:rsidRDefault="002169CE" w:rsidP="00030B1C">
            <w:pPr>
              <w:spacing w:after="0" w:line="276" w:lineRule="auto"/>
              <w:rPr>
                <w:b w:val="0"/>
                <w:bCs w:val="0"/>
              </w:rPr>
            </w:pPr>
            <w:r>
              <w:t>RESPONDER</w:t>
            </w:r>
            <w:r w:rsidRPr="00C47003">
              <w:t xml:space="preserve"> SYSTEM</w:t>
            </w:r>
            <w:r>
              <w:t>:</w:t>
            </w:r>
          </w:p>
        </w:tc>
        <w:tc>
          <w:tcPr>
            <w:tcW w:w="6527" w:type="dxa"/>
          </w:tcPr>
          <w:p w14:paraId="28CB01D8" w14:textId="77777777" w:rsidR="002169CE" w:rsidRPr="00C47003"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2169CE" w:rsidRPr="00C47003" w14:paraId="5A25BE74"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28D1C32" w14:textId="77777777" w:rsidR="002169CE" w:rsidRDefault="002169CE" w:rsidP="00030B1C">
            <w:pPr>
              <w:spacing w:after="0" w:line="276" w:lineRule="auto"/>
            </w:pPr>
            <w:r>
              <w:t>FILE FREQUENCY</w:t>
            </w:r>
          </w:p>
        </w:tc>
        <w:tc>
          <w:tcPr>
            <w:tcW w:w="6527" w:type="dxa"/>
          </w:tcPr>
          <w:p w14:paraId="0A7F8BE0" w14:textId="77777777" w:rsidR="002169CE"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2169CE" w:rsidRPr="00C47003" w14:paraId="5123D055"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5085D2D" w14:textId="77777777" w:rsidR="002169CE" w:rsidRDefault="002169CE" w:rsidP="00030B1C">
            <w:pPr>
              <w:spacing w:after="0" w:line="276" w:lineRule="auto"/>
            </w:pPr>
            <w:r>
              <w:t>DATA PERIOD</w:t>
            </w:r>
          </w:p>
        </w:tc>
        <w:tc>
          <w:tcPr>
            <w:tcW w:w="6527" w:type="dxa"/>
          </w:tcPr>
          <w:p w14:paraId="5CEB7CE9" w14:textId="77777777" w:rsidR="002169CE"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4AB0270A"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9207A0F" w14:textId="1D0EE3AC" w:rsidR="0034309D" w:rsidRDefault="0034309D" w:rsidP="0034309D">
            <w:pPr>
              <w:spacing w:after="0" w:line="276" w:lineRule="auto"/>
            </w:pPr>
            <w:r>
              <w:t>ORIGINAL DATA SOURCE:</w:t>
            </w:r>
          </w:p>
        </w:tc>
        <w:tc>
          <w:tcPr>
            <w:tcW w:w="6527" w:type="dxa"/>
          </w:tcPr>
          <w:p w14:paraId="6DF77E2B" w14:textId="5F410C28"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17D5F674" w14:textId="21A1DC74" w:rsidR="002169CE" w:rsidRDefault="002169CE" w:rsidP="00295AF3">
      <w:pPr>
        <w:pStyle w:val="Heading3"/>
      </w:pPr>
      <w:bookmarkStart w:id="82" w:name="_Toc50007057"/>
      <w:r w:rsidRPr="005811F0">
        <w:t>Context goal</w:t>
      </w:r>
      <w:bookmarkEnd w:id="82"/>
    </w:p>
    <w:p w14:paraId="065C8D9F" w14:textId="054E6934" w:rsidR="002169CE" w:rsidRDefault="002169CE" w:rsidP="004C5D32">
      <w:pPr>
        <w:numPr>
          <w:ilvl w:val="0"/>
          <w:numId w:val="26"/>
        </w:numPr>
        <w:spacing w:after="0"/>
        <w:ind w:right="0"/>
        <w:jc w:val="both"/>
      </w:pPr>
      <w:r>
        <w:t>HADOOP will share the daily file to MOBII which contains all type of prepaid revenu</w:t>
      </w:r>
      <w:r w:rsidR="00E315D2">
        <w:t>e types and gross revenue value</w:t>
      </w:r>
      <w:r>
        <w:t>.</w:t>
      </w:r>
    </w:p>
    <w:p w14:paraId="7B5E0034" w14:textId="77777777" w:rsidR="00DB311B" w:rsidRDefault="00DB311B" w:rsidP="004C5D32">
      <w:pPr>
        <w:numPr>
          <w:ilvl w:val="0"/>
          <w:numId w:val="26"/>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681A81FD" w14:textId="3BA97EAA" w:rsidR="002169CE" w:rsidRDefault="002169CE" w:rsidP="004C5D32">
      <w:pPr>
        <w:numPr>
          <w:ilvl w:val="0"/>
          <w:numId w:val="26"/>
        </w:numPr>
        <w:spacing w:after="0"/>
        <w:ind w:right="0"/>
        <w:jc w:val="both"/>
      </w:pPr>
      <w:r>
        <w:t xml:space="preserve">MOBII always consider latest processed file records, when MOBII receive same </w:t>
      </w:r>
      <w:r w:rsidRPr="00446917">
        <w:t>DATE</w:t>
      </w:r>
      <w:r>
        <w:t xml:space="preserve"> and SITE_ID in latest file it will replace the previously stored transaction value.</w:t>
      </w:r>
    </w:p>
    <w:p w14:paraId="5BF9A40B" w14:textId="6979FE9B" w:rsidR="002169CE" w:rsidRDefault="002169CE" w:rsidP="004C5D32">
      <w:pPr>
        <w:numPr>
          <w:ilvl w:val="0"/>
          <w:numId w:val="26"/>
        </w:numPr>
        <w:spacing w:after="0"/>
        <w:ind w:right="0"/>
        <w:jc w:val="both"/>
      </w:pPr>
      <w:r>
        <w:t>If MOBII found any duplicate row (DATE|SITE_ID) within the file then it will consider only first record and upcoming records will be rejected with reason duplicate transaction found.</w:t>
      </w:r>
    </w:p>
    <w:p w14:paraId="131731BC" w14:textId="4743A274" w:rsidR="002169CE" w:rsidRDefault="002169CE" w:rsidP="004C5D32">
      <w:pPr>
        <w:numPr>
          <w:ilvl w:val="0"/>
          <w:numId w:val="26"/>
        </w:numPr>
        <w:spacing w:after="0"/>
        <w:ind w:right="0"/>
        <w:jc w:val="both"/>
      </w:pPr>
      <w:r>
        <w:t>This file data is used for MPC Incentive and if required can also be used other functions from upcoming change request.</w:t>
      </w:r>
    </w:p>
    <w:p w14:paraId="77BB099A" w14:textId="77777777" w:rsidR="000413FE" w:rsidRDefault="000413FE" w:rsidP="000413FE">
      <w:pPr>
        <w:numPr>
          <w:ilvl w:val="0"/>
          <w:numId w:val="26"/>
        </w:numPr>
        <w:spacing w:after="0"/>
        <w:ind w:right="0"/>
        <w:jc w:val="both"/>
      </w:pPr>
      <w:bookmarkStart w:id="83" w:name="_Toc50007058"/>
      <w:r>
        <w:t>HADOOP must push file to the MOBII path daily before 2AM with latest updated records. MOBII scheduler will pick pushed files for process.</w:t>
      </w:r>
    </w:p>
    <w:p w14:paraId="5D6C6090" w14:textId="77777777" w:rsidR="000413FE" w:rsidRPr="005811F0" w:rsidRDefault="000413FE" w:rsidP="000413FE">
      <w:pPr>
        <w:numPr>
          <w:ilvl w:val="0"/>
          <w:numId w:val="26"/>
        </w:numPr>
        <w:spacing w:after="0"/>
        <w:ind w:right="0"/>
        <w:jc w:val="both"/>
      </w:pPr>
      <w:r>
        <w:t>Files from Landing path will be deleted, after copied by MOBII from Landing to Actual (A) path.</w:t>
      </w:r>
    </w:p>
    <w:p w14:paraId="4272CFAF" w14:textId="77777777" w:rsidR="002169CE" w:rsidRDefault="002169CE" w:rsidP="00295AF3">
      <w:pPr>
        <w:pStyle w:val="Heading3"/>
      </w:pPr>
      <w:r w:rsidRPr="005811F0">
        <w:t>Pre-conditions</w:t>
      </w:r>
      <w:bookmarkEnd w:id="83"/>
    </w:p>
    <w:p w14:paraId="499646A3" w14:textId="77777777" w:rsidR="002169CE" w:rsidRDefault="002169CE" w:rsidP="004C5D32">
      <w:pPr>
        <w:pStyle w:val="ListParagraph"/>
        <w:numPr>
          <w:ilvl w:val="0"/>
          <w:numId w:val="27"/>
        </w:numPr>
      </w:pPr>
      <w:r>
        <w:t>Server path is accessible by HADOOP.</w:t>
      </w:r>
    </w:p>
    <w:p w14:paraId="2520C1CB" w14:textId="27D54518" w:rsidR="002169CE" w:rsidRPr="004B07D0" w:rsidRDefault="002169CE" w:rsidP="004C5D32">
      <w:pPr>
        <w:pStyle w:val="ListParagraph"/>
        <w:numPr>
          <w:ilvl w:val="0"/>
          <w:numId w:val="27"/>
        </w:numPr>
      </w:pPr>
      <w:r>
        <w:t xml:space="preserve">All </w:t>
      </w:r>
      <w:r w:rsidR="00294C2C">
        <w:t>SIT</w:t>
      </w:r>
      <w:r>
        <w:t>E</w:t>
      </w:r>
      <w:r w:rsidR="00294C2C">
        <w:t>_ID</w:t>
      </w:r>
      <w:r>
        <w:t xml:space="preserve"> must be pre-created in MOBII.</w:t>
      </w:r>
    </w:p>
    <w:p w14:paraId="74B755C5" w14:textId="77777777" w:rsidR="002169CE" w:rsidRPr="005811F0" w:rsidRDefault="002169CE" w:rsidP="00295AF3">
      <w:pPr>
        <w:pStyle w:val="Heading3"/>
        <w:rPr>
          <w:highlight w:val="yellow"/>
        </w:rPr>
      </w:pPr>
      <w:bookmarkStart w:id="84" w:name="_Toc50007059"/>
      <w:r w:rsidRPr="005811F0">
        <w:t>Post-conditions</w:t>
      </w:r>
      <w:bookmarkEnd w:id="84"/>
    </w:p>
    <w:p w14:paraId="38625C48" w14:textId="51043CA0" w:rsidR="002169CE" w:rsidRDefault="00294C2C" w:rsidP="004C5D32">
      <w:pPr>
        <w:pStyle w:val="ListParagraph"/>
        <w:numPr>
          <w:ilvl w:val="0"/>
          <w:numId w:val="28"/>
        </w:numPr>
        <w:rPr>
          <w:rFonts w:eastAsiaTheme="majorEastAsia"/>
        </w:rPr>
      </w:pPr>
      <w:r>
        <w:rPr>
          <w:rFonts w:eastAsiaTheme="majorEastAsia"/>
        </w:rPr>
        <w:t>Revenue</w:t>
      </w:r>
      <w:r w:rsidR="002169CE">
        <w:rPr>
          <w:rFonts w:eastAsiaTheme="majorEastAsia"/>
        </w:rPr>
        <w:t xml:space="preserve"> amount will be stored in MOBII against given </w:t>
      </w:r>
      <w:r>
        <w:rPr>
          <w:rFonts w:eastAsiaTheme="majorEastAsia"/>
        </w:rPr>
        <w:t>site</w:t>
      </w:r>
      <w:r w:rsidR="002169CE">
        <w:rPr>
          <w:rFonts w:eastAsiaTheme="majorEastAsia"/>
        </w:rPr>
        <w:t xml:space="preserve"> reference.</w:t>
      </w:r>
    </w:p>
    <w:p w14:paraId="42F5D104" w14:textId="702127A1" w:rsidR="002169CE" w:rsidRDefault="002169CE" w:rsidP="00295AF3">
      <w:pPr>
        <w:pStyle w:val="Heading3"/>
      </w:pPr>
      <w:bookmarkStart w:id="85" w:name="_Toc50007060"/>
      <w:r>
        <w:t>File naming</w:t>
      </w:r>
      <w:bookmarkEnd w:id="85"/>
    </w:p>
    <w:p w14:paraId="6B605068" w14:textId="5CD20FC1" w:rsidR="002169CE" w:rsidRPr="00236832" w:rsidRDefault="00307B64" w:rsidP="00AB0D35">
      <w:pPr>
        <w:spacing w:after="0"/>
        <w:rPr>
          <w:rFonts w:eastAsiaTheme="majorEastAsia"/>
        </w:rPr>
      </w:pPr>
      <w:proofErr w:type="spellStart"/>
      <w:r w:rsidRPr="00307B64">
        <w:rPr>
          <w:rFonts w:eastAsiaTheme="majorEastAsia"/>
        </w:rPr>
        <w:t>total_revenue</w:t>
      </w:r>
      <w:proofErr w:type="spellEnd"/>
      <w:r w:rsidR="002169CE" w:rsidRPr="00E7010B">
        <w:rPr>
          <w:rFonts w:eastAsiaTheme="majorEastAsia"/>
        </w:rPr>
        <w:t>_</w:t>
      </w:r>
      <w:r w:rsidR="002169CE" w:rsidRPr="00236832">
        <w:rPr>
          <w:rFonts w:eastAsiaTheme="majorEastAsia"/>
        </w:rPr>
        <w:t xml:space="preserve">&lt;YYYYMMDDHH24MISS&gt;.csv.gz </w:t>
      </w:r>
    </w:p>
    <w:p w14:paraId="68F98A55" w14:textId="77777777" w:rsidR="002169CE" w:rsidRDefault="002169CE" w:rsidP="00AB0D35">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483CD617" w14:textId="35121036" w:rsidR="002169CE" w:rsidRDefault="002169CE" w:rsidP="00AB0D35">
      <w:pPr>
        <w:pStyle w:val="ListParagraph"/>
        <w:numPr>
          <w:ilvl w:val="0"/>
          <w:numId w:val="8"/>
        </w:numPr>
        <w:spacing w:after="0"/>
        <w:rPr>
          <w:rFonts w:eastAsiaTheme="majorEastAsia"/>
        </w:rPr>
      </w:pPr>
      <w:r>
        <w:rPr>
          <w:rFonts w:eastAsiaTheme="majorEastAsia"/>
        </w:rPr>
        <w:t xml:space="preserve">Sample Actual File Name is </w:t>
      </w:r>
      <w:r w:rsidR="00307B64" w:rsidRPr="00F72BAB">
        <w:rPr>
          <w:rFonts w:eastAsiaTheme="majorEastAsia"/>
          <w:i/>
          <w:iCs/>
        </w:rPr>
        <w:t>total_revenue</w:t>
      </w:r>
      <w:r w:rsidRPr="00F72BAB">
        <w:rPr>
          <w:rFonts w:eastAsiaTheme="majorEastAsia"/>
          <w:i/>
          <w:iCs/>
        </w:rPr>
        <w:t>_20200203013512.csv.gz</w:t>
      </w:r>
    </w:p>
    <w:p w14:paraId="60EE09D1" w14:textId="7FC7B140" w:rsidR="002169CE" w:rsidRPr="00236832" w:rsidRDefault="002169CE" w:rsidP="00AB0D35">
      <w:pPr>
        <w:pStyle w:val="ListParagraph"/>
        <w:numPr>
          <w:ilvl w:val="0"/>
          <w:numId w:val="8"/>
        </w:numPr>
        <w:spacing w:after="0"/>
        <w:rPr>
          <w:rFonts w:eastAsiaTheme="majorEastAsia"/>
        </w:rPr>
      </w:pPr>
      <w:r>
        <w:rPr>
          <w:rFonts w:eastAsiaTheme="majorEastAsia"/>
        </w:rPr>
        <w:t xml:space="preserve">Sample Control File Name is </w:t>
      </w:r>
      <w:r w:rsidR="00307B64" w:rsidRPr="00F72BAB">
        <w:rPr>
          <w:rFonts w:eastAsiaTheme="majorEastAsia"/>
          <w:i/>
          <w:iCs/>
        </w:rPr>
        <w:t>total_revenue</w:t>
      </w:r>
      <w:r w:rsidRPr="00F72BAB">
        <w:rPr>
          <w:rFonts w:eastAsiaTheme="majorEastAsia"/>
          <w:i/>
          <w:iCs/>
        </w:rPr>
        <w:t>_20200203013512.ctl.gz</w:t>
      </w:r>
    </w:p>
    <w:p w14:paraId="26FB927C" w14:textId="1288FE20" w:rsidR="002169CE" w:rsidRPr="005811F0" w:rsidRDefault="002169CE" w:rsidP="00295AF3">
      <w:pPr>
        <w:pStyle w:val="Heading3"/>
      </w:pPr>
      <w:bookmarkStart w:id="86" w:name="_Toc50007061"/>
      <w:r w:rsidRPr="00295AF3">
        <w:t>File</w:t>
      </w:r>
      <w:r>
        <w:t xml:space="preserve"> P</w:t>
      </w:r>
      <w:r w:rsidRPr="005811F0">
        <w:t>ath</w:t>
      </w:r>
      <w:bookmarkEnd w:id="86"/>
    </w:p>
    <w:p w14:paraId="6182ED90" w14:textId="68930339" w:rsidR="002169CE" w:rsidRPr="00A20C67" w:rsidRDefault="00AB0D35" w:rsidP="00AB0D35">
      <w:pPr>
        <w:spacing w:after="0"/>
        <w:rPr>
          <w:rFonts w:cstheme="minorHAnsi"/>
        </w:rPr>
      </w:pPr>
      <w:r w:rsidRPr="00A20C67">
        <w:rPr>
          <w:rFonts w:cstheme="minorHAnsi"/>
        </w:rPr>
        <w:t>Landing</w:t>
      </w:r>
      <w:r w:rsidR="002169CE" w:rsidRPr="00A20C67">
        <w:rPr>
          <w:rFonts w:cstheme="minorHAnsi"/>
        </w:rPr>
        <w:t>:</w:t>
      </w:r>
      <w:r w:rsidRPr="00A20C67">
        <w:rPr>
          <w:rFonts w:cstheme="minorHAnsi"/>
        </w:rPr>
        <w:tab/>
      </w:r>
      <w:r w:rsidR="00EC2B43" w:rsidRPr="00A20C67">
        <w:rPr>
          <w:rFonts w:cstheme="minorHAnsi"/>
          <w:color w:val="000000"/>
          <w:shd w:val="clear" w:color="auto" w:fill="FFFFFF"/>
        </w:rPr>
        <w:t>/home/</w:t>
      </w:r>
      <w:proofErr w:type="spellStart"/>
      <w:r w:rsidR="00EC2B43" w:rsidRPr="00A20C67">
        <w:rPr>
          <w:rFonts w:cstheme="minorHAnsi"/>
          <w:color w:val="000000"/>
          <w:shd w:val="clear" w:color="auto" w:fill="FFFFFF"/>
        </w:rPr>
        <w:t>hdp</w:t>
      </w:r>
      <w:r w:rsidR="002169CE" w:rsidRPr="00A20C67">
        <w:rPr>
          <w:rFonts w:cstheme="minorHAnsi"/>
          <w:color w:val="000000"/>
          <w:shd w:val="clear" w:color="auto" w:fill="FFFFFF"/>
        </w:rPr>
        <w:t>user</w:t>
      </w:r>
      <w:proofErr w:type="spellEnd"/>
      <w:r w:rsidR="002169CE" w:rsidRPr="00A20C67">
        <w:rPr>
          <w:rFonts w:cstheme="minorHAnsi"/>
          <w:color w:val="000000"/>
          <w:shd w:val="clear" w:color="auto" w:fill="FFFFFF"/>
        </w:rPr>
        <w:t>/interfaces/HADOOP/</w:t>
      </w:r>
      <w:proofErr w:type="spellStart"/>
      <w:r w:rsidR="002169CE" w:rsidRPr="00A20C67">
        <w:rPr>
          <w:rFonts w:cstheme="minorHAnsi"/>
          <w:color w:val="000000"/>
          <w:shd w:val="clear" w:color="auto" w:fill="FFFFFF"/>
        </w:rPr>
        <w:t>master_files</w:t>
      </w:r>
      <w:proofErr w:type="spellEnd"/>
      <w:r w:rsidR="002169CE" w:rsidRPr="00A20C67">
        <w:rPr>
          <w:rFonts w:cstheme="minorHAnsi"/>
          <w:color w:val="000000"/>
          <w:shd w:val="clear" w:color="auto" w:fill="FFFFFF"/>
        </w:rPr>
        <w:t>/</w:t>
      </w:r>
      <w:proofErr w:type="spellStart"/>
      <w:r w:rsidR="00307B64" w:rsidRPr="00A20C67">
        <w:rPr>
          <w:rFonts w:cstheme="minorHAnsi"/>
          <w:color w:val="000000"/>
          <w:shd w:val="clear" w:color="auto" w:fill="FFFFFF"/>
        </w:rPr>
        <w:t>total_revenue</w:t>
      </w:r>
      <w:proofErr w:type="spellEnd"/>
      <w:r w:rsidR="002169CE" w:rsidRPr="00A20C67">
        <w:rPr>
          <w:rFonts w:cstheme="minorHAnsi"/>
          <w:color w:val="000000"/>
          <w:shd w:val="clear" w:color="auto" w:fill="FFFFFF"/>
        </w:rPr>
        <w:t>/</w:t>
      </w:r>
    </w:p>
    <w:p w14:paraId="1F34CEC4" w14:textId="4E7FD3F0" w:rsidR="002169CE" w:rsidRPr="00A20C67" w:rsidRDefault="00AB0D35" w:rsidP="00AB0D35">
      <w:pPr>
        <w:spacing w:after="0"/>
        <w:rPr>
          <w:rFonts w:cstheme="minorHAnsi"/>
        </w:rPr>
      </w:pPr>
      <w:r w:rsidRPr="00A20C67">
        <w:rPr>
          <w:rFonts w:cstheme="minorHAnsi"/>
        </w:rPr>
        <w:t>Actual</w:t>
      </w:r>
      <w:r w:rsidR="00A20C67">
        <w:rPr>
          <w:rFonts w:cstheme="minorHAnsi"/>
        </w:rPr>
        <w:t xml:space="preserve"> (A)</w:t>
      </w:r>
      <w:r w:rsidR="002169CE" w:rsidRPr="00A20C67">
        <w:rPr>
          <w:rFonts w:cstheme="minorHAnsi"/>
        </w:rPr>
        <w:t>:</w:t>
      </w:r>
      <w:r w:rsidRPr="00A20C67">
        <w:rPr>
          <w:rFonts w:cstheme="minorHAnsi"/>
        </w:rPr>
        <w:tab/>
      </w:r>
      <w:r w:rsidR="002169CE" w:rsidRPr="00A20C67">
        <w:rPr>
          <w:rFonts w:cstheme="minorHAnsi"/>
          <w:color w:val="000000"/>
          <w:shd w:val="clear" w:color="auto" w:fill="FFFFFF"/>
        </w:rPr>
        <w:t>/snoc/interfaces/S-NOC/interfaces/master_file/HADOOP/</w:t>
      </w:r>
      <w:r w:rsidR="00307B64" w:rsidRPr="00A20C67">
        <w:rPr>
          <w:rFonts w:cstheme="minorHAnsi"/>
          <w:color w:val="000000"/>
          <w:shd w:val="clear" w:color="auto" w:fill="FFFFFF"/>
        </w:rPr>
        <w:t>total_revenue/</w:t>
      </w:r>
    </w:p>
    <w:p w14:paraId="214BE36B" w14:textId="031443A6" w:rsidR="00AB0D35" w:rsidRPr="00A20C67" w:rsidRDefault="00AB0D35" w:rsidP="00AB0D35">
      <w:pPr>
        <w:spacing w:after="0"/>
        <w:rPr>
          <w:rFonts w:cstheme="minorHAnsi"/>
        </w:rPr>
      </w:pPr>
      <w:r w:rsidRPr="00A20C67">
        <w:rPr>
          <w:rFonts w:cstheme="minorHAnsi"/>
        </w:rPr>
        <w:t>Rejected</w:t>
      </w:r>
      <w:r w:rsidR="00A20C67">
        <w:rPr>
          <w:rFonts w:cstheme="minorHAnsi"/>
        </w:rPr>
        <w:t xml:space="preserve"> (R)</w:t>
      </w:r>
      <w:r w:rsidRPr="00A20C67">
        <w:rPr>
          <w:rFonts w:cstheme="minorHAnsi"/>
        </w:rPr>
        <w:t>:</w:t>
      </w:r>
      <w:r w:rsidRPr="00A20C67">
        <w:rPr>
          <w:rFonts w:cstheme="minorHAnsi"/>
        </w:rPr>
        <w:tab/>
      </w:r>
      <w:r w:rsidRPr="00A20C67">
        <w:rPr>
          <w:rFonts w:cstheme="minorHAnsi"/>
          <w:color w:val="000000"/>
          <w:shd w:val="clear" w:color="auto" w:fill="FFFFFF"/>
        </w:rPr>
        <w:t>/snoc/interfaces/S-NOC/interfaces/rejected_file/HADOOP/total_revenue/</w:t>
      </w:r>
    </w:p>
    <w:p w14:paraId="47ECE66E" w14:textId="17729D20" w:rsidR="002169CE" w:rsidRPr="00A20C67" w:rsidRDefault="00A20C67" w:rsidP="00AB0D35">
      <w:pPr>
        <w:spacing w:after="0"/>
        <w:rPr>
          <w:rFonts w:cstheme="minorHAnsi"/>
        </w:rPr>
      </w:pPr>
      <w:r>
        <w:rPr>
          <w:rFonts w:cstheme="minorHAnsi"/>
        </w:rPr>
        <w:t>B</w:t>
      </w:r>
      <w:r w:rsidR="002169CE" w:rsidRPr="00A20C67">
        <w:rPr>
          <w:rFonts w:cstheme="minorHAnsi"/>
        </w:rPr>
        <w:t>ackup</w:t>
      </w:r>
      <w:r>
        <w:rPr>
          <w:rFonts w:cstheme="minorHAnsi"/>
        </w:rPr>
        <w:t xml:space="preserve"> (A)</w:t>
      </w:r>
      <w:r w:rsidR="002169CE" w:rsidRPr="00A20C67">
        <w:rPr>
          <w:rFonts w:cstheme="minorHAnsi"/>
        </w:rPr>
        <w:t>:</w:t>
      </w:r>
      <w:r w:rsidR="00AB0D35" w:rsidRPr="00A20C67">
        <w:rPr>
          <w:rFonts w:cstheme="minorHAnsi"/>
        </w:rPr>
        <w:tab/>
      </w:r>
      <w:r w:rsidR="002169CE" w:rsidRPr="00A20C67">
        <w:rPr>
          <w:rFonts w:cstheme="minorHAnsi"/>
          <w:color w:val="000000"/>
          <w:shd w:val="clear" w:color="auto" w:fill="FFFFFF"/>
        </w:rPr>
        <w:t>/snoc/interfaces/S-NOC/interfaces/backup/master_file/HADOOP/</w:t>
      </w:r>
      <w:r w:rsidR="00307B64" w:rsidRPr="00A20C67">
        <w:rPr>
          <w:rFonts w:cstheme="minorHAnsi"/>
          <w:color w:val="000000"/>
          <w:shd w:val="clear" w:color="auto" w:fill="FFFFFF"/>
        </w:rPr>
        <w:t>total_revenue/</w:t>
      </w:r>
    </w:p>
    <w:p w14:paraId="4A314AC5" w14:textId="6FA43A41" w:rsidR="002169CE" w:rsidRPr="00A20C67" w:rsidRDefault="00A20C67" w:rsidP="00AB0D35">
      <w:pPr>
        <w:spacing w:after="0"/>
        <w:rPr>
          <w:rFonts w:cstheme="minorHAnsi"/>
        </w:rPr>
      </w:pPr>
      <w:r>
        <w:rPr>
          <w:rFonts w:cstheme="minorHAnsi"/>
        </w:rPr>
        <w:t>B</w:t>
      </w:r>
      <w:r w:rsidR="002169CE" w:rsidRPr="00A20C67">
        <w:rPr>
          <w:rFonts w:cstheme="minorHAnsi"/>
        </w:rPr>
        <w:t>ackup</w:t>
      </w:r>
      <w:r>
        <w:rPr>
          <w:rFonts w:cstheme="minorHAnsi"/>
        </w:rPr>
        <w:t xml:space="preserve"> (R)</w:t>
      </w:r>
      <w:r w:rsidR="002169CE" w:rsidRPr="00A20C67">
        <w:rPr>
          <w:rFonts w:cstheme="minorHAnsi"/>
        </w:rPr>
        <w:t>:</w:t>
      </w:r>
      <w:r w:rsidR="00AB0D35" w:rsidRPr="00A20C67">
        <w:rPr>
          <w:rFonts w:cstheme="minorHAnsi"/>
        </w:rPr>
        <w:tab/>
      </w:r>
      <w:r w:rsidR="002169CE" w:rsidRPr="00A20C67">
        <w:rPr>
          <w:rFonts w:cstheme="minorHAnsi"/>
          <w:color w:val="000000"/>
          <w:shd w:val="clear" w:color="auto" w:fill="FFFFFF"/>
        </w:rPr>
        <w:t>/snoc/interfaces/S-NOC/interfaces/backup/rejected_file/HADOOP/</w:t>
      </w:r>
      <w:r w:rsidR="00307B64" w:rsidRPr="00A20C67">
        <w:rPr>
          <w:rFonts w:cstheme="minorHAnsi"/>
          <w:color w:val="000000"/>
          <w:shd w:val="clear" w:color="auto" w:fill="FFFFFF"/>
        </w:rPr>
        <w:t>total_revenue/</w:t>
      </w:r>
    </w:p>
    <w:p w14:paraId="7579F246" w14:textId="77777777" w:rsidR="00AB0D35" w:rsidRDefault="00AB0D35">
      <w:pPr>
        <w:spacing w:after="240" w:line="252" w:lineRule="auto"/>
        <w:ind w:left="0" w:right="0"/>
        <w:rPr>
          <w:rFonts w:asciiTheme="majorHAnsi" w:eastAsiaTheme="majorEastAsia" w:hAnsiTheme="majorHAnsi" w:cstheme="majorBidi"/>
          <w:caps/>
          <w:color w:val="1E5E9F" w:themeColor="accent3" w:themeShade="BF"/>
        </w:rPr>
      </w:pPr>
      <w:r>
        <w:br w:type="page"/>
      </w:r>
    </w:p>
    <w:p w14:paraId="204309AF" w14:textId="588B5CF4" w:rsidR="002169CE" w:rsidRPr="00E641EB" w:rsidRDefault="002169CE" w:rsidP="00295AF3">
      <w:pPr>
        <w:pStyle w:val="Heading3"/>
      </w:pPr>
      <w:bookmarkStart w:id="87" w:name="_Toc50007062"/>
      <w:r w:rsidRPr="00E641EB">
        <w:lastRenderedPageBreak/>
        <w:t>Data feed fields</w:t>
      </w:r>
      <w:bookmarkEnd w:id="87"/>
    </w:p>
    <w:tbl>
      <w:tblPr>
        <w:tblStyle w:val="GridTable1Light-Accent310"/>
        <w:tblW w:w="9270" w:type="dxa"/>
        <w:tblInd w:w="108" w:type="dxa"/>
        <w:tblLook w:val="0420" w:firstRow="1" w:lastRow="0" w:firstColumn="0" w:lastColumn="0" w:noHBand="0" w:noVBand="1"/>
      </w:tblPr>
      <w:tblGrid>
        <w:gridCol w:w="1785"/>
        <w:gridCol w:w="1260"/>
        <w:gridCol w:w="1802"/>
        <w:gridCol w:w="4423"/>
      </w:tblGrid>
      <w:tr w:rsidR="00421419" w:rsidRPr="00D56C53" w14:paraId="2EF77605"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785" w:type="dxa"/>
            <w:noWrap/>
            <w:hideMark/>
          </w:tcPr>
          <w:p w14:paraId="4CFA9C9B"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0" w:type="dxa"/>
            <w:noWrap/>
            <w:hideMark/>
          </w:tcPr>
          <w:p w14:paraId="4556B1FC"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2" w:type="dxa"/>
            <w:noWrap/>
            <w:hideMark/>
          </w:tcPr>
          <w:p w14:paraId="29F6FBEC" w14:textId="553F7D88" w:rsidR="00421419" w:rsidRPr="00D56C53" w:rsidRDefault="00F77603" w:rsidP="00030B1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032B4B61"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594F07A9" w14:textId="77777777" w:rsidTr="00421419">
        <w:trPr>
          <w:trHeight w:val="300"/>
        </w:trPr>
        <w:tc>
          <w:tcPr>
            <w:tcW w:w="1785" w:type="dxa"/>
            <w:noWrap/>
            <w:hideMark/>
          </w:tcPr>
          <w:p w14:paraId="101C71E0" w14:textId="26F1C9DC"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260" w:type="dxa"/>
            <w:noWrap/>
            <w:hideMark/>
          </w:tcPr>
          <w:p w14:paraId="2E494710"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hideMark/>
          </w:tcPr>
          <w:p w14:paraId="4C37FC7D"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1ADE32C9" w14:textId="0FBF6F6A"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421419" w:rsidRPr="00D56C53" w14:paraId="16BFB7AA" w14:textId="77777777" w:rsidTr="00421419">
        <w:trPr>
          <w:trHeight w:val="300"/>
        </w:trPr>
        <w:tc>
          <w:tcPr>
            <w:tcW w:w="1785" w:type="dxa"/>
            <w:noWrap/>
            <w:hideMark/>
          </w:tcPr>
          <w:p w14:paraId="51FF314C" w14:textId="286CC2D6"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260" w:type="dxa"/>
            <w:noWrap/>
            <w:hideMark/>
          </w:tcPr>
          <w:p w14:paraId="4613104B" w14:textId="3CF80578"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802" w:type="dxa"/>
            <w:noWrap/>
            <w:hideMark/>
          </w:tcPr>
          <w:p w14:paraId="6464E55C"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0DBFEBA4" w14:textId="0EA77615"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04C803FD" w14:textId="77777777" w:rsidTr="00421419">
        <w:trPr>
          <w:trHeight w:val="300"/>
        </w:trPr>
        <w:tc>
          <w:tcPr>
            <w:tcW w:w="1785" w:type="dxa"/>
            <w:noWrap/>
          </w:tcPr>
          <w:p w14:paraId="14FB782D" w14:textId="69EDDDD4" w:rsidR="00421419" w:rsidRPr="00295AF3" w:rsidRDefault="00421419" w:rsidP="00030B1C">
            <w:pPr>
              <w:spacing w:after="0"/>
              <w:ind w:left="0" w:right="0"/>
              <w:rPr>
                <w:sz w:val="20"/>
                <w:szCs w:val="20"/>
              </w:rPr>
            </w:pPr>
            <w:r w:rsidRPr="00295AF3">
              <w:rPr>
                <w:sz w:val="20"/>
                <w:szCs w:val="20"/>
              </w:rPr>
              <w:t>SITE_ID</w:t>
            </w:r>
          </w:p>
        </w:tc>
        <w:tc>
          <w:tcPr>
            <w:tcW w:w="1260" w:type="dxa"/>
            <w:noWrap/>
          </w:tcPr>
          <w:p w14:paraId="0E3E0987" w14:textId="3BA9E109"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802" w:type="dxa"/>
            <w:noWrap/>
          </w:tcPr>
          <w:p w14:paraId="7D0035D7" w14:textId="218E59EA"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0C1E62FC" w14:textId="7E5EE488"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04CAF246" w14:textId="77777777" w:rsidTr="00421419">
        <w:trPr>
          <w:trHeight w:val="300"/>
        </w:trPr>
        <w:tc>
          <w:tcPr>
            <w:tcW w:w="1785" w:type="dxa"/>
            <w:noWrap/>
          </w:tcPr>
          <w:p w14:paraId="295505A2" w14:textId="160679AE" w:rsidR="00421419" w:rsidRPr="00295AF3" w:rsidRDefault="00421419" w:rsidP="00030B1C">
            <w:pPr>
              <w:spacing w:after="0"/>
              <w:ind w:left="0" w:right="0"/>
              <w:rPr>
                <w:sz w:val="20"/>
                <w:szCs w:val="20"/>
              </w:rPr>
            </w:pPr>
            <w:r w:rsidRPr="00295AF3">
              <w:rPr>
                <w:sz w:val="20"/>
                <w:szCs w:val="20"/>
              </w:rPr>
              <w:t>REVENUE_TYPE</w:t>
            </w:r>
          </w:p>
        </w:tc>
        <w:tc>
          <w:tcPr>
            <w:tcW w:w="1260" w:type="dxa"/>
            <w:noWrap/>
          </w:tcPr>
          <w:p w14:paraId="3DC5DC56" w14:textId="33AA9A16"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tcPr>
          <w:p w14:paraId="6AA2A9D4" w14:textId="6D1C2CD0"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7D5A1B01" w14:textId="19723FF4"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Type of revenue</w:t>
            </w:r>
          </w:p>
        </w:tc>
      </w:tr>
      <w:tr w:rsidR="00421419" w:rsidRPr="00D56C53" w14:paraId="785B2EF2" w14:textId="77777777" w:rsidTr="00421419">
        <w:trPr>
          <w:trHeight w:val="300"/>
        </w:trPr>
        <w:tc>
          <w:tcPr>
            <w:tcW w:w="1785" w:type="dxa"/>
            <w:noWrap/>
          </w:tcPr>
          <w:p w14:paraId="0382C795" w14:textId="149D8E82" w:rsidR="00421419" w:rsidRPr="00295AF3" w:rsidRDefault="00421419" w:rsidP="00030B1C">
            <w:pPr>
              <w:spacing w:after="0"/>
              <w:ind w:left="0" w:right="0"/>
              <w:rPr>
                <w:sz w:val="20"/>
                <w:szCs w:val="20"/>
              </w:rPr>
            </w:pPr>
            <w:r w:rsidRPr="00295AF3">
              <w:rPr>
                <w:sz w:val="20"/>
                <w:szCs w:val="20"/>
              </w:rPr>
              <w:t>REVENUE_TOTAL</w:t>
            </w:r>
          </w:p>
        </w:tc>
        <w:tc>
          <w:tcPr>
            <w:tcW w:w="1260" w:type="dxa"/>
            <w:noWrap/>
          </w:tcPr>
          <w:p w14:paraId="4B2F403F" w14:textId="32E60BB2"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tcPr>
          <w:p w14:paraId="6EC095AA" w14:textId="3BD58A6A"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6D3A805C" w14:textId="62427218"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revenue for the given date for given type</w:t>
            </w:r>
            <w:r>
              <w:rPr>
                <w:rFonts w:eastAsia="Times New Roman" w:cstheme="minorHAnsi"/>
                <w:color w:val="000000"/>
                <w:kern w:val="0"/>
                <w:sz w:val="20"/>
                <w:szCs w:val="20"/>
                <w:lang w:val="en-IN" w:eastAsia="en-IN"/>
                <w14:ligatures w14:val="none"/>
              </w:rPr>
              <w:t xml:space="preserve"> (Max 2 decimal points are allowed)</w:t>
            </w:r>
          </w:p>
        </w:tc>
      </w:tr>
    </w:tbl>
    <w:p w14:paraId="084DBB5C" w14:textId="77777777" w:rsidR="002169CE" w:rsidRDefault="002169CE" w:rsidP="002169CE">
      <w:pPr>
        <w:rPr>
          <w:b/>
        </w:rPr>
      </w:pPr>
    </w:p>
    <w:p w14:paraId="29195F9C" w14:textId="77777777" w:rsidR="002169CE" w:rsidRPr="005811F0" w:rsidRDefault="002169CE" w:rsidP="002169CE">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2169CE" w:rsidRPr="005811F0" w14:paraId="2934F6F5" w14:textId="77777777" w:rsidTr="00030B1C">
        <w:tc>
          <w:tcPr>
            <w:tcW w:w="9350" w:type="dxa"/>
            <w:shd w:val="clear" w:color="auto" w:fill="F2F2F2" w:themeFill="background1" w:themeFillShade="F2"/>
          </w:tcPr>
          <w:p w14:paraId="4D75BD6F" w14:textId="6FC197F5" w:rsidR="002169CE" w:rsidRPr="00534CD6" w:rsidRDefault="002169CE" w:rsidP="00030B1C">
            <w:pPr>
              <w:spacing w:after="0"/>
              <w:ind w:left="0"/>
              <w:rPr>
                <w:rFonts w:cstheme="minorHAnsi"/>
                <w:sz w:val="18"/>
                <w:szCs w:val="18"/>
              </w:rPr>
            </w:pPr>
            <w:r>
              <w:rPr>
                <w:rFonts w:cstheme="minorHAnsi"/>
                <w:sz w:val="18"/>
                <w:szCs w:val="18"/>
              </w:rPr>
              <w:t>DATE|</w:t>
            </w:r>
            <w:r w:rsidR="00307B64">
              <w:rPr>
                <w:rFonts w:cstheme="minorHAnsi"/>
                <w:sz w:val="18"/>
                <w:szCs w:val="18"/>
              </w:rPr>
              <w:t>MICRO|SITE_ID|REVENUE_TYPE</w:t>
            </w:r>
            <w:r>
              <w:rPr>
                <w:rFonts w:cstheme="minorHAnsi"/>
                <w:sz w:val="18"/>
                <w:szCs w:val="18"/>
              </w:rPr>
              <w:t>|</w:t>
            </w:r>
            <w:r w:rsidR="00307B64">
              <w:rPr>
                <w:rFonts w:cstheme="minorHAnsi"/>
                <w:sz w:val="18"/>
                <w:szCs w:val="18"/>
              </w:rPr>
              <w:t>REVENUE_TOTAL</w:t>
            </w:r>
          </w:p>
          <w:p w14:paraId="38F13C64" w14:textId="2CB63B33" w:rsidR="002169CE" w:rsidRPr="00534CD6" w:rsidRDefault="002169CE" w:rsidP="00030B1C">
            <w:pPr>
              <w:spacing w:after="0"/>
              <w:ind w:left="0"/>
              <w:rPr>
                <w:rFonts w:cstheme="minorHAnsi"/>
                <w:sz w:val="18"/>
                <w:szCs w:val="18"/>
              </w:rPr>
            </w:pPr>
            <w:r w:rsidRPr="00534CD6">
              <w:rPr>
                <w:rFonts w:cstheme="minorHAnsi"/>
                <w:sz w:val="18"/>
                <w:szCs w:val="18"/>
              </w:rPr>
              <w:t>20200504|</w:t>
            </w:r>
            <w:r w:rsidR="00307B64" w:rsidRPr="00534CD6">
              <w:rPr>
                <w:rFonts w:cstheme="minorHAnsi"/>
                <w:sz w:val="18"/>
                <w:szCs w:val="18"/>
              </w:rPr>
              <w:t>MC-BLOREM|14RBG020</w:t>
            </w:r>
            <w:r w:rsidR="00307B64">
              <w:rPr>
                <w:rFonts w:cstheme="minorHAnsi"/>
                <w:sz w:val="18"/>
                <w:szCs w:val="18"/>
              </w:rPr>
              <w:t>|voice</w:t>
            </w:r>
            <w:r w:rsidRPr="00534CD6">
              <w:rPr>
                <w:rFonts w:cstheme="minorHAnsi"/>
                <w:sz w:val="18"/>
                <w:szCs w:val="18"/>
              </w:rPr>
              <w:t>|</w:t>
            </w:r>
            <w:r>
              <w:rPr>
                <w:rFonts w:cstheme="minorHAnsi"/>
                <w:sz w:val="18"/>
                <w:szCs w:val="18"/>
              </w:rPr>
              <w:t>8765445098.0</w:t>
            </w:r>
          </w:p>
          <w:p w14:paraId="19A6A5D7" w14:textId="6609CC79" w:rsidR="002169CE" w:rsidRPr="00307B64" w:rsidRDefault="00307B64" w:rsidP="00307B64">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|sms</w:t>
            </w:r>
            <w:r w:rsidRPr="00534CD6">
              <w:rPr>
                <w:rFonts w:cstheme="minorHAnsi"/>
                <w:sz w:val="18"/>
                <w:szCs w:val="18"/>
              </w:rPr>
              <w:t>|</w:t>
            </w:r>
            <w:r>
              <w:rPr>
                <w:rFonts w:cstheme="minorHAnsi"/>
                <w:sz w:val="18"/>
                <w:szCs w:val="18"/>
              </w:rPr>
              <w:t>8765445098.0</w:t>
            </w:r>
          </w:p>
        </w:tc>
      </w:tr>
    </w:tbl>
    <w:p w14:paraId="6FF2E447" w14:textId="1B3F84B6" w:rsidR="002169CE" w:rsidRPr="00E641EB" w:rsidRDefault="002169CE" w:rsidP="002169CE">
      <w:pPr>
        <w:pStyle w:val="Heading3"/>
      </w:pPr>
      <w:bookmarkStart w:id="88" w:name="_Toc50007063"/>
      <w:r w:rsidRPr="00E641EB">
        <w:t>Processing result</w:t>
      </w:r>
      <w:r w:rsidR="00295AF3">
        <w:t xml:space="preserve"> &amp; Response</w:t>
      </w:r>
      <w:bookmarkEnd w:id="88"/>
    </w:p>
    <w:p w14:paraId="542C5860" w14:textId="77777777" w:rsidR="002169CE" w:rsidRPr="002F57BC" w:rsidRDefault="002169CE" w:rsidP="002169CE">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444739F6" w14:textId="77777777" w:rsidR="002169CE" w:rsidRPr="005811F0" w:rsidRDefault="002169CE" w:rsidP="002169CE">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2169CE" w:rsidRPr="005811F0" w14:paraId="6F09BCCC" w14:textId="77777777" w:rsidTr="00030B1C">
        <w:tc>
          <w:tcPr>
            <w:tcW w:w="9278" w:type="dxa"/>
            <w:shd w:val="clear" w:color="auto" w:fill="F2F2F2" w:themeFill="background1" w:themeFillShade="F2"/>
          </w:tcPr>
          <w:p w14:paraId="7B875919" w14:textId="39DE9774" w:rsidR="002169CE" w:rsidRPr="00B30845" w:rsidRDefault="00307B64" w:rsidP="00030B1C">
            <w:pPr>
              <w:spacing w:after="0"/>
              <w:ind w:left="0"/>
              <w:rPr>
                <w:rFonts w:cstheme="minorHAnsi"/>
                <w:sz w:val="18"/>
                <w:szCs w:val="18"/>
              </w:rPr>
            </w:pPr>
            <w:r>
              <w:rPr>
                <w:rFonts w:cstheme="minorHAnsi"/>
                <w:sz w:val="18"/>
                <w:szCs w:val="18"/>
              </w:rPr>
              <w:t>DATE|MICRO|SITE_ID|REVENUE_TYPE|REVENUE_TOTAL</w:t>
            </w:r>
            <w:r w:rsidR="002169CE">
              <w:rPr>
                <w:rFonts w:cstheme="minorHAnsi"/>
                <w:sz w:val="18"/>
                <w:szCs w:val="18"/>
              </w:rPr>
              <w:t>|</w:t>
            </w:r>
            <w:r w:rsidR="002169CE" w:rsidRPr="00F445B1">
              <w:rPr>
                <w:rFonts w:cstheme="minorHAnsi"/>
                <w:sz w:val="18"/>
                <w:szCs w:val="18"/>
              </w:rPr>
              <w:t>ERROR_CODE|ERROR_MESSAGE</w:t>
            </w:r>
          </w:p>
          <w:p w14:paraId="1271FFE8" w14:textId="51DBC3BA" w:rsidR="002169CE" w:rsidRPr="00B30845" w:rsidRDefault="00307B64"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Pr="00534CD6">
              <w:rPr>
                <w:rFonts w:cstheme="minorHAnsi"/>
                <w:sz w:val="18"/>
                <w:szCs w:val="18"/>
              </w:rPr>
              <w:t xml:space="preserve"> |</w:t>
            </w:r>
            <w:r>
              <w:rPr>
                <w:rFonts w:cstheme="minorHAnsi"/>
                <w:sz w:val="18"/>
                <w:szCs w:val="18"/>
              </w:rPr>
              <w:t>8765445098.0</w:t>
            </w:r>
            <w:r w:rsidR="002169CE">
              <w:rPr>
                <w:rFonts w:cstheme="minorHAnsi"/>
                <w:sz w:val="18"/>
                <w:szCs w:val="18"/>
              </w:rPr>
              <w:t>|</w:t>
            </w:r>
            <w:r w:rsidR="008D464C">
              <w:rPr>
                <w:rFonts w:cstheme="minorHAnsi"/>
                <w:sz w:val="18"/>
                <w:szCs w:val="18"/>
              </w:rPr>
              <w:t>1001|</w:t>
            </w:r>
            <w:r w:rsidR="002169CE">
              <w:rPr>
                <w:rFonts w:cstheme="minorHAnsi"/>
                <w:sz w:val="18"/>
                <w:szCs w:val="18"/>
              </w:rPr>
              <w:t xml:space="preserve">Mandatory Field </w:t>
            </w:r>
            <w:r>
              <w:rPr>
                <w:rFonts w:cstheme="minorHAnsi"/>
                <w:sz w:val="18"/>
                <w:szCs w:val="18"/>
              </w:rPr>
              <w:t>REVENUE_TYPE</w:t>
            </w:r>
            <w:r w:rsidR="002169CE">
              <w:rPr>
                <w:rFonts w:cstheme="minorHAnsi"/>
                <w:sz w:val="18"/>
                <w:szCs w:val="18"/>
              </w:rPr>
              <w:t xml:space="preserve"> is missing</w:t>
            </w:r>
          </w:p>
          <w:p w14:paraId="3A732972" w14:textId="6055AD07" w:rsidR="002169CE" w:rsidRPr="005811F0" w:rsidRDefault="00307B64" w:rsidP="00307B64">
            <w:pPr>
              <w:spacing w:after="0"/>
              <w:ind w:left="0"/>
              <w:rPr>
                <w:rFonts w:ascii="Consolas" w:hAnsi="Consolas"/>
              </w:rPr>
            </w:pPr>
            <w:r w:rsidRPr="00534CD6">
              <w:rPr>
                <w:rFonts w:cstheme="minorHAnsi"/>
                <w:sz w:val="18"/>
                <w:szCs w:val="18"/>
              </w:rPr>
              <w:t>20200504|MC-BLOREM|14RBG020</w:t>
            </w:r>
            <w:r>
              <w:rPr>
                <w:rFonts w:cstheme="minorHAnsi"/>
                <w:sz w:val="18"/>
                <w:szCs w:val="18"/>
              </w:rPr>
              <w:t>|sms</w:t>
            </w:r>
            <w:r w:rsidRPr="00534CD6">
              <w:rPr>
                <w:rFonts w:cstheme="minorHAnsi"/>
                <w:sz w:val="18"/>
                <w:szCs w:val="18"/>
              </w:rPr>
              <w:t>|</w:t>
            </w:r>
            <w:r>
              <w:rPr>
                <w:rFonts w:cstheme="minorHAnsi"/>
                <w:sz w:val="18"/>
                <w:szCs w:val="18"/>
              </w:rPr>
              <w:t>8765445098.0</w:t>
            </w:r>
            <w:r w:rsidR="002169CE">
              <w:rPr>
                <w:rFonts w:cstheme="minorHAnsi"/>
                <w:sz w:val="18"/>
                <w:szCs w:val="18"/>
              </w:rPr>
              <w:t>|</w:t>
            </w:r>
            <w:r w:rsidR="008D464C">
              <w:rPr>
                <w:rFonts w:cstheme="minorHAnsi"/>
                <w:sz w:val="18"/>
                <w:szCs w:val="18"/>
              </w:rPr>
              <w:t>1002|</w:t>
            </w:r>
            <w:r w:rsidR="002169CE">
              <w:rPr>
                <w:rFonts w:cstheme="minorHAnsi"/>
                <w:sz w:val="18"/>
                <w:szCs w:val="18"/>
              </w:rPr>
              <w:t xml:space="preserve">Given </w:t>
            </w:r>
            <w:r>
              <w:rPr>
                <w:rFonts w:cstheme="minorHAnsi"/>
                <w:sz w:val="18"/>
                <w:szCs w:val="18"/>
              </w:rPr>
              <w:t>SITE_ID</w:t>
            </w:r>
            <w:r w:rsidR="002169CE">
              <w:rPr>
                <w:rFonts w:cstheme="minorHAnsi"/>
                <w:sz w:val="18"/>
                <w:szCs w:val="18"/>
              </w:rPr>
              <w:t xml:space="preserve"> is not available in system</w:t>
            </w:r>
          </w:p>
        </w:tc>
      </w:tr>
    </w:tbl>
    <w:p w14:paraId="626A6350" w14:textId="77777777" w:rsidR="00295AF3" w:rsidRDefault="002169CE" w:rsidP="00295AF3">
      <w:r w:rsidRPr="005811F0">
        <w:t xml:space="preserve"> </w:t>
      </w:r>
    </w:p>
    <w:p w14:paraId="52BCEFE3" w14:textId="77777777" w:rsidR="00295AF3" w:rsidRDefault="00295AF3">
      <w:pPr>
        <w:spacing w:after="240" w:line="252" w:lineRule="auto"/>
        <w:ind w:left="0" w:right="0"/>
      </w:pPr>
      <w:r>
        <w:br w:type="page"/>
      </w:r>
    </w:p>
    <w:p w14:paraId="6478819A" w14:textId="20C0E07E" w:rsidR="00E315D2" w:rsidRDefault="00E315D2" w:rsidP="00191614">
      <w:pPr>
        <w:pStyle w:val="Heading2"/>
        <w:ind w:left="0"/>
      </w:pPr>
      <w:bookmarkStart w:id="89" w:name="_Toc50007064"/>
      <w:r>
        <w:lastRenderedPageBreak/>
        <w:t>MOBO USAGE REVENUE (INTHDP009)</w:t>
      </w:r>
      <w:bookmarkEnd w:id="89"/>
    </w:p>
    <w:tbl>
      <w:tblPr>
        <w:tblStyle w:val="GridTable1Light-Accent310"/>
        <w:tblW w:w="9293" w:type="dxa"/>
        <w:tblInd w:w="85" w:type="dxa"/>
        <w:tblLayout w:type="fixed"/>
        <w:tblLook w:val="0480" w:firstRow="0" w:lastRow="0" w:firstColumn="1" w:lastColumn="0" w:noHBand="0" w:noVBand="1"/>
      </w:tblPr>
      <w:tblGrid>
        <w:gridCol w:w="2766"/>
        <w:gridCol w:w="6527"/>
      </w:tblGrid>
      <w:tr w:rsidR="00E315D2" w:rsidRPr="00C47003" w14:paraId="69BE4348"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E10CC6E" w14:textId="77777777" w:rsidR="00E315D2" w:rsidRPr="00C47003" w:rsidRDefault="00E315D2" w:rsidP="00030B1C">
            <w:pPr>
              <w:spacing w:after="0" w:line="276" w:lineRule="auto"/>
              <w:rPr>
                <w:b w:val="0"/>
                <w:bCs w:val="0"/>
              </w:rPr>
            </w:pPr>
            <w:r w:rsidRPr="00C47003">
              <w:t>INTERFACE TYPE</w:t>
            </w:r>
            <w:r>
              <w:t>:</w:t>
            </w:r>
          </w:p>
        </w:tc>
        <w:tc>
          <w:tcPr>
            <w:tcW w:w="6527" w:type="dxa"/>
          </w:tcPr>
          <w:p w14:paraId="657F8FD8" w14:textId="77777777" w:rsidR="00E315D2" w:rsidRPr="00C47003"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E315D2" w:rsidRPr="00C47003" w14:paraId="7E3B0D06"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43281DFD" w14:textId="77777777" w:rsidR="00E315D2" w:rsidRPr="00C47003" w:rsidRDefault="00E315D2" w:rsidP="00030B1C">
            <w:pPr>
              <w:spacing w:after="0" w:line="276" w:lineRule="auto"/>
              <w:rPr>
                <w:b w:val="0"/>
                <w:bCs w:val="0"/>
              </w:rPr>
            </w:pPr>
            <w:r w:rsidRPr="00C47003">
              <w:t>INTERFACE METHOD</w:t>
            </w:r>
            <w:r>
              <w:t>:</w:t>
            </w:r>
          </w:p>
        </w:tc>
        <w:tc>
          <w:tcPr>
            <w:tcW w:w="6527" w:type="dxa"/>
          </w:tcPr>
          <w:p w14:paraId="75133DE9" w14:textId="77777777" w:rsidR="00E315D2" w:rsidRPr="00C47003"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E315D2" w:rsidRPr="00C47003" w14:paraId="50938442"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3A6FA946" w14:textId="6F0764E1" w:rsidR="00E315D2" w:rsidRPr="00C47003" w:rsidRDefault="00EB0CED" w:rsidP="00030B1C">
            <w:pPr>
              <w:spacing w:after="0" w:line="276" w:lineRule="auto"/>
              <w:rPr>
                <w:b w:val="0"/>
                <w:bCs w:val="0"/>
              </w:rPr>
            </w:pPr>
            <w:r>
              <w:t>SOURCE</w:t>
            </w:r>
            <w:r w:rsidR="00E315D2" w:rsidRPr="00C47003">
              <w:t xml:space="preserve"> </w:t>
            </w:r>
            <w:r w:rsidR="00E315D2">
              <w:t>S</w:t>
            </w:r>
            <w:r w:rsidR="00E315D2" w:rsidRPr="00C47003">
              <w:t>YSTEM</w:t>
            </w:r>
            <w:r w:rsidR="00E315D2">
              <w:t>:</w:t>
            </w:r>
          </w:p>
        </w:tc>
        <w:tc>
          <w:tcPr>
            <w:tcW w:w="6527" w:type="dxa"/>
          </w:tcPr>
          <w:p w14:paraId="68BDB346" w14:textId="77777777" w:rsidR="00E315D2" w:rsidRPr="00C47003"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E315D2" w:rsidRPr="00C47003" w14:paraId="01B5D1C1"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645AD2C" w14:textId="77777777" w:rsidR="00E315D2" w:rsidRPr="00C47003" w:rsidRDefault="00E315D2" w:rsidP="00030B1C">
            <w:pPr>
              <w:spacing w:after="0" w:line="276" w:lineRule="auto"/>
              <w:rPr>
                <w:b w:val="0"/>
                <w:bCs w:val="0"/>
              </w:rPr>
            </w:pPr>
            <w:r>
              <w:t>RESPONDER</w:t>
            </w:r>
            <w:r w:rsidRPr="00C47003">
              <w:t xml:space="preserve"> SYSTEM</w:t>
            </w:r>
            <w:r>
              <w:t>:</w:t>
            </w:r>
          </w:p>
        </w:tc>
        <w:tc>
          <w:tcPr>
            <w:tcW w:w="6527" w:type="dxa"/>
          </w:tcPr>
          <w:p w14:paraId="7A11389D" w14:textId="77777777" w:rsidR="00E315D2" w:rsidRPr="00C47003"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E315D2" w:rsidRPr="00C47003" w14:paraId="6D075C2F"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73C9030" w14:textId="77777777" w:rsidR="00E315D2" w:rsidRDefault="00E315D2" w:rsidP="00030B1C">
            <w:pPr>
              <w:spacing w:after="0" w:line="276" w:lineRule="auto"/>
            </w:pPr>
            <w:r>
              <w:t>FILE FREQUENCY</w:t>
            </w:r>
          </w:p>
        </w:tc>
        <w:tc>
          <w:tcPr>
            <w:tcW w:w="6527" w:type="dxa"/>
          </w:tcPr>
          <w:p w14:paraId="29744853" w14:textId="77777777" w:rsidR="00E315D2"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E315D2" w:rsidRPr="00C47003" w14:paraId="64FE9A6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E687494" w14:textId="77777777" w:rsidR="00E315D2" w:rsidRDefault="00E315D2" w:rsidP="00030B1C">
            <w:pPr>
              <w:spacing w:after="0" w:line="276" w:lineRule="auto"/>
            </w:pPr>
            <w:r>
              <w:t>DATA PERIOD</w:t>
            </w:r>
          </w:p>
        </w:tc>
        <w:tc>
          <w:tcPr>
            <w:tcW w:w="6527" w:type="dxa"/>
          </w:tcPr>
          <w:p w14:paraId="184D3533" w14:textId="77777777" w:rsidR="00E315D2"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770CCF3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BD1FF96" w14:textId="15D26714" w:rsidR="0034309D" w:rsidRDefault="0034309D" w:rsidP="0034309D">
            <w:pPr>
              <w:spacing w:after="0" w:line="276" w:lineRule="auto"/>
            </w:pPr>
            <w:r>
              <w:t>ORIGINAL DATA SOURCE:</w:t>
            </w:r>
          </w:p>
        </w:tc>
        <w:tc>
          <w:tcPr>
            <w:tcW w:w="6527" w:type="dxa"/>
          </w:tcPr>
          <w:p w14:paraId="0246F40A" w14:textId="43C91FEA"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74A94794" w14:textId="7D1481A1" w:rsidR="00E315D2" w:rsidRDefault="00E315D2" w:rsidP="00295AF3">
      <w:pPr>
        <w:pStyle w:val="Heading3"/>
      </w:pPr>
      <w:bookmarkStart w:id="90" w:name="_Toc50007065"/>
      <w:r w:rsidRPr="005811F0">
        <w:t>Context goal</w:t>
      </w:r>
      <w:bookmarkEnd w:id="90"/>
    </w:p>
    <w:p w14:paraId="1D2BF47A" w14:textId="7BB22182" w:rsidR="00E315D2" w:rsidRDefault="00E315D2" w:rsidP="004C5D32">
      <w:pPr>
        <w:numPr>
          <w:ilvl w:val="0"/>
          <w:numId w:val="29"/>
        </w:numPr>
        <w:spacing w:after="0"/>
        <w:ind w:right="0"/>
        <w:jc w:val="both"/>
      </w:pPr>
      <w:r>
        <w:t>HADOOP will share the daily file to MOBII which contains all usage from MOBO.</w:t>
      </w:r>
    </w:p>
    <w:p w14:paraId="4A93E935" w14:textId="77777777" w:rsidR="00DB311B" w:rsidRDefault="00DB311B" w:rsidP="004C5D32">
      <w:pPr>
        <w:numPr>
          <w:ilvl w:val="0"/>
          <w:numId w:val="29"/>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74B42E05" w14:textId="77777777" w:rsidR="00E315D2" w:rsidRDefault="00E315D2" w:rsidP="004C5D32">
      <w:pPr>
        <w:numPr>
          <w:ilvl w:val="0"/>
          <w:numId w:val="29"/>
        </w:numPr>
        <w:spacing w:after="0"/>
        <w:ind w:right="0"/>
        <w:jc w:val="both"/>
      </w:pPr>
      <w:r>
        <w:t xml:space="preserve">MOBII always consider latest processed file records, when MOBII receive same </w:t>
      </w:r>
      <w:r w:rsidRPr="00446917">
        <w:t>DATE</w:t>
      </w:r>
      <w:r>
        <w:t xml:space="preserve"> and SITE_ID in latest file it will replace the previously stored transaction value.</w:t>
      </w:r>
    </w:p>
    <w:p w14:paraId="3F56762B" w14:textId="4DFD40C4" w:rsidR="00E315D2" w:rsidRDefault="00E315D2" w:rsidP="004C5D32">
      <w:pPr>
        <w:numPr>
          <w:ilvl w:val="0"/>
          <w:numId w:val="29"/>
        </w:numPr>
        <w:spacing w:after="0"/>
        <w:ind w:right="0"/>
        <w:jc w:val="both"/>
      </w:pPr>
      <w:r>
        <w:t>If MOBII found any duplicate row (DATE|SITE_ID) within the file then it will consider only first record and upcoming records will be rejected with reason duplicate transaction found.</w:t>
      </w:r>
    </w:p>
    <w:p w14:paraId="73002F4D" w14:textId="77777777" w:rsidR="00E315D2" w:rsidRDefault="00E315D2" w:rsidP="004C5D32">
      <w:pPr>
        <w:numPr>
          <w:ilvl w:val="0"/>
          <w:numId w:val="29"/>
        </w:numPr>
        <w:spacing w:after="0"/>
        <w:ind w:right="0"/>
        <w:jc w:val="both"/>
      </w:pPr>
      <w:r>
        <w:t>This file data is used for MPC Incentive and if required can also be used other functions from upcoming change request.</w:t>
      </w:r>
    </w:p>
    <w:p w14:paraId="755DD1D4" w14:textId="77777777" w:rsidR="000413FE" w:rsidRDefault="000413FE" w:rsidP="000413FE">
      <w:pPr>
        <w:numPr>
          <w:ilvl w:val="0"/>
          <w:numId w:val="29"/>
        </w:numPr>
        <w:spacing w:after="0"/>
        <w:ind w:right="0"/>
        <w:jc w:val="both"/>
      </w:pPr>
      <w:bookmarkStart w:id="91" w:name="_Toc50007066"/>
      <w:r>
        <w:t>HADOOP must push file to the MOBII path daily before 2AM with latest updated records. MOBII scheduler will pick pushed files for process.</w:t>
      </w:r>
    </w:p>
    <w:p w14:paraId="2B47ACC0" w14:textId="77777777" w:rsidR="000413FE" w:rsidRPr="005811F0" w:rsidRDefault="000413FE" w:rsidP="000413FE">
      <w:pPr>
        <w:numPr>
          <w:ilvl w:val="0"/>
          <w:numId w:val="29"/>
        </w:numPr>
        <w:spacing w:after="0"/>
        <w:ind w:right="0"/>
        <w:jc w:val="both"/>
      </w:pPr>
      <w:r>
        <w:t>Files from Landing path will be deleted, after copied by MOBII from Landing to Actual (A) path.</w:t>
      </w:r>
    </w:p>
    <w:p w14:paraId="6B14AAB8" w14:textId="77777777" w:rsidR="00E315D2" w:rsidRDefault="00E315D2" w:rsidP="00295AF3">
      <w:pPr>
        <w:pStyle w:val="Heading3"/>
      </w:pPr>
      <w:r w:rsidRPr="005811F0">
        <w:t>Pre-conditions</w:t>
      </w:r>
      <w:bookmarkEnd w:id="91"/>
    </w:p>
    <w:p w14:paraId="12E640D2" w14:textId="77777777" w:rsidR="00E315D2" w:rsidRDefault="00E315D2" w:rsidP="004C5D32">
      <w:pPr>
        <w:pStyle w:val="ListParagraph"/>
        <w:numPr>
          <w:ilvl w:val="0"/>
          <w:numId w:val="30"/>
        </w:numPr>
      </w:pPr>
      <w:r>
        <w:t>Server path is accessible by HADOOP.</w:t>
      </w:r>
    </w:p>
    <w:p w14:paraId="26516207" w14:textId="77777777" w:rsidR="00E315D2" w:rsidRPr="004B07D0" w:rsidRDefault="00E315D2" w:rsidP="004C5D32">
      <w:pPr>
        <w:pStyle w:val="ListParagraph"/>
        <w:numPr>
          <w:ilvl w:val="0"/>
          <w:numId w:val="30"/>
        </w:numPr>
      </w:pPr>
      <w:r>
        <w:t>All SITE_ID must be pre-created in MOBII.</w:t>
      </w:r>
    </w:p>
    <w:p w14:paraId="1B2A60B1" w14:textId="77777777" w:rsidR="00E315D2" w:rsidRPr="005811F0" w:rsidRDefault="00E315D2" w:rsidP="00295AF3">
      <w:pPr>
        <w:pStyle w:val="Heading3"/>
        <w:rPr>
          <w:highlight w:val="yellow"/>
        </w:rPr>
      </w:pPr>
      <w:bookmarkStart w:id="92" w:name="_Toc50007067"/>
      <w:r w:rsidRPr="005811F0">
        <w:t>Post-conditions</w:t>
      </w:r>
      <w:bookmarkEnd w:id="92"/>
    </w:p>
    <w:p w14:paraId="43CC17FA" w14:textId="251F817C" w:rsidR="00E315D2" w:rsidRDefault="00E315D2" w:rsidP="004C5D32">
      <w:pPr>
        <w:pStyle w:val="ListParagraph"/>
        <w:numPr>
          <w:ilvl w:val="0"/>
          <w:numId w:val="31"/>
        </w:numPr>
        <w:rPr>
          <w:rFonts w:eastAsiaTheme="majorEastAsia"/>
        </w:rPr>
      </w:pPr>
      <w:r>
        <w:rPr>
          <w:rFonts w:eastAsiaTheme="majorEastAsia"/>
        </w:rPr>
        <w:t>Usage amount will be stored in MOBII against given site reference.</w:t>
      </w:r>
    </w:p>
    <w:p w14:paraId="4A296A4F" w14:textId="7873CC96" w:rsidR="00E315D2" w:rsidRDefault="00E315D2" w:rsidP="00295AF3">
      <w:pPr>
        <w:pStyle w:val="Heading3"/>
      </w:pPr>
      <w:bookmarkStart w:id="93" w:name="_Toc50007068"/>
      <w:r>
        <w:t>File naming</w:t>
      </w:r>
      <w:bookmarkEnd w:id="93"/>
    </w:p>
    <w:p w14:paraId="31E04280" w14:textId="4E30687C" w:rsidR="00E315D2" w:rsidRPr="00236832" w:rsidRDefault="00E315D2" w:rsidP="00C0708B">
      <w:pPr>
        <w:spacing w:after="0"/>
        <w:rPr>
          <w:rFonts w:eastAsiaTheme="majorEastAsia"/>
        </w:rPr>
      </w:pPr>
      <w:proofErr w:type="spellStart"/>
      <w:r w:rsidRPr="00E315D2">
        <w:rPr>
          <w:rFonts w:eastAsiaTheme="majorEastAsia"/>
        </w:rPr>
        <w:t>mobo_revenue</w:t>
      </w:r>
      <w:proofErr w:type="spellEnd"/>
      <w:r w:rsidRPr="00E315D2">
        <w:rPr>
          <w:rFonts w:eastAsiaTheme="majorEastAsia"/>
        </w:rPr>
        <w:t>_</w:t>
      </w:r>
      <w:r w:rsidRPr="00236832">
        <w:rPr>
          <w:rFonts w:eastAsiaTheme="majorEastAsia"/>
        </w:rPr>
        <w:t xml:space="preserve">&lt;YYYYMMDDHH24MISS&gt;.csv.gz </w:t>
      </w:r>
    </w:p>
    <w:p w14:paraId="0363EE43" w14:textId="77777777" w:rsidR="00E315D2" w:rsidRDefault="00E315D2" w:rsidP="00C0708B">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2BB837F0" w14:textId="12154DF3" w:rsidR="00E315D2" w:rsidRDefault="00E315D2" w:rsidP="00C0708B">
      <w:pPr>
        <w:pStyle w:val="ListParagraph"/>
        <w:numPr>
          <w:ilvl w:val="0"/>
          <w:numId w:val="8"/>
        </w:numPr>
        <w:spacing w:after="0"/>
        <w:rPr>
          <w:rFonts w:eastAsiaTheme="majorEastAsia"/>
        </w:rPr>
      </w:pPr>
      <w:r>
        <w:rPr>
          <w:rFonts w:eastAsiaTheme="majorEastAsia"/>
        </w:rPr>
        <w:t xml:space="preserve">Sample Actual File Name is </w:t>
      </w:r>
      <w:r w:rsidRPr="00F72BAB">
        <w:rPr>
          <w:rFonts w:eastAsiaTheme="majorEastAsia"/>
          <w:i/>
          <w:iCs/>
        </w:rPr>
        <w:t>mobo_revenue_20200203013512.csv.gz</w:t>
      </w:r>
    </w:p>
    <w:p w14:paraId="5546C37C" w14:textId="0074BDEB" w:rsidR="00E315D2" w:rsidRPr="00236832" w:rsidRDefault="00E315D2" w:rsidP="00C0708B">
      <w:pPr>
        <w:pStyle w:val="ListParagraph"/>
        <w:numPr>
          <w:ilvl w:val="0"/>
          <w:numId w:val="8"/>
        </w:numPr>
        <w:spacing w:after="0"/>
        <w:rPr>
          <w:rFonts w:eastAsiaTheme="majorEastAsia"/>
        </w:rPr>
      </w:pPr>
      <w:r>
        <w:rPr>
          <w:rFonts w:eastAsiaTheme="majorEastAsia"/>
        </w:rPr>
        <w:t xml:space="preserve">Sample Control File Name is </w:t>
      </w:r>
      <w:r w:rsidRPr="00F72BAB">
        <w:rPr>
          <w:rFonts w:eastAsiaTheme="majorEastAsia"/>
          <w:i/>
          <w:iCs/>
        </w:rPr>
        <w:t>mobo_revenue_20200203013512.ctl.gz</w:t>
      </w:r>
    </w:p>
    <w:p w14:paraId="16C648F6" w14:textId="442E84E3" w:rsidR="00E315D2" w:rsidRPr="005811F0" w:rsidRDefault="00E315D2" w:rsidP="00295AF3">
      <w:pPr>
        <w:pStyle w:val="Heading3"/>
      </w:pPr>
      <w:bookmarkStart w:id="94" w:name="_Toc50007069"/>
      <w:r>
        <w:t>File P</w:t>
      </w:r>
      <w:r w:rsidRPr="005811F0">
        <w:t>ath</w:t>
      </w:r>
      <w:bookmarkEnd w:id="94"/>
    </w:p>
    <w:p w14:paraId="55BDF89F" w14:textId="501F7847" w:rsidR="00E315D2" w:rsidRPr="00A20C67" w:rsidRDefault="00C0708B" w:rsidP="00C0708B">
      <w:pPr>
        <w:spacing w:after="0"/>
        <w:rPr>
          <w:rFonts w:cstheme="minorHAnsi"/>
        </w:rPr>
      </w:pPr>
      <w:r w:rsidRPr="00A20C67">
        <w:rPr>
          <w:rFonts w:cstheme="minorHAnsi"/>
        </w:rPr>
        <w:t>Landing</w:t>
      </w:r>
      <w:r w:rsidR="00E315D2" w:rsidRPr="00A20C67">
        <w:rPr>
          <w:rFonts w:cstheme="minorHAnsi"/>
        </w:rPr>
        <w:t>:</w:t>
      </w:r>
      <w:r w:rsidRPr="00A20C67">
        <w:rPr>
          <w:rFonts w:cstheme="minorHAnsi"/>
        </w:rPr>
        <w:tab/>
      </w:r>
      <w:r w:rsidR="00EC2B43" w:rsidRPr="00A20C67">
        <w:rPr>
          <w:rFonts w:cstheme="minorHAnsi"/>
          <w:color w:val="000000"/>
          <w:shd w:val="clear" w:color="auto" w:fill="FFFFFF"/>
        </w:rPr>
        <w:t>/home/</w:t>
      </w:r>
      <w:proofErr w:type="spellStart"/>
      <w:r w:rsidR="00EC2B43" w:rsidRPr="00A20C67">
        <w:rPr>
          <w:rFonts w:cstheme="minorHAnsi"/>
          <w:color w:val="000000"/>
          <w:shd w:val="clear" w:color="auto" w:fill="FFFFFF"/>
        </w:rPr>
        <w:t>hdp</w:t>
      </w:r>
      <w:r w:rsidR="00E315D2" w:rsidRPr="00A20C67">
        <w:rPr>
          <w:rFonts w:cstheme="minorHAnsi"/>
          <w:color w:val="000000"/>
          <w:shd w:val="clear" w:color="auto" w:fill="FFFFFF"/>
        </w:rPr>
        <w:t>user</w:t>
      </w:r>
      <w:proofErr w:type="spellEnd"/>
      <w:r w:rsidR="00E315D2" w:rsidRPr="00A20C67">
        <w:rPr>
          <w:rFonts w:cstheme="minorHAnsi"/>
          <w:color w:val="000000"/>
          <w:shd w:val="clear" w:color="auto" w:fill="FFFFFF"/>
        </w:rPr>
        <w:t>/interfaces/HADOOP/</w:t>
      </w:r>
      <w:proofErr w:type="spellStart"/>
      <w:r w:rsidR="00E315D2" w:rsidRPr="00A20C67">
        <w:rPr>
          <w:rFonts w:cstheme="minorHAnsi"/>
          <w:color w:val="000000"/>
          <w:shd w:val="clear" w:color="auto" w:fill="FFFFFF"/>
        </w:rPr>
        <w:t>master_files</w:t>
      </w:r>
      <w:proofErr w:type="spellEnd"/>
      <w:r w:rsidR="00E315D2" w:rsidRPr="00A20C67">
        <w:rPr>
          <w:rFonts w:cstheme="minorHAnsi"/>
          <w:color w:val="000000"/>
          <w:shd w:val="clear" w:color="auto" w:fill="FFFFFF"/>
        </w:rPr>
        <w:t>/</w:t>
      </w:r>
      <w:proofErr w:type="spellStart"/>
      <w:r w:rsidR="00E315D2" w:rsidRPr="00A20C67">
        <w:rPr>
          <w:rFonts w:cstheme="minorHAnsi"/>
          <w:color w:val="000000"/>
          <w:shd w:val="clear" w:color="auto" w:fill="FFFFFF"/>
        </w:rPr>
        <w:t>mobo_revenue</w:t>
      </w:r>
      <w:proofErr w:type="spellEnd"/>
      <w:r w:rsidR="00E315D2" w:rsidRPr="00A20C67">
        <w:rPr>
          <w:rFonts w:cstheme="minorHAnsi"/>
          <w:color w:val="000000"/>
          <w:shd w:val="clear" w:color="auto" w:fill="FFFFFF"/>
        </w:rPr>
        <w:t>/</w:t>
      </w:r>
    </w:p>
    <w:p w14:paraId="03F43028" w14:textId="75F53518" w:rsidR="00E315D2" w:rsidRPr="00A20C67" w:rsidRDefault="00C0708B" w:rsidP="00C0708B">
      <w:pPr>
        <w:spacing w:after="0"/>
        <w:rPr>
          <w:rFonts w:cstheme="minorHAnsi"/>
        </w:rPr>
      </w:pPr>
      <w:r w:rsidRPr="00A20C67">
        <w:rPr>
          <w:rFonts w:cstheme="minorHAnsi"/>
        </w:rPr>
        <w:t>Actual</w:t>
      </w:r>
      <w:r w:rsidR="00A20C67">
        <w:rPr>
          <w:rFonts w:cstheme="minorHAnsi"/>
        </w:rPr>
        <w:t xml:space="preserve"> (A)</w:t>
      </w:r>
      <w:r w:rsidR="00E315D2" w:rsidRPr="00A20C67">
        <w:rPr>
          <w:rFonts w:cstheme="minorHAnsi"/>
        </w:rPr>
        <w:t>:</w:t>
      </w:r>
      <w:r w:rsidRPr="00A20C67">
        <w:rPr>
          <w:rFonts w:cstheme="minorHAnsi"/>
        </w:rPr>
        <w:tab/>
      </w:r>
      <w:r w:rsidR="00E315D2" w:rsidRPr="00A20C67">
        <w:rPr>
          <w:rFonts w:cstheme="minorHAnsi"/>
          <w:color w:val="000000"/>
          <w:shd w:val="clear" w:color="auto" w:fill="FFFFFF"/>
        </w:rPr>
        <w:t>/snoc/interfaces/S-NOC/interfaces/master_file/HADOOP/mobo_revenue/</w:t>
      </w:r>
    </w:p>
    <w:p w14:paraId="5FF49982" w14:textId="5B02CB3C" w:rsidR="00C0708B" w:rsidRPr="00A20C67" w:rsidRDefault="00C0708B" w:rsidP="00C0708B">
      <w:pPr>
        <w:spacing w:after="0"/>
        <w:rPr>
          <w:rFonts w:cstheme="minorHAnsi"/>
        </w:rPr>
      </w:pPr>
      <w:r w:rsidRPr="00A20C67">
        <w:rPr>
          <w:rFonts w:cstheme="minorHAnsi"/>
        </w:rPr>
        <w:t>Rejected</w:t>
      </w:r>
      <w:r w:rsidR="00A20C67">
        <w:rPr>
          <w:rFonts w:cstheme="minorHAnsi"/>
        </w:rPr>
        <w:t xml:space="preserve"> (R)</w:t>
      </w:r>
      <w:r w:rsidRPr="00A20C67">
        <w:rPr>
          <w:rFonts w:cstheme="minorHAnsi"/>
        </w:rPr>
        <w:t>:</w:t>
      </w:r>
      <w:r w:rsidRPr="00A20C67">
        <w:rPr>
          <w:rFonts w:cstheme="minorHAnsi"/>
        </w:rPr>
        <w:tab/>
      </w:r>
      <w:r w:rsidRPr="00A20C67">
        <w:rPr>
          <w:rFonts w:cstheme="minorHAnsi"/>
          <w:color w:val="000000"/>
          <w:shd w:val="clear" w:color="auto" w:fill="FFFFFF"/>
        </w:rPr>
        <w:t>/snoc/interfaces/S-NOC/interfaces/rejected_file/HADOOP/mobo_revenue/</w:t>
      </w:r>
    </w:p>
    <w:p w14:paraId="49E81352" w14:textId="64D864D4" w:rsidR="00E315D2" w:rsidRPr="00A20C67" w:rsidRDefault="00A20C67" w:rsidP="00C0708B">
      <w:pPr>
        <w:spacing w:after="0"/>
        <w:rPr>
          <w:rFonts w:cstheme="minorHAnsi"/>
        </w:rPr>
      </w:pPr>
      <w:r>
        <w:rPr>
          <w:rFonts w:cstheme="minorHAnsi"/>
        </w:rPr>
        <w:t>B</w:t>
      </w:r>
      <w:r w:rsidR="00E315D2" w:rsidRPr="00A20C67">
        <w:rPr>
          <w:rFonts w:cstheme="minorHAnsi"/>
        </w:rPr>
        <w:t>ackup</w:t>
      </w:r>
      <w:r>
        <w:rPr>
          <w:rFonts w:cstheme="minorHAnsi"/>
        </w:rPr>
        <w:t xml:space="preserve"> (A)</w:t>
      </w:r>
      <w:r w:rsidR="00E315D2" w:rsidRPr="00A20C67">
        <w:rPr>
          <w:rFonts w:cstheme="minorHAnsi"/>
        </w:rPr>
        <w:t>:</w:t>
      </w:r>
      <w:r w:rsidR="00C0708B" w:rsidRPr="00A20C67">
        <w:rPr>
          <w:rFonts w:cstheme="minorHAnsi"/>
        </w:rPr>
        <w:tab/>
      </w:r>
      <w:r w:rsidR="00E315D2" w:rsidRPr="00A20C67">
        <w:rPr>
          <w:rFonts w:cstheme="minorHAnsi"/>
          <w:color w:val="000000"/>
          <w:shd w:val="clear" w:color="auto" w:fill="FFFFFF"/>
        </w:rPr>
        <w:t>/snoc/interfaces/S-NOC/interfaces/backup/master_file/HADOOP/mobo_revenue/</w:t>
      </w:r>
    </w:p>
    <w:p w14:paraId="39C7A7E0" w14:textId="739E6B0E" w:rsidR="00E315D2" w:rsidRPr="00A20C67" w:rsidRDefault="00A20C67" w:rsidP="00C0708B">
      <w:pPr>
        <w:spacing w:after="0"/>
        <w:rPr>
          <w:rFonts w:cstheme="minorHAnsi"/>
        </w:rPr>
      </w:pPr>
      <w:r>
        <w:rPr>
          <w:rFonts w:cstheme="minorHAnsi"/>
        </w:rPr>
        <w:t>B</w:t>
      </w:r>
      <w:r w:rsidR="00E315D2" w:rsidRPr="00A20C67">
        <w:rPr>
          <w:rFonts w:cstheme="minorHAnsi"/>
        </w:rPr>
        <w:t>ackup</w:t>
      </w:r>
      <w:r>
        <w:rPr>
          <w:rFonts w:cstheme="minorHAnsi"/>
        </w:rPr>
        <w:t xml:space="preserve"> (R)</w:t>
      </w:r>
      <w:r w:rsidR="00E315D2" w:rsidRPr="00A20C67">
        <w:rPr>
          <w:rFonts w:cstheme="minorHAnsi"/>
        </w:rPr>
        <w:t>:</w:t>
      </w:r>
      <w:r w:rsidR="00C0708B" w:rsidRPr="00A20C67">
        <w:rPr>
          <w:rFonts w:cstheme="minorHAnsi"/>
        </w:rPr>
        <w:tab/>
      </w:r>
      <w:r w:rsidR="00E315D2" w:rsidRPr="00A20C67">
        <w:rPr>
          <w:rFonts w:cstheme="minorHAnsi"/>
          <w:color w:val="000000"/>
          <w:shd w:val="clear" w:color="auto" w:fill="FFFFFF"/>
        </w:rPr>
        <w:t>/snoc/interfaces/S-NOC/interfaces/backup/rejected_file/HADOOP/mobo_revenue/</w:t>
      </w:r>
    </w:p>
    <w:p w14:paraId="46F4FA1A" w14:textId="77777777" w:rsidR="00C0708B" w:rsidRDefault="00C0708B">
      <w:pPr>
        <w:spacing w:after="240" w:line="252" w:lineRule="auto"/>
        <w:ind w:left="0" w:right="0"/>
        <w:rPr>
          <w:rFonts w:asciiTheme="majorHAnsi" w:eastAsiaTheme="majorEastAsia" w:hAnsiTheme="majorHAnsi" w:cstheme="majorBidi"/>
          <w:caps/>
          <w:color w:val="1E5E9F" w:themeColor="accent3" w:themeShade="BF"/>
        </w:rPr>
      </w:pPr>
      <w:r>
        <w:br w:type="page"/>
      </w:r>
    </w:p>
    <w:p w14:paraId="3AA1FC02" w14:textId="0AFDD585" w:rsidR="00E315D2" w:rsidRPr="00E641EB" w:rsidRDefault="00E315D2" w:rsidP="00295AF3">
      <w:pPr>
        <w:pStyle w:val="Heading3"/>
      </w:pPr>
      <w:bookmarkStart w:id="95" w:name="_Toc50007070"/>
      <w:r w:rsidRPr="00E641EB">
        <w:lastRenderedPageBreak/>
        <w:t>Data feed fields</w:t>
      </w:r>
      <w:bookmarkEnd w:id="95"/>
    </w:p>
    <w:tbl>
      <w:tblPr>
        <w:tblStyle w:val="GridTable1Light-Accent310"/>
        <w:tblW w:w="9270" w:type="dxa"/>
        <w:tblInd w:w="108" w:type="dxa"/>
        <w:tblLook w:val="0420" w:firstRow="1" w:lastRow="0" w:firstColumn="0" w:lastColumn="0" w:noHBand="0" w:noVBand="1"/>
      </w:tblPr>
      <w:tblGrid>
        <w:gridCol w:w="1245"/>
        <w:gridCol w:w="1620"/>
        <w:gridCol w:w="1982"/>
        <w:gridCol w:w="4423"/>
      </w:tblGrid>
      <w:tr w:rsidR="00421419" w:rsidRPr="00D56C53" w14:paraId="244D4EA8"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245" w:type="dxa"/>
            <w:noWrap/>
            <w:hideMark/>
          </w:tcPr>
          <w:p w14:paraId="0646DC2C"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620" w:type="dxa"/>
            <w:noWrap/>
            <w:hideMark/>
          </w:tcPr>
          <w:p w14:paraId="677930B7"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2" w:type="dxa"/>
            <w:noWrap/>
            <w:hideMark/>
          </w:tcPr>
          <w:p w14:paraId="2F4EC72E" w14:textId="77012B90" w:rsidR="00421419" w:rsidRPr="00D56C53" w:rsidRDefault="00F77603" w:rsidP="00030B1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7C3BFC5C"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63551C52" w14:textId="77777777" w:rsidTr="00421419">
        <w:trPr>
          <w:trHeight w:val="300"/>
        </w:trPr>
        <w:tc>
          <w:tcPr>
            <w:tcW w:w="1245" w:type="dxa"/>
            <w:noWrap/>
            <w:hideMark/>
          </w:tcPr>
          <w:p w14:paraId="61952F68"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620" w:type="dxa"/>
            <w:noWrap/>
            <w:hideMark/>
          </w:tcPr>
          <w:p w14:paraId="334898A6"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0314F96A"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56B11A91"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421419" w:rsidRPr="00D56C53" w14:paraId="4238945C" w14:textId="77777777" w:rsidTr="00421419">
        <w:trPr>
          <w:trHeight w:val="300"/>
        </w:trPr>
        <w:tc>
          <w:tcPr>
            <w:tcW w:w="1245" w:type="dxa"/>
            <w:noWrap/>
            <w:hideMark/>
          </w:tcPr>
          <w:p w14:paraId="675EF4FE"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620" w:type="dxa"/>
            <w:noWrap/>
            <w:hideMark/>
          </w:tcPr>
          <w:p w14:paraId="40E9A39E" w14:textId="40A171A5"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982" w:type="dxa"/>
            <w:noWrap/>
            <w:hideMark/>
          </w:tcPr>
          <w:p w14:paraId="5E36BB17"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74B44143" w14:textId="672A3A46"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2E597030" w14:textId="77777777" w:rsidTr="00421419">
        <w:trPr>
          <w:trHeight w:val="300"/>
        </w:trPr>
        <w:tc>
          <w:tcPr>
            <w:tcW w:w="1245" w:type="dxa"/>
            <w:noWrap/>
          </w:tcPr>
          <w:p w14:paraId="194FB3E0" w14:textId="77777777" w:rsidR="00421419" w:rsidRPr="00295AF3" w:rsidRDefault="00421419" w:rsidP="00030B1C">
            <w:pPr>
              <w:spacing w:after="0"/>
              <w:ind w:left="0" w:right="0"/>
              <w:rPr>
                <w:sz w:val="20"/>
                <w:szCs w:val="20"/>
              </w:rPr>
            </w:pPr>
            <w:r w:rsidRPr="00295AF3">
              <w:rPr>
                <w:sz w:val="20"/>
                <w:szCs w:val="20"/>
              </w:rPr>
              <w:t>SITE_ID</w:t>
            </w:r>
          </w:p>
        </w:tc>
        <w:tc>
          <w:tcPr>
            <w:tcW w:w="1620" w:type="dxa"/>
            <w:noWrap/>
          </w:tcPr>
          <w:p w14:paraId="21B44F4D" w14:textId="67C47A0B"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982" w:type="dxa"/>
            <w:noWrap/>
          </w:tcPr>
          <w:p w14:paraId="1D52F5EC"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12B11403"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27D94BCD" w14:textId="77777777" w:rsidTr="00421419">
        <w:trPr>
          <w:trHeight w:val="300"/>
        </w:trPr>
        <w:tc>
          <w:tcPr>
            <w:tcW w:w="1245" w:type="dxa"/>
            <w:noWrap/>
          </w:tcPr>
          <w:p w14:paraId="44D17474" w14:textId="2C73999C" w:rsidR="00421419" w:rsidRPr="00295AF3" w:rsidRDefault="00421419" w:rsidP="00527F01">
            <w:pPr>
              <w:spacing w:after="0"/>
              <w:ind w:left="0" w:right="0"/>
              <w:rPr>
                <w:sz w:val="20"/>
                <w:szCs w:val="20"/>
              </w:rPr>
            </w:pPr>
            <w:r w:rsidRPr="00295AF3">
              <w:rPr>
                <w:sz w:val="20"/>
                <w:szCs w:val="20"/>
              </w:rPr>
              <w:t>REVENUE</w:t>
            </w:r>
          </w:p>
        </w:tc>
        <w:tc>
          <w:tcPr>
            <w:tcW w:w="1620" w:type="dxa"/>
            <w:noWrap/>
          </w:tcPr>
          <w:p w14:paraId="326D5D22"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289AB6C6" w14:textId="4E8DDE8F"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5262801A" w14:textId="2A1FF12A" w:rsidR="00421419" w:rsidRPr="00295AF3" w:rsidRDefault="00421419" w:rsidP="0032190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revenue for the given date</w:t>
            </w:r>
            <w:r>
              <w:rPr>
                <w:rFonts w:eastAsia="Times New Roman" w:cstheme="minorHAnsi"/>
                <w:color w:val="000000"/>
                <w:kern w:val="0"/>
                <w:sz w:val="20"/>
                <w:szCs w:val="20"/>
                <w:lang w:val="en-IN" w:eastAsia="en-IN"/>
                <w14:ligatures w14:val="none"/>
              </w:rPr>
              <w:t xml:space="preserve"> (Max 2 decimal points are allowed)</w:t>
            </w:r>
          </w:p>
        </w:tc>
      </w:tr>
    </w:tbl>
    <w:p w14:paraId="563DAF98" w14:textId="77777777" w:rsidR="00E315D2" w:rsidRDefault="00E315D2" w:rsidP="00E315D2">
      <w:pPr>
        <w:rPr>
          <w:b/>
        </w:rPr>
      </w:pPr>
    </w:p>
    <w:p w14:paraId="178635EF" w14:textId="77777777" w:rsidR="00E315D2" w:rsidRPr="005811F0" w:rsidRDefault="00E315D2" w:rsidP="00E315D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E315D2" w:rsidRPr="005811F0" w14:paraId="6AEBE02B" w14:textId="77777777" w:rsidTr="00030B1C">
        <w:tc>
          <w:tcPr>
            <w:tcW w:w="9350" w:type="dxa"/>
            <w:shd w:val="clear" w:color="auto" w:fill="F2F2F2" w:themeFill="background1" w:themeFillShade="F2"/>
          </w:tcPr>
          <w:p w14:paraId="12CFD1E4" w14:textId="299FE7A9" w:rsidR="00E315D2" w:rsidRPr="00534CD6" w:rsidRDefault="00E315D2" w:rsidP="00030B1C">
            <w:pPr>
              <w:spacing w:after="0"/>
              <w:ind w:left="0"/>
              <w:rPr>
                <w:rFonts w:cstheme="minorHAnsi"/>
                <w:sz w:val="18"/>
                <w:szCs w:val="18"/>
              </w:rPr>
            </w:pPr>
            <w:r>
              <w:rPr>
                <w:rFonts w:cstheme="minorHAnsi"/>
                <w:sz w:val="18"/>
                <w:szCs w:val="18"/>
              </w:rPr>
              <w:t>DATE|</w:t>
            </w:r>
            <w:r w:rsidR="00527F01">
              <w:rPr>
                <w:rFonts w:cstheme="minorHAnsi"/>
                <w:sz w:val="18"/>
                <w:szCs w:val="18"/>
              </w:rPr>
              <w:t xml:space="preserve">MICRO|SITE_ID|REVENUE </w:t>
            </w:r>
          </w:p>
          <w:p w14:paraId="49B3D6EB" w14:textId="5AA76589" w:rsidR="00E315D2" w:rsidRPr="00534CD6" w:rsidRDefault="00E315D2"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|765445098.0</w:t>
            </w:r>
          </w:p>
          <w:p w14:paraId="1348CCF7" w14:textId="314E7DFD" w:rsidR="00E315D2" w:rsidRPr="00307B64" w:rsidRDefault="00E315D2" w:rsidP="00527F01">
            <w:pPr>
              <w:spacing w:after="0"/>
              <w:ind w:left="0"/>
              <w:rPr>
                <w:rFonts w:cstheme="minorHAnsi"/>
                <w:sz w:val="18"/>
                <w:szCs w:val="18"/>
              </w:rPr>
            </w:pPr>
            <w:r w:rsidRPr="00534CD6">
              <w:rPr>
                <w:rFonts w:cstheme="minorHAnsi"/>
                <w:sz w:val="18"/>
                <w:szCs w:val="18"/>
              </w:rPr>
              <w:t>20200504|</w:t>
            </w:r>
            <w:r w:rsidR="00527F01">
              <w:rPr>
                <w:rFonts w:cstheme="minorHAnsi"/>
                <w:sz w:val="18"/>
                <w:szCs w:val="18"/>
              </w:rPr>
              <w:t>MC-BLOREM|13HBN</w:t>
            </w:r>
            <w:r w:rsidRPr="00534CD6">
              <w:rPr>
                <w:rFonts w:cstheme="minorHAnsi"/>
                <w:sz w:val="18"/>
                <w:szCs w:val="18"/>
              </w:rPr>
              <w:t>020</w:t>
            </w:r>
            <w:r>
              <w:rPr>
                <w:rFonts w:cstheme="minorHAnsi"/>
                <w:sz w:val="18"/>
                <w:szCs w:val="18"/>
              </w:rPr>
              <w:t>|865445098.0</w:t>
            </w:r>
          </w:p>
        </w:tc>
      </w:tr>
    </w:tbl>
    <w:p w14:paraId="7603B38D" w14:textId="7867DCD9" w:rsidR="00E315D2" w:rsidRPr="00E641EB" w:rsidRDefault="00E315D2" w:rsidP="00E315D2">
      <w:pPr>
        <w:pStyle w:val="Heading3"/>
      </w:pPr>
      <w:bookmarkStart w:id="96" w:name="_Toc50007071"/>
      <w:r w:rsidRPr="00E641EB">
        <w:t>Processing result</w:t>
      </w:r>
      <w:r w:rsidR="00295AF3">
        <w:t xml:space="preserve"> &amp; Response</w:t>
      </w:r>
      <w:bookmarkEnd w:id="96"/>
    </w:p>
    <w:p w14:paraId="070C11A7" w14:textId="77777777" w:rsidR="00E315D2" w:rsidRPr="002F57BC" w:rsidRDefault="00E315D2" w:rsidP="00E315D2">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750DD6A8" w14:textId="77777777" w:rsidR="00E315D2" w:rsidRPr="005811F0" w:rsidRDefault="00E315D2" w:rsidP="00E315D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E315D2" w:rsidRPr="005811F0" w14:paraId="6221A581" w14:textId="77777777" w:rsidTr="00030B1C">
        <w:tc>
          <w:tcPr>
            <w:tcW w:w="9278" w:type="dxa"/>
            <w:shd w:val="clear" w:color="auto" w:fill="F2F2F2" w:themeFill="background1" w:themeFillShade="F2"/>
          </w:tcPr>
          <w:p w14:paraId="2EF0E491" w14:textId="6E5C371D" w:rsidR="00E315D2" w:rsidRPr="00B30845" w:rsidRDefault="00E315D2" w:rsidP="00030B1C">
            <w:pPr>
              <w:spacing w:after="0"/>
              <w:ind w:left="0"/>
              <w:rPr>
                <w:rFonts w:cstheme="minorHAnsi"/>
                <w:sz w:val="18"/>
                <w:szCs w:val="18"/>
              </w:rPr>
            </w:pPr>
            <w:r>
              <w:rPr>
                <w:rFonts w:cstheme="minorHAnsi"/>
                <w:sz w:val="18"/>
                <w:szCs w:val="18"/>
              </w:rPr>
              <w:t>DATE|MICRO|SITE_ID|REVENUE</w:t>
            </w:r>
            <w:r w:rsidR="00527F01">
              <w:rPr>
                <w:rFonts w:cstheme="minorHAnsi"/>
                <w:sz w:val="18"/>
                <w:szCs w:val="18"/>
              </w:rPr>
              <w:t xml:space="preserve"> </w:t>
            </w:r>
            <w:r>
              <w:rPr>
                <w:rFonts w:cstheme="minorHAnsi"/>
                <w:sz w:val="18"/>
                <w:szCs w:val="18"/>
              </w:rPr>
              <w:t>|</w:t>
            </w:r>
            <w:r w:rsidRPr="00F445B1">
              <w:rPr>
                <w:rFonts w:cstheme="minorHAnsi"/>
                <w:sz w:val="18"/>
                <w:szCs w:val="18"/>
              </w:rPr>
              <w:t>ERROR_CODE|ERROR_MESSAGE</w:t>
            </w:r>
          </w:p>
          <w:p w14:paraId="6A7D5A20" w14:textId="6076D9CF" w:rsidR="00E315D2" w:rsidRPr="00B30845" w:rsidRDefault="00E315D2"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8D464C">
              <w:rPr>
                <w:rFonts w:cstheme="minorHAnsi"/>
                <w:sz w:val="18"/>
                <w:szCs w:val="18"/>
              </w:rPr>
              <w:t>1001|</w:t>
            </w:r>
            <w:r>
              <w:rPr>
                <w:rFonts w:cstheme="minorHAnsi"/>
                <w:sz w:val="18"/>
                <w:szCs w:val="18"/>
              </w:rPr>
              <w:t xml:space="preserve">Mandatory Field </w:t>
            </w:r>
            <w:r w:rsidR="00527F01">
              <w:rPr>
                <w:rFonts w:cstheme="minorHAnsi"/>
                <w:sz w:val="18"/>
                <w:szCs w:val="18"/>
              </w:rPr>
              <w:t>REVENUE</w:t>
            </w:r>
            <w:r>
              <w:rPr>
                <w:rFonts w:cstheme="minorHAnsi"/>
                <w:sz w:val="18"/>
                <w:szCs w:val="18"/>
              </w:rPr>
              <w:t xml:space="preserve"> is missing</w:t>
            </w:r>
          </w:p>
          <w:p w14:paraId="65F77A74" w14:textId="4A8EB8D5" w:rsidR="00E315D2" w:rsidRPr="005811F0" w:rsidRDefault="00E315D2" w:rsidP="00527F01">
            <w:pPr>
              <w:spacing w:after="0"/>
              <w:ind w:left="0"/>
              <w:rPr>
                <w:rFonts w:ascii="Consolas" w:hAnsi="Consolas"/>
              </w:rPr>
            </w:pPr>
            <w:r w:rsidRPr="00534CD6">
              <w:rPr>
                <w:rFonts w:cstheme="minorHAnsi"/>
                <w:sz w:val="18"/>
                <w:szCs w:val="18"/>
              </w:rPr>
              <w:t>20200504|MC-BLOREM|14RBG020</w:t>
            </w:r>
            <w:r>
              <w:rPr>
                <w:rFonts w:cstheme="minorHAnsi"/>
                <w:sz w:val="18"/>
                <w:szCs w:val="18"/>
              </w:rPr>
              <w:t>|8765445098.0|</w:t>
            </w:r>
            <w:r w:rsidR="008D464C">
              <w:rPr>
                <w:rFonts w:cstheme="minorHAnsi"/>
                <w:sz w:val="18"/>
                <w:szCs w:val="18"/>
              </w:rPr>
              <w:t>1002|</w:t>
            </w:r>
            <w:r>
              <w:rPr>
                <w:rFonts w:cstheme="minorHAnsi"/>
                <w:sz w:val="18"/>
                <w:szCs w:val="18"/>
              </w:rPr>
              <w:t>Given SITE_ID is not available in system</w:t>
            </w:r>
          </w:p>
        </w:tc>
      </w:tr>
    </w:tbl>
    <w:p w14:paraId="136A4691" w14:textId="77777777" w:rsidR="00295AF3" w:rsidRDefault="00E315D2" w:rsidP="00295AF3">
      <w:r w:rsidRPr="005811F0">
        <w:t xml:space="preserve"> </w:t>
      </w:r>
    </w:p>
    <w:p w14:paraId="04B38B8E" w14:textId="77777777" w:rsidR="00295AF3" w:rsidRDefault="00295AF3">
      <w:pPr>
        <w:spacing w:after="240" w:line="252" w:lineRule="auto"/>
        <w:ind w:left="0" w:right="0"/>
      </w:pPr>
      <w:r>
        <w:br w:type="page"/>
      </w:r>
    </w:p>
    <w:p w14:paraId="58310511" w14:textId="283519D1" w:rsidR="0095644B" w:rsidRDefault="0095644B" w:rsidP="00191614">
      <w:pPr>
        <w:pStyle w:val="Heading2"/>
        <w:ind w:left="0"/>
      </w:pPr>
      <w:bookmarkStart w:id="97" w:name="_Toc50007072"/>
      <w:r>
        <w:lastRenderedPageBreak/>
        <w:t>ACQUISITION REVENUE (INTHDP010)</w:t>
      </w:r>
      <w:bookmarkEnd w:id="97"/>
    </w:p>
    <w:tbl>
      <w:tblPr>
        <w:tblStyle w:val="GridTable1Light-Accent310"/>
        <w:tblW w:w="9293" w:type="dxa"/>
        <w:tblInd w:w="85" w:type="dxa"/>
        <w:tblLayout w:type="fixed"/>
        <w:tblLook w:val="0480" w:firstRow="0" w:lastRow="0" w:firstColumn="1" w:lastColumn="0" w:noHBand="0" w:noVBand="1"/>
      </w:tblPr>
      <w:tblGrid>
        <w:gridCol w:w="2766"/>
        <w:gridCol w:w="6527"/>
      </w:tblGrid>
      <w:tr w:rsidR="0095644B" w:rsidRPr="00C47003" w14:paraId="57C9481A"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6B9C391C" w14:textId="77777777" w:rsidR="0095644B" w:rsidRPr="00C47003" w:rsidRDefault="0095644B" w:rsidP="00030B1C">
            <w:pPr>
              <w:spacing w:after="0" w:line="276" w:lineRule="auto"/>
              <w:rPr>
                <w:b w:val="0"/>
                <w:bCs w:val="0"/>
              </w:rPr>
            </w:pPr>
            <w:r w:rsidRPr="00C47003">
              <w:t>INTERFACE TYPE</w:t>
            </w:r>
            <w:r>
              <w:t>:</w:t>
            </w:r>
          </w:p>
        </w:tc>
        <w:tc>
          <w:tcPr>
            <w:tcW w:w="6527" w:type="dxa"/>
          </w:tcPr>
          <w:p w14:paraId="6347E281" w14:textId="77777777" w:rsidR="0095644B" w:rsidRPr="00C47003"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95644B" w:rsidRPr="00C47003" w14:paraId="0FE1C57F"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5FDFF418" w14:textId="77777777" w:rsidR="0095644B" w:rsidRPr="00C47003" w:rsidRDefault="0095644B" w:rsidP="00030B1C">
            <w:pPr>
              <w:spacing w:after="0" w:line="276" w:lineRule="auto"/>
              <w:rPr>
                <w:b w:val="0"/>
                <w:bCs w:val="0"/>
              </w:rPr>
            </w:pPr>
            <w:r w:rsidRPr="00C47003">
              <w:t>INTERFACE METHOD</w:t>
            </w:r>
            <w:r>
              <w:t>:</w:t>
            </w:r>
          </w:p>
        </w:tc>
        <w:tc>
          <w:tcPr>
            <w:tcW w:w="6527" w:type="dxa"/>
          </w:tcPr>
          <w:p w14:paraId="2DA43714" w14:textId="77777777" w:rsidR="0095644B" w:rsidRPr="00C47003"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95644B" w:rsidRPr="00C47003" w14:paraId="266B6097"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63625AB2" w14:textId="2393E0BD" w:rsidR="0095644B" w:rsidRPr="00C47003" w:rsidRDefault="00EB0CED" w:rsidP="00030B1C">
            <w:pPr>
              <w:spacing w:after="0" w:line="276" w:lineRule="auto"/>
              <w:rPr>
                <w:b w:val="0"/>
                <w:bCs w:val="0"/>
              </w:rPr>
            </w:pPr>
            <w:r>
              <w:t>SOURCE</w:t>
            </w:r>
            <w:r w:rsidR="0095644B" w:rsidRPr="00C47003">
              <w:t xml:space="preserve"> </w:t>
            </w:r>
            <w:r w:rsidR="0095644B">
              <w:t>S</w:t>
            </w:r>
            <w:r w:rsidR="0095644B" w:rsidRPr="00C47003">
              <w:t>YSTEM</w:t>
            </w:r>
            <w:r w:rsidR="0095644B">
              <w:t>:</w:t>
            </w:r>
          </w:p>
        </w:tc>
        <w:tc>
          <w:tcPr>
            <w:tcW w:w="6527" w:type="dxa"/>
          </w:tcPr>
          <w:p w14:paraId="4F3E5C65" w14:textId="77777777" w:rsidR="0095644B" w:rsidRPr="00C47003"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95644B" w:rsidRPr="00C47003" w14:paraId="2A6F50C4"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06548CA" w14:textId="77777777" w:rsidR="0095644B" w:rsidRPr="00C47003" w:rsidRDefault="0095644B" w:rsidP="00030B1C">
            <w:pPr>
              <w:spacing w:after="0" w:line="276" w:lineRule="auto"/>
              <w:rPr>
                <w:b w:val="0"/>
                <w:bCs w:val="0"/>
              </w:rPr>
            </w:pPr>
            <w:r>
              <w:t>RESPONDER</w:t>
            </w:r>
            <w:r w:rsidRPr="00C47003">
              <w:t xml:space="preserve"> SYSTEM</w:t>
            </w:r>
            <w:r>
              <w:t>:</w:t>
            </w:r>
          </w:p>
        </w:tc>
        <w:tc>
          <w:tcPr>
            <w:tcW w:w="6527" w:type="dxa"/>
          </w:tcPr>
          <w:p w14:paraId="48A62F3F" w14:textId="77777777" w:rsidR="0095644B" w:rsidRPr="00C47003"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95644B" w:rsidRPr="00C47003" w14:paraId="1E1E982A"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B7A3F01" w14:textId="77777777" w:rsidR="0095644B" w:rsidRDefault="0095644B" w:rsidP="00030B1C">
            <w:pPr>
              <w:spacing w:after="0" w:line="276" w:lineRule="auto"/>
            </w:pPr>
            <w:r>
              <w:t>FILE FREQUENCY</w:t>
            </w:r>
          </w:p>
        </w:tc>
        <w:tc>
          <w:tcPr>
            <w:tcW w:w="6527" w:type="dxa"/>
          </w:tcPr>
          <w:p w14:paraId="6BCFCDFF" w14:textId="77777777" w:rsidR="0095644B"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95644B" w:rsidRPr="00C47003" w14:paraId="446F0C9E"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6C045B9" w14:textId="77777777" w:rsidR="0095644B" w:rsidRDefault="0095644B" w:rsidP="00030B1C">
            <w:pPr>
              <w:spacing w:after="0" w:line="276" w:lineRule="auto"/>
            </w:pPr>
            <w:r>
              <w:t>DATA PERIOD</w:t>
            </w:r>
          </w:p>
        </w:tc>
        <w:tc>
          <w:tcPr>
            <w:tcW w:w="6527" w:type="dxa"/>
          </w:tcPr>
          <w:p w14:paraId="693F821A" w14:textId="77777777" w:rsidR="0095644B"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3ABABE68"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E552158" w14:textId="72196A2E" w:rsidR="0034309D" w:rsidRDefault="0034309D" w:rsidP="0034309D">
            <w:pPr>
              <w:spacing w:after="0" w:line="276" w:lineRule="auto"/>
            </w:pPr>
            <w:r>
              <w:t>ORIGINAL DATA SOURCE:</w:t>
            </w:r>
          </w:p>
        </w:tc>
        <w:tc>
          <w:tcPr>
            <w:tcW w:w="6527" w:type="dxa"/>
          </w:tcPr>
          <w:p w14:paraId="62ED0A8D" w14:textId="540B638A"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0C6EE3FC" w14:textId="21D2B258" w:rsidR="0095644B" w:rsidRDefault="0095644B" w:rsidP="00295AF3">
      <w:pPr>
        <w:pStyle w:val="Heading3"/>
      </w:pPr>
      <w:bookmarkStart w:id="98" w:name="_Toc50007073"/>
      <w:r w:rsidRPr="005811F0">
        <w:t>Context goal</w:t>
      </w:r>
      <w:bookmarkEnd w:id="98"/>
    </w:p>
    <w:p w14:paraId="152CF66B" w14:textId="10FED7D5" w:rsidR="0095644B" w:rsidRDefault="0095644B" w:rsidP="004C5D32">
      <w:pPr>
        <w:numPr>
          <w:ilvl w:val="0"/>
          <w:numId w:val="32"/>
        </w:numPr>
        <w:spacing w:after="0"/>
        <w:ind w:right="0"/>
        <w:jc w:val="both"/>
      </w:pPr>
      <w:r>
        <w:t xml:space="preserve">HADOOP will share the daily file to MOBII which </w:t>
      </w:r>
      <w:r w:rsidR="003F4C84">
        <w:t>contains total</w:t>
      </w:r>
      <w:r w:rsidR="000A5D36" w:rsidRPr="000A5D36">
        <w:t xml:space="preserve"> revenue generated by RGU GA in the same month (accumulated)</w:t>
      </w:r>
      <w:r>
        <w:t>.</w:t>
      </w:r>
    </w:p>
    <w:p w14:paraId="1FA4FD5E" w14:textId="77777777" w:rsidR="00DB311B" w:rsidRDefault="00DB311B" w:rsidP="004C5D32">
      <w:pPr>
        <w:numPr>
          <w:ilvl w:val="0"/>
          <w:numId w:val="32"/>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151E3158" w14:textId="77777777" w:rsidR="0095644B" w:rsidRDefault="0095644B" w:rsidP="004C5D32">
      <w:pPr>
        <w:numPr>
          <w:ilvl w:val="0"/>
          <w:numId w:val="32"/>
        </w:numPr>
        <w:spacing w:after="0"/>
        <w:ind w:right="0"/>
        <w:jc w:val="both"/>
      </w:pPr>
      <w:r>
        <w:t xml:space="preserve">MOBII always consider latest processed file records, when MOBII receive same </w:t>
      </w:r>
      <w:r w:rsidRPr="00446917">
        <w:t>DATE</w:t>
      </w:r>
      <w:r>
        <w:t xml:space="preserve"> and SITE_ID in latest file it will replace the previously stored transaction value.</w:t>
      </w:r>
    </w:p>
    <w:p w14:paraId="4257A881" w14:textId="4D077203" w:rsidR="0095644B" w:rsidRDefault="0095644B" w:rsidP="004C5D32">
      <w:pPr>
        <w:numPr>
          <w:ilvl w:val="0"/>
          <w:numId w:val="32"/>
        </w:numPr>
        <w:spacing w:after="0"/>
        <w:ind w:right="0"/>
        <w:jc w:val="both"/>
      </w:pPr>
      <w:r>
        <w:t>If MOBII found any duplicate row (DATE|SITE_ID) within the file then it will consider only first record and upcoming records will be rejected with reason duplicate transaction found.</w:t>
      </w:r>
    </w:p>
    <w:p w14:paraId="37E824CC" w14:textId="77777777" w:rsidR="0095644B" w:rsidRDefault="0095644B" w:rsidP="004C5D32">
      <w:pPr>
        <w:numPr>
          <w:ilvl w:val="0"/>
          <w:numId w:val="32"/>
        </w:numPr>
        <w:spacing w:after="0"/>
        <w:ind w:right="0"/>
        <w:jc w:val="both"/>
      </w:pPr>
      <w:r>
        <w:t>This file data is used for MPC Incentive and if required can also be used other functions from upcoming change request.</w:t>
      </w:r>
    </w:p>
    <w:p w14:paraId="70E4E1CE" w14:textId="77777777" w:rsidR="000413FE" w:rsidRDefault="000413FE" w:rsidP="000413FE">
      <w:pPr>
        <w:numPr>
          <w:ilvl w:val="0"/>
          <w:numId w:val="32"/>
        </w:numPr>
        <w:spacing w:after="0"/>
        <w:ind w:right="0"/>
        <w:jc w:val="both"/>
      </w:pPr>
      <w:bookmarkStart w:id="99" w:name="_Toc50007074"/>
      <w:r>
        <w:t>HADOOP must push file to the MOBII path daily before 2AM with latest updated records. MOBII scheduler will pick pushed files for process.</w:t>
      </w:r>
    </w:p>
    <w:p w14:paraId="17B77DB2" w14:textId="77777777" w:rsidR="000413FE" w:rsidRPr="005811F0" w:rsidRDefault="000413FE" w:rsidP="000413FE">
      <w:pPr>
        <w:numPr>
          <w:ilvl w:val="0"/>
          <w:numId w:val="32"/>
        </w:numPr>
        <w:spacing w:after="0"/>
        <w:ind w:right="0"/>
        <w:jc w:val="both"/>
      </w:pPr>
      <w:r>
        <w:t>Files from Landing path will be deleted, after copied by MOBII from Landing to Actual (A) path.</w:t>
      </w:r>
    </w:p>
    <w:p w14:paraId="4A900CA7" w14:textId="77777777" w:rsidR="0095644B" w:rsidRDefault="0095644B" w:rsidP="00295AF3">
      <w:pPr>
        <w:pStyle w:val="Heading3"/>
      </w:pPr>
      <w:r w:rsidRPr="005811F0">
        <w:t>Pre-conditions</w:t>
      </w:r>
      <w:bookmarkEnd w:id="99"/>
    </w:p>
    <w:p w14:paraId="13425277" w14:textId="77777777" w:rsidR="0095644B" w:rsidRDefault="0095644B" w:rsidP="004C5D32">
      <w:pPr>
        <w:pStyle w:val="ListParagraph"/>
        <w:numPr>
          <w:ilvl w:val="0"/>
          <w:numId w:val="33"/>
        </w:numPr>
      </w:pPr>
      <w:r>
        <w:t>Server path is accessible by HADOOP.</w:t>
      </w:r>
    </w:p>
    <w:p w14:paraId="72625301" w14:textId="77777777" w:rsidR="0095644B" w:rsidRPr="004B07D0" w:rsidRDefault="0095644B" w:rsidP="004C5D32">
      <w:pPr>
        <w:pStyle w:val="ListParagraph"/>
        <w:numPr>
          <w:ilvl w:val="0"/>
          <w:numId w:val="33"/>
        </w:numPr>
      </w:pPr>
      <w:r>
        <w:t>All SITE_ID must be pre-created in MOBII.</w:t>
      </w:r>
    </w:p>
    <w:p w14:paraId="41173AE9" w14:textId="77777777" w:rsidR="0095644B" w:rsidRPr="005811F0" w:rsidRDefault="0095644B" w:rsidP="00295AF3">
      <w:pPr>
        <w:pStyle w:val="Heading3"/>
        <w:rPr>
          <w:highlight w:val="yellow"/>
        </w:rPr>
      </w:pPr>
      <w:bookmarkStart w:id="100" w:name="_Toc50007075"/>
      <w:r w:rsidRPr="005811F0">
        <w:t>Post-conditions</w:t>
      </w:r>
      <w:bookmarkEnd w:id="100"/>
    </w:p>
    <w:p w14:paraId="333BC5B3" w14:textId="4D3B898B" w:rsidR="0095644B" w:rsidRDefault="000A5D36" w:rsidP="004C5D32">
      <w:pPr>
        <w:pStyle w:val="ListParagraph"/>
        <w:numPr>
          <w:ilvl w:val="0"/>
          <w:numId w:val="34"/>
        </w:numPr>
        <w:rPr>
          <w:rFonts w:eastAsiaTheme="majorEastAsia"/>
        </w:rPr>
      </w:pPr>
      <w:r>
        <w:rPr>
          <w:rFonts w:eastAsiaTheme="majorEastAsia"/>
        </w:rPr>
        <w:t>Revenue</w:t>
      </w:r>
      <w:r w:rsidR="0095644B">
        <w:rPr>
          <w:rFonts w:eastAsiaTheme="majorEastAsia"/>
        </w:rPr>
        <w:t xml:space="preserve"> amount will be stored in MOBII against given site reference.</w:t>
      </w:r>
    </w:p>
    <w:p w14:paraId="51438A18" w14:textId="5DABF1C7" w:rsidR="0095644B" w:rsidRDefault="0095644B" w:rsidP="00295AF3">
      <w:pPr>
        <w:pStyle w:val="Heading3"/>
      </w:pPr>
      <w:bookmarkStart w:id="101" w:name="_Toc50007076"/>
      <w:r>
        <w:t>File naming</w:t>
      </w:r>
      <w:bookmarkEnd w:id="101"/>
    </w:p>
    <w:p w14:paraId="2715A1D2" w14:textId="17FA9590" w:rsidR="0095644B" w:rsidRPr="00236832" w:rsidRDefault="00F72BAB" w:rsidP="008B22A4">
      <w:pPr>
        <w:spacing w:after="0"/>
        <w:rPr>
          <w:rFonts w:eastAsiaTheme="majorEastAsia"/>
        </w:rPr>
      </w:pPr>
      <w:proofErr w:type="spellStart"/>
      <w:r w:rsidRPr="00F72BAB">
        <w:rPr>
          <w:rFonts w:eastAsiaTheme="majorEastAsia"/>
        </w:rPr>
        <w:t>acquisition_revenue</w:t>
      </w:r>
      <w:proofErr w:type="spellEnd"/>
      <w:r w:rsidRPr="00F72BAB">
        <w:rPr>
          <w:rFonts w:eastAsiaTheme="majorEastAsia"/>
        </w:rPr>
        <w:t>_</w:t>
      </w:r>
      <w:r w:rsidR="0095644B" w:rsidRPr="00236832">
        <w:rPr>
          <w:rFonts w:eastAsiaTheme="majorEastAsia"/>
        </w:rPr>
        <w:t xml:space="preserve">&lt;YYYYMMDDHH24MISS&gt;.csv.gz </w:t>
      </w:r>
    </w:p>
    <w:p w14:paraId="03EDCCBC" w14:textId="77777777" w:rsidR="0095644B" w:rsidRDefault="0095644B" w:rsidP="008B22A4">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54D3FACC" w14:textId="633EEA38" w:rsidR="0095644B" w:rsidRDefault="0095644B" w:rsidP="008B22A4">
      <w:pPr>
        <w:pStyle w:val="ListParagraph"/>
        <w:numPr>
          <w:ilvl w:val="0"/>
          <w:numId w:val="8"/>
        </w:numPr>
        <w:spacing w:after="0"/>
        <w:rPr>
          <w:rFonts w:eastAsiaTheme="majorEastAsia"/>
        </w:rPr>
      </w:pPr>
      <w:r>
        <w:rPr>
          <w:rFonts w:eastAsiaTheme="majorEastAsia"/>
        </w:rPr>
        <w:t xml:space="preserve">Sample Actual File Name is </w:t>
      </w:r>
      <w:r w:rsidR="00F72BAB" w:rsidRPr="00F72BAB">
        <w:rPr>
          <w:i/>
          <w:iCs/>
        </w:rPr>
        <w:t>acquisition_revenue</w:t>
      </w:r>
      <w:r w:rsidRPr="00F72BAB">
        <w:rPr>
          <w:rFonts w:eastAsiaTheme="majorEastAsia"/>
          <w:i/>
          <w:iCs/>
        </w:rPr>
        <w:t>_20200203013512.csv.gz</w:t>
      </w:r>
    </w:p>
    <w:p w14:paraId="63494E48" w14:textId="7E3778E5" w:rsidR="0095644B" w:rsidRPr="00F72BAB" w:rsidRDefault="0095644B" w:rsidP="008B22A4">
      <w:pPr>
        <w:pStyle w:val="ListParagraph"/>
        <w:numPr>
          <w:ilvl w:val="0"/>
          <w:numId w:val="8"/>
        </w:numPr>
        <w:spacing w:after="0"/>
        <w:rPr>
          <w:rFonts w:eastAsiaTheme="majorEastAsia"/>
          <w:i/>
          <w:iCs/>
        </w:rPr>
      </w:pPr>
      <w:r>
        <w:rPr>
          <w:rFonts w:eastAsiaTheme="majorEastAsia"/>
        </w:rPr>
        <w:t xml:space="preserve">Sample Control File Name is </w:t>
      </w:r>
      <w:r w:rsidR="00F72BAB" w:rsidRPr="00F72BAB">
        <w:rPr>
          <w:i/>
          <w:iCs/>
        </w:rPr>
        <w:t>acquisition_revenue_</w:t>
      </w:r>
      <w:r w:rsidRPr="00F72BAB">
        <w:rPr>
          <w:rFonts w:eastAsiaTheme="majorEastAsia"/>
          <w:i/>
          <w:iCs/>
        </w:rPr>
        <w:t>20200203013512.ctl.gz</w:t>
      </w:r>
    </w:p>
    <w:p w14:paraId="0E4D08C2" w14:textId="1DB4D58C" w:rsidR="0095644B" w:rsidRPr="005811F0" w:rsidRDefault="0095644B" w:rsidP="00295AF3">
      <w:pPr>
        <w:pStyle w:val="Heading3"/>
      </w:pPr>
      <w:bookmarkStart w:id="102" w:name="_Toc50007077"/>
      <w:r>
        <w:t>File P</w:t>
      </w:r>
      <w:r w:rsidRPr="005811F0">
        <w:t>ath</w:t>
      </w:r>
      <w:bookmarkEnd w:id="102"/>
    </w:p>
    <w:p w14:paraId="4146958D" w14:textId="0D593564" w:rsidR="0095644B" w:rsidRPr="00276BB9" w:rsidRDefault="008B22A4" w:rsidP="008B22A4">
      <w:pPr>
        <w:spacing w:after="0"/>
        <w:rPr>
          <w:rFonts w:cstheme="minorHAnsi"/>
        </w:rPr>
      </w:pPr>
      <w:r w:rsidRPr="00276BB9">
        <w:rPr>
          <w:rFonts w:cstheme="minorHAnsi"/>
        </w:rPr>
        <w:t>Landing</w:t>
      </w:r>
      <w:r w:rsidR="0095644B" w:rsidRPr="00276BB9">
        <w:rPr>
          <w:rFonts w:cstheme="minorHAnsi"/>
        </w:rPr>
        <w:t>:</w:t>
      </w:r>
      <w:r w:rsidRPr="00276BB9">
        <w:rPr>
          <w:rFonts w:cstheme="minorHAnsi"/>
        </w:rPr>
        <w:tab/>
      </w:r>
      <w:r w:rsidR="00EC2B43" w:rsidRPr="00276BB9">
        <w:rPr>
          <w:rFonts w:cstheme="minorHAnsi"/>
          <w:color w:val="000000"/>
          <w:shd w:val="clear" w:color="auto" w:fill="FFFFFF"/>
        </w:rPr>
        <w:t>/home/hdp</w:t>
      </w:r>
      <w:r w:rsidR="0095644B" w:rsidRPr="00276BB9">
        <w:rPr>
          <w:rFonts w:cstheme="minorHAnsi"/>
          <w:color w:val="000000"/>
          <w:shd w:val="clear" w:color="auto" w:fill="FFFFFF"/>
        </w:rPr>
        <w:t>user/interfaces/HADOOP/master_files/</w:t>
      </w:r>
      <w:r w:rsidR="00321904" w:rsidRPr="00276BB9">
        <w:rPr>
          <w:rFonts w:cstheme="minorHAnsi"/>
          <w:color w:val="000000"/>
          <w:shd w:val="clear" w:color="auto" w:fill="FFFFFF"/>
        </w:rPr>
        <w:t>acquisition</w:t>
      </w:r>
      <w:r w:rsidR="0095644B" w:rsidRPr="00276BB9">
        <w:rPr>
          <w:rFonts w:cstheme="minorHAnsi"/>
          <w:color w:val="000000"/>
          <w:shd w:val="clear" w:color="auto" w:fill="FFFFFF"/>
        </w:rPr>
        <w:t>_revenue/</w:t>
      </w:r>
    </w:p>
    <w:p w14:paraId="06E7BC94" w14:textId="3C5C229F" w:rsidR="0095644B" w:rsidRPr="00276BB9" w:rsidRDefault="008B22A4" w:rsidP="008B22A4">
      <w:pPr>
        <w:spacing w:after="0"/>
        <w:rPr>
          <w:rFonts w:cstheme="minorHAnsi"/>
        </w:rPr>
      </w:pPr>
      <w:r w:rsidRPr="00276BB9">
        <w:rPr>
          <w:rFonts w:cstheme="minorHAnsi"/>
        </w:rPr>
        <w:t>Actual (A)</w:t>
      </w:r>
      <w:r w:rsidR="0095644B" w:rsidRPr="00276BB9">
        <w:rPr>
          <w:rFonts w:cstheme="minorHAnsi"/>
        </w:rPr>
        <w:t>:</w:t>
      </w:r>
      <w:r w:rsidRPr="00276BB9">
        <w:rPr>
          <w:rFonts w:cstheme="minorHAnsi"/>
        </w:rPr>
        <w:tab/>
      </w:r>
      <w:r w:rsidR="0095644B" w:rsidRPr="00276BB9">
        <w:rPr>
          <w:rFonts w:cstheme="minorHAnsi"/>
          <w:color w:val="000000"/>
          <w:shd w:val="clear" w:color="auto" w:fill="FFFFFF"/>
        </w:rPr>
        <w:t>/snoc/interfaces/S-NOC/interfaces/master_file/HADOOP/</w:t>
      </w:r>
      <w:r w:rsidR="00321904" w:rsidRPr="00276BB9">
        <w:rPr>
          <w:rFonts w:cstheme="minorHAnsi"/>
          <w:color w:val="000000"/>
          <w:shd w:val="clear" w:color="auto" w:fill="FFFFFF"/>
        </w:rPr>
        <w:t>acquisition_revenue/</w:t>
      </w:r>
    </w:p>
    <w:p w14:paraId="3DA5A896" w14:textId="1B418A1C" w:rsidR="008B22A4" w:rsidRPr="00276BB9" w:rsidRDefault="008B22A4" w:rsidP="008B22A4">
      <w:pPr>
        <w:spacing w:after="0"/>
        <w:rPr>
          <w:rFonts w:cstheme="minorHAnsi"/>
        </w:rPr>
      </w:pPr>
      <w:r w:rsidRPr="00276BB9">
        <w:rPr>
          <w:rFonts w:cstheme="minorHAnsi"/>
        </w:rPr>
        <w:t>Rejected (R):</w:t>
      </w:r>
      <w:r w:rsidRPr="00276BB9">
        <w:rPr>
          <w:rFonts w:cstheme="minorHAnsi"/>
        </w:rPr>
        <w:tab/>
      </w:r>
      <w:r w:rsidRPr="00276BB9">
        <w:rPr>
          <w:rFonts w:cstheme="minorHAnsi"/>
          <w:color w:val="000000"/>
          <w:shd w:val="clear" w:color="auto" w:fill="FFFFFF"/>
        </w:rPr>
        <w:t>/snoc/interfaces/S-NOC/interfaces/rejected_file/HADOOP/acquisition_revenue/</w:t>
      </w:r>
    </w:p>
    <w:p w14:paraId="033A26A7" w14:textId="6F36900F" w:rsidR="0095644B" w:rsidRPr="00276BB9" w:rsidRDefault="0095644B" w:rsidP="008B22A4">
      <w:pPr>
        <w:spacing w:after="0"/>
        <w:rPr>
          <w:rFonts w:cstheme="minorHAnsi"/>
        </w:rPr>
      </w:pPr>
      <w:r w:rsidRPr="00276BB9">
        <w:rPr>
          <w:rFonts w:cstheme="minorHAnsi"/>
        </w:rPr>
        <w:t>Backup</w:t>
      </w:r>
      <w:r w:rsidR="008B22A4" w:rsidRPr="00276BB9">
        <w:rPr>
          <w:rFonts w:cstheme="minorHAnsi"/>
        </w:rPr>
        <w:t xml:space="preserve"> (A)</w:t>
      </w:r>
      <w:r w:rsidRPr="00276BB9">
        <w:rPr>
          <w:rFonts w:cstheme="minorHAnsi"/>
        </w:rPr>
        <w:t>:</w:t>
      </w:r>
      <w:r w:rsidR="008B22A4" w:rsidRPr="00276BB9">
        <w:rPr>
          <w:rFonts w:cstheme="minorHAnsi"/>
        </w:rPr>
        <w:tab/>
      </w:r>
      <w:r w:rsidRPr="00276BB9">
        <w:rPr>
          <w:rFonts w:cstheme="minorHAnsi"/>
          <w:color w:val="000000"/>
          <w:shd w:val="clear" w:color="auto" w:fill="FFFFFF"/>
        </w:rPr>
        <w:t>/snoc/interfaces/S-NOC/interfaces/backup/master_file/HADOOP/</w:t>
      </w:r>
      <w:r w:rsidR="00321904" w:rsidRPr="00276BB9">
        <w:rPr>
          <w:rFonts w:cstheme="minorHAnsi"/>
          <w:color w:val="000000"/>
          <w:shd w:val="clear" w:color="auto" w:fill="FFFFFF"/>
        </w:rPr>
        <w:t>acquisition_revenue/</w:t>
      </w:r>
    </w:p>
    <w:p w14:paraId="60F6722D" w14:textId="000F8A3A" w:rsidR="0095644B" w:rsidRPr="00276BB9" w:rsidRDefault="008B22A4" w:rsidP="008B22A4">
      <w:pPr>
        <w:spacing w:after="0"/>
        <w:rPr>
          <w:rFonts w:cstheme="minorHAnsi"/>
        </w:rPr>
      </w:pPr>
      <w:r w:rsidRPr="00276BB9">
        <w:rPr>
          <w:rFonts w:cstheme="minorHAnsi"/>
        </w:rPr>
        <w:t>Backup (R)</w:t>
      </w:r>
      <w:r w:rsidR="0095644B" w:rsidRPr="00276BB9">
        <w:rPr>
          <w:rFonts w:cstheme="minorHAnsi"/>
        </w:rPr>
        <w:t>:</w:t>
      </w:r>
      <w:r w:rsidRPr="00276BB9">
        <w:rPr>
          <w:rFonts w:cstheme="minorHAnsi"/>
        </w:rPr>
        <w:tab/>
      </w:r>
      <w:r w:rsidR="0095644B" w:rsidRPr="00276BB9">
        <w:rPr>
          <w:rFonts w:cstheme="minorHAnsi"/>
          <w:color w:val="000000"/>
          <w:sz w:val="20"/>
          <w:szCs w:val="20"/>
          <w:shd w:val="clear" w:color="auto" w:fill="FFFFFF"/>
        </w:rPr>
        <w:t>/snoc/interfaces/S-NOC/interfaces/backup/rejected_file/HADOOP/</w:t>
      </w:r>
      <w:r w:rsidR="00321904" w:rsidRPr="00276BB9">
        <w:rPr>
          <w:rFonts w:cstheme="minorHAnsi"/>
          <w:color w:val="000000"/>
          <w:sz w:val="20"/>
          <w:szCs w:val="20"/>
          <w:shd w:val="clear" w:color="auto" w:fill="FFFFFF"/>
        </w:rPr>
        <w:t>acquisition_revenue/</w:t>
      </w:r>
    </w:p>
    <w:p w14:paraId="3DE2CFFE" w14:textId="77777777" w:rsidR="008B22A4" w:rsidRDefault="008B22A4">
      <w:pPr>
        <w:spacing w:after="240" w:line="252" w:lineRule="auto"/>
        <w:ind w:left="0" w:right="0"/>
        <w:rPr>
          <w:rFonts w:asciiTheme="majorHAnsi" w:eastAsiaTheme="majorEastAsia" w:hAnsiTheme="majorHAnsi" w:cstheme="majorBidi"/>
          <w:caps/>
          <w:color w:val="1E5E9F" w:themeColor="accent3" w:themeShade="BF"/>
        </w:rPr>
      </w:pPr>
      <w:r>
        <w:br w:type="page"/>
      </w:r>
    </w:p>
    <w:p w14:paraId="7DEFA023" w14:textId="51517ADA" w:rsidR="0095644B" w:rsidRPr="00E641EB" w:rsidRDefault="0095644B" w:rsidP="00295AF3">
      <w:pPr>
        <w:pStyle w:val="Heading3"/>
      </w:pPr>
      <w:bookmarkStart w:id="103" w:name="_Toc50007078"/>
      <w:r w:rsidRPr="00E641EB">
        <w:lastRenderedPageBreak/>
        <w:t>Data feed fields</w:t>
      </w:r>
      <w:bookmarkEnd w:id="103"/>
    </w:p>
    <w:tbl>
      <w:tblPr>
        <w:tblStyle w:val="GridTable1Light-Accent310"/>
        <w:tblW w:w="9270" w:type="dxa"/>
        <w:tblInd w:w="108" w:type="dxa"/>
        <w:tblLook w:val="0420" w:firstRow="1" w:lastRow="0" w:firstColumn="0" w:lastColumn="0" w:noHBand="0" w:noVBand="1"/>
      </w:tblPr>
      <w:tblGrid>
        <w:gridCol w:w="1425"/>
        <w:gridCol w:w="1350"/>
        <w:gridCol w:w="2072"/>
        <w:gridCol w:w="4423"/>
      </w:tblGrid>
      <w:tr w:rsidR="00421419" w:rsidRPr="00D56C53" w14:paraId="2B54A1B1"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425" w:type="dxa"/>
            <w:noWrap/>
            <w:hideMark/>
          </w:tcPr>
          <w:p w14:paraId="4FDBF408"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442DBA7C"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2072" w:type="dxa"/>
            <w:noWrap/>
            <w:hideMark/>
          </w:tcPr>
          <w:p w14:paraId="2958103F" w14:textId="79832A02" w:rsidR="00421419" w:rsidRPr="00D56C53" w:rsidRDefault="00F77603" w:rsidP="00030B1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32741BA0"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6BBB2980" w14:textId="77777777" w:rsidTr="00421419">
        <w:trPr>
          <w:trHeight w:val="300"/>
        </w:trPr>
        <w:tc>
          <w:tcPr>
            <w:tcW w:w="1425" w:type="dxa"/>
            <w:noWrap/>
            <w:hideMark/>
          </w:tcPr>
          <w:p w14:paraId="6E34D3AA"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7BA90EF9"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072" w:type="dxa"/>
            <w:noWrap/>
            <w:hideMark/>
          </w:tcPr>
          <w:p w14:paraId="1FB06E28"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4E7EA635"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421419" w:rsidRPr="00D56C53" w14:paraId="305534C9" w14:textId="77777777" w:rsidTr="00421419">
        <w:trPr>
          <w:trHeight w:val="300"/>
        </w:trPr>
        <w:tc>
          <w:tcPr>
            <w:tcW w:w="1425" w:type="dxa"/>
            <w:noWrap/>
            <w:hideMark/>
          </w:tcPr>
          <w:p w14:paraId="14668EDA"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350" w:type="dxa"/>
            <w:noWrap/>
            <w:hideMark/>
          </w:tcPr>
          <w:p w14:paraId="3D82F559" w14:textId="5623DAE5"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072" w:type="dxa"/>
            <w:noWrap/>
            <w:hideMark/>
          </w:tcPr>
          <w:p w14:paraId="640B1AFE"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19175CF0" w14:textId="7D5FB6D3"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6800F0B8" w14:textId="77777777" w:rsidTr="00421419">
        <w:trPr>
          <w:trHeight w:val="300"/>
        </w:trPr>
        <w:tc>
          <w:tcPr>
            <w:tcW w:w="1425" w:type="dxa"/>
            <w:noWrap/>
          </w:tcPr>
          <w:p w14:paraId="7FC72265" w14:textId="77777777" w:rsidR="00421419" w:rsidRPr="00295AF3" w:rsidRDefault="00421419" w:rsidP="00030B1C">
            <w:pPr>
              <w:spacing w:after="0"/>
              <w:ind w:left="0" w:right="0"/>
              <w:rPr>
                <w:sz w:val="20"/>
                <w:szCs w:val="20"/>
              </w:rPr>
            </w:pPr>
            <w:r w:rsidRPr="00295AF3">
              <w:rPr>
                <w:sz w:val="20"/>
                <w:szCs w:val="20"/>
              </w:rPr>
              <w:t>SITE_ID</w:t>
            </w:r>
          </w:p>
        </w:tc>
        <w:tc>
          <w:tcPr>
            <w:tcW w:w="1350" w:type="dxa"/>
            <w:noWrap/>
          </w:tcPr>
          <w:p w14:paraId="157F6E6F" w14:textId="0F25A825"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072" w:type="dxa"/>
            <w:noWrap/>
          </w:tcPr>
          <w:p w14:paraId="54BC67F9"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5AED9884"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0E24CC48" w14:textId="77777777" w:rsidTr="00421419">
        <w:trPr>
          <w:trHeight w:val="300"/>
        </w:trPr>
        <w:tc>
          <w:tcPr>
            <w:tcW w:w="1425" w:type="dxa"/>
            <w:noWrap/>
          </w:tcPr>
          <w:p w14:paraId="64E9FECD" w14:textId="77777777" w:rsidR="00421419" w:rsidRPr="00295AF3" w:rsidRDefault="00421419" w:rsidP="00030B1C">
            <w:pPr>
              <w:spacing w:after="0"/>
              <w:ind w:left="0" w:right="0"/>
              <w:rPr>
                <w:sz w:val="20"/>
                <w:szCs w:val="20"/>
              </w:rPr>
            </w:pPr>
            <w:r w:rsidRPr="00295AF3">
              <w:rPr>
                <w:sz w:val="20"/>
                <w:szCs w:val="20"/>
              </w:rPr>
              <w:t>REVENUE</w:t>
            </w:r>
          </w:p>
        </w:tc>
        <w:tc>
          <w:tcPr>
            <w:tcW w:w="1350" w:type="dxa"/>
            <w:noWrap/>
          </w:tcPr>
          <w:p w14:paraId="7FE0F29C"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072" w:type="dxa"/>
            <w:noWrap/>
          </w:tcPr>
          <w:p w14:paraId="73C83957" w14:textId="17F10163"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634CA362" w14:textId="2673A80F" w:rsidR="00421419" w:rsidRPr="00295AF3" w:rsidRDefault="00421419" w:rsidP="0032190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Total </w:t>
            </w:r>
            <w:r>
              <w:rPr>
                <w:rFonts w:eastAsia="Times New Roman" w:cstheme="minorHAnsi"/>
                <w:color w:val="000000"/>
                <w:kern w:val="0"/>
                <w:sz w:val="20"/>
                <w:szCs w:val="20"/>
                <w:lang w:val="en-IN" w:eastAsia="en-IN"/>
                <w14:ligatures w14:val="none"/>
              </w:rPr>
              <w:t>RGU</w:t>
            </w:r>
            <w:r w:rsidRPr="00295AF3">
              <w:rPr>
                <w:rFonts w:eastAsia="Times New Roman" w:cstheme="minorHAnsi"/>
                <w:color w:val="000000"/>
                <w:kern w:val="0"/>
                <w:sz w:val="20"/>
                <w:szCs w:val="20"/>
                <w:lang w:val="en-IN" w:eastAsia="en-IN"/>
                <w14:ligatures w14:val="none"/>
              </w:rPr>
              <w:t>-</w:t>
            </w:r>
            <w:r>
              <w:rPr>
                <w:rFonts w:eastAsia="Times New Roman" w:cstheme="minorHAnsi"/>
                <w:color w:val="000000"/>
                <w:kern w:val="0"/>
                <w:sz w:val="20"/>
                <w:szCs w:val="20"/>
                <w:lang w:val="en-IN" w:eastAsia="en-IN"/>
                <w14:ligatures w14:val="none"/>
              </w:rPr>
              <w:t>GA</w:t>
            </w:r>
            <w:r w:rsidRPr="00295AF3">
              <w:rPr>
                <w:rFonts w:eastAsia="Times New Roman" w:cstheme="minorHAnsi"/>
                <w:color w:val="000000"/>
                <w:kern w:val="0"/>
                <w:sz w:val="20"/>
                <w:szCs w:val="20"/>
                <w:lang w:val="en-IN" w:eastAsia="en-IN"/>
                <w14:ligatures w14:val="none"/>
              </w:rPr>
              <w:t xml:space="preserve"> for the given date</w:t>
            </w:r>
            <w:r>
              <w:rPr>
                <w:rFonts w:eastAsia="Times New Roman" w:cstheme="minorHAnsi"/>
                <w:color w:val="000000"/>
                <w:kern w:val="0"/>
                <w:sz w:val="20"/>
                <w:szCs w:val="20"/>
                <w:lang w:val="en-IN" w:eastAsia="en-IN"/>
                <w14:ligatures w14:val="none"/>
              </w:rPr>
              <w:t xml:space="preserve"> (Max 2 decimal points are allowed)</w:t>
            </w:r>
          </w:p>
        </w:tc>
      </w:tr>
    </w:tbl>
    <w:p w14:paraId="34BDAC4A" w14:textId="77777777" w:rsidR="0095644B" w:rsidRDefault="0095644B" w:rsidP="0095644B">
      <w:pPr>
        <w:rPr>
          <w:b/>
        </w:rPr>
      </w:pPr>
    </w:p>
    <w:p w14:paraId="6B876D52" w14:textId="77777777" w:rsidR="0095644B" w:rsidRPr="005811F0" w:rsidRDefault="0095644B" w:rsidP="0095644B">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95644B" w:rsidRPr="005811F0" w14:paraId="43D60F9E" w14:textId="77777777" w:rsidTr="00030B1C">
        <w:tc>
          <w:tcPr>
            <w:tcW w:w="9350" w:type="dxa"/>
            <w:shd w:val="clear" w:color="auto" w:fill="F2F2F2" w:themeFill="background1" w:themeFillShade="F2"/>
          </w:tcPr>
          <w:p w14:paraId="4579C5D8" w14:textId="77777777" w:rsidR="0095644B" w:rsidRPr="00534CD6" w:rsidRDefault="0095644B" w:rsidP="00030B1C">
            <w:pPr>
              <w:spacing w:after="0"/>
              <w:ind w:left="0"/>
              <w:rPr>
                <w:rFonts w:cstheme="minorHAnsi"/>
                <w:sz w:val="18"/>
                <w:szCs w:val="18"/>
              </w:rPr>
            </w:pPr>
            <w:r>
              <w:rPr>
                <w:rFonts w:cstheme="minorHAnsi"/>
                <w:sz w:val="18"/>
                <w:szCs w:val="18"/>
              </w:rPr>
              <w:t xml:space="preserve">DATE|MICRO|SITE_ID|REVENUE </w:t>
            </w:r>
          </w:p>
          <w:p w14:paraId="6BA7CE67" w14:textId="77777777" w:rsidR="0095644B" w:rsidRPr="00534CD6" w:rsidRDefault="0095644B"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|765445098.0</w:t>
            </w:r>
          </w:p>
          <w:p w14:paraId="1FA62494" w14:textId="77777777" w:rsidR="0095644B" w:rsidRPr="00307B64" w:rsidRDefault="0095644B" w:rsidP="00030B1C">
            <w:pPr>
              <w:spacing w:after="0"/>
              <w:ind w:left="0"/>
              <w:rPr>
                <w:rFonts w:cstheme="minorHAnsi"/>
                <w:sz w:val="18"/>
                <w:szCs w:val="18"/>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|865445098.0</w:t>
            </w:r>
          </w:p>
        </w:tc>
      </w:tr>
    </w:tbl>
    <w:p w14:paraId="0621EFAD" w14:textId="258009A6" w:rsidR="0095644B" w:rsidRPr="00E641EB" w:rsidRDefault="0095644B" w:rsidP="0095644B">
      <w:pPr>
        <w:pStyle w:val="Heading3"/>
      </w:pPr>
      <w:bookmarkStart w:id="104" w:name="_Toc50007079"/>
      <w:r w:rsidRPr="00E641EB">
        <w:t>Processing result</w:t>
      </w:r>
      <w:r w:rsidR="00295AF3">
        <w:t xml:space="preserve"> &amp; Repsonse</w:t>
      </w:r>
      <w:bookmarkEnd w:id="104"/>
    </w:p>
    <w:p w14:paraId="5EF47A11" w14:textId="77777777" w:rsidR="0095644B" w:rsidRPr="002F57BC" w:rsidRDefault="0095644B" w:rsidP="0095644B">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3FBBD2F" w14:textId="77777777" w:rsidR="0095644B" w:rsidRPr="005811F0" w:rsidRDefault="0095644B" w:rsidP="0095644B">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95644B" w:rsidRPr="005811F0" w14:paraId="33B9326D" w14:textId="77777777" w:rsidTr="00030B1C">
        <w:tc>
          <w:tcPr>
            <w:tcW w:w="9278" w:type="dxa"/>
            <w:shd w:val="clear" w:color="auto" w:fill="F2F2F2" w:themeFill="background1" w:themeFillShade="F2"/>
          </w:tcPr>
          <w:p w14:paraId="4B959A33" w14:textId="77777777" w:rsidR="0095644B" w:rsidRPr="00B30845" w:rsidRDefault="0095644B" w:rsidP="00030B1C">
            <w:pPr>
              <w:spacing w:after="0"/>
              <w:ind w:left="0"/>
              <w:rPr>
                <w:rFonts w:cstheme="minorHAnsi"/>
                <w:sz w:val="18"/>
                <w:szCs w:val="18"/>
              </w:rPr>
            </w:pPr>
            <w:r>
              <w:rPr>
                <w:rFonts w:cstheme="minorHAnsi"/>
                <w:sz w:val="18"/>
                <w:szCs w:val="18"/>
              </w:rPr>
              <w:t>DATE|MICRO|SITE_ID|REVENUE |</w:t>
            </w:r>
            <w:r w:rsidRPr="00F445B1">
              <w:rPr>
                <w:rFonts w:cstheme="minorHAnsi"/>
                <w:sz w:val="18"/>
                <w:szCs w:val="18"/>
              </w:rPr>
              <w:t>ERROR_CODE|ERROR_MESSAGE</w:t>
            </w:r>
          </w:p>
          <w:p w14:paraId="45498678" w14:textId="03AF27A7" w:rsidR="0095644B" w:rsidRPr="00B30845" w:rsidRDefault="0095644B"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8D464C">
              <w:rPr>
                <w:rFonts w:cstheme="minorHAnsi"/>
                <w:sz w:val="18"/>
                <w:szCs w:val="18"/>
              </w:rPr>
              <w:t>1001|</w:t>
            </w:r>
            <w:r>
              <w:rPr>
                <w:rFonts w:cstheme="minorHAnsi"/>
                <w:sz w:val="18"/>
                <w:szCs w:val="18"/>
              </w:rPr>
              <w:t>Mandatory Field REVENUE is missing</w:t>
            </w:r>
          </w:p>
          <w:p w14:paraId="30B891AC" w14:textId="7190F0E8" w:rsidR="0095644B" w:rsidRPr="005811F0" w:rsidRDefault="0095644B" w:rsidP="00030B1C">
            <w:pPr>
              <w:spacing w:after="0"/>
              <w:ind w:left="0"/>
              <w:rPr>
                <w:rFonts w:ascii="Consolas" w:hAnsi="Consolas"/>
              </w:rPr>
            </w:pPr>
            <w:r w:rsidRPr="00534CD6">
              <w:rPr>
                <w:rFonts w:cstheme="minorHAnsi"/>
                <w:sz w:val="18"/>
                <w:szCs w:val="18"/>
              </w:rPr>
              <w:t>20200504|MC-BLOREM|14RBG020</w:t>
            </w:r>
            <w:r>
              <w:rPr>
                <w:rFonts w:cstheme="minorHAnsi"/>
                <w:sz w:val="18"/>
                <w:szCs w:val="18"/>
              </w:rPr>
              <w:t>|8765445098.0|</w:t>
            </w:r>
            <w:r w:rsidR="008D464C">
              <w:rPr>
                <w:rFonts w:cstheme="minorHAnsi"/>
                <w:sz w:val="18"/>
                <w:szCs w:val="18"/>
              </w:rPr>
              <w:t>1002|</w:t>
            </w:r>
            <w:r>
              <w:rPr>
                <w:rFonts w:cstheme="minorHAnsi"/>
                <w:sz w:val="18"/>
                <w:szCs w:val="18"/>
              </w:rPr>
              <w:t>Given SITE_ID is not available in system</w:t>
            </w:r>
          </w:p>
        </w:tc>
      </w:tr>
    </w:tbl>
    <w:p w14:paraId="7CCF0800" w14:textId="77777777" w:rsidR="00276BB9" w:rsidRDefault="00276BB9" w:rsidP="00276BB9"/>
    <w:p w14:paraId="2AE4346B" w14:textId="77777777" w:rsidR="00276BB9" w:rsidRDefault="00276BB9">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16FA322A" w14:textId="2D72DF10" w:rsidR="00321904" w:rsidRDefault="00321904" w:rsidP="00191614">
      <w:pPr>
        <w:pStyle w:val="Heading2"/>
        <w:ind w:left="0"/>
      </w:pPr>
      <w:bookmarkStart w:id="105" w:name="_Toc50007080"/>
      <w:r>
        <w:lastRenderedPageBreak/>
        <w:t>LOW REVENUE SITES (INTHDP011)</w:t>
      </w:r>
      <w:bookmarkEnd w:id="105"/>
    </w:p>
    <w:tbl>
      <w:tblPr>
        <w:tblStyle w:val="GridTable1Light-Accent310"/>
        <w:tblW w:w="9293" w:type="dxa"/>
        <w:tblInd w:w="85" w:type="dxa"/>
        <w:tblLayout w:type="fixed"/>
        <w:tblLook w:val="0480" w:firstRow="0" w:lastRow="0" w:firstColumn="1" w:lastColumn="0" w:noHBand="0" w:noVBand="1"/>
      </w:tblPr>
      <w:tblGrid>
        <w:gridCol w:w="2766"/>
        <w:gridCol w:w="6527"/>
      </w:tblGrid>
      <w:tr w:rsidR="00321904" w:rsidRPr="00C47003" w14:paraId="2F583517"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7632178" w14:textId="77777777" w:rsidR="00321904" w:rsidRPr="00C47003" w:rsidRDefault="00321904" w:rsidP="00030B1C">
            <w:pPr>
              <w:spacing w:after="0" w:line="276" w:lineRule="auto"/>
              <w:rPr>
                <w:b w:val="0"/>
                <w:bCs w:val="0"/>
              </w:rPr>
            </w:pPr>
            <w:r w:rsidRPr="00C47003">
              <w:t>INTERFACE TYPE</w:t>
            </w:r>
            <w:r>
              <w:t>:</w:t>
            </w:r>
          </w:p>
        </w:tc>
        <w:tc>
          <w:tcPr>
            <w:tcW w:w="6527" w:type="dxa"/>
          </w:tcPr>
          <w:p w14:paraId="5107B283" w14:textId="77777777" w:rsidR="00321904" w:rsidRPr="00C47003"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321904" w:rsidRPr="00C47003" w14:paraId="531B6120"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65F9839A" w14:textId="77777777" w:rsidR="00321904" w:rsidRPr="00C47003" w:rsidRDefault="00321904" w:rsidP="00030B1C">
            <w:pPr>
              <w:spacing w:after="0" w:line="276" w:lineRule="auto"/>
              <w:rPr>
                <w:b w:val="0"/>
                <w:bCs w:val="0"/>
              </w:rPr>
            </w:pPr>
            <w:r w:rsidRPr="00C47003">
              <w:t>INTERFACE METHOD</w:t>
            </w:r>
            <w:r>
              <w:t>:</w:t>
            </w:r>
          </w:p>
        </w:tc>
        <w:tc>
          <w:tcPr>
            <w:tcW w:w="6527" w:type="dxa"/>
          </w:tcPr>
          <w:p w14:paraId="303A9964" w14:textId="77777777" w:rsidR="00321904" w:rsidRPr="00C47003"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321904" w:rsidRPr="00C47003" w14:paraId="7FEEF044"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C69F39F" w14:textId="4BB6FA1E" w:rsidR="00321904" w:rsidRPr="00C47003" w:rsidRDefault="00EB0CED" w:rsidP="00030B1C">
            <w:pPr>
              <w:spacing w:after="0" w:line="276" w:lineRule="auto"/>
              <w:rPr>
                <w:b w:val="0"/>
                <w:bCs w:val="0"/>
              </w:rPr>
            </w:pPr>
            <w:r>
              <w:t>SOURCE</w:t>
            </w:r>
            <w:r w:rsidR="00321904" w:rsidRPr="00C47003">
              <w:t xml:space="preserve"> </w:t>
            </w:r>
            <w:r w:rsidR="00321904">
              <w:t>S</w:t>
            </w:r>
            <w:r w:rsidR="00321904" w:rsidRPr="00C47003">
              <w:t>YSTEM</w:t>
            </w:r>
            <w:r w:rsidR="00321904">
              <w:t>:</w:t>
            </w:r>
          </w:p>
        </w:tc>
        <w:tc>
          <w:tcPr>
            <w:tcW w:w="6527" w:type="dxa"/>
          </w:tcPr>
          <w:p w14:paraId="67B40349" w14:textId="77777777" w:rsidR="00321904" w:rsidRPr="00C47003"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321904" w:rsidRPr="00C47003" w14:paraId="1510BA9F"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C845E5D" w14:textId="77777777" w:rsidR="00321904" w:rsidRPr="00C47003" w:rsidRDefault="00321904" w:rsidP="00030B1C">
            <w:pPr>
              <w:spacing w:after="0" w:line="276" w:lineRule="auto"/>
              <w:rPr>
                <w:b w:val="0"/>
                <w:bCs w:val="0"/>
              </w:rPr>
            </w:pPr>
            <w:r>
              <w:t>RESPONDER</w:t>
            </w:r>
            <w:r w:rsidRPr="00C47003">
              <w:t xml:space="preserve"> SYSTEM</w:t>
            </w:r>
            <w:r>
              <w:t>:</w:t>
            </w:r>
          </w:p>
        </w:tc>
        <w:tc>
          <w:tcPr>
            <w:tcW w:w="6527" w:type="dxa"/>
          </w:tcPr>
          <w:p w14:paraId="4D24BA6D" w14:textId="77777777" w:rsidR="00321904" w:rsidRPr="00C47003"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321904" w:rsidRPr="00C47003" w14:paraId="59D00056"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DD42321" w14:textId="77777777" w:rsidR="00321904" w:rsidRDefault="00321904" w:rsidP="00030B1C">
            <w:pPr>
              <w:spacing w:after="0" w:line="276" w:lineRule="auto"/>
            </w:pPr>
            <w:r>
              <w:t>FILE FREQUENCY</w:t>
            </w:r>
          </w:p>
        </w:tc>
        <w:tc>
          <w:tcPr>
            <w:tcW w:w="6527" w:type="dxa"/>
          </w:tcPr>
          <w:p w14:paraId="0E5479C4" w14:textId="77777777" w:rsidR="00321904"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321904" w:rsidRPr="00C47003" w14:paraId="56709E20"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BA9BC8F" w14:textId="77777777" w:rsidR="00321904" w:rsidRDefault="00321904" w:rsidP="00030B1C">
            <w:pPr>
              <w:spacing w:after="0" w:line="276" w:lineRule="auto"/>
            </w:pPr>
            <w:r>
              <w:t>DATA PERIOD</w:t>
            </w:r>
          </w:p>
        </w:tc>
        <w:tc>
          <w:tcPr>
            <w:tcW w:w="6527" w:type="dxa"/>
          </w:tcPr>
          <w:p w14:paraId="59B38134" w14:textId="77777777" w:rsidR="00321904"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5319C8F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4B2E234" w14:textId="2B9EF421" w:rsidR="0034309D" w:rsidRDefault="0034309D" w:rsidP="0034309D">
            <w:pPr>
              <w:spacing w:after="0" w:line="276" w:lineRule="auto"/>
            </w:pPr>
            <w:r>
              <w:t>ORIGINAL DATA SOURCE:</w:t>
            </w:r>
          </w:p>
        </w:tc>
        <w:tc>
          <w:tcPr>
            <w:tcW w:w="6527" w:type="dxa"/>
          </w:tcPr>
          <w:p w14:paraId="0D9CCAB9" w14:textId="0C085BC0"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77B53C42" w14:textId="192D90AA" w:rsidR="00321904" w:rsidRDefault="00321904" w:rsidP="00295AF3">
      <w:pPr>
        <w:pStyle w:val="Heading3"/>
      </w:pPr>
      <w:bookmarkStart w:id="106" w:name="_Toc50007081"/>
      <w:r w:rsidRPr="005811F0">
        <w:t>Context goal</w:t>
      </w:r>
      <w:bookmarkEnd w:id="106"/>
    </w:p>
    <w:p w14:paraId="7ED59919" w14:textId="0D1ABDA1" w:rsidR="00321904" w:rsidRDefault="00321904" w:rsidP="004C5D32">
      <w:pPr>
        <w:numPr>
          <w:ilvl w:val="0"/>
          <w:numId w:val="35"/>
        </w:numPr>
        <w:spacing w:after="0"/>
        <w:ind w:right="0"/>
        <w:jc w:val="both"/>
      </w:pPr>
      <w:r>
        <w:t xml:space="preserve">HADOOP will share the daily file to MOBII which </w:t>
      </w:r>
      <w:r w:rsidR="001C23FD">
        <w:t>contains all sites below revenue threshold</w:t>
      </w:r>
      <w:r>
        <w:t>.</w:t>
      </w:r>
    </w:p>
    <w:p w14:paraId="0431152D" w14:textId="064F175B" w:rsidR="001C23FD" w:rsidRDefault="001C23FD" w:rsidP="004C5D32">
      <w:pPr>
        <w:numPr>
          <w:ilvl w:val="0"/>
          <w:numId w:val="35"/>
        </w:numPr>
        <w:spacing w:after="0"/>
        <w:ind w:right="0"/>
        <w:jc w:val="both"/>
      </w:pPr>
      <w:r>
        <w:t>MOBII receive final list of sites (after removing whitelisted)</w:t>
      </w:r>
    </w:p>
    <w:p w14:paraId="7CF0A0B5" w14:textId="77777777" w:rsidR="00673691" w:rsidRDefault="00673691" w:rsidP="004C5D32">
      <w:pPr>
        <w:numPr>
          <w:ilvl w:val="0"/>
          <w:numId w:val="35"/>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5A4B509C" w14:textId="77777777" w:rsidR="00321904" w:rsidRDefault="00321904" w:rsidP="004C5D32">
      <w:pPr>
        <w:numPr>
          <w:ilvl w:val="0"/>
          <w:numId w:val="35"/>
        </w:numPr>
        <w:spacing w:after="0"/>
        <w:ind w:right="0"/>
        <w:jc w:val="both"/>
      </w:pPr>
      <w:r>
        <w:t xml:space="preserve">MOBII always consider latest processed file records, when MOBII receive same </w:t>
      </w:r>
      <w:r w:rsidRPr="00446917">
        <w:t>DATE</w:t>
      </w:r>
      <w:r>
        <w:t xml:space="preserve"> and SITE_ID in latest file it will replace the previously stored transaction value.</w:t>
      </w:r>
    </w:p>
    <w:p w14:paraId="166067D0" w14:textId="2D15B562" w:rsidR="00321904" w:rsidRDefault="00321904" w:rsidP="004C5D32">
      <w:pPr>
        <w:numPr>
          <w:ilvl w:val="0"/>
          <w:numId w:val="35"/>
        </w:numPr>
        <w:spacing w:after="0"/>
        <w:ind w:right="0"/>
        <w:jc w:val="both"/>
      </w:pPr>
      <w:r>
        <w:t>If MOBII found any duplicate row (DATE|SITE_ID) within the file then it will consider only first record and upcoming records will be rejected with reason duplicate transaction found.</w:t>
      </w:r>
    </w:p>
    <w:p w14:paraId="0B7B42B3" w14:textId="77777777" w:rsidR="00321904" w:rsidRDefault="00321904" w:rsidP="004C5D32">
      <w:pPr>
        <w:numPr>
          <w:ilvl w:val="0"/>
          <w:numId w:val="35"/>
        </w:numPr>
        <w:spacing w:after="0"/>
        <w:ind w:right="0"/>
        <w:jc w:val="both"/>
      </w:pPr>
      <w:r>
        <w:t>This file data is used for MPC Incentive and if required can also be used other functions from upcoming change request.</w:t>
      </w:r>
    </w:p>
    <w:p w14:paraId="7112537F" w14:textId="77777777" w:rsidR="000413FE" w:rsidRDefault="000413FE" w:rsidP="000413FE">
      <w:pPr>
        <w:numPr>
          <w:ilvl w:val="0"/>
          <w:numId w:val="35"/>
        </w:numPr>
        <w:spacing w:after="0"/>
        <w:ind w:right="0"/>
        <w:jc w:val="both"/>
      </w:pPr>
      <w:bookmarkStart w:id="107" w:name="_Toc50007082"/>
      <w:r>
        <w:t>HADOOP must push file to the MOBII path daily before 2AM with latest updated records. MOBII scheduler will pick pushed files for process.</w:t>
      </w:r>
    </w:p>
    <w:p w14:paraId="671A2406" w14:textId="77777777" w:rsidR="000413FE" w:rsidRPr="005811F0" w:rsidRDefault="000413FE" w:rsidP="000413FE">
      <w:pPr>
        <w:numPr>
          <w:ilvl w:val="0"/>
          <w:numId w:val="35"/>
        </w:numPr>
        <w:spacing w:after="0"/>
        <w:ind w:right="0"/>
        <w:jc w:val="both"/>
      </w:pPr>
      <w:r>
        <w:t>Files from Landing path will be deleted, after copied by MOBII from Landing to Actual (A) path.</w:t>
      </w:r>
    </w:p>
    <w:p w14:paraId="1C74C9ED" w14:textId="77777777" w:rsidR="00321904" w:rsidRDefault="00321904" w:rsidP="00295AF3">
      <w:pPr>
        <w:pStyle w:val="Heading3"/>
      </w:pPr>
      <w:r w:rsidRPr="005811F0">
        <w:t>Pre-conditions</w:t>
      </w:r>
      <w:bookmarkEnd w:id="107"/>
    </w:p>
    <w:p w14:paraId="477354B3" w14:textId="77777777" w:rsidR="00321904" w:rsidRDefault="00321904" w:rsidP="004C5D32">
      <w:pPr>
        <w:pStyle w:val="ListParagraph"/>
        <w:numPr>
          <w:ilvl w:val="0"/>
          <w:numId w:val="36"/>
        </w:numPr>
      </w:pPr>
      <w:r>
        <w:t>Server path is accessible by HADOOP.</w:t>
      </w:r>
    </w:p>
    <w:p w14:paraId="2E853B6F" w14:textId="77777777" w:rsidR="00321904" w:rsidRPr="004B07D0" w:rsidRDefault="00321904" w:rsidP="004C5D32">
      <w:pPr>
        <w:pStyle w:val="ListParagraph"/>
        <w:numPr>
          <w:ilvl w:val="0"/>
          <w:numId w:val="36"/>
        </w:numPr>
      </w:pPr>
      <w:r>
        <w:t>All SITE_ID must be pre-created in MOBII.</w:t>
      </w:r>
    </w:p>
    <w:p w14:paraId="4845D416" w14:textId="77777777" w:rsidR="00321904" w:rsidRPr="005811F0" w:rsidRDefault="00321904" w:rsidP="00295AF3">
      <w:pPr>
        <w:pStyle w:val="Heading3"/>
        <w:rPr>
          <w:highlight w:val="yellow"/>
        </w:rPr>
      </w:pPr>
      <w:bookmarkStart w:id="108" w:name="_Toc50007083"/>
      <w:r w:rsidRPr="005811F0">
        <w:t>Post-conditions</w:t>
      </w:r>
      <w:bookmarkEnd w:id="108"/>
    </w:p>
    <w:p w14:paraId="39E623C3" w14:textId="77777777" w:rsidR="00321904" w:rsidRDefault="00321904" w:rsidP="004C5D32">
      <w:pPr>
        <w:pStyle w:val="ListParagraph"/>
        <w:numPr>
          <w:ilvl w:val="0"/>
          <w:numId w:val="37"/>
        </w:numPr>
        <w:rPr>
          <w:rFonts w:eastAsiaTheme="majorEastAsia"/>
        </w:rPr>
      </w:pPr>
      <w:r>
        <w:rPr>
          <w:rFonts w:eastAsiaTheme="majorEastAsia"/>
        </w:rPr>
        <w:t>Revenue amount will be stored in MOBII against given site reference.</w:t>
      </w:r>
    </w:p>
    <w:p w14:paraId="223B6370" w14:textId="450301AF" w:rsidR="00321904" w:rsidRDefault="00321904" w:rsidP="00295AF3">
      <w:pPr>
        <w:pStyle w:val="Heading3"/>
      </w:pPr>
      <w:bookmarkStart w:id="109" w:name="_Toc50007084"/>
      <w:r>
        <w:t>File naming</w:t>
      </w:r>
      <w:bookmarkEnd w:id="109"/>
    </w:p>
    <w:p w14:paraId="5B62958E" w14:textId="64366A51" w:rsidR="00321904" w:rsidRPr="00236832" w:rsidRDefault="001C23FD" w:rsidP="00276BB9">
      <w:pPr>
        <w:spacing w:after="0"/>
        <w:rPr>
          <w:rFonts w:eastAsiaTheme="majorEastAsia"/>
        </w:rPr>
      </w:pPr>
      <w:proofErr w:type="spellStart"/>
      <w:r w:rsidRPr="001C23FD">
        <w:rPr>
          <w:rFonts w:eastAsiaTheme="majorEastAsia"/>
        </w:rPr>
        <w:t>low_revenue_site</w:t>
      </w:r>
      <w:proofErr w:type="spellEnd"/>
      <w:r w:rsidR="00321904" w:rsidRPr="00E7010B">
        <w:rPr>
          <w:rFonts w:eastAsiaTheme="majorEastAsia"/>
        </w:rPr>
        <w:t>_</w:t>
      </w:r>
      <w:r w:rsidR="00321904" w:rsidRPr="00236832">
        <w:rPr>
          <w:rFonts w:eastAsiaTheme="majorEastAsia"/>
        </w:rPr>
        <w:t xml:space="preserve">&lt;YYYYMMDDHH24MISS&gt;.csv.gz </w:t>
      </w:r>
    </w:p>
    <w:p w14:paraId="70104891" w14:textId="77777777" w:rsidR="00321904" w:rsidRDefault="00321904" w:rsidP="00276BB9">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3BBCD6AA" w14:textId="3A7405A6" w:rsidR="00321904" w:rsidRPr="00F72BAB" w:rsidRDefault="00321904" w:rsidP="00276BB9">
      <w:pPr>
        <w:pStyle w:val="ListParagraph"/>
        <w:numPr>
          <w:ilvl w:val="0"/>
          <w:numId w:val="8"/>
        </w:numPr>
        <w:spacing w:after="0"/>
        <w:rPr>
          <w:rFonts w:eastAsiaTheme="majorEastAsia"/>
          <w:i/>
          <w:iCs/>
        </w:rPr>
      </w:pPr>
      <w:r>
        <w:rPr>
          <w:rFonts w:eastAsiaTheme="majorEastAsia"/>
        </w:rPr>
        <w:t xml:space="preserve">Sample Actual File Name is </w:t>
      </w:r>
      <w:r w:rsidR="001C23FD" w:rsidRPr="00F72BAB">
        <w:rPr>
          <w:rFonts w:eastAsiaTheme="majorEastAsia"/>
          <w:i/>
          <w:iCs/>
        </w:rPr>
        <w:t>low_revenue_site</w:t>
      </w:r>
      <w:r w:rsidRPr="00F72BAB">
        <w:rPr>
          <w:rFonts w:eastAsiaTheme="majorEastAsia"/>
          <w:i/>
          <w:iCs/>
        </w:rPr>
        <w:t>_20200203013512.csv.gz</w:t>
      </w:r>
    </w:p>
    <w:p w14:paraId="5684187D" w14:textId="5D6D2ABF" w:rsidR="00321904" w:rsidRPr="00236832" w:rsidRDefault="00321904" w:rsidP="00276BB9">
      <w:pPr>
        <w:pStyle w:val="ListParagraph"/>
        <w:numPr>
          <w:ilvl w:val="0"/>
          <w:numId w:val="8"/>
        </w:numPr>
        <w:spacing w:after="0"/>
        <w:rPr>
          <w:rFonts w:eastAsiaTheme="majorEastAsia"/>
        </w:rPr>
      </w:pPr>
      <w:r>
        <w:rPr>
          <w:rFonts w:eastAsiaTheme="majorEastAsia"/>
        </w:rPr>
        <w:t xml:space="preserve">Sample Control File Name is </w:t>
      </w:r>
      <w:r w:rsidR="001C23FD" w:rsidRPr="00F72BAB">
        <w:rPr>
          <w:rFonts w:eastAsiaTheme="majorEastAsia"/>
          <w:i/>
          <w:iCs/>
        </w:rPr>
        <w:t>low_revenue_site</w:t>
      </w:r>
      <w:r w:rsidRPr="00F72BAB">
        <w:rPr>
          <w:rFonts w:eastAsiaTheme="majorEastAsia"/>
          <w:i/>
          <w:iCs/>
        </w:rPr>
        <w:t>_20200203013512.ctl.gz</w:t>
      </w:r>
    </w:p>
    <w:p w14:paraId="24AC605C" w14:textId="7F2EFEBC" w:rsidR="00321904" w:rsidRPr="005811F0" w:rsidRDefault="00321904" w:rsidP="00295AF3">
      <w:pPr>
        <w:pStyle w:val="Heading3"/>
      </w:pPr>
      <w:bookmarkStart w:id="110" w:name="_Toc50007085"/>
      <w:r>
        <w:t>File P</w:t>
      </w:r>
      <w:r w:rsidRPr="005811F0">
        <w:t>ath</w:t>
      </w:r>
      <w:bookmarkEnd w:id="110"/>
    </w:p>
    <w:p w14:paraId="1108EE3F" w14:textId="0E6B13AE" w:rsidR="00321904" w:rsidRPr="00276BB9" w:rsidRDefault="00276BB9" w:rsidP="00276BB9">
      <w:pPr>
        <w:spacing w:after="0"/>
        <w:rPr>
          <w:rFonts w:cstheme="minorHAnsi"/>
        </w:rPr>
      </w:pPr>
      <w:r>
        <w:rPr>
          <w:rFonts w:cstheme="minorHAnsi"/>
        </w:rPr>
        <w:t>Landing</w:t>
      </w:r>
      <w:r w:rsidR="00321904" w:rsidRPr="00276BB9">
        <w:rPr>
          <w:rFonts w:cstheme="minorHAnsi"/>
        </w:rPr>
        <w:t>:</w:t>
      </w:r>
      <w:r>
        <w:rPr>
          <w:rFonts w:cstheme="minorHAnsi"/>
        </w:rPr>
        <w:tab/>
      </w:r>
      <w:r w:rsidR="00EC2B43" w:rsidRPr="00276BB9">
        <w:rPr>
          <w:rFonts w:cstheme="minorHAnsi"/>
          <w:color w:val="000000"/>
          <w:shd w:val="clear" w:color="auto" w:fill="FFFFFF"/>
        </w:rPr>
        <w:t>/home/</w:t>
      </w:r>
      <w:proofErr w:type="spellStart"/>
      <w:r w:rsidR="00EC2B43" w:rsidRPr="00276BB9">
        <w:rPr>
          <w:rFonts w:cstheme="minorHAnsi"/>
          <w:color w:val="000000"/>
          <w:shd w:val="clear" w:color="auto" w:fill="FFFFFF"/>
        </w:rPr>
        <w:t>hdp</w:t>
      </w:r>
      <w:r w:rsidR="00321904" w:rsidRPr="00276BB9">
        <w:rPr>
          <w:rFonts w:cstheme="minorHAnsi"/>
          <w:color w:val="000000"/>
          <w:shd w:val="clear" w:color="auto" w:fill="FFFFFF"/>
        </w:rPr>
        <w:t>user</w:t>
      </w:r>
      <w:proofErr w:type="spellEnd"/>
      <w:r w:rsidR="00321904" w:rsidRPr="00276BB9">
        <w:rPr>
          <w:rFonts w:cstheme="minorHAnsi"/>
          <w:color w:val="000000"/>
          <w:shd w:val="clear" w:color="auto" w:fill="FFFFFF"/>
        </w:rPr>
        <w:t>/interfaces/HADOOP/</w:t>
      </w:r>
      <w:proofErr w:type="spellStart"/>
      <w:r w:rsidR="00321904" w:rsidRPr="00276BB9">
        <w:rPr>
          <w:rFonts w:cstheme="minorHAnsi"/>
          <w:color w:val="000000"/>
          <w:shd w:val="clear" w:color="auto" w:fill="FFFFFF"/>
        </w:rPr>
        <w:t>master_files</w:t>
      </w:r>
      <w:proofErr w:type="spellEnd"/>
      <w:r w:rsidR="00321904" w:rsidRPr="00276BB9">
        <w:rPr>
          <w:rFonts w:cstheme="minorHAnsi"/>
          <w:color w:val="000000"/>
          <w:shd w:val="clear" w:color="auto" w:fill="FFFFFF"/>
        </w:rPr>
        <w:t>/</w:t>
      </w:r>
      <w:proofErr w:type="spellStart"/>
      <w:r w:rsidR="008D464C" w:rsidRPr="00276BB9">
        <w:rPr>
          <w:rFonts w:cstheme="minorHAnsi"/>
          <w:color w:val="000000"/>
          <w:shd w:val="clear" w:color="auto" w:fill="FFFFFF"/>
        </w:rPr>
        <w:t>low</w:t>
      </w:r>
      <w:r w:rsidR="00321904" w:rsidRPr="00276BB9">
        <w:rPr>
          <w:rFonts w:cstheme="minorHAnsi"/>
          <w:color w:val="000000"/>
          <w:shd w:val="clear" w:color="auto" w:fill="FFFFFF"/>
        </w:rPr>
        <w:t>_revenue</w:t>
      </w:r>
      <w:r w:rsidR="008D464C" w:rsidRPr="00276BB9">
        <w:rPr>
          <w:rFonts w:cstheme="minorHAnsi"/>
          <w:color w:val="000000"/>
          <w:shd w:val="clear" w:color="auto" w:fill="FFFFFF"/>
        </w:rPr>
        <w:t>_site</w:t>
      </w:r>
      <w:proofErr w:type="spellEnd"/>
      <w:r w:rsidR="00321904" w:rsidRPr="00276BB9">
        <w:rPr>
          <w:rFonts w:cstheme="minorHAnsi"/>
          <w:color w:val="000000"/>
          <w:shd w:val="clear" w:color="auto" w:fill="FFFFFF"/>
        </w:rPr>
        <w:t>/</w:t>
      </w:r>
    </w:p>
    <w:p w14:paraId="464AA70B" w14:textId="68DB3F2B" w:rsidR="00321904" w:rsidRDefault="00276BB9" w:rsidP="00276BB9">
      <w:pPr>
        <w:spacing w:after="0"/>
        <w:rPr>
          <w:rFonts w:cstheme="minorHAnsi"/>
          <w:color w:val="000000"/>
          <w:shd w:val="clear" w:color="auto" w:fill="FFFFFF"/>
        </w:rPr>
      </w:pPr>
      <w:r>
        <w:rPr>
          <w:rFonts w:cstheme="minorHAnsi"/>
        </w:rPr>
        <w:t>Actual(A)</w:t>
      </w:r>
      <w:r w:rsidR="00321904" w:rsidRPr="00276BB9">
        <w:rPr>
          <w:rFonts w:cstheme="minorHAnsi"/>
        </w:rPr>
        <w:t>:</w:t>
      </w:r>
      <w:r>
        <w:rPr>
          <w:rFonts w:cstheme="minorHAnsi"/>
        </w:rPr>
        <w:tab/>
      </w:r>
      <w:r w:rsidR="00321904" w:rsidRPr="00276BB9">
        <w:rPr>
          <w:rFonts w:cstheme="minorHAnsi"/>
          <w:color w:val="000000"/>
          <w:shd w:val="clear" w:color="auto" w:fill="FFFFFF"/>
        </w:rPr>
        <w:t>/snoc/interfaces/S-NOC/interfaces/master_file/HADOOP/</w:t>
      </w:r>
      <w:r w:rsidR="008D464C" w:rsidRPr="00276BB9">
        <w:rPr>
          <w:rFonts w:cstheme="minorHAnsi"/>
          <w:color w:val="000000"/>
          <w:shd w:val="clear" w:color="auto" w:fill="FFFFFF"/>
        </w:rPr>
        <w:t>low_revenue_site/</w:t>
      </w:r>
    </w:p>
    <w:p w14:paraId="6722EC51" w14:textId="3E133834" w:rsidR="00276BB9" w:rsidRPr="00276BB9" w:rsidRDefault="00276BB9" w:rsidP="00276BB9">
      <w:pPr>
        <w:spacing w:after="0"/>
        <w:rPr>
          <w:rFonts w:cstheme="minorHAnsi"/>
        </w:rPr>
      </w:pPr>
      <w:r w:rsidRPr="00276BB9">
        <w:rPr>
          <w:rFonts w:cstheme="minorHAnsi"/>
        </w:rPr>
        <w:t>Rejected</w:t>
      </w:r>
      <w:r>
        <w:rPr>
          <w:rFonts w:cstheme="minorHAnsi"/>
        </w:rPr>
        <w:t>(R)</w:t>
      </w:r>
      <w:r w:rsidRPr="00276BB9">
        <w:rPr>
          <w:rFonts w:cstheme="minorHAnsi"/>
        </w:rPr>
        <w:t>:</w:t>
      </w:r>
      <w:r>
        <w:rPr>
          <w:rFonts w:cstheme="minorHAnsi"/>
        </w:rPr>
        <w:tab/>
      </w:r>
      <w:r w:rsidRPr="00276BB9">
        <w:rPr>
          <w:rFonts w:cstheme="minorHAnsi"/>
          <w:color w:val="000000"/>
          <w:shd w:val="clear" w:color="auto" w:fill="FFFFFF"/>
        </w:rPr>
        <w:t>/snoc/interfaces/S-NOC/interfaces/rejected_file/HADOOP/low_revenue_site/</w:t>
      </w:r>
    </w:p>
    <w:p w14:paraId="38F71E66" w14:textId="025FE5BB" w:rsidR="00321904" w:rsidRPr="00276BB9" w:rsidRDefault="00321904" w:rsidP="00276BB9">
      <w:pPr>
        <w:spacing w:after="0"/>
        <w:rPr>
          <w:rFonts w:cstheme="minorHAnsi"/>
        </w:rPr>
      </w:pPr>
      <w:r w:rsidRPr="00276BB9">
        <w:rPr>
          <w:rFonts w:cstheme="minorHAnsi"/>
        </w:rPr>
        <w:t>Backup</w:t>
      </w:r>
      <w:r w:rsidR="00276BB9">
        <w:rPr>
          <w:rFonts w:cstheme="minorHAnsi"/>
        </w:rPr>
        <w:t>(A)</w:t>
      </w:r>
      <w:r w:rsidRPr="00276BB9">
        <w:rPr>
          <w:rFonts w:cstheme="minorHAnsi"/>
        </w:rPr>
        <w:t>:</w:t>
      </w:r>
      <w:r w:rsidR="00276BB9">
        <w:rPr>
          <w:rFonts w:cstheme="minorHAnsi"/>
        </w:rPr>
        <w:tab/>
      </w:r>
      <w:r w:rsidRPr="00276BB9">
        <w:rPr>
          <w:rFonts w:cstheme="minorHAnsi"/>
          <w:color w:val="000000"/>
          <w:shd w:val="clear" w:color="auto" w:fill="FFFFFF"/>
        </w:rPr>
        <w:t>/snoc/interfaces/S-NOC/interfaces/backup/master_file/HADOOP/</w:t>
      </w:r>
      <w:r w:rsidR="008D464C" w:rsidRPr="00276BB9">
        <w:rPr>
          <w:rFonts w:cstheme="minorHAnsi"/>
          <w:color w:val="000000"/>
          <w:shd w:val="clear" w:color="auto" w:fill="FFFFFF"/>
        </w:rPr>
        <w:t>low_revenue_site/</w:t>
      </w:r>
    </w:p>
    <w:p w14:paraId="2C86830C" w14:textId="33FCEB4F" w:rsidR="00321904" w:rsidRPr="00276BB9" w:rsidRDefault="00321904" w:rsidP="00276BB9">
      <w:pPr>
        <w:spacing w:after="0"/>
        <w:rPr>
          <w:rFonts w:cstheme="minorHAnsi"/>
        </w:rPr>
      </w:pPr>
      <w:r w:rsidRPr="00276BB9">
        <w:rPr>
          <w:rFonts w:cstheme="minorHAnsi"/>
        </w:rPr>
        <w:t>Backup</w:t>
      </w:r>
      <w:r w:rsidR="00276BB9">
        <w:rPr>
          <w:rFonts w:cstheme="minorHAnsi"/>
        </w:rPr>
        <w:t>(R)</w:t>
      </w:r>
      <w:r w:rsidRPr="00276BB9">
        <w:rPr>
          <w:rFonts w:cstheme="minorHAnsi"/>
        </w:rPr>
        <w:t>:</w:t>
      </w:r>
      <w:r w:rsidR="00276BB9">
        <w:rPr>
          <w:rFonts w:cstheme="minorHAnsi"/>
        </w:rPr>
        <w:tab/>
      </w:r>
      <w:r w:rsidRPr="00276BB9">
        <w:rPr>
          <w:rFonts w:cstheme="minorHAnsi"/>
          <w:color w:val="000000"/>
          <w:shd w:val="clear" w:color="auto" w:fill="FFFFFF"/>
        </w:rPr>
        <w:t>/snoc/interfaces/S-NOC/interfaces/backup/rejected_file/HADOOP/</w:t>
      </w:r>
      <w:r w:rsidR="008D464C" w:rsidRPr="00276BB9">
        <w:rPr>
          <w:rFonts w:cstheme="minorHAnsi"/>
          <w:color w:val="000000"/>
          <w:shd w:val="clear" w:color="auto" w:fill="FFFFFF"/>
        </w:rPr>
        <w:t>low_revenue_site/</w:t>
      </w:r>
    </w:p>
    <w:p w14:paraId="32F22465" w14:textId="77777777" w:rsidR="00276BB9" w:rsidRDefault="00276BB9">
      <w:pPr>
        <w:spacing w:after="240" w:line="252" w:lineRule="auto"/>
        <w:ind w:left="0" w:right="0"/>
        <w:rPr>
          <w:rFonts w:asciiTheme="majorHAnsi" w:eastAsiaTheme="majorEastAsia" w:hAnsiTheme="majorHAnsi" w:cstheme="majorBidi"/>
          <w:caps/>
          <w:color w:val="1E5E9F" w:themeColor="accent3" w:themeShade="BF"/>
        </w:rPr>
      </w:pPr>
      <w:r>
        <w:br w:type="page"/>
      </w:r>
    </w:p>
    <w:p w14:paraId="1DD19A07" w14:textId="1E580CDC" w:rsidR="00321904" w:rsidRPr="00E641EB" w:rsidRDefault="00321904" w:rsidP="00295AF3">
      <w:pPr>
        <w:pStyle w:val="Heading3"/>
      </w:pPr>
      <w:bookmarkStart w:id="111" w:name="_Toc50007086"/>
      <w:r w:rsidRPr="00E641EB">
        <w:lastRenderedPageBreak/>
        <w:t>Data feed fields</w:t>
      </w:r>
      <w:bookmarkEnd w:id="111"/>
    </w:p>
    <w:tbl>
      <w:tblPr>
        <w:tblStyle w:val="GridTable1Light-Accent310"/>
        <w:tblW w:w="9270" w:type="dxa"/>
        <w:tblInd w:w="108" w:type="dxa"/>
        <w:tblLook w:val="0420" w:firstRow="1" w:lastRow="0" w:firstColumn="0" w:lastColumn="0" w:noHBand="0" w:noVBand="1"/>
      </w:tblPr>
      <w:tblGrid>
        <w:gridCol w:w="1515"/>
        <w:gridCol w:w="1620"/>
        <w:gridCol w:w="2520"/>
        <w:gridCol w:w="3615"/>
      </w:tblGrid>
      <w:tr w:rsidR="00421419" w:rsidRPr="00D56C53" w14:paraId="2080F484"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515" w:type="dxa"/>
            <w:noWrap/>
            <w:hideMark/>
          </w:tcPr>
          <w:p w14:paraId="0BC9CDB6"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620" w:type="dxa"/>
            <w:noWrap/>
            <w:hideMark/>
          </w:tcPr>
          <w:p w14:paraId="57E57118"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2520" w:type="dxa"/>
            <w:noWrap/>
            <w:hideMark/>
          </w:tcPr>
          <w:p w14:paraId="1830857B" w14:textId="7BBE4F8B" w:rsidR="00421419" w:rsidRPr="00D56C53" w:rsidRDefault="00F77603" w:rsidP="00030B1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3615" w:type="dxa"/>
            <w:noWrap/>
            <w:hideMark/>
          </w:tcPr>
          <w:p w14:paraId="187D7868"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3E8D8F63" w14:textId="77777777" w:rsidTr="00421419">
        <w:trPr>
          <w:trHeight w:val="300"/>
        </w:trPr>
        <w:tc>
          <w:tcPr>
            <w:tcW w:w="1515" w:type="dxa"/>
            <w:noWrap/>
            <w:hideMark/>
          </w:tcPr>
          <w:p w14:paraId="10417199"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620" w:type="dxa"/>
            <w:noWrap/>
            <w:hideMark/>
          </w:tcPr>
          <w:p w14:paraId="39AFB600"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hideMark/>
          </w:tcPr>
          <w:p w14:paraId="24E5F96A"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3615" w:type="dxa"/>
            <w:noWrap/>
            <w:hideMark/>
          </w:tcPr>
          <w:p w14:paraId="259E2210"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421419" w:rsidRPr="00D56C53" w14:paraId="5E26E464" w14:textId="77777777" w:rsidTr="00421419">
        <w:trPr>
          <w:trHeight w:val="300"/>
        </w:trPr>
        <w:tc>
          <w:tcPr>
            <w:tcW w:w="1515" w:type="dxa"/>
            <w:noWrap/>
            <w:hideMark/>
          </w:tcPr>
          <w:p w14:paraId="605CD0F9"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620" w:type="dxa"/>
            <w:noWrap/>
            <w:hideMark/>
          </w:tcPr>
          <w:p w14:paraId="63C9C815"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hideMark/>
          </w:tcPr>
          <w:p w14:paraId="4F0DAF7C"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615" w:type="dxa"/>
            <w:noWrap/>
            <w:hideMark/>
          </w:tcPr>
          <w:p w14:paraId="5B120A6D" w14:textId="59A1BF83"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1A7A6343" w14:textId="77777777" w:rsidTr="00421419">
        <w:trPr>
          <w:trHeight w:val="300"/>
        </w:trPr>
        <w:tc>
          <w:tcPr>
            <w:tcW w:w="1515" w:type="dxa"/>
            <w:noWrap/>
          </w:tcPr>
          <w:p w14:paraId="59155426" w14:textId="77777777" w:rsidR="00421419" w:rsidRPr="00295AF3" w:rsidRDefault="00421419" w:rsidP="00030B1C">
            <w:pPr>
              <w:spacing w:after="0"/>
              <w:ind w:left="0" w:right="0"/>
              <w:rPr>
                <w:sz w:val="20"/>
                <w:szCs w:val="20"/>
              </w:rPr>
            </w:pPr>
            <w:r w:rsidRPr="00295AF3">
              <w:rPr>
                <w:sz w:val="20"/>
                <w:szCs w:val="20"/>
              </w:rPr>
              <w:t>SITE_ID</w:t>
            </w:r>
          </w:p>
        </w:tc>
        <w:tc>
          <w:tcPr>
            <w:tcW w:w="1620" w:type="dxa"/>
            <w:noWrap/>
          </w:tcPr>
          <w:p w14:paraId="224A1617"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tcPr>
          <w:p w14:paraId="0F3E337F"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615" w:type="dxa"/>
            <w:noWrap/>
          </w:tcPr>
          <w:p w14:paraId="604A3905"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163FA135" w14:textId="77777777" w:rsidTr="00421419">
        <w:trPr>
          <w:trHeight w:val="300"/>
        </w:trPr>
        <w:tc>
          <w:tcPr>
            <w:tcW w:w="1515" w:type="dxa"/>
            <w:noWrap/>
          </w:tcPr>
          <w:p w14:paraId="58EA16B6" w14:textId="23375B5A" w:rsidR="00421419" w:rsidRPr="00295AF3" w:rsidRDefault="00421419" w:rsidP="00030B1C">
            <w:pPr>
              <w:spacing w:after="0"/>
              <w:ind w:left="0" w:right="0"/>
              <w:rPr>
                <w:sz w:val="20"/>
                <w:szCs w:val="20"/>
              </w:rPr>
            </w:pPr>
            <w:r w:rsidRPr="00295AF3">
              <w:rPr>
                <w:sz w:val="20"/>
                <w:szCs w:val="20"/>
              </w:rPr>
              <w:t>CATEGORY</w:t>
            </w:r>
          </w:p>
        </w:tc>
        <w:tc>
          <w:tcPr>
            <w:tcW w:w="1620" w:type="dxa"/>
            <w:noWrap/>
          </w:tcPr>
          <w:p w14:paraId="27762CA5"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tcPr>
          <w:p w14:paraId="7B9B7853" w14:textId="14B05060"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615" w:type="dxa"/>
            <w:noWrap/>
          </w:tcPr>
          <w:p w14:paraId="166405CF" w14:textId="61ECFDC9" w:rsidR="00421419" w:rsidRPr="00295AF3" w:rsidRDefault="00421419" w:rsidP="009E50CE">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category</w:t>
            </w:r>
            <w:r>
              <w:rPr>
                <w:rFonts w:eastAsia="Times New Roman" w:cstheme="minorHAnsi"/>
                <w:color w:val="000000"/>
                <w:kern w:val="0"/>
                <w:sz w:val="20"/>
                <w:szCs w:val="20"/>
                <w:lang w:val="en-IN" w:eastAsia="en-IN"/>
                <w14:ligatures w14:val="none"/>
              </w:rPr>
              <w:t xml:space="preserve"> </w:t>
            </w:r>
            <w:r w:rsidRPr="00295AF3">
              <w:rPr>
                <w:sz w:val="20"/>
                <w:szCs w:val="20"/>
              </w:rPr>
              <w:t>(</w:t>
            </w:r>
            <w:r w:rsidR="009E50CE">
              <w:rPr>
                <w:sz w:val="20"/>
                <w:szCs w:val="20"/>
              </w:rPr>
              <w:t>Java</w:t>
            </w:r>
            <w:r w:rsidR="00D47B8B">
              <w:rPr>
                <w:sz w:val="20"/>
                <w:szCs w:val="20"/>
              </w:rPr>
              <w:t xml:space="preserve"> </w:t>
            </w:r>
            <w:r w:rsidRPr="00295AF3">
              <w:rPr>
                <w:sz w:val="20"/>
                <w:szCs w:val="20"/>
              </w:rPr>
              <w:t>/</w:t>
            </w:r>
            <w:r w:rsidR="00D47B8B">
              <w:rPr>
                <w:sz w:val="20"/>
                <w:szCs w:val="20"/>
              </w:rPr>
              <w:t xml:space="preserve"> N</w:t>
            </w:r>
            <w:r w:rsidR="009E50CE">
              <w:rPr>
                <w:sz w:val="20"/>
                <w:szCs w:val="20"/>
              </w:rPr>
              <w:t>on Java</w:t>
            </w:r>
            <w:r w:rsidRPr="00295AF3">
              <w:rPr>
                <w:sz w:val="20"/>
                <w:szCs w:val="20"/>
              </w:rPr>
              <w:t>)</w:t>
            </w:r>
          </w:p>
        </w:tc>
      </w:tr>
      <w:tr w:rsidR="00421419" w:rsidRPr="00D56C53" w14:paraId="5FDDBC87" w14:textId="77777777" w:rsidTr="00421419">
        <w:trPr>
          <w:trHeight w:val="300"/>
        </w:trPr>
        <w:tc>
          <w:tcPr>
            <w:tcW w:w="1515" w:type="dxa"/>
            <w:noWrap/>
          </w:tcPr>
          <w:p w14:paraId="62F8A6C4" w14:textId="2E554A02" w:rsidR="00421419" w:rsidRPr="00295AF3" w:rsidRDefault="00421419" w:rsidP="00030B1C">
            <w:pPr>
              <w:spacing w:after="0"/>
              <w:ind w:left="0" w:right="0"/>
              <w:rPr>
                <w:sz w:val="20"/>
                <w:szCs w:val="20"/>
              </w:rPr>
            </w:pPr>
            <w:r w:rsidRPr="00295AF3">
              <w:rPr>
                <w:sz w:val="20"/>
                <w:szCs w:val="20"/>
              </w:rPr>
              <w:t>TARGET</w:t>
            </w:r>
          </w:p>
        </w:tc>
        <w:tc>
          <w:tcPr>
            <w:tcW w:w="1620" w:type="dxa"/>
            <w:noWrap/>
          </w:tcPr>
          <w:p w14:paraId="782294FA" w14:textId="67B02D64"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520" w:type="dxa"/>
            <w:noWrap/>
          </w:tcPr>
          <w:p w14:paraId="61BA2A9D" w14:textId="059EB561"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3615" w:type="dxa"/>
            <w:noWrap/>
          </w:tcPr>
          <w:p w14:paraId="3E01A32D" w14:textId="3E030C15"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Target on the revenue</w:t>
            </w:r>
            <w:r>
              <w:rPr>
                <w:rFonts w:eastAsia="Times New Roman" w:cstheme="minorHAnsi"/>
                <w:color w:val="000000"/>
                <w:kern w:val="0"/>
                <w:sz w:val="20"/>
                <w:szCs w:val="20"/>
                <w:lang w:val="en-IN" w:eastAsia="en-IN"/>
                <w14:ligatures w14:val="none"/>
              </w:rPr>
              <w:t xml:space="preserve"> (Max 2 decimal points are allowed)</w:t>
            </w:r>
          </w:p>
        </w:tc>
      </w:tr>
      <w:tr w:rsidR="00421419" w:rsidRPr="00D56C53" w14:paraId="5B503D50" w14:textId="77777777" w:rsidTr="00421419">
        <w:trPr>
          <w:trHeight w:val="300"/>
        </w:trPr>
        <w:tc>
          <w:tcPr>
            <w:tcW w:w="1515" w:type="dxa"/>
            <w:noWrap/>
          </w:tcPr>
          <w:p w14:paraId="7411FA5F" w14:textId="4EB5C50C" w:rsidR="00421419" w:rsidRPr="00295AF3" w:rsidRDefault="00421419" w:rsidP="00030B1C">
            <w:pPr>
              <w:spacing w:after="0"/>
              <w:ind w:left="0" w:right="0"/>
              <w:rPr>
                <w:sz w:val="20"/>
                <w:szCs w:val="20"/>
              </w:rPr>
            </w:pPr>
            <w:r w:rsidRPr="00295AF3">
              <w:rPr>
                <w:sz w:val="20"/>
                <w:szCs w:val="20"/>
              </w:rPr>
              <w:t>REVENUE</w:t>
            </w:r>
          </w:p>
        </w:tc>
        <w:tc>
          <w:tcPr>
            <w:tcW w:w="1620" w:type="dxa"/>
            <w:noWrap/>
          </w:tcPr>
          <w:p w14:paraId="70BF16F4" w14:textId="3EC2CC82"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tcPr>
          <w:p w14:paraId="6DE08600" w14:textId="1ED06B8D"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3615" w:type="dxa"/>
            <w:noWrap/>
          </w:tcPr>
          <w:p w14:paraId="5981957A" w14:textId="15F36A28"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Actual revenue value</w:t>
            </w:r>
            <w:r>
              <w:rPr>
                <w:rFonts w:eastAsia="Times New Roman" w:cstheme="minorHAnsi"/>
                <w:color w:val="000000"/>
                <w:kern w:val="0"/>
                <w:sz w:val="20"/>
                <w:szCs w:val="20"/>
                <w:lang w:val="en-IN" w:eastAsia="en-IN"/>
                <w14:ligatures w14:val="none"/>
              </w:rPr>
              <w:t xml:space="preserve"> (Max 2 decimal points are allowed)</w:t>
            </w:r>
          </w:p>
        </w:tc>
      </w:tr>
    </w:tbl>
    <w:p w14:paraId="22181AEA" w14:textId="77777777" w:rsidR="00321904" w:rsidRDefault="00321904" w:rsidP="00321904">
      <w:pPr>
        <w:rPr>
          <w:b/>
        </w:rPr>
      </w:pPr>
    </w:p>
    <w:p w14:paraId="11CD4061" w14:textId="77777777" w:rsidR="00321904" w:rsidRPr="005811F0" w:rsidRDefault="00321904" w:rsidP="0032190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321904" w:rsidRPr="005811F0" w14:paraId="5238BAA4" w14:textId="77777777" w:rsidTr="00030B1C">
        <w:tc>
          <w:tcPr>
            <w:tcW w:w="9350" w:type="dxa"/>
            <w:shd w:val="clear" w:color="auto" w:fill="F2F2F2" w:themeFill="background1" w:themeFillShade="F2"/>
          </w:tcPr>
          <w:p w14:paraId="0A2B73A7" w14:textId="32D5E3C7" w:rsidR="00321904" w:rsidRPr="00534CD6" w:rsidRDefault="00321904" w:rsidP="00030B1C">
            <w:pPr>
              <w:spacing w:after="0"/>
              <w:ind w:left="0"/>
              <w:rPr>
                <w:rFonts w:cstheme="minorHAnsi"/>
                <w:sz w:val="18"/>
                <w:szCs w:val="18"/>
              </w:rPr>
            </w:pPr>
            <w:r>
              <w:rPr>
                <w:rFonts w:cstheme="minorHAnsi"/>
                <w:sz w:val="18"/>
                <w:szCs w:val="18"/>
              </w:rPr>
              <w:t>DATE|MICRO|SITE_ID|</w:t>
            </w:r>
            <w:r w:rsidR="008D464C" w:rsidRPr="008D464C">
              <w:rPr>
                <w:rFonts w:cstheme="minorHAnsi"/>
                <w:sz w:val="18"/>
                <w:szCs w:val="18"/>
              </w:rPr>
              <w:t>CATEGORY</w:t>
            </w:r>
            <w:r w:rsidR="00B70BD9">
              <w:rPr>
                <w:rFonts w:cstheme="minorHAnsi"/>
                <w:sz w:val="18"/>
                <w:szCs w:val="18"/>
              </w:rPr>
              <w:t>|</w:t>
            </w:r>
            <w:r w:rsidR="008D464C" w:rsidRPr="008D464C">
              <w:rPr>
                <w:rFonts w:cstheme="minorHAnsi"/>
                <w:sz w:val="18"/>
                <w:szCs w:val="18"/>
              </w:rPr>
              <w:t>TARGET|</w:t>
            </w:r>
            <w:r>
              <w:rPr>
                <w:rFonts w:cstheme="minorHAnsi"/>
                <w:sz w:val="18"/>
                <w:szCs w:val="18"/>
              </w:rPr>
              <w:t xml:space="preserve">REVENUE </w:t>
            </w:r>
          </w:p>
          <w:p w14:paraId="400079CD" w14:textId="7A0BF54F" w:rsidR="00321904" w:rsidRPr="00534CD6" w:rsidRDefault="00321904"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9E50CE">
              <w:rPr>
                <w:rFonts w:cstheme="minorHAnsi"/>
                <w:sz w:val="18"/>
                <w:szCs w:val="18"/>
              </w:rPr>
              <w:t>Java</w:t>
            </w:r>
            <w:r w:rsidR="008D464C">
              <w:rPr>
                <w:rFonts w:cstheme="minorHAnsi"/>
                <w:sz w:val="18"/>
                <w:szCs w:val="18"/>
              </w:rPr>
              <w:t>|987654456|</w:t>
            </w:r>
            <w:r>
              <w:rPr>
                <w:rFonts w:cstheme="minorHAnsi"/>
                <w:sz w:val="18"/>
                <w:szCs w:val="18"/>
              </w:rPr>
              <w:t>765445098.0</w:t>
            </w:r>
          </w:p>
          <w:p w14:paraId="6D4D86C9" w14:textId="66B123E6" w:rsidR="00321904" w:rsidRPr="00307B64" w:rsidRDefault="00321904" w:rsidP="009E50CE">
            <w:pPr>
              <w:spacing w:after="0"/>
              <w:ind w:left="0"/>
              <w:rPr>
                <w:rFonts w:cstheme="minorHAnsi"/>
                <w:sz w:val="18"/>
                <w:szCs w:val="18"/>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w:t>
            </w:r>
            <w:r w:rsidR="009E50CE">
              <w:rPr>
                <w:rFonts w:cstheme="minorHAnsi"/>
                <w:sz w:val="18"/>
                <w:szCs w:val="18"/>
              </w:rPr>
              <w:t xml:space="preserve">Non </w:t>
            </w:r>
            <w:r w:rsidR="00D47B8B">
              <w:rPr>
                <w:rFonts w:cstheme="minorHAnsi"/>
                <w:sz w:val="18"/>
                <w:szCs w:val="18"/>
              </w:rPr>
              <w:t>J</w:t>
            </w:r>
            <w:r w:rsidR="009E50CE">
              <w:rPr>
                <w:rFonts w:cstheme="minorHAnsi"/>
                <w:sz w:val="18"/>
                <w:szCs w:val="18"/>
              </w:rPr>
              <w:t>ava</w:t>
            </w:r>
            <w:r w:rsidR="008D464C">
              <w:rPr>
                <w:rFonts w:cstheme="minorHAnsi"/>
                <w:sz w:val="18"/>
                <w:szCs w:val="18"/>
              </w:rPr>
              <w:t>|987654567|</w:t>
            </w:r>
            <w:r>
              <w:rPr>
                <w:rFonts w:cstheme="minorHAnsi"/>
                <w:sz w:val="18"/>
                <w:szCs w:val="18"/>
              </w:rPr>
              <w:t>865445098.0</w:t>
            </w:r>
          </w:p>
        </w:tc>
      </w:tr>
    </w:tbl>
    <w:p w14:paraId="655CF586" w14:textId="5C7AEF9A" w:rsidR="00321904" w:rsidRPr="00E641EB" w:rsidRDefault="00321904" w:rsidP="00321904">
      <w:pPr>
        <w:pStyle w:val="Heading3"/>
      </w:pPr>
      <w:bookmarkStart w:id="112" w:name="_Toc50007087"/>
      <w:r w:rsidRPr="00E641EB">
        <w:t>Processing result</w:t>
      </w:r>
      <w:r w:rsidR="00295AF3">
        <w:t xml:space="preserve"> &amp; Response</w:t>
      </w:r>
      <w:bookmarkEnd w:id="112"/>
    </w:p>
    <w:p w14:paraId="3A440E9D" w14:textId="77777777" w:rsidR="00321904" w:rsidRPr="002F57BC" w:rsidRDefault="00321904" w:rsidP="00321904">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5FF17D51" w14:textId="77777777" w:rsidR="00321904" w:rsidRPr="005811F0" w:rsidRDefault="00321904" w:rsidP="0032190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321904" w:rsidRPr="005811F0" w14:paraId="2152D54F" w14:textId="77777777" w:rsidTr="00030B1C">
        <w:tc>
          <w:tcPr>
            <w:tcW w:w="9278" w:type="dxa"/>
            <w:shd w:val="clear" w:color="auto" w:fill="F2F2F2" w:themeFill="background1" w:themeFillShade="F2"/>
          </w:tcPr>
          <w:p w14:paraId="4E6175ED" w14:textId="297B5F24" w:rsidR="00321904" w:rsidRPr="00B30845" w:rsidRDefault="008D464C" w:rsidP="00030B1C">
            <w:pPr>
              <w:spacing w:after="0"/>
              <w:ind w:left="0"/>
              <w:rPr>
                <w:rFonts w:cstheme="minorHAnsi"/>
                <w:sz w:val="18"/>
                <w:szCs w:val="18"/>
              </w:rPr>
            </w:pPr>
            <w:r>
              <w:rPr>
                <w:rFonts w:cstheme="minorHAnsi"/>
                <w:sz w:val="18"/>
                <w:szCs w:val="18"/>
              </w:rPr>
              <w:t>DATE|MICRO|SITE_ID|</w:t>
            </w:r>
            <w:r w:rsidRPr="008D464C">
              <w:rPr>
                <w:rFonts w:cstheme="minorHAnsi"/>
                <w:sz w:val="18"/>
                <w:szCs w:val="18"/>
              </w:rPr>
              <w:t>CATEGORY</w:t>
            </w:r>
            <w:r w:rsidR="00B70BD9">
              <w:rPr>
                <w:rFonts w:cstheme="minorHAnsi"/>
                <w:sz w:val="18"/>
                <w:szCs w:val="18"/>
              </w:rPr>
              <w:t>|</w:t>
            </w:r>
            <w:r w:rsidRPr="008D464C">
              <w:rPr>
                <w:rFonts w:cstheme="minorHAnsi"/>
                <w:sz w:val="18"/>
                <w:szCs w:val="18"/>
              </w:rPr>
              <w:t>TARGET|</w:t>
            </w:r>
            <w:r>
              <w:rPr>
                <w:rFonts w:cstheme="minorHAnsi"/>
                <w:sz w:val="18"/>
                <w:szCs w:val="18"/>
              </w:rPr>
              <w:t>REVENUE</w:t>
            </w:r>
            <w:r w:rsidR="00321904">
              <w:rPr>
                <w:rFonts w:cstheme="minorHAnsi"/>
                <w:sz w:val="18"/>
                <w:szCs w:val="18"/>
              </w:rPr>
              <w:t>|</w:t>
            </w:r>
            <w:r w:rsidR="00321904" w:rsidRPr="00F445B1">
              <w:rPr>
                <w:rFonts w:cstheme="minorHAnsi"/>
                <w:sz w:val="18"/>
                <w:szCs w:val="18"/>
              </w:rPr>
              <w:t>ERROR_CODE|ERROR_MESSAGE</w:t>
            </w:r>
          </w:p>
          <w:p w14:paraId="0BF5D559" w14:textId="7E38172A" w:rsidR="00321904" w:rsidRPr="00B30845" w:rsidRDefault="008D464C"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9E50CE">
              <w:rPr>
                <w:rFonts w:cstheme="minorHAnsi"/>
                <w:sz w:val="18"/>
                <w:szCs w:val="18"/>
              </w:rPr>
              <w:t>Java</w:t>
            </w:r>
            <w:r>
              <w:rPr>
                <w:rFonts w:cstheme="minorHAnsi"/>
                <w:sz w:val="18"/>
                <w:szCs w:val="18"/>
              </w:rPr>
              <w:t>|987654456||1001</w:t>
            </w:r>
            <w:r w:rsidR="00321904">
              <w:rPr>
                <w:rFonts w:cstheme="minorHAnsi"/>
                <w:sz w:val="18"/>
                <w:szCs w:val="18"/>
              </w:rPr>
              <w:t>|Mandatory Field REVENUE is missing</w:t>
            </w:r>
          </w:p>
          <w:p w14:paraId="71067F69" w14:textId="77D99A6E" w:rsidR="00321904" w:rsidRPr="005811F0" w:rsidRDefault="008D464C" w:rsidP="009E50CE">
            <w:pPr>
              <w:spacing w:after="0"/>
              <w:ind w:left="0"/>
              <w:rPr>
                <w:rFonts w:ascii="Consolas" w:hAnsi="Consolas"/>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w:t>
            </w:r>
            <w:r w:rsidR="009E50CE">
              <w:rPr>
                <w:rFonts w:cstheme="minorHAnsi"/>
                <w:sz w:val="18"/>
                <w:szCs w:val="18"/>
              </w:rPr>
              <w:t>Non</w:t>
            </w:r>
            <w:r>
              <w:rPr>
                <w:rFonts w:cstheme="minorHAnsi"/>
                <w:sz w:val="18"/>
                <w:szCs w:val="18"/>
              </w:rPr>
              <w:t xml:space="preserve"> </w:t>
            </w:r>
            <w:r w:rsidR="00D47B8B">
              <w:rPr>
                <w:rFonts w:cstheme="minorHAnsi"/>
                <w:sz w:val="18"/>
                <w:szCs w:val="18"/>
              </w:rPr>
              <w:t>J</w:t>
            </w:r>
            <w:r w:rsidR="009E50CE">
              <w:rPr>
                <w:rFonts w:cstheme="minorHAnsi"/>
                <w:sz w:val="18"/>
                <w:szCs w:val="18"/>
              </w:rPr>
              <w:t>ava</w:t>
            </w:r>
            <w:r>
              <w:rPr>
                <w:rFonts w:cstheme="minorHAnsi"/>
                <w:sz w:val="18"/>
                <w:szCs w:val="18"/>
              </w:rPr>
              <w:t>|987654567|865445098.0|1002</w:t>
            </w:r>
            <w:r w:rsidR="00321904">
              <w:rPr>
                <w:rFonts w:cstheme="minorHAnsi"/>
                <w:sz w:val="18"/>
                <w:szCs w:val="18"/>
              </w:rPr>
              <w:t>|Given SITE_ID is not available in system</w:t>
            </w:r>
          </w:p>
        </w:tc>
      </w:tr>
    </w:tbl>
    <w:p w14:paraId="01CDFC6A" w14:textId="39D25073" w:rsidR="0017102C" w:rsidRDefault="00321904" w:rsidP="00321904">
      <w:r w:rsidRPr="005811F0">
        <w:t xml:space="preserve"> </w:t>
      </w:r>
    </w:p>
    <w:p w14:paraId="5465247E" w14:textId="77777777" w:rsidR="0017102C" w:rsidRDefault="0017102C">
      <w:pPr>
        <w:spacing w:after="240" w:line="252" w:lineRule="auto"/>
        <w:ind w:left="0" w:right="0"/>
      </w:pPr>
      <w:r>
        <w:br w:type="page"/>
      </w:r>
    </w:p>
    <w:p w14:paraId="68C9DFCA" w14:textId="26176FE8" w:rsidR="00F2532A" w:rsidRDefault="00F2532A" w:rsidP="00191614">
      <w:pPr>
        <w:pStyle w:val="Heading2"/>
        <w:ind w:left="0"/>
      </w:pPr>
      <w:bookmarkStart w:id="113" w:name="_Toc50007088"/>
      <w:r>
        <w:lastRenderedPageBreak/>
        <w:t>SITES WITH RGU-GA (INTHDP01</w:t>
      </w:r>
      <w:r w:rsidR="0055069B">
        <w:t>2</w:t>
      </w:r>
      <w:r>
        <w:t>)</w:t>
      </w:r>
      <w:bookmarkEnd w:id="113"/>
    </w:p>
    <w:tbl>
      <w:tblPr>
        <w:tblStyle w:val="GridTable1Light-Accent310"/>
        <w:tblW w:w="9293" w:type="dxa"/>
        <w:tblInd w:w="85" w:type="dxa"/>
        <w:tblLayout w:type="fixed"/>
        <w:tblLook w:val="0480" w:firstRow="0" w:lastRow="0" w:firstColumn="1" w:lastColumn="0" w:noHBand="0" w:noVBand="1"/>
      </w:tblPr>
      <w:tblGrid>
        <w:gridCol w:w="2766"/>
        <w:gridCol w:w="6527"/>
      </w:tblGrid>
      <w:tr w:rsidR="00F2532A" w:rsidRPr="00C47003" w14:paraId="59F451F5"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239B47B0" w14:textId="77777777" w:rsidR="00F2532A" w:rsidRPr="00C47003" w:rsidRDefault="00F2532A" w:rsidP="00030B1C">
            <w:pPr>
              <w:spacing w:after="0" w:line="276" w:lineRule="auto"/>
              <w:rPr>
                <w:b w:val="0"/>
                <w:bCs w:val="0"/>
              </w:rPr>
            </w:pPr>
            <w:r w:rsidRPr="00C47003">
              <w:t>INTERFACE TYPE</w:t>
            </w:r>
            <w:r>
              <w:t>:</w:t>
            </w:r>
          </w:p>
        </w:tc>
        <w:tc>
          <w:tcPr>
            <w:tcW w:w="6527" w:type="dxa"/>
          </w:tcPr>
          <w:p w14:paraId="1719F5B8" w14:textId="77777777" w:rsidR="00F2532A" w:rsidRPr="00C47003"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F2532A" w:rsidRPr="00C47003" w14:paraId="64952CFE"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0CF9141A" w14:textId="77777777" w:rsidR="00F2532A" w:rsidRPr="00C47003" w:rsidRDefault="00F2532A" w:rsidP="00030B1C">
            <w:pPr>
              <w:spacing w:after="0" w:line="276" w:lineRule="auto"/>
              <w:rPr>
                <w:b w:val="0"/>
                <w:bCs w:val="0"/>
              </w:rPr>
            </w:pPr>
            <w:r w:rsidRPr="00C47003">
              <w:t>INTERFACE METHOD</w:t>
            </w:r>
            <w:r>
              <w:t>:</w:t>
            </w:r>
          </w:p>
        </w:tc>
        <w:tc>
          <w:tcPr>
            <w:tcW w:w="6527" w:type="dxa"/>
          </w:tcPr>
          <w:p w14:paraId="4A84D2BB" w14:textId="77777777" w:rsidR="00F2532A" w:rsidRPr="00C47003"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F2532A" w:rsidRPr="00C47003" w14:paraId="19BD3530"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9EBFD0A" w14:textId="1551C8D9" w:rsidR="00F2532A" w:rsidRPr="00C47003" w:rsidRDefault="00EB0CED" w:rsidP="00030B1C">
            <w:pPr>
              <w:spacing w:after="0" w:line="276" w:lineRule="auto"/>
              <w:rPr>
                <w:b w:val="0"/>
                <w:bCs w:val="0"/>
              </w:rPr>
            </w:pPr>
            <w:r>
              <w:t>SOURCE</w:t>
            </w:r>
            <w:r w:rsidR="00F2532A" w:rsidRPr="00C47003">
              <w:t xml:space="preserve"> </w:t>
            </w:r>
            <w:r w:rsidR="00F2532A">
              <w:t>S</w:t>
            </w:r>
            <w:r w:rsidR="00F2532A" w:rsidRPr="00C47003">
              <w:t>YSTEM</w:t>
            </w:r>
            <w:r w:rsidR="00F2532A">
              <w:t>:</w:t>
            </w:r>
          </w:p>
        </w:tc>
        <w:tc>
          <w:tcPr>
            <w:tcW w:w="6527" w:type="dxa"/>
          </w:tcPr>
          <w:p w14:paraId="7D5750A1" w14:textId="77777777" w:rsidR="00F2532A" w:rsidRPr="00C47003"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F2532A" w:rsidRPr="00C47003" w14:paraId="46F5AD1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AAE404B" w14:textId="77777777" w:rsidR="00F2532A" w:rsidRPr="00C47003" w:rsidRDefault="00F2532A" w:rsidP="00030B1C">
            <w:pPr>
              <w:spacing w:after="0" w:line="276" w:lineRule="auto"/>
              <w:rPr>
                <w:b w:val="0"/>
                <w:bCs w:val="0"/>
              </w:rPr>
            </w:pPr>
            <w:r>
              <w:t>RESPONDER</w:t>
            </w:r>
            <w:r w:rsidRPr="00C47003">
              <w:t xml:space="preserve"> SYSTEM</w:t>
            </w:r>
            <w:r>
              <w:t>:</w:t>
            </w:r>
          </w:p>
        </w:tc>
        <w:tc>
          <w:tcPr>
            <w:tcW w:w="6527" w:type="dxa"/>
          </w:tcPr>
          <w:p w14:paraId="59E52628" w14:textId="77777777" w:rsidR="00F2532A" w:rsidRPr="00C47003"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F2532A" w:rsidRPr="00C47003" w14:paraId="6014E5B4"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9FF108B" w14:textId="77777777" w:rsidR="00F2532A" w:rsidRDefault="00F2532A" w:rsidP="00030B1C">
            <w:pPr>
              <w:spacing w:after="0" w:line="276" w:lineRule="auto"/>
            </w:pPr>
            <w:r>
              <w:t>FILE FREQUENCY</w:t>
            </w:r>
          </w:p>
        </w:tc>
        <w:tc>
          <w:tcPr>
            <w:tcW w:w="6527" w:type="dxa"/>
          </w:tcPr>
          <w:p w14:paraId="292A8AA0" w14:textId="77777777" w:rsidR="00F2532A"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F2532A" w:rsidRPr="00C47003" w14:paraId="19A4056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CBD1278" w14:textId="77777777" w:rsidR="00F2532A" w:rsidRDefault="00F2532A" w:rsidP="00030B1C">
            <w:pPr>
              <w:spacing w:after="0" w:line="276" w:lineRule="auto"/>
            </w:pPr>
            <w:r>
              <w:t>DATA PERIOD</w:t>
            </w:r>
          </w:p>
        </w:tc>
        <w:tc>
          <w:tcPr>
            <w:tcW w:w="6527" w:type="dxa"/>
          </w:tcPr>
          <w:p w14:paraId="1C7A4489" w14:textId="099A5E02" w:rsidR="00F2532A"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r w:rsidR="0034309D" w:rsidRPr="00C47003" w14:paraId="4BE5CF39"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32307D0" w14:textId="452BEE51" w:rsidR="0034309D" w:rsidRDefault="0034309D" w:rsidP="0034309D">
            <w:pPr>
              <w:spacing w:after="0" w:line="276" w:lineRule="auto"/>
            </w:pPr>
            <w:r>
              <w:t>ORIGINAL DATA SOURCE:</w:t>
            </w:r>
          </w:p>
        </w:tc>
        <w:tc>
          <w:tcPr>
            <w:tcW w:w="6527" w:type="dxa"/>
          </w:tcPr>
          <w:p w14:paraId="31EF7EF2" w14:textId="41626BC6"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3B9857FA" w14:textId="496C763C" w:rsidR="00F2532A" w:rsidRDefault="00F2532A" w:rsidP="00295AF3">
      <w:pPr>
        <w:pStyle w:val="Heading3"/>
      </w:pPr>
      <w:bookmarkStart w:id="114" w:name="_Toc50007089"/>
      <w:r w:rsidRPr="005811F0">
        <w:t>Context goal</w:t>
      </w:r>
      <w:bookmarkEnd w:id="114"/>
    </w:p>
    <w:p w14:paraId="5E73DBD9" w14:textId="47711019" w:rsidR="00F2532A" w:rsidRDefault="00F2532A" w:rsidP="004C5D32">
      <w:pPr>
        <w:numPr>
          <w:ilvl w:val="0"/>
          <w:numId w:val="38"/>
        </w:numPr>
        <w:spacing w:after="0"/>
        <w:ind w:right="0"/>
        <w:jc w:val="both"/>
      </w:pPr>
      <w:r>
        <w:t xml:space="preserve">HADOOP will share the daily file to MOBII which contains </w:t>
      </w:r>
      <w:r w:rsidRPr="00F2532A">
        <w:t># of macro sites with surrounding outlet and whitelist site from region who has RGU GA contribution with minimum 10 RGU GA per site</w:t>
      </w:r>
      <w:r>
        <w:t>.</w:t>
      </w:r>
    </w:p>
    <w:p w14:paraId="1DC5FF5B" w14:textId="77777777" w:rsidR="00F2532A" w:rsidRDefault="00F2532A" w:rsidP="004C5D32">
      <w:pPr>
        <w:numPr>
          <w:ilvl w:val="0"/>
          <w:numId w:val="38"/>
        </w:numPr>
        <w:spacing w:after="0"/>
        <w:ind w:right="0"/>
        <w:jc w:val="both"/>
      </w:pPr>
      <w:r>
        <w:t>MOBII receive final list of sites (after removing whitelisted)</w:t>
      </w:r>
    </w:p>
    <w:p w14:paraId="4FE212A2" w14:textId="42D65625" w:rsidR="00F2532A" w:rsidRDefault="00F2532A" w:rsidP="004C5D32">
      <w:pPr>
        <w:numPr>
          <w:ilvl w:val="0"/>
          <w:numId w:val="38"/>
        </w:numPr>
        <w:spacing w:after="0"/>
        <w:ind w:right="0"/>
        <w:jc w:val="both"/>
      </w:pPr>
      <w:r>
        <w:t>This file contains data from month start date to D-2. This means when MOBII receive file in his SFTP path on 01-May-2020 (2020</w:t>
      </w:r>
      <w:r w:rsidR="00673691">
        <w:t>0501), file name contains date 01</w:t>
      </w:r>
      <w:r>
        <w:t>-</w:t>
      </w:r>
      <w:r w:rsidR="00673691">
        <w:t>May</w:t>
      </w:r>
      <w:r>
        <w:t>-2020 (20200</w:t>
      </w:r>
      <w:r w:rsidR="00673691">
        <w:t>501</w:t>
      </w:r>
      <w:r>
        <w:t xml:space="preserve">) and inside file </w:t>
      </w:r>
      <w:r w:rsidR="00C75070">
        <w:t>RGU-GA</w:t>
      </w:r>
      <w:r>
        <w:t xml:space="preserve"> date from 20200401 from 20200429.</w:t>
      </w:r>
    </w:p>
    <w:p w14:paraId="2EF1C31E" w14:textId="014B6035" w:rsidR="00F2532A" w:rsidRDefault="00F2532A" w:rsidP="004C5D32">
      <w:pPr>
        <w:numPr>
          <w:ilvl w:val="0"/>
          <w:numId w:val="38"/>
        </w:numPr>
        <w:spacing w:after="0"/>
        <w:ind w:right="0"/>
        <w:jc w:val="both"/>
      </w:pPr>
      <w:r>
        <w:t xml:space="preserve">MOBII always consider latest processed file records, when MOBII receive same </w:t>
      </w:r>
      <w:r w:rsidRPr="00446917">
        <w:t>DATE</w:t>
      </w:r>
      <w:r>
        <w:t xml:space="preserve"> and SITE in latest file it will replace the previously stored transaction value.</w:t>
      </w:r>
    </w:p>
    <w:p w14:paraId="0BD72FD1" w14:textId="681CC276" w:rsidR="00F2532A" w:rsidRDefault="00F2532A" w:rsidP="004C5D32">
      <w:pPr>
        <w:numPr>
          <w:ilvl w:val="0"/>
          <w:numId w:val="38"/>
        </w:numPr>
        <w:spacing w:after="0"/>
        <w:ind w:right="0"/>
        <w:jc w:val="both"/>
      </w:pPr>
      <w:r>
        <w:t>If MOBII found any duplicate row (DATE|SITE) within the file then it will consider only first record and upcoming records will be rejected with reason duplicate transaction found.</w:t>
      </w:r>
    </w:p>
    <w:p w14:paraId="59521734" w14:textId="77777777" w:rsidR="00F2532A" w:rsidRDefault="00F2532A" w:rsidP="004C5D32">
      <w:pPr>
        <w:numPr>
          <w:ilvl w:val="0"/>
          <w:numId w:val="38"/>
        </w:numPr>
        <w:spacing w:after="0"/>
        <w:ind w:right="0"/>
        <w:jc w:val="both"/>
      </w:pPr>
      <w:r>
        <w:t>This file data is used for MPC Incentive and if required can also be used other functions from upcoming change request.</w:t>
      </w:r>
    </w:p>
    <w:p w14:paraId="01B9F2AF" w14:textId="77777777" w:rsidR="000413FE" w:rsidRDefault="000413FE" w:rsidP="000413FE">
      <w:pPr>
        <w:numPr>
          <w:ilvl w:val="0"/>
          <w:numId w:val="38"/>
        </w:numPr>
        <w:spacing w:after="0"/>
        <w:ind w:right="0"/>
        <w:jc w:val="both"/>
      </w:pPr>
      <w:bookmarkStart w:id="115" w:name="_Toc50007090"/>
      <w:r>
        <w:t>HADOOP must push file to the MOBII path daily before 2AM with latest updated records. MOBII scheduler will pick pushed files for process.</w:t>
      </w:r>
    </w:p>
    <w:p w14:paraId="559FDDF1" w14:textId="77777777" w:rsidR="000413FE" w:rsidRPr="005811F0" w:rsidRDefault="000413FE" w:rsidP="000413FE">
      <w:pPr>
        <w:numPr>
          <w:ilvl w:val="0"/>
          <w:numId w:val="38"/>
        </w:numPr>
        <w:spacing w:after="0"/>
        <w:ind w:right="0"/>
        <w:jc w:val="both"/>
      </w:pPr>
      <w:r>
        <w:t>Files from Landing path will be deleted, after copied by MOBII from Landing to Actual (A) path.</w:t>
      </w:r>
    </w:p>
    <w:p w14:paraId="73F82A5D" w14:textId="77777777" w:rsidR="00F2532A" w:rsidRDefault="00F2532A" w:rsidP="00295AF3">
      <w:pPr>
        <w:pStyle w:val="Heading3"/>
      </w:pPr>
      <w:r w:rsidRPr="005811F0">
        <w:t>Pre-conditions</w:t>
      </w:r>
      <w:bookmarkEnd w:id="115"/>
    </w:p>
    <w:p w14:paraId="127E35E3" w14:textId="77777777" w:rsidR="00F2532A" w:rsidRDefault="00F2532A" w:rsidP="004C5D32">
      <w:pPr>
        <w:pStyle w:val="ListParagraph"/>
        <w:numPr>
          <w:ilvl w:val="0"/>
          <w:numId w:val="39"/>
        </w:numPr>
      </w:pPr>
      <w:r>
        <w:t>Server path is accessible by HADOOP.</w:t>
      </w:r>
    </w:p>
    <w:p w14:paraId="0EE601EF" w14:textId="77777777" w:rsidR="00F2532A" w:rsidRPr="004B07D0" w:rsidRDefault="00F2532A" w:rsidP="004C5D32">
      <w:pPr>
        <w:pStyle w:val="ListParagraph"/>
        <w:numPr>
          <w:ilvl w:val="0"/>
          <w:numId w:val="39"/>
        </w:numPr>
      </w:pPr>
      <w:r>
        <w:t>All SITE_ID must be pre-created in MOBII.</w:t>
      </w:r>
    </w:p>
    <w:p w14:paraId="28E4F7B5" w14:textId="77777777" w:rsidR="00F2532A" w:rsidRPr="005811F0" w:rsidRDefault="00F2532A" w:rsidP="00295AF3">
      <w:pPr>
        <w:pStyle w:val="Heading3"/>
        <w:rPr>
          <w:highlight w:val="yellow"/>
        </w:rPr>
      </w:pPr>
      <w:bookmarkStart w:id="116" w:name="_Toc50007091"/>
      <w:r w:rsidRPr="005811F0">
        <w:t>Post-conditions</w:t>
      </w:r>
      <w:bookmarkEnd w:id="116"/>
    </w:p>
    <w:p w14:paraId="72FF91F9" w14:textId="7D6DB3BE" w:rsidR="00F2532A" w:rsidRDefault="00F2532A" w:rsidP="004C5D32">
      <w:pPr>
        <w:pStyle w:val="ListParagraph"/>
        <w:numPr>
          <w:ilvl w:val="0"/>
          <w:numId w:val="40"/>
        </w:numPr>
        <w:rPr>
          <w:rFonts w:eastAsiaTheme="majorEastAsia"/>
        </w:rPr>
      </w:pPr>
      <w:r>
        <w:rPr>
          <w:rFonts w:eastAsiaTheme="majorEastAsia"/>
        </w:rPr>
        <w:t>RGU-GA quantity will be stored in MOBII against given site reference.</w:t>
      </w:r>
    </w:p>
    <w:p w14:paraId="2DFA1539" w14:textId="41ED4D1C" w:rsidR="00F2532A" w:rsidRDefault="00F2532A" w:rsidP="00295AF3">
      <w:pPr>
        <w:pStyle w:val="Heading3"/>
      </w:pPr>
      <w:bookmarkStart w:id="117" w:name="_Toc50007092"/>
      <w:r>
        <w:t>File naming</w:t>
      </w:r>
      <w:bookmarkEnd w:id="117"/>
    </w:p>
    <w:p w14:paraId="6E0CFE20" w14:textId="30FB1286" w:rsidR="00F2532A" w:rsidRPr="00236832" w:rsidRDefault="0055069B" w:rsidP="0017102C">
      <w:pPr>
        <w:spacing w:after="0"/>
        <w:rPr>
          <w:rFonts w:eastAsiaTheme="majorEastAsia"/>
        </w:rPr>
      </w:pPr>
      <w:proofErr w:type="spellStart"/>
      <w:r w:rsidRPr="0055069B">
        <w:rPr>
          <w:rFonts w:eastAsiaTheme="majorEastAsia"/>
        </w:rPr>
        <w:t>site_rgu_ga</w:t>
      </w:r>
      <w:proofErr w:type="spellEnd"/>
      <w:r w:rsidR="00F2532A" w:rsidRPr="00E7010B">
        <w:rPr>
          <w:rFonts w:eastAsiaTheme="majorEastAsia"/>
        </w:rPr>
        <w:t>_</w:t>
      </w:r>
      <w:r w:rsidR="00F2532A" w:rsidRPr="00236832">
        <w:rPr>
          <w:rFonts w:eastAsiaTheme="majorEastAsia"/>
        </w:rPr>
        <w:t xml:space="preserve">&lt;YYYYMMDDHH24MISS&gt;.csv.gz </w:t>
      </w:r>
    </w:p>
    <w:p w14:paraId="037E0A57" w14:textId="77777777" w:rsidR="00F2532A" w:rsidRDefault="00F2532A" w:rsidP="0017102C">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155F50B3" w14:textId="6EA90A99" w:rsidR="00F2532A" w:rsidRDefault="00F2532A" w:rsidP="0017102C">
      <w:pPr>
        <w:pStyle w:val="ListParagraph"/>
        <w:numPr>
          <w:ilvl w:val="0"/>
          <w:numId w:val="8"/>
        </w:numPr>
        <w:spacing w:after="0"/>
        <w:rPr>
          <w:rFonts w:eastAsiaTheme="majorEastAsia"/>
        </w:rPr>
      </w:pPr>
      <w:r>
        <w:rPr>
          <w:rFonts w:eastAsiaTheme="majorEastAsia"/>
        </w:rPr>
        <w:t xml:space="preserve">Sample Actual File Name is </w:t>
      </w:r>
      <w:r w:rsidR="0055069B" w:rsidRPr="00F72BAB">
        <w:rPr>
          <w:rFonts w:eastAsiaTheme="majorEastAsia"/>
          <w:i/>
          <w:iCs/>
        </w:rPr>
        <w:t>site_rgu_ga</w:t>
      </w:r>
      <w:r w:rsidRPr="00F72BAB">
        <w:rPr>
          <w:rFonts w:eastAsiaTheme="majorEastAsia"/>
          <w:i/>
          <w:iCs/>
        </w:rPr>
        <w:t>_20200203013512.csv.gz</w:t>
      </w:r>
    </w:p>
    <w:p w14:paraId="04A79323" w14:textId="49EE6F32" w:rsidR="00F2532A" w:rsidRPr="00236832" w:rsidRDefault="00F2532A" w:rsidP="0017102C">
      <w:pPr>
        <w:pStyle w:val="ListParagraph"/>
        <w:numPr>
          <w:ilvl w:val="0"/>
          <w:numId w:val="8"/>
        </w:numPr>
        <w:spacing w:after="0"/>
        <w:rPr>
          <w:rFonts w:eastAsiaTheme="majorEastAsia"/>
        </w:rPr>
      </w:pPr>
      <w:r>
        <w:rPr>
          <w:rFonts w:eastAsiaTheme="majorEastAsia"/>
        </w:rPr>
        <w:t xml:space="preserve">Sample Control File Name is </w:t>
      </w:r>
      <w:r w:rsidR="0055069B" w:rsidRPr="00F72BAB">
        <w:rPr>
          <w:rFonts w:eastAsiaTheme="majorEastAsia"/>
          <w:i/>
          <w:iCs/>
        </w:rPr>
        <w:t>site_rgu_ga</w:t>
      </w:r>
      <w:r w:rsidRPr="00F72BAB">
        <w:rPr>
          <w:rFonts w:eastAsiaTheme="majorEastAsia"/>
          <w:i/>
          <w:iCs/>
        </w:rPr>
        <w:t>_20200203013512.ctl.gz</w:t>
      </w:r>
    </w:p>
    <w:p w14:paraId="2BC44A5B" w14:textId="0B2F5625" w:rsidR="00F2532A" w:rsidRPr="005811F0" w:rsidRDefault="00F2532A" w:rsidP="00295AF3">
      <w:pPr>
        <w:pStyle w:val="Heading3"/>
      </w:pPr>
      <w:bookmarkStart w:id="118" w:name="_Toc50007093"/>
      <w:r>
        <w:t>File P</w:t>
      </w:r>
      <w:r w:rsidRPr="005811F0">
        <w:t>ath</w:t>
      </w:r>
      <w:bookmarkEnd w:id="118"/>
    </w:p>
    <w:p w14:paraId="5EF0DAFE" w14:textId="00FB7A81" w:rsidR="00F2532A" w:rsidRPr="0017102C" w:rsidRDefault="0017102C" w:rsidP="0017102C">
      <w:pPr>
        <w:spacing w:after="0"/>
        <w:rPr>
          <w:rFonts w:cstheme="minorHAnsi"/>
        </w:rPr>
      </w:pPr>
      <w:r>
        <w:rPr>
          <w:rFonts w:cstheme="minorHAnsi"/>
        </w:rPr>
        <w:t>Landing</w:t>
      </w:r>
      <w:r w:rsidR="00F2532A" w:rsidRPr="0017102C">
        <w:rPr>
          <w:rFonts w:cstheme="minorHAnsi"/>
        </w:rPr>
        <w:t>:</w:t>
      </w:r>
      <w:r>
        <w:rPr>
          <w:rFonts w:cstheme="minorHAnsi"/>
        </w:rPr>
        <w:tab/>
      </w:r>
      <w:r w:rsidR="00EC2B43" w:rsidRPr="0017102C">
        <w:rPr>
          <w:rFonts w:cstheme="minorHAnsi"/>
          <w:color w:val="000000"/>
          <w:shd w:val="clear" w:color="auto" w:fill="FFFFFF"/>
        </w:rPr>
        <w:t>/home/</w:t>
      </w:r>
      <w:proofErr w:type="spellStart"/>
      <w:r w:rsidR="00EC2B43" w:rsidRPr="0017102C">
        <w:rPr>
          <w:rFonts w:cstheme="minorHAnsi"/>
          <w:color w:val="000000"/>
          <w:shd w:val="clear" w:color="auto" w:fill="FFFFFF"/>
        </w:rPr>
        <w:t>hdp</w:t>
      </w:r>
      <w:r w:rsidR="00F2532A" w:rsidRPr="0017102C">
        <w:rPr>
          <w:rFonts w:cstheme="minorHAnsi"/>
          <w:color w:val="000000"/>
          <w:shd w:val="clear" w:color="auto" w:fill="FFFFFF"/>
        </w:rPr>
        <w:t>user</w:t>
      </w:r>
      <w:proofErr w:type="spellEnd"/>
      <w:r w:rsidR="00F2532A" w:rsidRPr="0017102C">
        <w:rPr>
          <w:rFonts w:cstheme="minorHAnsi"/>
          <w:color w:val="000000"/>
          <w:shd w:val="clear" w:color="auto" w:fill="FFFFFF"/>
        </w:rPr>
        <w:t>/interfaces/HADOOP/</w:t>
      </w:r>
      <w:proofErr w:type="spellStart"/>
      <w:r w:rsidR="00F2532A" w:rsidRPr="0017102C">
        <w:rPr>
          <w:rFonts w:cstheme="minorHAnsi"/>
          <w:color w:val="000000"/>
          <w:shd w:val="clear" w:color="auto" w:fill="FFFFFF"/>
        </w:rPr>
        <w:t>master_files</w:t>
      </w:r>
      <w:proofErr w:type="spellEnd"/>
      <w:r w:rsidR="00F2532A" w:rsidRPr="0017102C">
        <w:rPr>
          <w:rFonts w:cstheme="minorHAnsi"/>
          <w:color w:val="000000"/>
          <w:shd w:val="clear" w:color="auto" w:fill="FFFFFF"/>
        </w:rPr>
        <w:t>/</w:t>
      </w:r>
      <w:proofErr w:type="spellStart"/>
      <w:r w:rsidR="00F2532A" w:rsidRPr="0017102C">
        <w:rPr>
          <w:rFonts w:cstheme="minorHAnsi"/>
          <w:color w:val="000000"/>
          <w:shd w:val="clear" w:color="auto" w:fill="FFFFFF"/>
        </w:rPr>
        <w:t>site</w:t>
      </w:r>
      <w:r w:rsidR="008E534C" w:rsidRPr="0017102C">
        <w:rPr>
          <w:rFonts w:cstheme="minorHAnsi"/>
          <w:color w:val="000000"/>
          <w:shd w:val="clear" w:color="auto" w:fill="FFFFFF"/>
        </w:rPr>
        <w:t>_rgu_ga</w:t>
      </w:r>
      <w:proofErr w:type="spellEnd"/>
      <w:r w:rsidR="00F2532A" w:rsidRPr="0017102C">
        <w:rPr>
          <w:rFonts w:cstheme="minorHAnsi"/>
          <w:color w:val="000000"/>
          <w:shd w:val="clear" w:color="auto" w:fill="FFFFFF"/>
        </w:rPr>
        <w:t>/</w:t>
      </w:r>
    </w:p>
    <w:p w14:paraId="11BD43A5" w14:textId="69DD73CA" w:rsidR="00F2532A" w:rsidRPr="0017102C" w:rsidRDefault="0017102C" w:rsidP="0017102C">
      <w:pPr>
        <w:spacing w:after="0"/>
        <w:rPr>
          <w:rFonts w:cstheme="minorHAnsi"/>
        </w:rPr>
      </w:pPr>
      <w:r>
        <w:rPr>
          <w:rFonts w:cstheme="minorHAnsi"/>
        </w:rPr>
        <w:t>Actual (A)</w:t>
      </w:r>
      <w:r w:rsidR="00F2532A" w:rsidRPr="0017102C">
        <w:rPr>
          <w:rFonts w:cstheme="minorHAnsi"/>
        </w:rPr>
        <w:t>:</w:t>
      </w:r>
      <w:r>
        <w:rPr>
          <w:rFonts w:cstheme="minorHAnsi"/>
        </w:rPr>
        <w:tab/>
      </w:r>
      <w:r w:rsidR="00F2532A" w:rsidRPr="0017102C">
        <w:rPr>
          <w:rFonts w:cstheme="minorHAnsi"/>
          <w:color w:val="000000"/>
          <w:shd w:val="clear" w:color="auto" w:fill="FFFFFF"/>
        </w:rPr>
        <w:t>/snoc/interfaces/S-NOC/interfaces/master_file/HADOOP/</w:t>
      </w:r>
      <w:r w:rsidR="008E534C" w:rsidRPr="0017102C">
        <w:rPr>
          <w:rFonts w:cstheme="minorHAnsi"/>
          <w:color w:val="000000"/>
          <w:shd w:val="clear" w:color="auto" w:fill="FFFFFF"/>
        </w:rPr>
        <w:t>site_rgu_ga/</w:t>
      </w:r>
    </w:p>
    <w:p w14:paraId="56D33DEC" w14:textId="6FB007A3" w:rsidR="0017102C" w:rsidRPr="0017102C" w:rsidRDefault="0017102C" w:rsidP="0017102C">
      <w:pPr>
        <w:spacing w:after="0"/>
        <w:rPr>
          <w:rFonts w:cstheme="minorHAnsi"/>
        </w:rPr>
      </w:pPr>
      <w:r w:rsidRPr="0017102C">
        <w:rPr>
          <w:rFonts w:cstheme="minorHAnsi"/>
        </w:rPr>
        <w:t>Rejected</w:t>
      </w:r>
      <w:r>
        <w:rPr>
          <w:rFonts w:cstheme="minorHAnsi"/>
        </w:rPr>
        <w:t xml:space="preserve"> (R)</w:t>
      </w:r>
      <w:r w:rsidRPr="0017102C">
        <w:rPr>
          <w:rFonts w:cstheme="minorHAnsi"/>
        </w:rPr>
        <w:t>:</w:t>
      </w:r>
      <w:r>
        <w:rPr>
          <w:rFonts w:cstheme="minorHAnsi"/>
        </w:rPr>
        <w:tab/>
      </w:r>
      <w:r w:rsidRPr="0017102C">
        <w:rPr>
          <w:rFonts w:cstheme="minorHAnsi"/>
          <w:color w:val="000000"/>
          <w:shd w:val="clear" w:color="auto" w:fill="FFFFFF"/>
        </w:rPr>
        <w:t>/snoc/interfaces/S-NOC/interfaces/rejected_file/HADOOP/site_rgu_ga/</w:t>
      </w:r>
    </w:p>
    <w:p w14:paraId="24D8C3E5" w14:textId="4F21F0B3" w:rsidR="00F2532A" w:rsidRPr="0017102C" w:rsidRDefault="00F2532A" w:rsidP="0017102C">
      <w:pPr>
        <w:spacing w:after="0"/>
        <w:rPr>
          <w:rFonts w:cstheme="minorHAnsi"/>
        </w:rPr>
      </w:pPr>
      <w:r w:rsidRPr="0017102C">
        <w:rPr>
          <w:rFonts w:cstheme="minorHAnsi"/>
        </w:rPr>
        <w:t>Backup</w:t>
      </w:r>
      <w:r w:rsidR="0017102C">
        <w:rPr>
          <w:rFonts w:cstheme="minorHAnsi"/>
        </w:rPr>
        <w:t xml:space="preserve"> (A)</w:t>
      </w:r>
      <w:r w:rsidRPr="0017102C">
        <w:rPr>
          <w:rFonts w:cstheme="minorHAnsi"/>
        </w:rPr>
        <w:t>:</w:t>
      </w:r>
      <w:r w:rsidR="0017102C">
        <w:rPr>
          <w:rFonts w:cstheme="minorHAnsi"/>
        </w:rPr>
        <w:tab/>
      </w:r>
      <w:r w:rsidRPr="0017102C">
        <w:rPr>
          <w:rFonts w:cstheme="minorHAnsi"/>
          <w:color w:val="000000"/>
          <w:shd w:val="clear" w:color="auto" w:fill="FFFFFF"/>
        </w:rPr>
        <w:t>/snoc/interfaces/S-NOC/interfaces/backup/master_file/HADOOP/</w:t>
      </w:r>
      <w:r w:rsidR="008E534C" w:rsidRPr="0017102C">
        <w:rPr>
          <w:rFonts w:cstheme="minorHAnsi"/>
          <w:color w:val="000000"/>
          <w:shd w:val="clear" w:color="auto" w:fill="FFFFFF"/>
        </w:rPr>
        <w:t>site_rgu_ga/</w:t>
      </w:r>
    </w:p>
    <w:p w14:paraId="6BF1DEA6" w14:textId="641BDFDD" w:rsidR="00F2532A" w:rsidRPr="0017102C" w:rsidRDefault="0017102C" w:rsidP="0017102C">
      <w:pPr>
        <w:spacing w:after="0"/>
        <w:rPr>
          <w:rFonts w:cstheme="minorHAnsi"/>
        </w:rPr>
      </w:pPr>
      <w:r>
        <w:rPr>
          <w:rFonts w:cstheme="minorHAnsi"/>
        </w:rPr>
        <w:t>Backup (R):</w:t>
      </w:r>
      <w:r>
        <w:rPr>
          <w:rFonts w:cstheme="minorHAnsi"/>
        </w:rPr>
        <w:tab/>
      </w:r>
      <w:r w:rsidR="00F2532A" w:rsidRPr="0017102C">
        <w:rPr>
          <w:rFonts w:cstheme="minorHAnsi"/>
          <w:color w:val="000000"/>
          <w:shd w:val="clear" w:color="auto" w:fill="FFFFFF"/>
        </w:rPr>
        <w:t>/snoc/interfaces/S-NOC/interfaces/backup/rejected_file/HADOOP/</w:t>
      </w:r>
      <w:r w:rsidR="008E534C" w:rsidRPr="0017102C">
        <w:rPr>
          <w:rFonts w:cstheme="minorHAnsi"/>
          <w:color w:val="000000"/>
          <w:shd w:val="clear" w:color="auto" w:fill="FFFFFF"/>
        </w:rPr>
        <w:t>site_rgu_ga/</w:t>
      </w:r>
    </w:p>
    <w:p w14:paraId="38F77845" w14:textId="2F64E359" w:rsidR="00F2532A" w:rsidRPr="00E641EB" w:rsidRDefault="00F2532A" w:rsidP="00295AF3">
      <w:pPr>
        <w:pStyle w:val="Heading3"/>
      </w:pPr>
      <w:bookmarkStart w:id="119" w:name="_Toc50007094"/>
      <w:r w:rsidRPr="00E641EB">
        <w:lastRenderedPageBreak/>
        <w:t>Data feed fields</w:t>
      </w:r>
      <w:bookmarkEnd w:id="119"/>
    </w:p>
    <w:tbl>
      <w:tblPr>
        <w:tblStyle w:val="GridTable1Light-Accent310"/>
        <w:tblW w:w="9270" w:type="dxa"/>
        <w:tblInd w:w="108" w:type="dxa"/>
        <w:tblLook w:val="0420" w:firstRow="1" w:lastRow="0" w:firstColumn="0" w:lastColumn="0" w:noHBand="0" w:noVBand="1"/>
      </w:tblPr>
      <w:tblGrid>
        <w:gridCol w:w="1245"/>
        <w:gridCol w:w="1620"/>
        <w:gridCol w:w="1982"/>
        <w:gridCol w:w="4423"/>
      </w:tblGrid>
      <w:tr w:rsidR="00421419" w:rsidRPr="00D56C53" w14:paraId="41D27080"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245" w:type="dxa"/>
            <w:noWrap/>
            <w:hideMark/>
          </w:tcPr>
          <w:p w14:paraId="5B396B96"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620" w:type="dxa"/>
            <w:noWrap/>
            <w:hideMark/>
          </w:tcPr>
          <w:p w14:paraId="44E14F81"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2" w:type="dxa"/>
            <w:noWrap/>
            <w:hideMark/>
          </w:tcPr>
          <w:p w14:paraId="12B3E4ED" w14:textId="16CB02A4" w:rsidR="00421419" w:rsidRPr="00D56C53" w:rsidRDefault="00F77603" w:rsidP="00030B1C">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1A622281" w14:textId="77777777" w:rsidR="00421419" w:rsidRPr="00D56C53" w:rsidRDefault="00421419"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52CA2FEF" w14:textId="77777777" w:rsidTr="00421419">
        <w:trPr>
          <w:trHeight w:val="300"/>
        </w:trPr>
        <w:tc>
          <w:tcPr>
            <w:tcW w:w="1245" w:type="dxa"/>
            <w:noWrap/>
            <w:hideMark/>
          </w:tcPr>
          <w:p w14:paraId="52832B84"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620" w:type="dxa"/>
            <w:noWrap/>
            <w:hideMark/>
          </w:tcPr>
          <w:p w14:paraId="0D2955A0"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05C69978"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2EFA48DE"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421419" w:rsidRPr="00D56C53" w14:paraId="1E648BF7" w14:textId="77777777" w:rsidTr="00421419">
        <w:trPr>
          <w:trHeight w:val="300"/>
        </w:trPr>
        <w:tc>
          <w:tcPr>
            <w:tcW w:w="1245" w:type="dxa"/>
            <w:noWrap/>
            <w:hideMark/>
          </w:tcPr>
          <w:p w14:paraId="0C28ACEF"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sz w:val="20"/>
                <w:szCs w:val="20"/>
              </w:rPr>
              <w:t>MICRO</w:t>
            </w:r>
          </w:p>
        </w:tc>
        <w:tc>
          <w:tcPr>
            <w:tcW w:w="1620" w:type="dxa"/>
            <w:noWrap/>
            <w:hideMark/>
          </w:tcPr>
          <w:p w14:paraId="0F7EF703"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14D6EBAF"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141C57E4" w14:textId="4D5A74AF"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micro cluster </w:t>
            </w:r>
            <w:r w:rsidR="00CE292A">
              <w:rPr>
                <w:rFonts w:eastAsia="Times New Roman" w:cstheme="minorHAnsi"/>
                <w:color w:val="000000"/>
                <w:kern w:val="0"/>
                <w:sz w:val="20"/>
                <w:szCs w:val="20"/>
                <w:lang w:val="en-IN" w:eastAsia="en-IN"/>
                <w14:ligatures w14:val="none"/>
              </w:rPr>
              <w:t>description</w:t>
            </w:r>
          </w:p>
        </w:tc>
      </w:tr>
      <w:tr w:rsidR="00421419" w:rsidRPr="00D56C53" w14:paraId="2AE72766" w14:textId="77777777" w:rsidTr="00421419">
        <w:trPr>
          <w:trHeight w:val="300"/>
        </w:trPr>
        <w:tc>
          <w:tcPr>
            <w:tcW w:w="1245" w:type="dxa"/>
            <w:noWrap/>
          </w:tcPr>
          <w:p w14:paraId="29F55FE5" w14:textId="2607BC87" w:rsidR="00421419" w:rsidRPr="00295AF3" w:rsidRDefault="00421419" w:rsidP="00030B1C">
            <w:pPr>
              <w:spacing w:after="0"/>
              <w:ind w:left="0" w:right="0"/>
              <w:rPr>
                <w:sz w:val="20"/>
                <w:szCs w:val="20"/>
              </w:rPr>
            </w:pPr>
            <w:r w:rsidRPr="00295AF3">
              <w:rPr>
                <w:sz w:val="20"/>
                <w:szCs w:val="20"/>
              </w:rPr>
              <w:t>SITE</w:t>
            </w:r>
          </w:p>
        </w:tc>
        <w:tc>
          <w:tcPr>
            <w:tcW w:w="1620" w:type="dxa"/>
            <w:noWrap/>
          </w:tcPr>
          <w:p w14:paraId="456C8C9D"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705B3441"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75F09DEB"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421419" w:rsidRPr="00D56C53" w14:paraId="4DA153D4" w14:textId="77777777" w:rsidTr="00421419">
        <w:trPr>
          <w:trHeight w:val="300"/>
        </w:trPr>
        <w:tc>
          <w:tcPr>
            <w:tcW w:w="1245" w:type="dxa"/>
            <w:noWrap/>
          </w:tcPr>
          <w:p w14:paraId="1057ABE7" w14:textId="6A2E684E" w:rsidR="00421419" w:rsidRPr="00295AF3" w:rsidRDefault="00421419" w:rsidP="00030B1C">
            <w:pPr>
              <w:spacing w:after="0"/>
              <w:ind w:left="0" w:right="0"/>
              <w:rPr>
                <w:sz w:val="20"/>
                <w:szCs w:val="20"/>
              </w:rPr>
            </w:pPr>
            <w:r w:rsidRPr="00295AF3">
              <w:rPr>
                <w:sz w:val="20"/>
                <w:szCs w:val="20"/>
              </w:rPr>
              <w:t>QTY</w:t>
            </w:r>
          </w:p>
        </w:tc>
        <w:tc>
          <w:tcPr>
            <w:tcW w:w="1620" w:type="dxa"/>
            <w:noWrap/>
          </w:tcPr>
          <w:p w14:paraId="0E6A7C3D" w14:textId="77777777"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262CDB6F" w14:textId="1013F2AB"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4423" w:type="dxa"/>
            <w:noWrap/>
          </w:tcPr>
          <w:p w14:paraId="21EAF40D" w14:textId="043EC45C" w:rsidR="00421419" w:rsidRPr="00295AF3" w:rsidRDefault="00421419"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RGU-GA quantity</w:t>
            </w:r>
          </w:p>
        </w:tc>
      </w:tr>
    </w:tbl>
    <w:p w14:paraId="0459C31E" w14:textId="77777777" w:rsidR="00F2532A" w:rsidRDefault="00F2532A" w:rsidP="00F2532A">
      <w:pPr>
        <w:rPr>
          <w:b/>
        </w:rPr>
      </w:pPr>
    </w:p>
    <w:p w14:paraId="029F1298" w14:textId="77777777" w:rsidR="00F2532A" w:rsidRPr="005811F0" w:rsidRDefault="00F2532A" w:rsidP="00F2532A">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F2532A" w:rsidRPr="005811F0" w14:paraId="4FAA88C1" w14:textId="77777777" w:rsidTr="00030B1C">
        <w:tc>
          <w:tcPr>
            <w:tcW w:w="9350" w:type="dxa"/>
            <w:shd w:val="clear" w:color="auto" w:fill="F2F2F2" w:themeFill="background1" w:themeFillShade="F2"/>
          </w:tcPr>
          <w:p w14:paraId="2B9909A4" w14:textId="0D5A4885" w:rsidR="00F2532A" w:rsidRPr="00534CD6" w:rsidRDefault="007E7068" w:rsidP="00030B1C">
            <w:pPr>
              <w:spacing w:after="0"/>
              <w:ind w:left="0"/>
              <w:rPr>
                <w:rFonts w:cstheme="minorHAnsi"/>
                <w:sz w:val="18"/>
                <w:szCs w:val="18"/>
              </w:rPr>
            </w:pPr>
            <w:r>
              <w:rPr>
                <w:rFonts w:cstheme="minorHAnsi"/>
                <w:sz w:val="18"/>
                <w:szCs w:val="18"/>
              </w:rPr>
              <w:t>DATE|MICRO|SITE</w:t>
            </w:r>
            <w:r w:rsidR="00F2532A">
              <w:rPr>
                <w:rFonts w:cstheme="minorHAnsi"/>
                <w:sz w:val="18"/>
                <w:szCs w:val="18"/>
              </w:rPr>
              <w:t>|</w:t>
            </w:r>
            <w:r>
              <w:rPr>
                <w:rFonts w:cstheme="minorHAnsi"/>
                <w:sz w:val="18"/>
                <w:szCs w:val="18"/>
              </w:rPr>
              <w:t>QTY</w:t>
            </w:r>
          </w:p>
          <w:p w14:paraId="2913A9CE" w14:textId="4C579583" w:rsidR="00F2532A" w:rsidRPr="00534CD6" w:rsidRDefault="00F2532A"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7E7068">
              <w:rPr>
                <w:rFonts w:cstheme="minorHAnsi"/>
                <w:sz w:val="18"/>
                <w:szCs w:val="18"/>
              </w:rPr>
              <w:t>15</w:t>
            </w:r>
          </w:p>
          <w:p w14:paraId="72660A6A" w14:textId="0C6CBF96" w:rsidR="00F2532A" w:rsidRPr="00307B64" w:rsidRDefault="00F2532A" w:rsidP="007E7068">
            <w:pPr>
              <w:spacing w:after="0"/>
              <w:ind w:left="0"/>
              <w:rPr>
                <w:rFonts w:cstheme="minorHAnsi"/>
                <w:sz w:val="18"/>
                <w:szCs w:val="18"/>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w:t>
            </w:r>
            <w:r w:rsidR="007E7068">
              <w:rPr>
                <w:rFonts w:cstheme="minorHAnsi"/>
                <w:sz w:val="18"/>
                <w:szCs w:val="18"/>
              </w:rPr>
              <w:t>20</w:t>
            </w:r>
          </w:p>
        </w:tc>
      </w:tr>
    </w:tbl>
    <w:p w14:paraId="5C4D44E1" w14:textId="66A82853" w:rsidR="00F2532A" w:rsidRPr="00E641EB" w:rsidRDefault="00F2532A" w:rsidP="00F2532A">
      <w:pPr>
        <w:pStyle w:val="Heading3"/>
      </w:pPr>
      <w:bookmarkStart w:id="120" w:name="_Toc50007095"/>
      <w:r w:rsidRPr="00E641EB">
        <w:t>Processing result</w:t>
      </w:r>
      <w:r w:rsidR="00295AF3">
        <w:t xml:space="preserve"> &amp; Response</w:t>
      </w:r>
      <w:bookmarkEnd w:id="120"/>
    </w:p>
    <w:p w14:paraId="1B5853BE" w14:textId="77777777" w:rsidR="00F2532A" w:rsidRPr="002F57BC" w:rsidRDefault="00F2532A" w:rsidP="00F2532A">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269157FF" w14:textId="77777777" w:rsidR="00F2532A" w:rsidRPr="005811F0" w:rsidRDefault="00F2532A" w:rsidP="00F2532A">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F2532A" w:rsidRPr="005811F0" w14:paraId="53447456" w14:textId="77777777" w:rsidTr="00030B1C">
        <w:tc>
          <w:tcPr>
            <w:tcW w:w="9278" w:type="dxa"/>
            <w:shd w:val="clear" w:color="auto" w:fill="F2F2F2" w:themeFill="background1" w:themeFillShade="F2"/>
          </w:tcPr>
          <w:p w14:paraId="30E99F6A" w14:textId="37403FC6" w:rsidR="00F2532A" w:rsidRPr="00B30845" w:rsidRDefault="00F2532A" w:rsidP="00030B1C">
            <w:pPr>
              <w:spacing w:after="0"/>
              <w:ind w:left="0"/>
              <w:rPr>
                <w:rFonts w:cstheme="minorHAnsi"/>
                <w:sz w:val="18"/>
                <w:szCs w:val="18"/>
              </w:rPr>
            </w:pPr>
            <w:r>
              <w:rPr>
                <w:rFonts w:cstheme="minorHAnsi"/>
                <w:sz w:val="18"/>
                <w:szCs w:val="18"/>
              </w:rPr>
              <w:t>DAT</w:t>
            </w:r>
            <w:r w:rsidR="007E7068">
              <w:rPr>
                <w:rFonts w:cstheme="minorHAnsi"/>
                <w:sz w:val="18"/>
                <w:szCs w:val="18"/>
              </w:rPr>
              <w:t>E|MICRO|SITE</w:t>
            </w:r>
            <w:r>
              <w:rPr>
                <w:rFonts w:cstheme="minorHAnsi"/>
                <w:sz w:val="18"/>
                <w:szCs w:val="18"/>
              </w:rPr>
              <w:t>|</w:t>
            </w:r>
            <w:r w:rsidR="007E7068">
              <w:rPr>
                <w:rFonts w:cstheme="minorHAnsi"/>
                <w:sz w:val="18"/>
                <w:szCs w:val="18"/>
              </w:rPr>
              <w:t>QTY</w:t>
            </w:r>
            <w:r>
              <w:rPr>
                <w:rFonts w:cstheme="minorHAnsi"/>
                <w:sz w:val="18"/>
                <w:szCs w:val="18"/>
              </w:rPr>
              <w:t>|</w:t>
            </w:r>
            <w:r w:rsidRPr="00F445B1">
              <w:rPr>
                <w:rFonts w:cstheme="minorHAnsi"/>
                <w:sz w:val="18"/>
                <w:szCs w:val="18"/>
              </w:rPr>
              <w:t>ERROR_CODE|ERROR_MESSAGE</w:t>
            </w:r>
          </w:p>
          <w:p w14:paraId="0D956DD1" w14:textId="470E4572" w:rsidR="00F2532A" w:rsidRPr="00B30845" w:rsidRDefault="00F2532A"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 xml:space="preserve">||1001|Mandatory Field </w:t>
            </w:r>
            <w:r w:rsidR="007E7068">
              <w:rPr>
                <w:rFonts w:cstheme="minorHAnsi"/>
                <w:sz w:val="18"/>
                <w:szCs w:val="18"/>
              </w:rPr>
              <w:t>QTY</w:t>
            </w:r>
            <w:r>
              <w:rPr>
                <w:rFonts w:cstheme="minorHAnsi"/>
                <w:sz w:val="18"/>
                <w:szCs w:val="18"/>
              </w:rPr>
              <w:t xml:space="preserve"> is missing</w:t>
            </w:r>
          </w:p>
          <w:p w14:paraId="38A2A944" w14:textId="4BA0D159" w:rsidR="00F2532A" w:rsidRPr="005811F0" w:rsidRDefault="00F2532A" w:rsidP="007E7068">
            <w:pPr>
              <w:spacing w:after="0"/>
              <w:ind w:left="0"/>
              <w:rPr>
                <w:rFonts w:ascii="Consolas" w:hAnsi="Consolas"/>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w:t>
            </w:r>
            <w:r w:rsidR="007E7068">
              <w:rPr>
                <w:rFonts w:cstheme="minorHAnsi"/>
                <w:sz w:val="18"/>
                <w:szCs w:val="18"/>
              </w:rPr>
              <w:t>20</w:t>
            </w:r>
            <w:r>
              <w:rPr>
                <w:rFonts w:cstheme="minorHAnsi"/>
                <w:sz w:val="18"/>
                <w:szCs w:val="18"/>
              </w:rPr>
              <w:t>|1002|Given SITE_ID is not available in system</w:t>
            </w:r>
          </w:p>
        </w:tc>
      </w:tr>
    </w:tbl>
    <w:p w14:paraId="042FF0E5" w14:textId="77777777" w:rsidR="00F2532A" w:rsidRDefault="00F2532A" w:rsidP="00F2532A">
      <w:r w:rsidRPr="005811F0">
        <w:t xml:space="preserve"> </w:t>
      </w:r>
    </w:p>
    <w:p w14:paraId="560A72A8" w14:textId="77777777" w:rsidR="0017102C" w:rsidRDefault="0017102C">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728C8CDC" w14:textId="488FF72E" w:rsidR="000C5B37" w:rsidRDefault="008654E1" w:rsidP="00191614">
      <w:pPr>
        <w:pStyle w:val="Heading2"/>
        <w:ind w:left="0"/>
      </w:pPr>
      <w:bookmarkStart w:id="121" w:name="_Toc50007096"/>
      <w:r>
        <w:lastRenderedPageBreak/>
        <w:t>CROSS SELLING CLUSTER</w:t>
      </w:r>
      <w:r w:rsidR="000C5B37">
        <w:t xml:space="preserve"> </w:t>
      </w:r>
      <w:r>
        <w:t>RELOAD</w:t>
      </w:r>
      <w:r w:rsidR="000C5B37">
        <w:t xml:space="preserve"> (INTHDP013)</w:t>
      </w:r>
      <w:bookmarkEnd w:id="121"/>
    </w:p>
    <w:tbl>
      <w:tblPr>
        <w:tblStyle w:val="GridTable1Light-Accent310"/>
        <w:tblW w:w="9293" w:type="dxa"/>
        <w:tblInd w:w="85" w:type="dxa"/>
        <w:tblLayout w:type="fixed"/>
        <w:tblLook w:val="0480" w:firstRow="0" w:lastRow="0" w:firstColumn="1" w:lastColumn="0" w:noHBand="0" w:noVBand="1"/>
      </w:tblPr>
      <w:tblGrid>
        <w:gridCol w:w="2766"/>
        <w:gridCol w:w="6527"/>
      </w:tblGrid>
      <w:tr w:rsidR="000C5B37" w:rsidRPr="00C47003" w14:paraId="4D06856C"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504C2D2" w14:textId="77777777" w:rsidR="000C5B37" w:rsidRPr="00C47003" w:rsidRDefault="000C5B37" w:rsidP="00743ED5">
            <w:pPr>
              <w:spacing w:after="0" w:line="276" w:lineRule="auto"/>
              <w:rPr>
                <w:b w:val="0"/>
                <w:bCs w:val="0"/>
              </w:rPr>
            </w:pPr>
            <w:r w:rsidRPr="00C47003">
              <w:t>INTERFACE TYPE</w:t>
            </w:r>
            <w:r>
              <w:t>:</w:t>
            </w:r>
          </w:p>
        </w:tc>
        <w:tc>
          <w:tcPr>
            <w:tcW w:w="6527" w:type="dxa"/>
          </w:tcPr>
          <w:p w14:paraId="72B2B63F" w14:textId="77777777" w:rsidR="000C5B37" w:rsidRPr="00C47003"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0C5B37" w:rsidRPr="00C47003" w14:paraId="2E2568AD"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0E3967DD" w14:textId="77777777" w:rsidR="000C5B37" w:rsidRPr="00C47003" w:rsidRDefault="000C5B37" w:rsidP="00743ED5">
            <w:pPr>
              <w:spacing w:after="0" w:line="276" w:lineRule="auto"/>
              <w:rPr>
                <w:b w:val="0"/>
                <w:bCs w:val="0"/>
              </w:rPr>
            </w:pPr>
            <w:r w:rsidRPr="00C47003">
              <w:t>INTERFACE METHOD</w:t>
            </w:r>
            <w:r>
              <w:t>:</w:t>
            </w:r>
          </w:p>
        </w:tc>
        <w:tc>
          <w:tcPr>
            <w:tcW w:w="6527" w:type="dxa"/>
          </w:tcPr>
          <w:p w14:paraId="4B5244C7" w14:textId="77777777" w:rsidR="000C5B37" w:rsidRPr="00C47003"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0C5B37" w:rsidRPr="00C47003" w14:paraId="3C046374"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6C2D7B47" w14:textId="098E2787" w:rsidR="000C5B37" w:rsidRPr="00C47003" w:rsidRDefault="00EB0CED" w:rsidP="00743ED5">
            <w:pPr>
              <w:spacing w:after="0" w:line="276" w:lineRule="auto"/>
              <w:rPr>
                <w:b w:val="0"/>
                <w:bCs w:val="0"/>
              </w:rPr>
            </w:pPr>
            <w:r>
              <w:t>SOURCE</w:t>
            </w:r>
            <w:r w:rsidR="000C5B37" w:rsidRPr="00C47003">
              <w:t xml:space="preserve"> </w:t>
            </w:r>
            <w:r w:rsidR="000C5B37">
              <w:t>S</w:t>
            </w:r>
            <w:r w:rsidR="000C5B37" w:rsidRPr="00C47003">
              <w:t>YSTEM</w:t>
            </w:r>
            <w:r w:rsidR="000C5B37">
              <w:t>:</w:t>
            </w:r>
          </w:p>
        </w:tc>
        <w:tc>
          <w:tcPr>
            <w:tcW w:w="6527" w:type="dxa"/>
          </w:tcPr>
          <w:p w14:paraId="27DF491B" w14:textId="77777777" w:rsidR="000C5B37" w:rsidRPr="00C47003"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0C5B37" w:rsidRPr="00C47003" w14:paraId="67C8ED60"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F684065" w14:textId="77777777" w:rsidR="000C5B37" w:rsidRPr="00C47003" w:rsidRDefault="000C5B37" w:rsidP="00743ED5">
            <w:pPr>
              <w:spacing w:after="0" w:line="276" w:lineRule="auto"/>
              <w:rPr>
                <w:b w:val="0"/>
                <w:bCs w:val="0"/>
              </w:rPr>
            </w:pPr>
            <w:r>
              <w:t>RESPONDER</w:t>
            </w:r>
            <w:r w:rsidRPr="00C47003">
              <w:t xml:space="preserve"> SYSTEM</w:t>
            </w:r>
            <w:r>
              <w:t>:</w:t>
            </w:r>
          </w:p>
        </w:tc>
        <w:tc>
          <w:tcPr>
            <w:tcW w:w="6527" w:type="dxa"/>
          </w:tcPr>
          <w:p w14:paraId="2D7B21B5" w14:textId="77777777" w:rsidR="000C5B37" w:rsidRPr="00C47003"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0C5B37" w:rsidRPr="00C47003" w14:paraId="275E43A1"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24766CD" w14:textId="77777777" w:rsidR="000C5B37" w:rsidRDefault="000C5B37" w:rsidP="00743ED5">
            <w:pPr>
              <w:spacing w:after="0" w:line="276" w:lineRule="auto"/>
            </w:pPr>
            <w:r>
              <w:t>FILE FREQUENCY</w:t>
            </w:r>
          </w:p>
        </w:tc>
        <w:tc>
          <w:tcPr>
            <w:tcW w:w="6527" w:type="dxa"/>
          </w:tcPr>
          <w:p w14:paraId="283F81AB" w14:textId="77777777" w:rsidR="000C5B37"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0C5B37" w:rsidRPr="00C47003" w14:paraId="30CE4A18"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6554E67" w14:textId="77777777" w:rsidR="000C5B37" w:rsidRDefault="000C5B37" w:rsidP="00743ED5">
            <w:pPr>
              <w:spacing w:after="0" w:line="276" w:lineRule="auto"/>
            </w:pPr>
            <w:r>
              <w:t>DATA PERIOD</w:t>
            </w:r>
          </w:p>
        </w:tc>
        <w:tc>
          <w:tcPr>
            <w:tcW w:w="6527" w:type="dxa"/>
          </w:tcPr>
          <w:p w14:paraId="71ADBA3A" w14:textId="489BBA5C" w:rsidR="000C5B37" w:rsidRDefault="00742221"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481E2140"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5C134C9" w14:textId="2CFE3F60" w:rsidR="0034309D" w:rsidRDefault="0034309D" w:rsidP="0034309D">
            <w:pPr>
              <w:spacing w:after="0" w:line="276" w:lineRule="auto"/>
            </w:pPr>
            <w:r>
              <w:t>ORIGINAL DATA SOURCE:</w:t>
            </w:r>
          </w:p>
        </w:tc>
        <w:tc>
          <w:tcPr>
            <w:tcW w:w="6527" w:type="dxa"/>
          </w:tcPr>
          <w:p w14:paraId="6012B106" w14:textId="30D20770"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31B970A1" w14:textId="6DCA49FF" w:rsidR="000C5B37" w:rsidRDefault="000C5B37" w:rsidP="00295AF3">
      <w:pPr>
        <w:pStyle w:val="Heading3"/>
      </w:pPr>
      <w:bookmarkStart w:id="122" w:name="_Toc50007097"/>
      <w:r w:rsidRPr="005811F0">
        <w:t>Context goal</w:t>
      </w:r>
      <w:bookmarkEnd w:id="122"/>
    </w:p>
    <w:p w14:paraId="3222925A" w14:textId="1CF5FDD3" w:rsidR="000C5B37" w:rsidRDefault="000C5B37" w:rsidP="004C5D32">
      <w:pPr>
        <w:numPr>
          <w:ilvl w:val="0"/>
          <w:numId w:val="41"/>
        </w:numPr>
        <w:spacing w:after="0"/>
        <w:ind w:right="0"/>
        <w:jc w:val="both"/>
      </w:pPr>
      <w:r>
        <w:t>HADOOP will share the daily file to MOBII which contains</w:t>
      </w:r>
      <w:r w:rsidR="00742221">
        <w:t xml:space="preserve"> total reload amount and cross reload amount from every cluster</w:t>
      </w:r>
      <w:r>
        <w:t>.</w:t>
      </w:r>
    </w:p>
    <w:p w14:paraId="1A4A1628" w14:textId="77777777" w:rsidR="001C03DF" w:rsidRDefault="001C03DF" w:rsidP="004C5D32">
      <w:pPr>
        <w:numPr>
          <w:ilvl w:val="0"/>
          <w:numId w:val="41"/>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19C3EE6F" w14:textId="77777777" w:rsidR="000C5B37" w:rsidRDefault="000C5B37" w:rsidP="004C5D32">
      <w:pPr>
        <w:numPr>
          <w:ilvl w:val="0"/>
          <w:numId w:val="41"/>
        </w:numPr>
        <w:spacing w:after="0"/>
        <w:ind w:right="0"/>
        <w:jc w:val="both"/>
      </w:pPr>
      <w:r>
        <w:t xml:space="preserve">MOBII always consider latest processed file records, when MOBII receive same </w:t>
      </w:r>
      <w:r w:rsidRPr="00446917">
        <w:t>DATE</w:t>
      </w:r>
      <w:r>
        <w:t xml:space="preserve"> and SITE in latest file it will replace the previously stored transaction value.</w:t>
      </w:r>
    </w:p>
    <w:p w14:paraId="0C9ED312" w14:textId="73AF194E" w:rsidR="000C5B37" w:rsidRDefault="000C5B37" w:rsidP="004C5D32">
      <w:pPr>
        <w:numPr>
          <w:ilvl w:val="0"/>
          <w:numId w:val="41"/>
        </w:numPr>
        <w:spacing w:after="0"/>
        <w:ind w:right="0"/>
        <w:jc w:val="both"/>
      </w:pPr>
      <w:r>
        <w:t>If MOBII found any duplicate row (DATE|</w:t>
      </w:r>
      <w:r w:rsidR="005F0A77">
        <w:t>CLUSTER</w:t>
      </w:r>
      <w:r>
        <w:t xml:space="preserve">) within the </w:t>
      </w:r>
      <w:r w:rsidR="00C75070">
        <w:t>file,</w:t>
      </w:r>
      <w:r>
        <w:t xml:space="preserve"> then it will consider only first record and upcoming records will be rejected with reason duplicate transaction found.</w:t>
      </w:r>
    </w:p>
    <w:p w14:paraId="44141C9A" w14:textId="77777777" w:rsidR="000C5B37" w:rsidRDefault="000C5B37" w:rsidP="004C5D32">
      <w:pPr>
        <w:numPr>
          <w:ilvl w:val="0"/>
          <w:numId w:val="41"/>
        </w:numPr>
        <w:spacing w:after="0"/>
        <w:ind w:right="0"/>
        <w:jc w:val="both"/>
      </w:pPr>
      <w:r>
        <w:t>This file data is used for MPC Incentive and if required can also be used other functions from upcoming change request.</w:t>
      </w:r>
    </w:p>
    <w:p w14:paraId="3A408372" w14:textId="77777777" w:rsidR="000413FE" w:rsidRDefault="000413FE" w:rsidP="000413FE">
      <w:pPr>
        <w:numPr>
          <w:ilvl w:val="0"/>
          <w:numId w:val="41"/>
        </w:numPr>
        <w:spacing w:after="0"/>
        <w:ind w:right="0"/>
        <w:jc w:val="both"/>
      </w:pPr>
      <w:bookmarkStart w:id="123" w:name="_Toc50007098"/>
      <w:r>
        <w:t>HADOOP must push file to the MOBII path daily before 2AM with latest updated records. MOBII scheduler will pick pushed files for process.</w:t>
      </w:r>
    </w:p>
    <w:p w14:paraId="57FF8C65" w14:textId="77777777" w:rsidR="000413FE" w:rsidRPr="005811F0" w:rsidRDefault="000413FE" w:rsidP="000413FE">
      <w:pPr>
        <w:numPr>
          <w:ilvl w:val="0"/>
          <w:numId w:val="41"/>
        </w:numPr>
        <w:spacing w:after="0"/>
        <w:ind w:right="0"/>
        <w:jc w:val="both"/>
      </w:pPr>
      <w:r>
        <w:t>Files from Landing path will be deleted, after copied by MOBII from Landing to Actual (A) path.</w:t>
      </w:r>
    </w:p>
    <w:p w14:paraId="6D09C6DA" w14:textId="77777777" w:rsidR="000C5B37" w:rsidRDefault="000C5B37" w:rsidP="00295AF3">
      <w:pPr>
        <w:pStyle w:val="Heading3"/>
      </w:pPr>
      <w:r w:rsidRPr="005811F0">
        <w:t>Pre-conditions</w:t>
      </w:r>
      <w:bookmarkEnd w:id="123"/>
    </w:p>
    <w:p w14:paraId="2B1E87B7" w14:textId="77777777" w:rsidR="000C5B37" w:rsidRDefault="000C5B37" w:rsidP="004C5D32">
      <w:pPr>
        <w:pStyle w:val="ListParagraph"/>
        <w:numPr>
          <w:ilvl w:val="0"/>
          <w:numId w:val="42"/>
        </w:numPr>
      </w:pPr>
      <w:r>
        <w:t>Server path is accessible by HADOOP.</w:t>
      </w:r>
    </w:p>
    <w:p w14:paraId="4D494E52" w14:textId="74BA71CF" w:rsidR="000C5B37" w:rsidRPr="004B07D0" w:rsidRDefault="000C5B37" w:rsidP="004C5D32">
      <w:pPr>
        <w:pStyle w:val="ListParagraph"/>
        <w:numPr>
          <w:ilvl w:val="0"/>
          <w:numId w:val="42"/>
        </w:numPr>
      </w:pPr>
      <w:r>
        <w:t xml:space="preserve">All </w:t>
      </w:r>
      <w:r w:rsidR="00742221">
        <w:t>cluster id</w:t>
      </w:r>
      <w:r>
        <w:t xml:space="preserve"> must be pre-created in MOBII.</w:t>
      </w:r>
    </w:p>
    <w:p w14:paraId="104E8DA3" w14:textId="77777777" w:rsidR="000C5B37" w:rsidRPr="005811F0" w:rsidRDefault="000C5B37" w:rsidP="00295AF3">
      <w:pPr>
        <w:pStyle w:val="Heading3"/>
        <w:rPr>
          <w:highlight w:val="yellow"/>
        </w:rPr>
      </w:pPr>
      <w:bookmarkStart w:id="124" w:name="_Toc50007099"/>
      <w:r w:rsidRPr="005811F0">
        <w:t>Post-conditions</w:t>
      </w:r>
      <w:bookmarkEnd w:id="124"/>
    </w:p>
    <w:p w14:paraId="309C64A2" w14:textId="708328C7" w:rsidR="000C5B37" w:rsidRDefault="00742221" w:rsidP="004C5D32">
      <w:pPr>
        <w:pStyle w:val="ListParagraph"/>
        <w:numPr>
          <w:ilvl w:val="0"/>
          <w:numId w:val="43"/>
        </w:numPr>
        <w:rPr>
          <w:rFonts w:eastAsiaTheme="majorEastAsia"/>
        </w:rPr>
      </w:pPr>
      <w:r>
        <w:rPr>
          <w:rFonts w:eastAsiaTheme="majorEastAsia"/>
        </w:rPr>
        <w:t>Total and cross reload</w:t>
      </w:r>
      <w:r w:rsidR="000C5B37">
        <w:rPr>
          <w:rFonts w:eastAsiaTheme="majorEastAsia"/>
        </w:rPr>
        <w:t xml:space="preserve"> </w:t>
      </w:r>
      <w:r>
        <w:rPr>
          <w:rFonts w:eastAsiaTheme="majorEastAsia"/>
        </w:rPr>
        <w:t>amount</w:t>
      </w:r>
      <w:r w:rsidR="000C5B37">
        <w:rPr>
          <w:rFonts w:eastAsiaTheme="majorEastAsia"/>
        </w:rPr>
        <w:t xml:space="preserve"> will be stored in MOBII against given </w:t>
      </w:r>
      <w:r>
        <w:rPr>
          <w:rFonts w:eastAsiaTheme="majorEastAsia"/>
        </w:rPr>
        <w:t>cluster</w:t>
      </w:r>
      <w:r w:rsidR="000C5B37">
        <w:rPr>
          <w:rFonts w:eastAsiaTheme="majorEastAsia"/>
        </w:rPr>
        <w:t xml:space="preserve"> reference.</w:t>
      </w:r>
    </w:p>
    <w:p w14:paraId="368195AB" w14:textId="36B46962" w:rsidR="000C5B37" w:rsidRDefault="000C5B37" w:rsidP="00295AF3">
      <w:pPr>
        <w:pStyle w:val="Heading3"/>
      </w:pPr>
      <w:bookmarkStart w:id="125" w:name="_Toc50007100"/>
      <w:r>
        <w:t>File naming</w:t>
      </w:r>
      <w:bookmarkEnd w:id="125"/>
    </w:p>
    <w:p w14:paraId="24578742" w14:textId="559896F8" w:rsidR="000C5B37" w:rsidRPr="00236832" w:rsidRDefault="00545B03" w:rsidP="0017102C">
      <w:pPr>
        <w:spacing w:after="0"/>
        <w:rPr>
          <w:rFonts w:eastAsiaTheme="majorEastAsia"/>
        </w:rPr>
      </w:pPr>
      <w:proofErr w:type="spellStart"/>
      <w:r w:rsidRPr="00545B03">
        <w:rPr>
          <w:rFonts w:eastAsiaTheme="majorEastAsia"/>
        </w:rPr>
        <w:t>cross_reload</w:t>
      </w:r>
      <w:proofErr w:type="spellEnd"/>
      <w:r w:rsidR="000C5B37" w:rsidRPr="00E7010B">
        <w:rPr>
          <w:rFonts w:eastAsiaTheme="majorEastAsia"/>
        </w:rPr>
        <w:t>_</w:t>
      </w:r>
      <w:r w:rsidR="000C5B37" w:rsidRPr="00236832">
        <w:rPr>
          <w:rFonts w:eastAsiaTheme="majorEastAsia"/>
        </w:rPr>
        <w:t xml:space="preserve">&lt;YYYYMMDDHH24MISS&gt;.csv.gz </w:t>
      </w:r>
    </w:p>
    <w:p w14:paraId="4CECA30D" w14:textId="77777777" w:rsidR="000C5B37" w:rsidRDefault="000C5B37" w:rsidP="0017102C">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2D380CC8" w14:textId="2A2DDE0E" w:rsidR="000C5B37" w:rsidRDefault="000C5B37" w:rsidP="0017102C">
      <w:pPr>
        <w:pStyle w:val="ListParagraph"/>
        <w:numPr>
          <w:ilvl w:val="0"/>
          <w:numId w:val="8"/>
        </w:numPr>
        <w:spacing w:after="0"/>
        <w:rPr>
          <w:rFonts w:eastAsiaTheme="majorEastAsia"/>
        </w:rPr>
      </w:pPr>
      <w:r>
        <w:rPr>
          <w:rFonts w:eastAsiaTheme="majorEastAsia"/>
        </w:rPr>
        <w:t xml:space="preserve">Sample Actual File Name is </w:t>
      </w:r>
      <w:r w:rsidR="00545B03" w:rsidRPr="00F72BAB">
        <w:rPr>
          <w:rFonts w:eastAsiaTheme="majorEastAsia"/>
          <w:i/>
          <w:iCs/>
        </w:rPr>
        <w:t>cross_reload</w:t>
      </w:r>
      <w:r w:rsidRPr="00F72BAB">
        <w:rPr>
          <w:rFonts w:eastAsiaTheme="majorEastAsia"/>
          <w:i/>
          <w:iCs/>
        </w:rPr>
        <w:t>_20200203013512.csv.gz</w:t>
      </w:r>
    </w:p>
    <w:p w14:paraId="5A4F0D13" w14:textId="6369627A" w:rsidR="000C5B37" w:rsidRPr="00236832" w:rsidRDefault="000C5B37" w:rsidP="0017102C">
      <w:pPr>
        <w:pStyle w:val="ListParagraph"/>
        <w:numPr>
          <w:ilvl w:val="0"/>
          <w:numId w:val="8"/>
        </w:numPr>
        <w:spacing w:after="0"/>
        <w:rPr>
          <w:rFonts w:eastAsiaTheme="majorEastAsia"/>
        </w:rPr>
      </w:pPr>
      <w:r>
        <w:rPr>
          <w:rFonts w:eastAsiaTheme="majorEastAsia"/>
        </w:rPr>
        <w:t xml:space="preserve">Sample Control File Name is </w:t>
      </w:r>
      <w:r w:rsidR="00545B03" w:rsidRPr="00F72BAB">
        <w:rPr>
          <w:rFonts w:eastAsiaTheme="majorEastAsia"/>
          <w:i/>
          <w:iCs/>
        </w:rPr>
        <w:t>cross_reload</w:t>
      </w:r>
      <w:r w:rsidRPr="00F72BAB">
        <w:rPr>
          <w:rFonts w:eastAsiaTheme="majorEastAsia"/>
          <w:i/>
          <w:iCs/>
        </w:rPr>
        <w:t>_20200203013512.ctl.gz</w:t>
      </w:r>
    </w:p>
    <w:p w14:paraId="25B5897D" w14:textId="07294AE1" w:rsidR="000C5B37" w:rsidRPr="005811F0" w:rsidRDefault="000C5B37" w:rsidP="00295AF3">
      <w:pPr>
        <w:pStyle w:val="Heading3"/>
      </w:pPr>
      <w:bookmarkStart w:id="126" w:name="_Toc50007101"/>
      <w:r>
        <w:t>File P</w:t>
      </w:r>
      <w:r w:rsidRPr="005811F0">
        <w:t>ath</w:t>
      </w:r>
      <w:bookmarkEnd w:id="126"/>
    </w:p>
    <w:p w14:paraId="7DC5A1A5" w14:textId="37CE6B60" w:rsidR="000C5B37" w:rsidRPr="0017102C" w:rsidRDefault="0017102C" w:rsidP="0017102C">
      <w:pPr>
        <w:spacing w:after="0"/>
        <w:rPr>
          <w:rFonts w:cstheme="minorHAnsi"/>
        </w:rPr>
      </w:pPr>
      <w:r>
        <w:rPr>
          <w:rFonts w:cstheme="minorHAnsi"/>
        </w:rPr>
        <w:t>Landing</w:t>
      </w:r>
      <w:r w:rsidR="000C5B37" w:rsidRPr="0017102C">
        <w:rPr>
          <w:rFonts w:cstheme="minorHAnsi"/>
        </w:rPr>
        <w:t>:</w:t>
      </w:r>
      <w:r>
        <w:rPr>
          <w:rFonts w:cstheme="minorHAnsi"/>
        </w:rPr>
        <w:tab/>
      </w:r>
      <w:r w:rsidR="00EC2B43" w:rsidRPr="0017102C">
        <w:rPr>
          <w:rFonts w:cstheme="minorHAnsi"/>
          <w:color w:val="000000"/>
          <w:shd w:val="clear" w:color="auto" w:fill="FFFFFF"/>
        </w:rPr>
        <w:t>/home/</w:t>
      </w:r>
      <w:proofErr w:type="spellStart"/>
      <w:r w:rsidR="00EC2B43" w:rsidRPr="0017102C">
        <w:rPr>
          <w:rFonts w:cstheme="minorHAnsi"/>
          <w:color w:val="000000"/>
          <w:shd w:val="clear" w:color="auto" w:fill="FFFFFF"/>
        </w:rPr>
        <w:t>hdp</w:t>
      </w:r>
      <w:r w:rsidR="000C5B37" w:rsidRPr="0017102C">
        <w:rPr>
          <w:rFonts w:cstheme="minorHAnsi"/>
          <w:color w:val="000000"/>
          <w:shd w:val="clear" w:color="auto" w:fill="FFFFFF"/>
        </w:rPr>
        <w:t>user</w:t>
      </w:r>
      <w:proofErr w:type="spellEnd"/>
      <w:r w:rsidR="000C5B37" w:rsidRPr="0017102C">
        <w:rPr>
          <w:rFonts w:cstheme="minorHAnsi"/>
          <w:color w:val="000000"/>
          <w:shd w:val="clear" w:color="auto" w:fill="FFFFFF"/>
        </w:rPr>
        <w:t>/interfaces/HADOOP/</w:t>
      </w:r>
      <w:proofErr w:type="spellStart"/>
      <w:r w:rsidR="000C5B37" w:rsidRPr="0017102C">
        <w:rPr>
          <w:rFonts w:cstheme="minorHAnsi"/>
          <w:color w:val="000000"/>
          <w:shd w:val="clear" w:color="auto" w:fill="FFFFFF"/>
        </w:rPr>
        <w:t>master_files</w:t>
      </w:r>
      <w:proofErr w:type="spellEnd"/>
      <w:r w:rsidR="000C5B37" w:rsidRPr="0017102C">
        <w:rPr>
          <w:rFonts w:cstheme="minorHAnsi"/>
          <w:color w:val="000000"/>
          <w:shd w:val="clear" w:color="auto" w:fill="FFFFFF"/>
        </w:rPr>
        <w:t>/</w:t>
      </w:r>
      <w:proofErr w:type="spellStart"/>
      <w:r w:rsidR="00545B03" w:rsidRPr="0017102C">
        <w:rPr>
          <w:rFonts w:cstheme="minorHAnsi"/>
          <w:color w:val="000000"/>
          <w:shd w:val="clear" w:color="auto" w:fill="FFFFFF"/>
        </w:rPr>
        <w:t>cross_reload</w:t>
      </w:r>
      <w:proofErr w:type="spellEnd"/>
      <w:r w:rsidR="000C5B37" w:rsidRPr="0017102C">
        <w:rPr>
          <w:rFonts w:cstheme="minorHAnsi"/>
          <w:color w:val="000000"/>
          <w:shd w:val="clear" w:color="auto" w:fill="FFFFFF"/>
        </w:rPr>
        <w:t>/</w:t>
      </w:r>
    </w:p>
    <w:p w14:paraId="55F8B461" w14:textId="5154F61E" w:rsidR="000C5B37" w:rsidRPr="0017102C" w:rsidRDefault="0017102C" w:rsidP="0017102C">
      <w:pPr>
        <w:spacing w:after="0"/>
        <w:rPr>
          <w:rFonts w:cstheme="minorHAnsi"/>
        </w:rPr>
      </w:pPr>
      <w:r>
        <w:rPr>
          <w:rFonts w:cstheme="minorHAnsi"/>
        </w:rPr>
        <w:t>Actual (A)</w:t>
      </w:r>
      <w:r w:rsidR="000C5B37" w:rsidRPr="0017102C">
        <w:rPr>
          <w:rFonts w:cstheme="minorHAnsi"/>
        </w:rPr>
        <w:t>:</w:t>
      </w:r>
      <w:r>
        <w:rPr>
          <w:rFonts w:cstheme="minorHAnsi"/>
        </w:rPr>
        <w:tab/>
      </w:r>
      <w:r w:rsidR="000C5B37" w:rsidRPr="0017102C">
        <w:rPr>
          <w:rFonts w:cstheme="minorHAnsi"/>
          <w:color w:val="000000"/>
          <w:shd w:val="clear" w:color="auto" w:fill="FFFFFF"/>
        </w:rPr>
        <w:t>/snoc/interfaces/S-NOC/interfaces/master_file/HADOOP/</w:t>
      </w:r>
      <w:r w:rsidR="00545B03" w:rsidRPr="0017102C">
        <w:rPr>
          <w:rFonts w:cstheme="minorHAnsi"/>
          <w:color w:val="000000"/>
          <w:shd w:val="clear" w:color="auto" w:fill="FFFFFF"/>
        </w:rPr>
        <w:t>cross_reload/</w:t>
      </w:r>
    </w:p>
    <w:p w14:paraId="77BF8100" w14:textId="4372ACFF" w:rsidR="0017102C" w:rsidRPr="0017102C" w:rsidRDefault="0017102C" w:rsidP="0017102C">
      <w:pPr>
        <w:spacing w:after="0"/>
        <w:rPr>
          <w:rFonts w:cstheme="minorHAnsi"/>
        </w:rPr>
      </w:pPr>
      <w:r w:rsidRPr="0017102C">
        <w:rPr>
          <w:rFonts w:cstheme="minorHAnsi"/>
        </w:rPr>
        <w:t>Rejected</w:t>
      </w:r>
      <w:r>
        <w:rPr>
          <w:rFonts w:cstheme="minorHAnsi"/>
        </w:rPr>
        <w:t xml:space="preserve"> (R)</w:t>
      </w:r>
      <w:r w:rsidRPr="0017102C">
        <w:rPr>
          <w:rFonts w:cstheme="minorHAnsi"/>
        </w:rPr>
        <w:t>:</w:t>
      </w:r>
      <w:r>
        <w:rPr>
          <w:rFonts w:cstheme="minorHAnsi"/>
        </w:rPr>
        <w:tab/>
      </w:r>
      <w:r w:rsidRPr="0017102C">
        <w:rPr>
          <w:rFonts w:cstheme="minorHAnsi"/>
          <w:color w:val="000000"/>
          <w:shd w:val="clear" w:color="auto" w:fill="FFFFFF"/>
        </w:rPr>
        <w:t>/snoc/interfaces/S-NOC/interfaces/rejected_file/HADOOP/cross_reload/</w:t>
      </w:r>
    </w:p>
    <w:p w14:paraId="412CDDA2" w14:textId="21639326" w:rsidR="000C5B37" w:rsidRPr="0017102C" w:rsidRDefault="000C5B37" w:rsidP="0017102C">
      <w:pPr>
        <w:spacing w:after="0"/>
        <w:rPr>
          <w:rFonts w:cstheme="minorHAnsi"/>
        </w:rPr>
      </w:pPr>
      <w:r w:rsidRPr="0017102C">
        <w:rPr>
          <w:rFonts w:cstheme="minorHAnsi"/>
        </w:rPr>
        <w:t>Backup</w:t>
      </w:r>
      <w:r w:rsidR="0017102C">
        <w:rPr>
          <w:rFonts w:cstheme="minorHAnsi"/>
        </w:rPr>
        <w:t xml:space="preserve"> (A)</w:t>
      </w:r>
      <w:r w:rsidRPr="0017102C">
        <w:rPr>
          <w:rFonts w:cstheme="minorHAnsi"/>
        </w:rPr>
        <w:t>:</w:t>
      </w:r>
      <w:r w:rsidR="0017102C">
        <w:rPr>
          <w:rFonts w:cstheme="minorHAnsi"/>
        </w:rPr>
        <w:tab/>
      </w:r>
      <w:r w:rsidRPr="0017102C">
        <w:rPr>
          <w:rFonts w:cstheme="minorHAnsi"/>
          <w:color w:val="000000"/>
          <w:shd w:val="clear" w:color="auto" w:fill="FFFFFF"/>
        </w:rPr>
        <w:t>/snoc/interfaces/S-NOC/interfaces/backup/master_file/HADOOP/</w:t>
      </w:r>
      <w:r w:rsidR="00545B03" w:rsidRPr="0017102C">
        <w:rPr>
          <w:rFonts w:cstheme="minorHAnsi"/>
          <w:color w:val="000000"/>
          <w:shd w:val="clear" w:color="auto" w:fill="FFFFFF"/>
        </w:rPr>
        <w:t>cross_reload/</w:t>
      </w:r>
    </w:p>
    <w:p w14:paraId="25AD20AB" w14:textId="0410CA7C" w:rsidR="000C5B37" w:rsidRPr="0017102C" w:rsidRDefault="000C5B37" w:rsidP="0017102C">
      <w:pPr>
        <w:spacing w:after="0"/>
        <w:rPr>
          <w:rFonts w:cstheme="minorHAnsi"/>
        </w:rPr>
      </w:pPr>
      <w:r w:rsidRPr="0017102C">
        <w:rPr>
          <w:rFonts w:cstheme="minorHAnsi"/>
        </w:rPr>
        <w:t>Backup</w:t>
      </w:r>
      <w:r w:rsidR="0017102C">
        <w:rPr>
          <w:rFonts w:cstheme="minorHAnsi"/>
        </w:rPr>
        <w:t xml:space="preserve"> (R)</w:t>
      </w:r>
      <w:r w:rsidRPr="0017102C">
        <w:rPr>
          <w:rFonts w:cstheme="minorHAnsi"/>
        </w:rPr>
        <w:t>:</w:t>
      </w:r>
      <w:r w:rsidR="0017102C">
        <w:rPr>
          <w:rFonts w:cstheme="minorHAnsi"/>
        </w:rPr>
        <w:tab/>
      </w:r>
      <w:r w:rsidRPr="0017102C">
        <w:rPr>
          <w:rFonts w:cstheme="minorHAnsi"/>
          <w:color w:val="000000"/>
          <w:shd w:val="clear" w:color="auto" w:fill="FFFFFF"/>
        </w:rPr>
        <w:t>/snoc/interfaces/S-NOC/interfaces/backup/rejected_file/HADOOP/</w:t>
      </w:r>
      <w:r w:rsidR="00545B03" w:rsidRPr="0017102C">
        <w:rPr>
          <w:rFonts w:cstheme="minorHAnsi"/>
          <w:color w:val="000000"/>
          <w:shd w:val="clear" w:color="auto" w:fill="FFFFFF"/>
        </w:rPr>
        <w:t>cross_reload/</w:t>
      </w:r>
    </w:p>
    <w:p w14:paraId="7CA9F630" w14:textId="77777777" w:rsidR="0017102C" w:rsidRDefault="0017102C">
      <w:pPr>
        <w:spacing w:after="240" w:line="252" w:lineRule="auto"/>
        <w:ind w:left="0" w:right="0"/>
        <w:rPr>
          <w:rFonts w:asciiTheme="majorHAnsi" w:eastAsiaTheme="majorEastAsia" w:hAnsiTheme="majorHAnsi" w:cstheme="majorBidi"/>
          <w:caps/>
          <w:color w:val="1E5E9F" w:themeColor="accent3" w:themeShade="BF"/>
        </w:rPr>
      </w:pPr>
      <w:r>
        <w:br w:type="page"/>
      </w:r>
    </w:p>
    <w:p w14:paraId="7DCB0C2B" w14:textId="5F849737" w:rsidR="000C5B37" w:rsidRPr="00E641EB" w:rsidRDefault="000C5B37" w:rsidP="00295AF3">
      <w:pPr>
        <w:pStyle w:val="Heading3"/>
      </w:pPr>
      <w:bookmarkStart w:id="127" w:name="_Toc50007102"/>
      <w:r w:rsidRPr="00E641EB">
        <w:lastRenderedPageBreak/>
        <w:t>Data feed fields</w:t>
      </w:r>
      <w:bookmarkEnd w:id="127"/>
    </w:p>
    <w:tbl>
      <w:tblPr>
        <w:tblStyle w:val="GridTable1Light-Accent310"/>
        <w:tblW w:w="9360" w:type="dxa"/>
        <w:tblInd w:w="108" w:type="dxa"/>
        <w:tblLook w:val="0420" w:firstRow="1" w:lastRow="0" w:firstColumn="0" w:lastColumn="0" w:noHBand="0" w:noVBand="1"/>
      </w:tblPr>
      <w:tblGrid>
        <w:gridCol w:w="1605"/>
        <w:gridCol w:w="1350"/>
        <w:gridCol w:w="1892"/>
        <w:gridCol w:w="4513"/>
      </w:tblGrid>
      <w:tr w:rsidR="00421419" w:rsidRPr="00D56C53" w14:paraId="0678BDD6"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605" w:type="dxa"/>
            <w:noWrap/>
            <w:hideMark/>
          </w:tcPr>
          <w:p w14:paraId="7664714A"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065B07EA"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92" w:type="dxa"/>
            <w:noWrap/>
            <w:hideMark/>
          </w:tcPr>
          <w:p w14:paraId="6D4B625D" w14:textId="44CE5E93" w:rsidR="00421419" w:rsidRPr="00D56C53" w:rsidRDefault="00F77603" w:rsidP="00743ED5">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513" w:type="dxa"/>
            <w:noWrap/>
            <w:hideMark/>
          </w:tcPr>
          <w:p w14:paraId="00097922"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245E55B9" w14:textId="77777777" w:rsidTr="00421419">
        <w:trPr>
          <w:trHeight w:val="300"/>
        </w:trPr>
        <w:tc>
          <w:tcPr>
            <w:tcW w:w="1605" w:type="dxa"/>
            <w:noWrap/>
            <w:hideMark/>
          </w:tcPr>
          <w:p w14:paraId="582BF95B"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2A09F80B"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5B7D8B9F"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513" w:type="dxa"/>
            <w:noWrap/>
            <w:hideMark/>
          </w:tcPr>
          <w:p w14:paraId="7A62337E" w14:textId="574CD368"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Reload date</w:t>
            </w:r>
          </w:p>
        </w:tc>
      </w:tr>
      <w:tr w:rsidR="00421419" w:rsidRPr="00D56C53" w14:paraId="313006C7" w14:textId="77777777" w:rsidTr="00421419">
        <w:trPr>
          <w:trHeight w:val="300"/>
        </w:trPr>
        <w:tc>
          <w:tcPr>
            <w:tcW w:w="1605" w:type="dxa"/>
            <w:noWrap/>
            <w:hideMark/>
          </w:tcPr>
          <w:p w14:paraId="1750FD02" w14:textId="0DFD1B9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CLUSTER_ID</w:t>
            </w:r>
          </w:p>
        </w:tc>
        <w:tc>
          <w:tcPr>
            <w:tcW w:w="1350" w:type="dxa"/>
            <w:noWrap/>
            <w:hideMark/>
          </w:tcPr>
          <w:p w14:paraId="1906E828"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39050360"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513" w:type="dxa"/>
            <w:noWrap/>
            <w:hideMark/>
          </w:tcPr>
          <w:p w14:paraId="105F403C" w14:textId="21E6A500" w:rsidR="00421419" w:rsidRPr="00295AF3" w:rsidRDefault="00421419" w:rsidP="00545B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cluster reference code</w:t>
            </w:r>
          </w:p>
        </w:tc>
      </w:tr>
      <w:tr w:rsidR="00421419" w:rsidRPr="00D56C53" w14:paraId="5F0DC1A4" w14:textId="77777777" w:rsidTr="00421419">
        <w:trPr>
          <w:trHeight w:val="300"/>
        </w:trPr>
        <w:tc>
          <w:tcPr>
            <w:tcW w:w="1605" w:type="dxa"/>
            <w:noWrap/>
          </w:tcPr>
          <w:p w14:paraId="068803B0" w14:textId="750D2C5B" w:rsidR="00421419" w:rsidRDefault="00421419" w:rsidP="00743ED5">
            <w:pPr>
              <w:spacing w:after="0"/>
              <w:ind w:left="0" w:right="0"/>
              <w:rPr>
                <w:sz w:val="20"/>
                <w:szCs w:val="20"/>
              </w:rPr>
            </w:pPr>
            <w:r>
              <w:rPr>
                <w:sz w:val="20"/>
                <w:szCs w:val="20"/>
              </w:rPr>
              <w:t>CATEGORY</w:t>
            </w:r>
          </w:p>
        </w:tc>
        <w:tc>
          <w:tcPr>
            <w:tcW w:w="1350" w:type="dxa"/>
            <w:noWrap/>
          </w:tcPr>
          <w:p w14:paraId="2B021968" w14:textId="156B9047" w:rsidR="00421419"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Yes</w:t>
            </w:r>
          </w:p>
        </w:tc>
        <w:tc>
          <w:tcPr>
            <w:tcW w:w="1892" w:type="dxa"/>
            <w:noWrap/>
          </w:tcPr>
          <w:p w14:paraId="0A95738A" w14:textId="16E63538" w:rsidR="00421419"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513" w:type="dxa"/>
            <w:noWrap/>
          </w:tcPr>
          <w:p w14:paraId="227E36EC" w14:textId="053F9297" w:rsidR="00421419" w:rsidRDefault="00421419" w:rsidP="00545B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Java / Non Java</w:t>
            </w:r>
          </w:p>
        </w:tc>
      </w:tr>
      <w:tr w:rsidR="00421419" w:rsidRPr="00D56C53" w14:paraId="49896723" w14:textId="77777777" w:rsidTr="00421419">
        <w:trPr>
          <w:trHeight w:val="300"/>
        </w:trPr>
        <w:tc>
          <w:tcPr>
            <w:tcW w:w="1605" w:type="dxa"/>
            <w:noWrap/>
          </w:tcPr>
          <w:p w14:paraId="08D3DEFE" w14:textId="07B80248" w:rsidR="00421419" w:rsidRPr="00295AF3" w:rsidRDefault="00421419" w:rsidP="00743ED5">
            <w:pPr>
              <w:spacing w:after="0"/>
              <w:ind w:left="0" w:right="0"/>
              <w:rPr>
                <w:sz w:val="20"/>
                <w:szCs w:val="20"/>
              </w:rPr>
            </w:pPr>
            <w:r>
              <w:rPr>
                <w:sz w:val="20"/>
                <w:szCs w:val="20"/>
              </w:rPr>
              <w:t>CLUSTER_TYPE</w:t>
            </w:r>
          </w:p>
        </w:tc>
        <w:tc>
          <w:tcPr>
            <w:tcW w:w="1350" w:type="dxa"/>
            <w:noWrap/>
          </w:tcPr>
          <w:p w14:paraId="431E798F" w14:textId="393C316A"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Yes</w:t>
            </w:r>
          </w:p>
        </w:tc>
        <w:tc>
          <w:tcPr>
            <w:tcW w:w="1892" w:type="dxa"/>
            <w:noWrap/>
          </w:tcPr>
          <w:p w14:paraId="032A4123" w14:textId="0BEABCC0"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513" w:type="dxa"/>
            <w:noWrap/>
          </w:tcPr>
          <w:p w14:paraId="07119B8F" w14:textId="396BB7D6" w:rsidR="00421419" w:rsidRPr="00295AF3" w:rsidRDefault="00421419" w:rsidP="00545B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Inner/Outer (when a cluster is having both inner and outer it should be given in two records)</w:t>
            </w:r>
          </w:p>
        </w:tc>
      </w:tr>
      <w:tr w:rsidR="00421419" w:rsidRPr="00D56C53" w14:paraId="0B2BE46A" w14:textId="77777777" w:rsidTr="00421419">
        <w:trPr>
          <w:trHeight w:val="300"/>
        </w:trPr>
        <w:tc>
          <w:tcPr>
            <w:tcW w:w="1605" w:type="dxa"/>
            <w:noWrap/>
          </w:tcPr>
          <w:p w14:paraId="5BC46174" w14:textId="050E6976" w:rsidR="00421419" w:rsidRPr="00295AF3" w:rsidRDefault="00421419" w:rsidP="00743ED5">
            <w:pPr>
              <w:spacing w:after="0"/>
              <w:ind w:left="0" w:right="0"/>
              <w:rPr>
                <w:sz w:val="20"/>
                <w:szCs w:val="20"/>
              </w:rPr>
            </w:pPr>
            <w:r w:rsidRPr="00295AF3">
              <w:rPr>
                <w:sz w:val="20"/>
                <w:szCs w:val="20"/>
              </w:rPr>
              <w:t>TOTAL_RELOAD</w:t>
            </w:r>
          </w:p>
        </w:tc>
        <w:tc>
          <w:tcPr>
            <w:tcW w:w="1350" w:type="dxa"/>
            <w:noWrap/>
          </w:tcPr>
          <w:p w14:paraId="17DB8C2A"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5C9CE5BF" w14:textId="653B814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513" w:type="dxa"/>
            <w:noWrap/>
          </w:tcPr>
          <w:p w14:paraId="0A26BCF6" w14:textId="363C42EB"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reload value for the date</w:t>
            </w:r>
            <w:r>
              <w:rPr>
                <w:rFonts w:eastAsia="Times New Roman" w:cstheme="minorHAnsi"/>
                <w:color w:val="000000"/>
                <w:kern w:val="0"/>
                <w:sz w:val="20"/>
                <w:szCs w:val="20"/>
                <w:lang w:val="en-IN" w:eastAsia="en-IN"/>
                <w14:ligatures w14:val="none"/>
              </w:rPr>
              <w:t xml:space="preserve"> (Max 2 decimal points are allowed)</w:t>
            </w:r>
          </w:p>
        </w:tc>
      </w:tr>
      <w:tr w:rsidR="00421419" w:rsidRPr="00D56C53" w14:paraId="403952D5" w14:textId="77777777" w:rsidTr="00421419">
        <w:trPr>
          <w:trHeight w:val="300"/>
        </w:trPr>
        <w:tc>
          <w:tcPr>
            <w:tcW w:w="1605" w:type="dxa"/>
            <w:noWrap/>
          </w:tcPr>
          <w:p w14:paraId="7C40316C" w14:textId="1488ED92" w:rsidR="00421419" w:rsidRPr="00295AF3" w:rsidRDefault="00421419" w:rsidP="00743ED5">
            <w:pPr>
              <w:spacing w:after="0"/>
              <w:ind w:left="0" w:right="0"/>
              <w:rPr>
                <w:sz w:val="20"/>
                <w:szCs w:val="20"/>
              </w:rPr>
            </w:pPr>
            <w:r w:rsidRPr="00295AF3">
              <w:rPr>
                <w:sz w:val="20"/>
                <w:szCs w:val="20"/>
              </w:rPr>
              <w:t>CROSS_RELOAD</w:t>
            </w:r>
          </w:p>
        </w:tc>
        <w:tc>
          <w:tcPr>
            <w:tcW w:w="1350" w:type="dxa"/>
            <w:noWrap/>
          </w:tcPr>
          <w:p w14:paraId="45B4F04C"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49737B63" w14:textId="1C86589B"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513" w:type="dxa"/>
            <w:noWrap/>
          </w:tcPr>
          <w:p w14:paraId="6E514E64" w14:textId="40E008AA"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Cross reload for the date</w:t>
            </w:r>
            <w:r>
              <w:rPr>
                <w:rFonts w:eastAsia="Times New Roman" w:cstheme="minorHAnsi"/>
                <w:color w:val="000000"/>
                <w:kern w:val="0"/>
                <w:sz w:val="20"/>
                <w:szCs w:val="20"/>
                <w:lang w:val="en-IN" w:eastAsia="en-IN"/>
                <w14:ligatures w14:val="none"/>
              </w:rPr>
              <w:t xml:space="preserve"> (Max 2 decimal points are allowed)</w:t>
            </w:r>
          </w:p>
        </w:tc>
      </w:tr>
    </w:tbl>
    <w:p w14:paraId="722B7CA2" w14:textId="77777777" w:rsidR="000C5B37" w:rsidRDefault="000C5B37" w:rsidP="000C5B37">
      <w:pPr>
        <w:rPr>
          <w:b/>
        </w:rPr>
      </w:pPr>
    </w:p>
    <w:p w14:paraId="09594918" w14:textId="77777777" w:rsidR="000C5B37" w:rsidRPr="005811F0" w:rsidRDefault="000C5B37" w:rsidP="000C5B37">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0C5B37" w:rsidRPr="005811F0" w14:paraId="00747B76" w14:textId="77777777" w:rsidTr="00743ED5">
        <w:tc>
          <w:tcPr>
            <w:tcW w:w="9350" w:type="dxa"/>
            <w:shd w:val="clear" w:color="auto" w:fill="F2F2F2" w:themeFill="background1" w:themeFillShade="F2"/>
          </w:tcPr>
          <w:p w14:paraId="4155C31C" w14:textId="010B08E9" w:rsidR="000C5B37" w:rsidRPr="00534CD6" w:rsidRDefault="000C5B37" w:rsidP="00743ED5">
            <w:pPr>
              <w:spacing w:after="0"/>
              <w:ind w:left="0"/>
              <w:rPr>
                <w:rFonts w:cstheme="minorHAnsi"/>
                <w:sz w:val="18"/>
                <w:szCs w:val="18"/>
              </w:rPr>
            </w:pPr>
            <w:r>
              <w:rPr>
                <w:rFonts w:cstheme="minorHAnsi"/>
                <w:sz w:val="18"/>
                <w:szCs w:val="18"/>
              </w:rPr>
              <w:t>DATE|</w:t>
            </w:r>
            <w:r w:rsidR="00284493">
              <w:rPr>
                <w:rFonts w:cstheme="minorHAnsi"/>
                <w:sz w:val="18"/>
                <w:szCs w:val="18"/>
              </w:rPr>
              <w:t>CLUSTER_ID</w:t>
            </w:r>
            <w:r>
              <w:rPr>
                <w:rFonts w:cstheme="minorHAnsi"/>
                <w:sz w:val="18"/>
                <w:szCs w:val="18"/>
              </w:rPr>
              <w:t>|</w:t>
            </w:r>
            <w:r w:rsidR="005138A2">
              <w:rPr>
                <w:sz w:val="20"/>
                <w:szCs w:val="20"/>
              </w:rPr>
              <w:t>CATEGORY</w:t>
            </w:r>
            <w:r w:rsidR="005138A2">
              <w:rPr>
                <w:rFonts w:cstheme="minorHAnsi"/>
                <w:sz w:val="18"/>
                <w:szCs w:val="18"/>
              </w:rPr>
              <w:t>|</w:t>
            </w:r>
            <w:r w:rsidR="007621D5" w:rsidRPr="007621D5">
              <w:rPr>
                <w:rFonts w:cstheme="minorHAnsi"/>
                <w:sz w:val="18"/>
                <w:szCs w:val="18"/>
              </w:rPr>
              <w:t>CLUSTER_TYPE</w:t>
            </w:r>
            <w:r w:rsidR="007621D5">
              <w:rPr>
                <w:rFonts w:cstheme="minorHAnsi"/>
                <w:sz w:val="18"/>
                <w:szCs w:val="18"/>
              </w:rPr>
              <w:t>|</w:t>
            </w:r>
            <w:r w:rsidR="00284493">
              <w:rPr>
                <w:rFonts w:cstheme="minorHAnsi"/>
                <w:sz w:val="18"/>
                <w:szCs w:val="18"/>
              </w:rPr>
              <w:t>TOTAL_RELOAD</w:t>
            </w:r>
            <w:r>
              <w:rPr>
                <w:rFonts w:cstheme="minorHAnsi"/>
                <w:sz w:val="18"/>
                <w:szCs w:val="18"/>
              </w:rPr>
              <w:t>|</w:t>
            </w:r>
            <w:r w:rsidR="00284493">
              <w:rPr>
                <w:rFonts w:cstheme="minorHAnsi"/>
                <w:sz w:val="18"/>
                <w:szCs w:val="18"/>
              </w:rPr>
              <w:t>CROSS_RELOAD</w:t>
            </w:r>
          </w:p>
          <w:p w14:paraId="122AD527" w14:textId="55F1C787" w:rsidR="000C5B37" w:rsidRPr="00534CD6" w:rsidRDefault="00284493" w:rsidP="00743ED5">
            <w:pPr>
              <w:spacing w:after="0"/>
              <w:ind w:left="0"/>
              <w:rPr>
                <w:rFonts w:cstheme="minorHAnsi"/>
                <w:sz w:val="18"/>
                <w:szCs w:val="18"/>
              </w:rPr>
            </w:pPr>
            <w:r>
              <w:rPr>
                <w:rFonts w:cstheme="minorHAnsi"/>
                <w:sz w:val="18"/>
                <w:szCs w:val="18"/>
              </w:rPr>
              <w:t>20200504|</w:t>
            </w:r>
            <w:r w:rsidR="000C5B37" w:rsidRPr="00534CD6">
              <w:rPr>
                <w:rFonts w:cstheme="minorHAnsi"/>
                <w:sz w:val="18"/>
                <w:szCs w:val="18"/>
              </w:rPr>
              <w:t>C</w:t>
            </w:r>
            <w:r>
              <w:rPr>
                <w:rFonts w:cstheme="minorHAnsi"/>
                <w:sz w:val="18"/>
                <w:szCs w:val="18"/>
              </w:rPr>
              <w:t>L</w:t>
            </w:r>
            <w:r w:rsidR="000C5B37" w:rsidRPr="00534CD6">
              <w:rPr>
                <w:rFonts w:cstheme="minorHAnsi"/>
                <w:sz w:val="18"/>
                <w:szCs w:val="18"/>
              </w:rPr>
              <w:t>-BLOREM|</w:t>
            </w:r>
            <w:r w:rsidR="005138A2">
              <w:rPr>
                <w:rFonts w:cstheme="minorHAnsi"/>
                <w:sz w:val="18"/>
                <w:szCs w:val="18"/>
              </w:rPr>
              <w:t>Java</w:t>
            </w:r>
            <w:r w:rsidR="007621D5">
              <w:rPr>
                <w:rFonts w:cstheme="minorHAnsi"/>
                <w:sz w:val="18"/>
                <w:szCs w:val="18"/>
              </w:rPr>
              <w:t>|</w:t>
            </w:r>
            <w:r w:rsidR="005138A2">
              <w:rPr>
                <w:rFonts w:cstheme="minorHAnsi"/>
                <w:sz w:val="18"/>
                <w:szCs w:val="18"/>
              </w:rPr>
              <w:t>Inner|</w:t>
            </w:r>
            <w:r>
              <w:rPr>
                <w:rFonts w:cstheme="minorHAnsi"/>
                <w:sz w:val="18"/>
                <w:szCs w:val="18"/>
              </w:rPr>
              <w:t>98765498.0</w:t>
            </w:r>
            <w:r w:rsidR="000C5B37">
              <w:rPr>
                <w:rFonts w:cstheme="minorHAnsi"/>
                <w:sz w:val="18"/>
                <w:szCs w:val="18"/>
              </w:rPr>
              <w:t>|</w:t>
            </w:r>
            <w:r>
              <w:rPr>
                <w:rFonts w:cstheme="minorHAnsi"/>
                <w:sz w:val="18"/>
                <w:szCs w:val="18"/>
              </w:rPr>
              <w:t>9876567.0</w:t>
            </w:r>
          </w:p>
          <w:p w14:paraId="103FF3B1" w14:textId="34B670E2" w:rsidR="000C5B37" w:rsidRPr="00307B64" w:rsidRDefault="000C5B37" w:rsidP="005138A2">
            <w:pPr>
              <w:spacing w:after="0"/>
              <w:ind w:left="0"/>
              <w:rPr>
                <w:rFonts w:cstheme="minorHAnsi"/>
                <w:sz w:val="18"/>
                <w:szCs w:val="18"/>
              </w:rPr>
            </w:pPr>
            <w:r w:rsidRPr="00534CD6">
              <w:rPr>
                <w:rFonts w:cstheme="minorHAnsi"/>
                <w:sz w:val="18"/>
                <w:szCs w:val="18"/>
              </w:rPr>
              <w:t>20200504|</w:t>
            </w:r>
            <w:r>
              <w:rPr>
                <w:rFonts w:cstheme="minorHAnsi"/>
                <w:sz w:val="18"/>
                <w:szCs w:val="18"/>
              </w:rPr>
              <w:t>C</w:t>
            </w:r>
            <w:r w:rsidR="00284493">
              <w:rPr>
                <w:rFonts w:cstheme="minorHAnsi"/>
                <w:sz w:val="18"/>
                <w:szCs w:val="18"/>
              </w:rPr>
              <w:t>L</w:t>
            </w:r>
            <w:r>
              <w:rPr>
                <w:rFonts w:cstheme="minorHAnsi"/>
                <w:sz w:val="18"/>
                <w:szCs w:val="18"/>
              </w:rPr>
              <w:t>-</w:t>
            </w:r>
            <w:r w:rsidR="00284493">
              <w:rPr>
                <w:rFonts w:cstheme="minorHAnsi"/>
                <w:sz w:val="18"/>
                <w:szCs w:val="18"/>
              </w:rPr>
              <w:t>JAKARTA</w:t>
            </w:r>
            <w:r w:rsidR="007621D5" w:rsidRPr="00534CD6">
              <w:rPr>
                <w:rFonts w:cstheme="minorHAnsi"/>
                <w:sz w:val="18"/>
                <w:szCs w:val="18"/>
              </w:rPr>
              <w:t>|</w:t>
            </w:r>
            <w:r w:rsidR="005138A2">
              <w:rPr>
                <w:rFonts w:cstheme="minorHAnsi"/>
                <w:sz w:val="18"/>
                <w:szCs w:val="18"/>
              </w:rPr>
              <w:t>Non Java|Outer</w:t>
            </w:r>
            <w:r w:rsidR="007621D5">
              <w:rPr>
                <w:rFonts w:cstheme="minorHAnsi"/>
                <w:sz w:val="18"/>
                <w:szCs w:val="18"/>
              </w:rPr>
              <w:t>|</w:t>
            </w:r>
            <w:r w:rsidR="00284493">
              <w:rPr>
                <w:rFonts w:cstheme="minorHAnsi"/>
                <w:sz w:val="18"/>
                <w:szCs w:val="18"/>
              </w:rPr>
              <w:t>87654567.0</w:t>
            </w:r>
            <w:r>
              <w:rPr>
                <w:rFonts w:cstheme="minorHAnsi"/>
                <w:sz w:val="18"/>
                <w:szCs w:val="18"/>
              </w:rPr>
              <w:t>|</w:t>
            </w:r>
            <w:r w:rsidR="00284493">
              <w:rPr>
                <w:rFonts w:cstheme="minorHAnsi"/>
                <w:sz w:val="18"/>
                <w:szCs w:val="18"/>
              </w:rPr>
              <w:t>56789876.0</w:t>
            </w:r>
          </w:p>
        </w:tc>
      </w:tr>
    </w:tbl>
    <w:p w14:paraId="0FB10D26" w14:textId="1524D07A" w:rsidR="000C5B37" w:rsidRPr="00E641EB" w:rsidRDefault="000C5B37" w:rsidP="000C5B37">
      <w:pPr>
        <w:pStyle w:val="Heading3"/>
      </w:pPr>
      <w:bookmarkStart w:id="128" w:name="_Toc50007103"/>
      <w:r w:rsidRPr="00E641EB">
        <w:t>Processing result</w:t>
      </w:r>
      <w:r w:rsidR="00295AF3">
        <w:t xml:space="preserve"> &amp; Response</w:t>
      </w:r>
      <w:bookmarkEnd w:id="128"/>
    </w:p>
    <w:p w14:paraId="165235E3" w14:textId="77777777" w:rsidR="000C5B37" w:rsidRPr="002F57BC" w:rsidRDefault="000C5B37" w:rsidP="000C5B37">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AEA0497" w14:textId="77777777" w:rsidR="000C5B37" w:rsidRPr="005811F0" w:rsidRDefault="000C5B37" w:rsidP="000C5B37">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0C5B37" w:rsidRPr="005811F0" w14:paraId="78F78946" w14:textId="77777777" w:rsidTr="00743ED5">
        <w:tc>
          <w:tcPr>
            <w:tcW w:w="9278" w:type="dxa"/>
            <w:shd w:val="clear" w:color="auto" w:fill="F2F2F2" w:themeFill="background1" w:themeFillShade="F2"/>
          </w:tcPr>
          <w:p w14:paraId="2EBF031D" w14:textId="42091A28" w:rsidR="000C5B37" w:rsidRPr="00B30845" w:rsidRDefault="007621D5" w:rsidP="00743ED5">
            <w:pPr>
              <w:spacing w:after="0"/>
              <w:ind w:left="0"/>
              <w:rPr>
                <w:rFonts w:cstheme="minorHAnsi"/>
                <w:sz w:val="18"/>
                <w:szCs w:val="18"/>
              </w:rPr>
            </w:pPr>
            <w:r w:rsidRPr="007621D5">
              <w:rPr>
                <w:rFonts w:cstheme="minorHAnsi"/>
                <w:sz w:val="18"/>
                <w:szCs w:val="18"/>
              </w:rPr>
              <w:t>DATE|CLUSTER_ID|</w:t>
            </w:r>
            <w:r w:rsidR="00E9046F">
              <w:rPr>
                <w:sz w:val="20"/>
                <w:szCs w:val="20"/>
              </w:rPr>
              <w:t>CATEGORY|</w:t>
            </w:r>
            <w:r w:rsidRPr="007621D5">
              <w:rPr>
                <w:rFonts w:cstheme="minorHAnsi"/>
                <w:sz w:val="18"/>
                <w:szCs w:val="18"/>
              </w:rPr>
              <w:t xml:space="preserve"> CLUSTER_TYPE|TOTAL_RELOAD|CROSS_RELOAD</w:t>
            </w:r>
            <w:r w:rsidR="000C5B37">
              <w:rPr>
                <w:rFonts w:cstheme="minorHAnsi"/>
                <w:sz w:val="18"/>
                <w:szCs w:val="18"/>
              </w:rPr>
              <w:t>|</w:t>
            </w:r>
            <w:r w:rsidR="000C5B37" w:rsidRPr="00F445B1">
              <w:rPr>
                <w:rFonts w:cstheme="minorHAnsi"/>
                <w:sz w:val="18"/>
                <w:szCs w:val="18"/>
              </w:rPr>
              <w:t>ERROR_CODE|ERROR_MESSAGE</w:t>
            </w:r>
          </w:p>
          <w:p w14:paraId="70E74121" w14:textId="0DB47824" w:rsidR="000C5B37" w:rsidRPr="00B30845" w:rsidRDefault="00284493" w:rsidP="00743ED5">
            <w:pPr>
              <w:spacing w:after="0"/>
              <w:ind w:left="0"/>
              <w:rPr>
                <w:rFonts w:cstheme="minorHAnsi"/>
                <w:sz w:val="18"/>
                <w:szCs w:val="18"/>
              </w:rPr>
            </w:pPr>
            <w:r>
              <w:rPr>
                <w:rFonts w:cstheme="minorHAnsi"/>
                <w:sz w:val="18"/>
                <w:szCs w:val="18"/>
              </w:rPr>
              <w:t>20200504|</w:t>
            </w:r>
            <w:r w:rsidRPr="00534CD6">
              <w:rPr>
                <w:rFonts w:cstheme="minorHAnsi"/>
                <w:sz w:val="18"/>
                <w:szCs w:val="18"/>
              </w:rPr>
              <w:t>C</w:t>
            </w:r>
            <w:r>
              <w:rPr>
                <w:rFonts w:cstheme="minorHAnsi"/>
                <w:sz w:val="18"/>
                <w:szCs w:val="18"/>
              </w:rPr>
              <w:t>L</w:t>
            </w:r>
            <w:r w:rsidRPr="00534CD6">
              <w:rPr>
                <w:rFonts w:cstheme="minorHAnsi"/>
                <w:sz w:val="18"/>
                <w:szCs w:val="18"/>
              </w:rPr>
              <w:t>-BLOREM|</w:t>
            </w:r>
            <w:r w:rsidR="00E9046F" w:rsidRPr="00534CD6">
              <w:rPr>
                <w:rFonts w:cstheme="minorHAnsi"/>
                <w:sz w:val="18"/>
                <w:szCs w:val="18"/>
              </w:rPr>
              <w:t>|</w:t>
            </w:r>
            <w:proofErr w:type="spellStart"/>
            <w:r w:rsidR="00E9046F">
              <w:rPr>
                <w:rFonts w:cstheme="minorHAnsi"/>
                <w:sz w:val="18"/>
                <w:szCs w:val="18"/>
              </w:rPr>
              <w:t>Java|Inner</w:t>
            </w:r>
            <w:proofErr w:type="spellEnd"/>
            <w:r w:rsidR="00E9046F">
              <w:rPr>
                <w:rFonts w:cstheme="minorHAnsi"/>
                <w:sz w:val="18"/>
                <w:szCs w:val="18"/>
              </w:rPr>
              <w:t xml:space="preserve"> </w:t>
            </w:r>
            <w:r w:rsidR="007621D5">
              <w:rPr>
                <w:rFonts w:cstheme="minorHAnsi"/>
                <w:sz w:val="18"/>
                <w:szCs w:val="18"/>
              </w:rPr>
              <w:t>|</w:t>
            </w:r>
            <w:r>
              <w:rPr>
                <w:rFonts w:cstheme="minorHAnsi"/>
                <w:sz w:val="18"/>
                <w:szCs w:val="18"/>
              </w:rPr>
              <w:t>98765498.0|</w:t>
            </w:r>
            <w:r w:rsidR="000C5B37">
              <w:rPr>
                <w:rFonts w:cstheme="minorHAnsi"/>
                <w:sz w:val="18"/>
                <w:szCs w:val="18"/>
              </w:rPr>
              <w:t xml:space="preserve">|1001|Mandatory Field </w:t>
            </w:r>
            <w:r>
              <w:rPr>
                <w:rFonts w:cstheme="minorHAnsi"/>
                <w:sz w:val="18"/>
                <w:szCs w:val="18"/>
              </w:rPr>
              <w:t xml:space="preserve">CROSS_RELOAD </w:t>
            </w:r>
            <w:r w:rsidR="000C5B37">
              <w:rPr>
                <w:rFonts w:cstheme="minorHAnsi"/>
                <w:sz w:val="18"/>
                <w:szCs w:val="18"/>
              </w:rPr>
              <w:t>is missing</w:t>
            </w:r>
          </w:p>
          <w:p w14:paraId="72BA87C5" w14:textId="67FFE8B9" w:rsidR="000C5B37" w:rsidRPr="005811F0" w:rsidRDefault="00B67BFE" w:rsidP="00E9046F">
            <w:pPr>
              <w:spacing w:after="0"/>
              <w:ind w:left="0"/>
              <w:rPr>
                <w:rFonts w:ascii="Consolas" w:hAnsi="Consolas"/>
              </w:rPr>
            </w:pPr>
            <w:r w:rsidRPr="00534CD6">
              <w:rPr>
                <w:rFonts w:cstheme="minorHAnsi"/>
                <w:sz w:val="18"/>
                <w:szCs w:val="18"/>
              </w:rPr>
              <w:t>20200504|</w:t>
            </w:r>
            <w:r w:rsidR="00E9046F">
              <w:rPr>
                <w:rFonts w:cstheme="minorHAnsi"/>
                <w:sz w:val="18"/>
                <w:szCs w:val="18"/>
              </w:rPr>
              <w:t>CL-JAKARTA</w:t>
            </w:r>
            <w:r w:rsidR="00E9046F" w:rsidRPr="00534CD6">
              <w:rPr>
                <w:rFonts w:cstheme="minorHAnsi"/>
                <w:sz w:val="18"/>
                <w:szCs w:val="18"/>
              </w:rPr>
              <w:t>|</w:t>
            </w:r>
            <w:r w:rsidR="00E9046F">
              <w:rPr>
                <w:rFonts w:cstheme="minorHAnsi"/>
                <w:sz w:val="18"/>
                <w:szCs w:val="18"/>
              </w:rPr>
              <w:t>Non Java|Outer</w:t>
            </w:r>
            <w:r w:rsidR="007621D5">
              <w:rPr>
                <w:rFonts w:cstheme="minorHAnsi"/>
                <w:sz w:val="18"/>
                <w:szCs w:val="18"/>
              </w:rPr>
              <w:t>|</w:t>
            </w:r>
            <w:r>
              <w:rPr>
                <w:rFonts w:cstheme="minorHAnsi"/>
                <w:sz w:val="18"/>
                <w:szCs w:val="18"/>
              </w:rPr>
              <w:t>87654567.0|56789876.0|1002|Given CLUSTER</w:t>
            </w:r>
            <w:r w:rsidR="000C5B37">
              <w:rPr>
                <w:rFonts w:cstheme="minorHAnsi"/>
                <w:sz w:val="18"/>
                <w:szCs w:val="18"/>
              </w:rPr>
              <w:t>_ID is not available in system</w:t>
            </w:r>
          </w:p>
        </w:tc>
      </w:tr>
    </w:tbl>
    <w:p w14:paraId="253F8FAD" w14:textId="77777777" w:rsidR="007B1B51" w:rsidRDefault="007B1B51" w:rsidP="007B1B51"/>
    <w:p w14:paraId="11CE7825" w14:textId="77777777" w:rsidR="007B1B51" w:rsidRDefault="007B1B51">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529352DD" w14:textId="12779CFE" w:rsidR="00C778CF" w:rsidRDefault="00C778CF" w:rsidP="00191614">
      <w:pPr>
        <w:pStyle w:val="Heading2"/>
        <w:ind w:left="0"/>
      </w:pPr>
      <w:bookmarkStart w:id="129" w:name="_Toc50007104"/>
      <w:r>
        <w:lastRenderedPageBreak/>
        <w:t>CROSS SELLING AREA DATA PACKAGE (INTHDP014)</w:t>
      </w:r>
      <w:bookmarkEnd w:id="129"/>
    </w:p>
    <w:tbl>
      <w:tblPr>
        <w:tblStyle w:val="GridTable1Light-Accent310"/>
        <w:tblW w:w="9293" w:type="dxa"/>
        <w:tblInd w:w="85" w:type="dxa"/>
        <w:tblLayout w:type="fixed"/>
        <w:tblLook w:val="0480" w:firstRow="0" w:lastRow="0" w:firstColumn="1" w:lastColumn="0" w:noHBand="0" w:noVBand="1"/>
      </w:tblPr>
      <w:tblGrid>
        <w:gridCol w:w="2766"/>
        <w:gridCol w:w="6527"/>
      </w:tblGrid>
      <w:tr w:rsidR="00C778CF" w:rsidRPr="00C47003" w14:paraId="628FCC61"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8DED3BB" w14:textId="77777777" w:rsidR="00C778CF" w:rsidRPr="00C47003" w:rsidRDefault="00C778CF" w:rsidP="00743ED5">
            <w:pPr>
              <w:spacing w:after="0" w:line="276" w:lineRule="auto"/>
              <w:rPr>
                <w:b w:val="0"/>
                <w:bCs w:val="0"/>
              </w:rPr>
            </w:pPr>
            <w:r w:rsidRPr="00C47003">
              <w:t>INTERFACE TYPE</w:t>
            </w:r>
            <w:r>
              <w:t>:</w:t>
            </w:r>
          </w:p>
        </w:tc>
        <w:tc>
          <w:tcPr>
            <w:tcW w:w="6527" w:type="dxa"/>
          </w:tcPr>
          <w:p w14:paraId="176D98E8" w14:textId="77777777" w:rsidR="00C778CF" w:rsidRPr="00C47003"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C778CF" w:rsidRPr="00C47003" w14:paraId="6510E7D8"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41A085BF" w14:textId="77777777" w:rsidR="00C778CF" w:rsidRPr="00C47003" w:rsidRDefault="00C778CF" w:rsidP="00743ED5">
            <w:pPr>
              <w:spacing w:after="0" w:line="276" w:lineRule="auto"/>
              <w:rPr>
                <w:b w:val="0"/>
                <w:bCs w:val="0"/>
              </w:rPr>
            </w:pPr>
            <w:r w:rsidRPr="00C47003">
              <w:t>INTERFACE METHOD</w:t>
            </w:r>
            <w:r>
              <w:t>:</w:t>
            </w:r>
          </w:p>
        </w:tc>
        <w:tc>
          <w:tcPr>
            <w:tcW w:w="6527" w:type="dxa"/>
          </w:tcPr>
          <w:p w14:paraId="4637C86D" w14:textId="77777777" w:rsidR="00C778CF" w:rsidRPr="00C47003"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C778CF" w:rsidRPr="00C47003" w14:paraId="1B698D32"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49B3909" w14:textId="641DE8A5" w:rsidR="00C778CF" w:rsidRPr="00C47003" w:rsidRDefault="00EB0CED" w:rsidP="00743ED5">
            <w:pPr>
              <w:spacing w:after="0" w:line="276" w:lineRule="auto"/>
              <w:rPr>
                <w:b w:val="0"/>
                <w:bCs w:val="0"/>
              </w:rPr>
            </w:pPr>
            <w:r>
              <w:t>SOURCE</w:t>
            </w:r>
            <w:r w:rsidR="00C778CF" w:rsidRPr="00C47003">
              <w:t xml:space="preserve"> </w:t>
            </w:r>
            <w:r w:rsidR="00C778CF">
              <w:t>S</w:t>
            </w:r>
            <w:r w:rsidR="00C778CF" w:rsidRPr="00C47003">
              <w:t>YSTEM</w:t>
            </w:r>
            <w:r w:rsidR="00C778CF">
              <w:t>:</w:t>
            </w:r>
          </w:p>
        </w:tc>
        <w:tc>
          <w:tcPr>
            <w:tcW w:w="6527" w:type="dxa"/>
          </w:tcPr>
          <w:p w14:paraId="61E7F9DD" w14:textId="77777777" w:rsidR="00C778CF" w:rsidRPr="00C47003"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C778CF" w:rsidRPr="00C47003" w14:paraId="31737403"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B5A7EF2" w14:textId="77777777" w:rsidR="00C778CF" w:rsidRPr="00C47003" w:rsidRDefault="00C778CF" w:rsidP="00743ED5">
            <w:pPr>
              <w:spacing w:after="0" w:line="276" w:lineRule="auto"/>
              <w:rPr>
                <w:b w:val="0"/>
                <w:bCs w:val="0"/>
              </w:rPr>
            </w:pPr>
            <w:r>
              <w:t>RESPONDER</w:t>
            </w:r>
            <w:r w:rsidRPr="00C47003">
              <w:t xml:space="preserve"> SYSTEM</w:t>
            </w:r>
            <w:r>
              <w:t>:</w:t>
            </w:r>
          </w:p>
        </w:tc>
        <w:tc>
          <w:tcPr>
            <w:tcW w:w="6527" w:type="dxa"/>
          </w:tcPr>
          <w:p w14:paraId="19C4E435" w14:textId="77777777" w:rsidR="00C778CF" w:rsidRPr="00C47003"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C778CF" w:rsidRPr="00C47003" w14:paraId="7A19F27A"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53657C1" w14:textId="77777777" w:rsidR="00C778CF" w:rsidRDefault="00C778CF" w:rsidP="00743ED5">
            <w:pPr>
              <w:spacing w:after="0" w:line="276" w:lineRule="auto"/>
            </w:pPr>
            <w:r>
              <w:t>FILE FREQUENCY</w:t>
            </w:r>
          </w:p>
        </w:tc>
        <w:tc>
          <w:tcPr>
            <w:tcW w:w="6527" w:type="dxa"/>
          </w:tcPr>
          <w:p w14:paraId="00D15797" w14:textId="77777777" w:rsidR="00C778CF"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C778CF" w:rsidRPr="00C47003" w14:paraId="46F824DC"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0781C1F" w14:textId="77777777" w:rsidR="00C778CF" w:rsidRDefault="00C778CF" w:rsidP="00743ED5">
            <w:pPr>
              <w:spacing w:after="0" w:line="276" w:lineRule="auto"/>
            </w:pPr>
            <w:r>
              <w:t>DATA PERIOD</w:t>
            </w:r>
          </w:p>
        </w:tc>
        <w:tc>
          <w:tcPr>
            <w:tcW w:w="6527" w:type="dxa"/>
          </w:tcPr>
          <w:p w14:paraId="2ADBA28F" w14:textId="77777777" w:rsidR="00C778CF"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1D0CA7E9"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CA30251" w14:textId="79D0C786" w:rsidR="0034309D" w:rsidRDefault="0034309D" w:rsidP="0034309D">
            <w:pPr>
              <w:spacing w:after="0" w:line="276" w:lineRule="auto"/>
            </w:pPr>
            <w:r>
              <w:t>ORIGINAL DATA SOURCE:</w:t>
            </w:r>
          </w:p>
        </w:tc>
        <w:tc>
          <w:tcPr>
            <w:tcW w:w="6527" w:type="dxa"/>
          </w:tcPr>
          <w:p w14:paraId="549CC3B4" w14:textId="59835338"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10962BFF" w14:textId="77E2F60A" w:rsidR="00C778CF" w:rsidRDefault="00C778CF" w:rsidP="00295AF3">
      <w:pPr>
        <w:pStyle w:val="Heading3"/>
      </w:pPr>
      <w:bookmarkStart w:id="130" w:name="_Toc50007105"/>
      <w:r w:rsidRPr="005811F0">
        <w:t>Context goal</w:t>
      </w:r>
      <w:bookmarkEnd w:id="130"/>
    </w:p>
    <w:p w14:paraId="6C228CDB" w14:textId="625453A5" w:rsidR="00C778CF" w:rsidRDefault="00C778CF" w:rsidP="004C5D32">
      <w:pPr>
        <w:numPr>
          <w:ilvl w:val="0"/>
          <w:numId w:val="44"/>
        </w:numPr>
        <w:spacing w:after="0"/>
        <w:ind w:right="0"/>
        <w:jc w:val="both"/>
      </w:pPr>
      <w:r>
        <w:t xml:space="preserve">HADOOP will share the daily file to MOBII which contains total </w:t>
      </w:r>
      <w:r w:rsidR="005F0A77">
        <w:t>data package amount and cross</w:t>
      </w:r>
      <w:r>
        <w:t xml:space="preserve"> </w:t>
      </w:r>
      <w:r w:rsidR="005F0A77">
        <w:t xml:space="preserve">data package </w:t>
      </w:r>
      <w:r>
        <w:t>amount from every cluster.</w:t>
      </w:r>
    </w:p>
    <w:p w14:paraId="773173F5" w14:textId="77777777" w:rsidR="001C03DF" w:rsidRDefault="001C03DF" w:rsidP="004C5D32">
      <w:pPr>
        <w:numPr>
          <w:ilvl w:val="0"/>
          <w:numId w:val="44"/>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23904C2E" w14:textId="77777777" w:rsidR="00C778CF" w:rsidRDefault="00C778CF" w:rsidP="004C5D32">
      <w:pPr>
        <w:numPr>
          <w:ilvl w:val="0"/>
          <w:numId w:val="44"/>
        </w:numPr>
        <w:spacing w:after="0"/>
        <w:ind w:right="0"/>
        <w:jc w:val="both"/>
      </w:pPr>
      <w:r>
        <w:t xml:space="preserve">MOBII always consider latest processed file records, when MOBII receive same </w:t>
      </w:r>
      <w:r w:rsidRPr="00446917">
        <w:t>DATE</w:t>
      </w:r>
      <w:r>
        <w:t xml:space="preserve"> and SITE in latest file it will replace the previously stored transaction value.</w:t>
      </w:r>
    </w:p>
    <w:p w14:paraId="71C73B4D" w14:textId="0A65E772" w:rsidR="00C778CF" w:rsidRDefault="00C778CF" w:rsidP="004C5D32">
      <w:pPr>
        <w:numPr>
          <w:ilvl w:val="0"/>
          <w:numId w:val="44"/>
        </w:numPr>
        <w:spacing w:after="0"/>
        <w:ind w:right="0"/>
        <w:jc w:val="both"/>
      </w:pPr>
      <w:r>
        <w:t>If MOBII found any duplicate row (DATE|</w:t>
      </w:r>
      <w:r w:rsidR="005F0A77">
        <w:t>CLUSTER</w:t>
      </w:r>
      <w:r>
        <w:t xml:space="preserve">) within the </w:t>
      </w:r>
      <w:r w:rsidR="00C75070">
        <w:t>file,</w:t>
      </w:r>
      <w:r>
        <w:t xml:space="preserve"> then it will consider only first record and upcoming records will be rejected with reason duplicate transaction found.</w:t>
      </w:r>
    </w:p>
    <w:p w14:paraId="033AFAD4" w14:textId="77777777" w:rsidR="00C778CF" w:rsidRDefault="00C778CF" w:rsidP="004C5D32">
      <w:pPr>
        <w:numPr>
          <w:ilvl w:val="0"/>
          <w:numId w:val="44"/>
        </w:numPr>
        <w:spacing w:after="0"/>
        <w:ind w:right="0"/>
        <w:jc w:val="both"/>
      </w:pPr>
      <w:r>
        <w:t>This file data is used for MPC Incentive and if required can also be used other functions from upcoming change request.</w:t>
      </w:r>
    </w:p>
    <w:p w14:paraId="1B541978" w14:textId="77777777" w:rsidR="000413FE" w:rsidRDefault="000413FE" w:rsidP="000413FE">
      <w:pPr>
        <w:numPr>
          <w:ilvl w:val="0"/>
          <w:numId w:val="44"/>
        </w:numPr>
        <w:spacing w:after="0"/>
        <w:ind w:right="0"/>
        <w:jc w:val="both"/>
      </w:pPr>
      <w:bookmarkStart w:id="131" w:name="_Toc50007106"/>
      <w:r>
        <w:t>HADOOP must push file to the MOBII path daily before 2AM with latest updated records. MOBII scheduler will pick pushed files for process.</w:t>
      </w:r>
    </w:p>
    <w:p w14:paraId="0461E2A5" w14:textId="77777777" w:rsidR="000413FE" w:rsidRPr="005811F0" w:rsidRDefault="000413FE" w:rsidP="000413FE">
      <w:pPr>
        <w:numPr>
          <w:ilvl w:val="0"/>
          <w:numId w:val="44"/>
        </w:numPr>
        <w:spacing w:after="0"/>
        <w:ind w:right="0"/>
        <w:jc w:val="both"/>
      </w:pPr>
      <w:r>
        <w:t>Files from Landing path will be deleted, after copied by MOBII from Landing to Actual (A) path.</w:t>
      </w:r>
    </w:p>
    <w:p w14:paraId="2BEBA6D3" w14:textId="77777777" w:rsidR="00C778CF" w:rsidRDefault="00C778CF" w:rsidP="00295AF3">
      <w:pPr>
        <w:pStyle w:val="Heading3"/>
      </w:pPr>
      <w:r w:rsidRPr="005811F0">
        <w:t>Pre-</w:t>
      </w:r>
      <w:r w:rsidRPr="00295AF3">
        <w:t>conditions</w:t>
      </w:r>
      <w:bookmarkEnd w:id="131"/>
    </w:p>
    <w:p w14:paraId="0A6BC615" w14:textId="77777777" w:rsidR="00C778CF" w:rsidRDefault="00C778CF" w:rsidP="004C5D32">
      <w:pPr>
        <w:pStyle w:val="ListParagraph"/>
        <w:numPr>
          <w:ilvl w:val="0"/>
          <w:numId w:val="45"/>
        </w:numPr>
      </w:pPr>
      <w:r>
        <w:t>Server path is accessible by HADOOP.</w:t>
      </w:r>
    </w:p>
    <w:p w14:paraId="639AD228" w14:textId="77777777" w:rsidR="00C778CF" w:rsidRPr="004B07D0" w:rsidRDefault="00C778CF" w:rsidP="004C5D32">
      <w:pPr>
        <w:pStyle w:val="ListParagraph"/>
        <w:numPr>
          <w:ilvl w:val="0"/>
          <w:numId w:val="45"/>
        </w:numPr>
      </w:pPr>
      <w:r>
        <w:t>All cluster id must be pre-created in MOBII.</w:t>
      </w:r>
    </w:p>
    <w:p w14:paraId="457D2568" w14:textId="77777777" w:rsidR="00C778CF" w:rsidRPr="005811F0" w:rsidRDefault="00C778CF" w:rsidP="00295AF3">
      <w:pPr>
        <w:pStyle w:val="Heading3"/>
        <w:rPr>
          <w:highlight w:val="yellow"/>
        </w:rPr>
      </w:pPr>
      <w:bookmarkStart w:id="132" w:name="_Toc50007107"/>
      <w:r w:rsidRPr="005811F0">
        <w:t>Post-conditions</w:t>
      </w:r>
      <w:bookmarkEnd w:id="132"/>
    </w:p>
    <w:p w14:paraId="6D10D2E8" w14:textId="1AA308C9" w:rsidR="00C778CF" w:rsidRDefault="00C778CF" w:rsidP="004C5D32">
      <w:pPr>
        <w:pStyle w:val="ListParagraph"/>
        <w:numPr>
          <w:ilvl w:val="0"/>
          <w:numId w:val="46"/>
        </w:numPr>
        <w:rPr>
          <w:rFonts w:eastAsiaTheme="majorEastAsia"/>
        </w:rPr>
      </w:pPr>
      <w:r>
        <w:rPr>
          <w:rFonts w:eastAsiaTheme="majorEastAsia"/>
        </w:rPr>
        <w:t xml:space="preserve">Total and cross </w:t>
      </w:r>
      <w:r w:rsidR="00A04720">
        <w:rPr>
          <w:rFonts w:eastAsiaTheme="majorEastAsia"/>
        </w:rPr>
        <w:t>data package</w:t>
      </w:r>
      <w:r>
        <w:rPr>
          <w:rFonts w:eastAsiaTheme="majorEastAsia"/>
        </w:rPr>
        <w:t xml:space="preserve"> amount will be stored in MOBII against given cluster reference.</w:t>
      </w:r>
    </w:p>
    <w:p w14:paraId="14637282" w14:textId="1232A9D3" w:rsidR="00C778CF" w:rsidRDefault="00C778CF" w:rsidP="00295AF3">
      <w:pPr>
        <w:pStyle w:val="Heading3"/>
      </w:pPr>
      <w:bookmarkStart w:id="133" w:name="_Toc50007108"/>
      <w:r>
        <w:t>File naming</w:t>
      </w:r>
      <w:bookmarkEnd w:id="133"/>
    </w:p>
    <w:p w14:paraId="462CB327" w14:textId="253FBDB1" w:rsidR="00C778CF" w:rsidRPr="00236832" w:rsidRDefault="007E1BFD" w:rsidP="007B1B51">
      <w:pPr>
        <w:spacing w:after="0"/>
        <w:rPr>
          <w:rFonts w:eastAsiaTheme="majorEastAsia"/>
        </w:rPr>
      </w:pPr>
      <w:proofErr w:type="spellStart"/>
      <w:r>
        <w:rPr>
          <w:rFonts w:eastAsiaTheme="majorEastAsia"/>
        </w:rPr>
        <w:t>cross_data</w:t>
      </w:r>
      <w:proofErr w:type="spellEnd"/>
      <w:r w:rsidR="00C778CF" w:rsidRPr="00E7010B">
        <w:rPr>
          <w:rFonts w:eastAsiaTheme="majorEastAsia"/>
        </w:rPr>
        <w:t>_</w:t>
      </w:r>
      <w:r w:rsidR="00C778CF" w:rsidRPr="00236832">
        <w:rPr>
          <w:rFonts w:eastAsiaTheme="majorEastAsia"/>
        </w:rPr>
        <w:t xml:space="preserve">&lt;YYYYMMDDHH24MISS&gt;.csv.gz </w:t>
      </w:r>
    </w:p>
    <w:p w14:paraId="3BE1B569" w14:textId="77777777" w:rsidR="00C778CF" w:rsidRDefault="00C778CF" w:rsidP="007B1B51">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5CF9599B" w14:textId="7A42FF1E" w:rsidR="00C778CF" w:rsidRDefault="00C778CF" w:rsidP="007B1B51">
      <w:pPr>
        <w:pStyle w:val="ListParagraph"/>
        <w:numPr>
          <w:ilvl w:val="0"/>
          <w:numId w:val="8"/>
        </w:numPr>
        <w:spacing w:after="0"/>
        <w:rPr>
          <w:rFonts w:eastAsiaTheme="majorEastAsia"/>
        </w:rPr>
      </w:pPr>
      <w:r>
        <w:rPr>
          <w:rFonts w:eastAsiaTheme="majorEastAsia"/>
        </w:rPr>
        <w:t xml:space="preserve">Sample Actual File Name is </w:t>
      </w:r>
      <w:r w:rsidR="007E1BFD" w:rsidRPr="00F72BAB">
        <w:rPr>
          <w:rFonts w:eastAsiaTheme="majorEastAsia"/>
          <w:i/>
          <w:iCs/>
        </w:rPr>
        <w:t>cross_data</w:t>
      </w:r>
      <w:r w:rsidRPr="00F72BAB">
        <w:rPr>
          <w:rFonts w:eastAsiaTheme="majorEastAsia"/>
          <w:i/>
          <w:iCs/>
        </w:rPr>
        <w:t>_20200203013512.csv.gz</w:t>
      </w:r>
    </w:p>
    <w:p w14:paraId="64EF6EB1" w14:textId="52B6C552" w:rsidR="00C778CF" w:rsidRPr="00236832" w:rsidRDefault="00C778CF" w:rsidP="007B1B51">
      <w:pPr>
        <w:pStyle w:val="ListParagraph"/>
        <w:numPr>
          <w:ilvl w:val="0"/>
          <w:numId w:val="8"/>
        </w:numPr>
        <w:spacing w:after="0"/>
        <w:rPr>
          <w:rFonts w:eastAsiaTheme="majorEastAsia"/>
        </w:rPr>
      </w:pPr>
      <w:r>
        <w:rPr>
          <w:rFonts w:eastAsiaTheme="majorEastAsia"/>
        </w:rPr>
        <w:t xml:space="preserve">Sample Control File Name is </w:t>
      </w:r>
      <w:r w:rsidR="007E1BFD" w:rsidRPr="00F72BAB">
        <w:rPr>
          <w:rFonts w:eastAsiaTheme="majorEastAsia"/>
          <w:i/>
          <w:iCs/>
        </w:rPr>
        <w:t>cross_data</w:t>
      </w:r>
      <w:r w:rsidRPr="00F72BAB">
        <w:rPr>
          <w:rFonts w:eastAsiaTheme="majorEastAsia"/>
          <w:i/>
          <w:iCs/>
        </w:rPr>
        <w:t>_20200203013512.ctl.gz</w:t>
      </w:r>
    </w:p>
    <w:p w14:paraId="50765EE8" w14:textId="2E396FD9" w:rsidR="00C778CF" w:rsidRPr="005811F0" w:rsidRDefault="00C778CF" w:rsidP="00295AF3">
      <w:pPr>
        <w:pStyle w:val="Heading3"/>
      </w:pPr>
      <w:bookmarkStart w:id="134" w:name="_Toc50007109"/>
      <w:r>
        <w:t>File P</w:t>
      </w:r>
      <w:r w:rsidRPr="005811F0">
        <w:t>ath</w:t>
      </w:r>
      <w:bookmarkEnd w:id="134"/>
    </w:p>
    <w:p w14:paraId="3F612859" w14:textId="0AB64611" w:rsidR="00C778CF" w:rsidRPr="007B1B51" w:rsidRDefault="007B1B51" w:rsidP="007B1B51">
      <w:pPr>
        <w:spacing w:after="0"/>
        <w:rPr>
          <w:rFonts w:cstheme="minorHAnsi"/>
        </w:rPr>
      </w:pPr>
      <w:r>
        <w:rPr>
          <w:rFonts w:cstheme="minorHAnsi"/>
        </w:rPr>
        <w:t>Landing</w:t>
      </w:r>
      <w:r w:rsidR="00C778CF" w:rsidRPr="007B1B51">
        <w:rPr>
          <w:rFonts w:cstheme="minorHAnsi"/>
        </w:rPr>
        <w:t>:</w:t>
      </w:r>
      <w:r>
        <w:rPr>
          <w:rFonts w:cstheme="minorHAnsi"/>
        </w:rPr>
        <w:t xml:space="preserve"> </w:t>
      </w:r>
      <w:r>
        <w:rPr>
          <w:rFonts w:cstheme="minorHAnsi"/>
        </w:rPr>
        <w:tab/>
      </w:r>
      <w:r w:rsidR="00C778CF" w:rsidRPr="007B1B51">
        <w:rPr>
          <w:rFonts w:cstheme="minorHAnsi"/>
          <w:color w:val="000000"/>
          <w:shd w:val="clear" w:color="auto" w:fill="FFFFFF"/>
        </w:rPr>
        <w:t>/hom</w:t>
      </w:r>
      <w:r w:rsidR="00EC2B43" w:rsidRPr="007B1B51">
        <w:rPr>
          <w:rFonts w:cstheme="minorHAnsi"/>
          <w:color w:val="000000"/>
          <w:shd w:val="clear" w:color="auto" w:fill="FFFFFF"/>
        </w:rPr>
        <w:t>e/</w:t>
      </w:r>
      <w:proofErr w:type="spellStart"/>
      <w:r w:rsidR="00EC2B43" w:rsidRPr="007B1B51">
        <w:rPr>
          <w:rFonts w:cstheme="minorHAnsi"/>
          <w:color w:val="000000"/>
          <w:shd w:val="clear" w:color="auto" w:fill="FFFFFF"/>
        </w:rPr>
        <w:t>hdp</w:t>
      </w:r>
      <w:r w:rsidR="00C778CF" w:rsidRPr="007B1B51">
        <w:rPr>
          <w:rFonts w:cstheme="minorHAnsi"/>
          <w:color w:val="000000"/>
          <w:shd w:val="clear" w:color="auto" w:fill="FFFFFF"/>
        </w:rPr>
        <w:t>user</w:t>
      </w:r>
      <w:proofErr w:type="spellEnd"/>
      <w:r w:rsidR="00C778CF" w:rsidRPr="007B1B51">
        <w:rPr>
          <w:rFonts w:cstheme="minorHAnsi"/>
          <w:color w:val="000000"/>
          <w:shd w:val="clear" w:color="auto" w:fill="FFFFFF"/>
        </w:rPr>
        <w:t>/interfaces/HADOOP/</w:t>
      </w:r>
      <w:proofErr w:type="spellStart"/>
      <w:r w:rsidR="00C778CF" w:rsidRPr="007B1B51">
        <w:rPr>
          <w:rFonts w:cstheme="minorHAnsi"/>
          <w:color w:val="000000"/>
          <w:shd w:val="clear" w:color="auto" w:fill="FFFFFF"/>
        </w:rPr>
        <w:t>master_files</w:t>
      </w:r>
      <w:proofErr w:type="spellEnd"/>
      <w:r w:rsidR="00C778CF" w:rsidRPr="007B1B51">
        <w:rPr>
          <w:rFonts w:cstheme="minorHAnsi"/>
          <w:color w:val="000000"/>
          <w:shd w:val="clear" w:color="auto" w:fill="FFFFFF"/>
        </w:rPr>
        <w:t>/</w:t>
      </w:r>
      <w:proofErr w:type="spellStart"/>
      <w:r w:rsidR="007E1BFD" w:rsidRPr="007B1B51">
        <w:rPr>
          <w:rFonts w:cstheme="minorHAnsi"/>
          <w:color w:val="000000"/>
          <w:shd w:val="clear" w:color="auto" w:fill="FFFFFF"/>
        </w:rPr>
        <w:t>cross_data</w:t>
      </w:r>
      <w:proofErr w:type="spellEnd"/>
      <w:r w:rsidR="00C778CF" w:rsidRPr="007B1B51">
        <w:rPr>
          <w:rFonts w:cstheme="minorHAnsi"/>
          <w:color w:val="000000"/>
          <w:shd w:val="clear" w:color="auto" w:fill="FFFFFF"/>
        </w:rPr>
        <w:t>/</w:t>
      </w:r>
    </w:p>
    <w:p w14:paraId="2B9B8C43" w14:textId="0A66E791" w:rsidR="00C778CF" w:rsidRPr="007B1B51" w:rsidRDefault="007B1B51" w:rsidP="007B1B51">
      <w:pPr>
        <w:spacing w:after="0"/>
        <w:rPr>
          <w:rFonts w:cstheme="minorHAnsi"/>
        </w:rPr>
      </w:pPr>
      <w:r>
        <w:rPr>
          <w:rFonts w:cstheme="minorHAnsi"/>
        </w:rPr>
        <w:t>Actual (A)</w:t>
      </w:r>
      <w:r w:rsidR="00C778CF" w:rsidRPr="007B1B51">
        <w:rPr>
          <w:rFonts w:cstheme="minorHAnsi"/>
        </w:rPr>
        <w:t>:</w:t>
      </w:r>
      <w:r>
        <w:rPr>
          <w:rFonts w:cstheme="minorHAnsi"/>
        </w:rPr>
        <w:t xml:space="preserve"> </w:t>
      </w:r>
      <w:r>
        <w:rPr>
          <w:rFonts w:cstheme="minorHAnsi"/>
        </w:rPr>
        <w:tab/>
      </w:r>
      <w:r w:rsidR="00C778CF" w:rsidRPr="007B1B51">
        <w:rPr>
          <w:rFonts w:cstheme="minorHAnsi"/>
          <w:color w:val="000000"/>
          <w:shd w:val="clear" w:color="auto" w:fill="FFFFFF"/>
        </w:rPr>
        <w:t>/</w:t>
      </w:r>
      <w:proofErr w:type="spellStart"/>
      <w:r w:rsidR="00C778CF" w:rsidRPr="007B1B51">
        <w:rPr>
          <w:rFonts w:cstheme="minorHAnsi"/>
          <w:color w:val="000000"/>
          <w:shd w:val="clear" w:color="auto" w:fill="FFFFFF"/>
        </w:rPr>
        <w:t>snoc</w:t>
      </w:r>
      <w:proofErr w:type="spellEnd"/>
      <w:r w:rsidR="00C778CF" w:rsidRPr="007B1B51">
        <w:rPr>
          <w:rFonts w:cstheme="minorHAnsi"/>
          <w:color w:val="000000"/>
          <w:shd w:val="clear" w:color="auto" w:fill="FFFFFF"/>
        </w:rPr>
        <w:t>/interfaces/S-NOC/interfaces/</w:t>
      </w:r>
      <w:proofErr w:type="spellStart"/>
      <w:r w:rsidR="00C778CF" w:rsidRPr="007B1B51">
        <w:rPr>
          <w:rFonts w:cstheme="minorHAnsi"/>
          <w:color w:val="000000"/>
          <w:shd w:val="clear" w:color="auto" w:fill="FFFFFF"/>
        </w:rPr>
        <w:t>master_file</w:t>
      </w:r>
      <w:proofErr w:type="spellEnd"/>
      <w:r w:rsidR="00C778CF" w:rsidRPr="007B1B51">
        <w:rPr>
          <w:rFonts w:cstheme="minorHAnsi"/>
          <w:color w:val="000000"/>
          <w:shd w:val="clear" w:color="auto" w:fill="FFFFFF"/>
        </w:rPr>
        <w:t>/HADOOP/</w:t>
      </w:r>
      <w:proofErr w:type="spellStart"/>
      <w:r w:rsidR="007E1BFD" w:rsidRPr="007B1B51">
        <w:rPr>
          <w:rFonts w:cstheme="minorHAnsi"/>
          <w:color w:val="000000"/>
          <w:shd w:val="clear" w:color="auto" w:fill="FFFFFF"/>
        </w:rPr>
        <w:t>cross_data</w:t>
      </w:r>
      <w:proofErr w:type="spellEnd"/>
      <w:r w:rsidR="00C778CF" w:rsidRPr="007B1B51">
        <w:rPr>
          <w:rFonts w:cstheme="minorHAnsi"/>
          <w:color w:val="000000"/>
          <w:shd w:val="clear" w:color="auto" w:fill="FFFFFF"/>
        </w:rPr>
        <w:t>/</w:t>
      </w:r>
    </w:p>
    <w:p w14:paraId="5E8E83D5" w14:textId="28CE50FC" w:rsidR="00C778CF" w:rsidRPr="007B1B51" w:rsidRDefault="00C778CF" w:rsidP="007B1B51">
      <w:pPr>
        <w:spacing w:after="0"/>
        <w:rPr>
          <w:rFonts w:cstheme="minorHAnsi"/>
        </w:rPr>
      </w:pPr>
      <w:r w:rsidRPr="007B1B51">
        <w:rPr>
          <w:rFonts w:cstheme="minorHAnsi"/>
        </w:rPr>
        <w:t>Rejected</w:t>
      </w:r>
      <w:r w:rsidR="007B1B51">
        <w:rPr>
          <w:rFonts w:cstheme="minorHAnsi"/>
        </w:rPr>
        <w:t xml:space="preserve"> (R)</w:t>
      </w:r>
      <w:r w:rsidRPr="007B1B51">
        <w:rPr>
          <w:rFonts w:cstheme="minorHAnsi"/>
        </w:rPr>
        <w:t>:</w:t>
      </w:r>
      <w:r w:rsidR="007B1B51">
        <w:rPr>
          <w:rFonts w:cstheme="minorHAnsi"/>
        </w:rPr>
        <w:t xml:space="preserve"> </w:t>
      </w:r>
      <w:r w:rsidR="007B1B51">
        <w:rPr>
          <w:rFonts w:cstheme="minorHAnsi"/>
        </w:rPr>
        <w:tab/>
      </w:r>
      <w:r w:rsidRPr="007B1B51">
        <w:rPr>
          <w:rFonts w:cstheme="minorHAnsi"/>
          <w:color w:val="000000"/>
          <w:shd w:val="clear" w:color="auto" w:fill="FFFFFF"/>
        </w:rPr>
        <w:t>/snoc/interfaces/S-NOC/interfaces/rejected_file/HADOOP/</w:t>
      </w:r>
      <w:r w:rsidR="007E1BFD" w:rsidRPr="007B1B51">
        <w:rPr>
          <w:rFonts w:cstheme="minorHAnsi"/>
          <w:color w:val="000000"/>
          <w:shd w:val="clear" w:color="auto" w:fill="FFFFFF"/>
        </w:rPr>
        <w:t>cross_data</w:t>
      </w:r>
      <w:r w:rsidRPr="007B1B51">
        <w:rPr>
          <w:rFonts w:cstheme="minorHAnsi"/>
          <w:color w:val="000000"/>
          <w:shd w:val="clear" w:color="auto" w:fill="FFFFFF"/>
        </w:rPr>
        <w:t>/</w:t>
      </w:r>
    </w:p>
    <w:p w14:paraId="47BBF718" w14:textId="0E05ACF1" w:rsidR="007B1B51" w:rsidRPr="007B1B51" w:rsidRDefault="007B1B51" w:rsidP="007B1B51">
      <w:pPr>
        <w:spacing w:after="0"/>
        <w:rPr>
          <w:rFonts w:cstheme="minorHAnsi"/>
        </w:rPr>
      </w:pPr>
      <w:r w:rsidRPr="007B1B51">
        <w:rPr>
          <w:rFonts w:cstheme="minorHAnsi"/>
        </w:rPr>
        <w:t>Backup</w:t>
      </w:r>
      <w:r>
        <w:rPr>
          <w:rFonts w:cstheme="minorHAnsi"/>
        </w:rPr>
        <w:t xml:space="preserve"> (A)</w:t>
      </w:r>
      <w:r w:rsidRPr="007B1B51">
        <w:rPr>
          <w:rFonts w:cstheme="minorHAnsi"/>
        </w:rPr>
        <w:t>:</w:t>
      </w:r>
      <w:r>
        <w:rPr>
          <w:rFonts w:cstheme="minorHAnsi"/>
        </w:rPr>
        <w:t xml:space="preserve"> </w:t>
      </w:r>
      <w:r>
        <w:rPr>
          <w:rFonts w:cstheme="minorHAnsi"/>
        </w:rPr>
        <w:tab/>
      </w:r>
      <w:r w:rsidRPr="007B1B51">
        <w:rPr>
          <w:rFonts w:cstheme="minorHAnsi"/>
          <w:color w:val="000000"/>
          <w:shd w:val="clear" w:color="auto" w:fill="FFFFFF"/>
        </w:rPr>
        <w:t>/snoc/interfaces/S-NOC/interfaces/backup/master_file/HADOOP/cross_data/</w:t>
      </w:r>
    </w:p>
    <w:p w14:paraId="1C64625D" w14:textId="0AC8416B" w:rsidR="00C778CF" w:rsidRPr="007B1B51" w:rsidRDefault="00C778CF" w:rsidP="007B1B51">
      <w:pPr>
        <w:spacing w:after="0"/>
        <w:rPr>
          <w:rFonts w:cstheme="minorHAnsi"/>
        </w:rPr>
      </w:pPr>
      <w:r w:rsidRPr="007B1B51">
        <w:rPr>
          <w:rFonts w:cstheme="minorHAnsi"/>
        </w:rPr>
        <w:t>Backup</w:t>
      </w:r>
      <w:r w:rsidR="007B1B51">
        <w:rPr>
          <w:rFonts w:cstheme="minorHAnsi"/>
        </w:rPr>
        <w:t xml:space="preserve"> (R)</w:t>
      </w:r>
      <w:r w:rsidRPr="007B1B51">
        <w:rPr>
          <w:rFonts w:cstheme="minorHAnsi"/>
        </w:rPr>
        <w:t>:</w:t>
      </w:r>
      <w:r w:rsidR="007B1B51">
        <w:rPr>
          <w:rFonts w:cstheme="minorHAnsi"/>
        </w:rPr>
        <w:t xml:space="preserve"> </w:t>
      </w:r>
      <w:r w:rsidR="007B1B51">
        <w:rPr>
          <w:rFonts w:cstheme="minorHAnsi"/>
        </w:rPr>
        <w:tab/>
      </w:r>
      <w:r w:rsidRPr="007B1B51">
        <w:rPr>
          <w:rFonts w:cstheme="minorHAnsi"/>
          <w:color w:val="000000"/>
          <w:shd w:val="clear" w:color="auto" w:fill="FFFFFF"/>
        </w:rPr>
        <w:t>/snoc/interfaces/S-NOC/interfaces/backup/rejected_file/HADOOP/</w:t>
      </w:r>
      <w:r w:rsidR="007E1BFD" w:rsidRPr="007B1B51">
        <w:rPr>
          <w:rFonts w:cstheme="minorHAnsi"/>
          <w:color w:val="000000"/>
          <w:shd w:val="clear" w:color="auto" w:fill="FFFFFF"/>
        </w:rPr>
        <w:t>cross_data</w:t>
      </w:r>
      <w:r w:rsidRPr="007B1B51">
        <w:rPr>
          <w:rFonts w:cstheme="minorHAnsi"/>
          <w:color w:val="000000"/>
          <w:shd w:val="clear" w:color="auto" w:fill="FFFFFF"/>
        </w:rPr>
        <w:t>/</w:t>
      </w:r>
    </w:p>
    <w:p w14:paraId="79149BB8" w14:textId="77777777" w:rsidR="007B1B51" w:rsidRDefault="007B1B51">
      <w:pPr>
        <w:spacing w:after="240" w:line="252" w:lineRule="auto"/>
        <w:ind w:left="0" w:right="0"/>
        <w:rPr>
          <w:rFonts w:asciiTheme="majorHAnsi" w:eastAsiaTheme="majorEastAsia" w:hAnsiTheme="majorHAnsi" w:cstheme="majorBidi"/>
          <w:caps/>
          <w:color w:val="1E5E9F" w:themeColor="accent3" w:themeShade="BF"/>
        </w:rPr>
      </w:pPr>
      <w:r>
        <w:br w:type="page"/>
      </w:r>
    </w:p>
    <w:p w14:paraId="521E5769" w14:textId="0FDF0021" w:rsidR="00C778CF" w:rsidRPr="00E641EB" w:rsidRDefault="00C778CF" w:rsidP="00295AF3">
      <w:pPr>
        <w:pStyle w:val="Heading3"/>
      </w:pPr>
      <w:bookmarkStart w:id="135" w:name="_Toc50007110"/>
      <w:r w:rsidRPr="00E641EB">
        <w:lastRenderedPageBreak/>
        <w:t>Data feed fields</w:t>
      </w:r>
      <w:bookmarkEnd w:id="135"/>
    </w:p>
    <w:tbl>
      <w:tblPr>
        <w:tblStyle w:val="GridTable1Light-Accent310"/>
        <w:tblW w:w="9270" w:type="dxa"/>
        <w:tblInd w:w="108" w:type="dxa"/>
        <w:tblLook w:val="0420" w:firstRow="1" w:lastRow="0" w:firstColumn="0" w:lastColumn="0" w:noHBand="0" w:noVBand="1"/>
      </w:tblPr>
      <w:tblGrid>
        <w:gridCol w:w="1695"/>
        <w:gridCol w:w="1350"/>
        <w:gridCol w:w="1802"/>
        <w:gridCol w:w="4423"/>
      </w:tblGrid>
      <w:tr w:rsidR="00421419" w:rsidRPr="00D56C53" w14:paraId="3A857424"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695" w:type="dxa"/>
            <w:noWrap/>
            <w:hideMark/>
          </w:tcPr>
          <w:p w14:paraId="7CC87951"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31E31CD3"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2" w:type="dxa"/>
            <w:noWrap/>
            <w:hideMark/>
          </w:tcPr>
          <w:p w14:paraId="70D5A2FD" w14:textId="29A96F46" w:rsidR="00421419" w:rsidRPr="00D56C53" w:rsidRDefault="00F77603" w:rsidP="00743ED5">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4EDACA08"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27E71405" w14:textId="77777777" w:rsidTr="00421419">
        <w:trPr>
          <w:trHeight w:val="300"/>
        </w:trPr>
        <w:tc>
          <w:tcPr>
            <w:tcW w:w="1695" w:type="dxa"/>
            <w:noWrap/>
            <w:hideMark/>
          </w:tcPr>
          <w:p w14:paraId="2AAA4BF8"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62312BEE"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hideMark/>
          </w:tcPr>
          <w:p w14:paraId="136F2434"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423" w:type="dxa"/>
            <w:noWrap/>
            <w:hideMark/>
          </w:tcPr>
          <w:p w14:paraId="29CC9118"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Reload date</w:t>
            </w:r>
          </w:p>
        </w:tc>
      </w:tr>
      <w:tr w:rsidR="00421419" w:rsidRPr="00D56C53" w14:paraId="29D8B56D" w14:textId="77777777" w:rsidTr="00421419">
        <w:trPr>
          <w:trHeight w:val="300"/>
        </w:trPr>
        <w:tc>
          <w:tcPr>
            <w:tcW w:w="1695" w:type="dxa"/>
            <w:noWrap/>
            <w:hideMark/>
          </w:tcPr>
          <w:p w14:paraId="4CEE33FD"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CLUSTER_ID</w:t>
            </w:r>
          </w:p>
        </w:tc>
        <w:tc>
          <w:tcPr>
            <w:tcW w:w="1350" w:type="dxa"/>
            <w:noWrap/>
            <w:hideMark/>
          </w:tcPr>
          <w:p w14:paraId="694D522A"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hideMark/>
          </w:tcPr>
          <w:p w14:paraId="56560C9E"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3E2EF0CD"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cluster reference code</w:t>
            </w:r>
          </w:p>
        </w:tc>
      </w:tr>
      <w:tr w:rsidR="00421419" w:rsidRPr="00D56C53" w14:paraId="64CA37C4" w14:textId="77777777" w:rsidTr="00421419">
        <w:trPr>
          <w:trHeight w:val="300"/>
        </w:trPr>
        <w:tc>
          <w:tcPr>
            <w:tcW w:w="1695" w:type="dxa"/>
            <w:noWrap/>
          </w:tcPr>
          <w:p w14:paraId="2ADB087E" w14:textId="4CE47C1F" w:rsidR="00421419" w:rsidRPr="00295AF3" w:rsidRDefault="00421419" w:rsidP="004C62E4">
            <w:pPr>
              <w:spacing w:after="0"/>
              <w:ind w:left="0" w:right="0"/>
              <w:rPr>
                <w:sz w:val="20"/>
                <w:szCs w:val="20"/>
              </w:rPr>
            </w:pPr>
            <w:r w:rsidRPr="00295AF3">
              <w:rPr>
                <w:sz w:val="20"/>
                <w:szCs w:val="20"/>
              </w:rPr>
              <w:t>TOTAL_DATA</w:t>
            </w:r>
          </w:p>
        </w:tc>
        <w:tc>
          <w:tcPr>
            <w:tcW w:w="1350" w:type="dxa"/>
            <w:noWrap/>
          </w:tcPr>
          <w:p w14:paraId="2FE1A45D"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tcPr>
          <w:p w14:paraId="7E6B4E69" w14:textId="0BDB7F09"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75AC0F0C" w14:textId="6DB92CAF" w:rsidR="00421419" w:rsidRPr="00295AF3" w:rsidRDefault="00421419" w:rsidP="004C62E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data value for the date</w:t>
            </w:r>
            <w:r>
              <w:rPr>
                <w:rFonts w:eastAsia="Times New Roman" w:cstheme="minorHAnsi"/>
                <w:color w:val="000000"/>
                <w:kern w:val="0"/>
                <w:sz w:val="20"/>
                <w:szCs w:val="20"/>
                <w:lang w:val="en-IN" w:eastAsia="en-IN"/>
                <w14:ligatures w14:val="none"/>
              </w:rPr>
              <w:t xml:space="preserve"> (Max 2 decimal points are allowed)</w:t>
            </w:r>
          </w:p>
        </w:tc>
      </w:tr>
      <w:tr w:rsidR="00421419" w:rsidRPr="00D56C53" w14:paraId="65007026" w14:textId="77777777" w:rsidTr="00421419">
        <w:trPr>
          <w:trHeight w:val="300"/>
        </w:trPr>
        <w:tc>
          <w:tcPr>
            <w:tcW w:w="1695" w:type="dxa"/>
            <w:noWrap/>
          </w:tcPr>
          <w:p w14:paraId="3965A02E" w14:textId="7EAEAD70" w:rsidR="00421419" w:rsidRPr="00295AF3" w:rsidRDefault="00421419" w:rsidP="00743ED5">
            <w:pPr>
              <w:spacing w:after="0"/>
              <w:ind w:left="0" w:right="0"/>
              <w:rPr>
                <w:sz w:val="20"/>
                <w:szCs w:val="20"/>
              </w:rPr>
            </w:pPr>
            <w:r w:rsidRPr="00295AF3">
              <w:rPr>
                <w:sz w:val="20"/>
                <w:szCs w:val="20"/>
              </w:rPr>
              <w:t>CROSS_DATA</w:t>
            </w:r>
          </w:p>
        </w:tc>
        <w:tc>
          <w:tcPr>
            <w:tcW w:w="1350" w:type="dxa"/>
            <w:noWrap/>
          </w:tcPr>
          <w:p w14:paraId="0ABECE38"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tcPr>
          <w:p w14:paraId="54F9F516" w14:textId="234AB6DF"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143C366B" w14:textId="73F427FD" w:rsidR="00421419" w:rsidRPr="00295AF3" w:rsidRDefault="00421419" w:rsidP="004C62E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Cross data value for the date</w:t>
            </w:r>
            <w:r>
              <w:rPr>
                <w:rFonts w:eastAsia="Times New Roman" w:cstheme="minorHAnsi"/>
                <w:color w:val="000000"/>
                <w:kern w:val="0"/>
                <w:sz w:val="20"/>
                <w:szCs w:val="20"/>
                <w:lang w:val="en-IN" w:eastAsia="en-IN"/>
                <w14:ligatures w14:val="none"/>
              </w:rPr>
              <w:t xml:space="preserve"> (Max 2 decimal points are allowed)</w:t>
            </w:r>
          </w:p>
        </w:tc>
      </w:tr>
    </w:tbl>
    <w:p w14:paraId="5CDB545E" w14:textId="77777777" w:rsidR="00C778CF" w:rsidRDefault="00C778CF" w:rsidP="00C778CF">
      <w:pPr>
        <w:rPr>
          <w:b/>
        </w:rPr>
      </w:pPr>
    </w:p>
    <w:p w14:paraId="65408FEF" w14:textId="77777777" w:rsidR="00C778CF" w:rsidRPr="005811F0" w:rsidRDefault="00C778CF" w:rsidP="00C778CF">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C778CF" w:rsidRPr="005811F0" w14:paraId="171D57A1" w14:textId="77777777" w:rsidTr="00743ED5">
        <w:tc>
          <w:tcPr>
            <w:tcW w:w="9350" w:type="dxa"/>
            <w:shd w:val="clear" w:color="auto" w:fill="F2F2F2" w:themeFill="background1" w:themeFillShade="F2"/>
          </w:tcPr>
          <w:p w14:paraId="78DEB257" w14:textId="150C1496" w:rsidR="00C778CF" w:rsidRPr="00534CD6" w:rsidRDefault="00C778CF" w:rsidP="00743ED5">
            <w:pPr>
              <w:spacing w:after="0"/>
              <w:ind w:left="0"/>
              <w:rPr>
                <w:rFonts w:cstheme="minorHAnsi"/>
                <w:sz w:val="18"/>
                <w:szCs w:val="18"/>
              </w:rPr>
            </w:pPr>
            <w:r>
              <w:rPr>
                <w:rFonts w:cstheme="minorHAnsi"/>
                <w:sz w:val="18"/>
                <w:szCs w:val="18"/>
              </w:rPr>
              <w:t>DATE|CLUSTER_ID|</w:t>
            </w:r>
            <w:r w:rsidR="0019609A">
              <w:rPr>
                <w:rFonts w:cstheme="minorHAnsi"/>
                <w:sz w:val="18"/>
                <w:szCs w:val="18"/>
              </w:rPr>
              <w:t>TOTAL_</w:t>
            </w:r>
            <w:r>
              <w:rPr>
                <w:rFonts w:cstheme="minorHAnsi"/>
                <w:sz w:val="18"/>
                <w:szCs w:val="18"/>
              </w:rPr>
              <w:t>D</w:t>
            </w:r>
            <w:r w:rsidR="0019609A">
              <w:rPr>
                <w:rFonts w:cstheme="minorHAnsi"/>
                <w:sz w:val="18"/>
                <w:szCs w:val="18"/>
              </w:rPr>
              <w:t>ATA</w:t>
            </w:r>
            <w:r>
              <w:rPr>
                <w:rFonts w:cstheme="minorHAnsi"/>
                <w:sz w:val="18"/>
                <w:szCs w:val="18"/>
              </w:rPr>
              <w:t>|</w:t>
            </w:r>
            <w:r w:rsidR="0019609A">
              <w:rPr>
                <w:rFonts w:cstheme="minorHAnsi"/>
                <w:sz w:val="18"/>
                <w:szCs w:val="18"/>
              </w:rPr>
              <w:t>CROSS_DATA</w:t>
            </w:r>
          </w:p>
          <w:p w14:paraId="126CB0BD" w14:textId="77777777" w:rsidR="00C778CF" w:rsidRPr="00534CD6" w:rsidRDefault="00C778CF" w:rsidP="00743ED5">
            <w:pPr>
              <w:spacing w:after="0"/>
              <w:ind w:left="0"/>
              <w:rPr>
                <w:rFonts w:cstheme="minorHAnsi"/>
                <w:sz w:val="18"/>
                <w:szCs w:val="18"/>
              </w:rPr>
            </w:pPr>
            <w:r>
              <w:rPr>
                <w:rFonts w:cstheme="minorHAnsi"/>
                <w:sz w:val="18"/>
                <w:szCs w:val="18"/>
              </w:rPr>
              <w:t>20200504|</w:t>
            </w:r>
            <w:r w:rsidRPr="00534CD6">
              <w:rPr>
                <w:rFonts w:cstheme="minorHAnsi"/>
                <w:sz w:val="18"/>
                <w:szCs w:val="18"/>
              </w:rPr>
              <w:t>C</w:t>
            </w:r>
            <w:r>
              <w:rPr>
                <w:rFonts w:cstheme="minorHAnsi"/>
                <w:sz w:val="18"/>
                <w:szCs w:val="18"/>
              </w:rPr>
              <w:t>L</w:t>
            </w:r>
            <w:r w:rsidRPr="00534CD6">
              <w:rPr>
                <w:rFonts w:cstheme="minorHAnsi"/>
                <w:sz w:val="18"/>
                <w:szCs w:val="18"/>
              </w:rPr>
              <w:t>-BLOREM|</w:t>
            </w:r>
            <w:r>
              <w:rPr>
                <w:rFonts w:cstheme="minorHAnsi"/>
                <w:sz w:val="18"/>
                <w:szCs w:val="18"/>
              </w:rPr>
              <w:t>98765498.0|9876567.0</w:t>
            </w:r>
          </w:p>
          <w:p w14:paraId="6EC50352" w14:textId="77777777" w:rsidR="00C778CF" w:rsidRPr="00307B64" w:rsidRDefault="00C778CF" w:rsidP="00743ED5">
            <w:pPr>
              <w:spacing w:after="0"/>
              <w:ind w:left="0"/>
              <w:rPr>
                <w:rFonts w:cstheme="minorHAnsi"/>
                <w:sz w:val="18"/>
                <w:szCs w:val="18"/>
              </w:rPr>
            </w:pPr>
            <w:r w:rsidRPr="00534CD6">
              <w:rPr>
                <w:rFonts w:cstheme="minorHAnsi"/>
                <w:sz w:val="18"/>
                <w:szCs w:val="18"/>
              </w:rPr>
              <w:t>20200504|</w:t>
            </w:r>
            <w:r>
              <w:rPr>
                <w:rFonts w:cstheme="minorHAnsi"/>
                <w:sz w:val="18"/>
                <w:szCs w:val="18"/>
              </w:rPr>
              <w:t>CL-JAKARTA|87654567.0|56789876.0</w:t>
            </w:r>
          </w:p>
        </w:tc>
      </w:tr>
    </w:tbl>
    <w:p w14:paraId="5BB77242" w14:textId="466F7BD5" w:rsidR="00C778CF" w:rsidRPr="00E641EB" w:rsidRDefault="00C778CF" w:rsidP="00C778CF">
      <w:pPr>
        <w:pStyle w:val="Heading3"/>
      </w:pPr>
      <w:bookmarkStart w:id="136" w:name="_Toc50007111"/>
      <w:r w:rsidRPr="00E641EB">
        <w:t>Processing result</w:t>
      </w:r>
      <w:r w:rsidR="00295AF3">
        <w:t xml:space="preserve"> &amp; Response</w:t>
      </w:r>
      <w:bookmarkEnd w:id="136"/>
    </w:p>
    <w:p w14:paraId="27A745B7" w14:textId="77777777" w:rsidR="00C778CF" w:rsidRPr="002F57BC" w:rsidRDefault="00C778CF" w:rsidP="00C778CF">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572A3AFF" w14:textId="77777777" w:rsidR="00C778CF" w:rsidRPr="005811F0" w:rsidRDefault="00C778CF" w:rsidP="00C778CF">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C778CF" w:rsidRPr="005811F0" w14:paraId="4CC99550" w14:textId="77777777" w:rsidTr="00743ED5">
        <w:tc>
          <w:tcPr>
            <w:tcW w:w="9278" w:type="dxa"/>
            <w:shd w:val="clear" w:color="auto" w:fill="F2F2F2" w:themeFill="background1" w:themeFillShade="F2"/>
          </w:tcPr>
          <w:p w14:paraId="0A26275A" w14:textId="4A441CAC" w:rsidR="00C778CF" w:rsidRPr="00B30845" w:rsidRDefault="00C778CF" w:rsidP="00743ED5">
            <w:pPr>
              <w:spacing w:after="0"/>
              <w:ind w:left="0"/>
              <w:rPr>
                <w:rFonts w:cstheme="minorHAnsi"/>
                <w:sz w:val="18"/>
                <w:szCs w:val="18"/>
              </w:rPr>
            </w:pPr>
            <w:r>
              <w:rPr>
                <w:rFonts w:cstheme="minorHAnsi"/>
                <w:sz w:val="18"/>
                <w:szCs w:val="18"/>
              </w:rPr>
              <w:t>DATE|CLUSTER_ID|</w:t>
            </w:r>
            <w:r w:rsidR="0019609A">
              <w:rPr>
                <w:rFonts w:cstheme="minorHAnsi"/>
                <w:sz w:val="18"/>
                <w:szCs w:val="18"/>
              </w:rPr>
              <w:t>TOTAL_DATA</w:t>
            </w:r>
            <w:r>
              <w:rPr>
                <w:rFonts w:cstheme="minorHAnsi"/>
                <w:sz w:val="18"/>
                <w:szCs w:val="18"/>
              </w:rPr>
              <w:t>|</w:t>
            </w:r>
            <w:r w:rsidR="0019609A">
              <w:rPr>
                <w:rFonts w:cstheme="minorHAnsi"/>
                <w:sz w:val="18"/>
                <w:szCs w:val="18"/>
              </w:rPr>
              <w:t>CROSS_DATA</w:t>
            </w:r>
            <w:r>
              <w:rPr>
                <w:rFonts w:cstheme="minorHAnsi"/>
                <w:sz w:val="18"/>
                <w:szCs w:val="18"/>
              </w:rPr>
              <w:t>|</w:t>
            </w:r>
            <w:r w:rsidRPr="00F445B1">
              <w:rPr>
                <w:rFonts w:cstheme="minorHAnsi"/>
                <w:sz w:val="18"/>
                <w:szCs w:val="18"/>
              </w:rPr>
              <w:t>ERROR_CODE|ERROR_MESSAGE</w:t>
            </w:r>
          </w:p>
          <w:p w14:paraId="74C04B95" w14:textId="77777777" w:rsidR="00C778CF" w:rsidRPr="00B30845" w:rsidRDefault="00C778CF" w:rsidP="00743ED5">
            <w:pPr>
              <w:spacing w:after="0"/>
              <w:ind w:left="0"/>
              <w:rPr>
                <w:rFonts w:cstheme="minorHAnsi"/>
                <w:sz w:val="18"/>
                <w:szCs w:val="18"/>
              </w:rPr>
            </w:pPr>
            <w:r>
              <w:rPr>
                <w:rFonts w:cstheme="minorHAnsi"/>
                <w:sz w:val="18"/>
                <w:szCs w:val="18"/>
              </w:rPr>
              <w:t>20200504|</w:t>
            </w:r>
            <w:r w:rsidRPr="00534CD6">
              <w:rPr>
                <w:rFonts w:cstheme="minorHAnsi"/>
                <w:sz w:val="18"/>
                <w:szCs w:val="18"/>
              </w:rPr>
              <w:t>C</w:t>
            </w:r>
            <w:r>
              <w:rPr>
                <w:rFonts w:cstheme="minorHAnsi"/>
                <w:sz w:val="18"/>
                <w:szCs w:val="18"/>
              </w:rPr>
              <w:t>L</w:t>
            </w:r>
            <w:r w:rsidRPr="00534CD6">
              <w:rPr>
                <w:rFonts w:cstheme="minorHAnsi"/>
                <w:sz w:val="18"/>
                <w:szCs w:val="18"/>
              </w:rPr>
              <w:t>-BLOREM|</w:t>
            </w:r>
            <w:r>
              <w:rPr>
                <w:rFonts w:cstheme="minorHAnsi"/>
                <w:sz w:val="18"/>
                <w:szCs w:val="18"/>
              </w:rPr>
              <w:t>98765498.0||1001|Mandatory Field CROSS_RELOAD is missing</w:t>
            </w:r>
          </w:p>
          <w:p w14:paraId="1020938F" w14:textId="77777777" w:rsidR="00C778CF" w:rsidRPr="005811F0" w:rsidRDefault="00C778CF" w:rsidP="00743ED5">
            <w:pPr>
              <w:spacing w:after="0"/>
              <w:ind w:left="0"/>
              <w:rPr>
                <w:rFonts w:ascii="Consolas" w:hAnsi="Consolas"/>
              </w:rPr>
            </w:pPr>
            <w:r w:rsidRPr="00534CD6">
              <w:rPr>
                <w:rFonts w:cstheme="minorHAnsi"/>
                <w:sz w:val="18"/>
                <w:szCs w:val="18"/>
              </w:rPr>
              <w:t>20200504|</w:t>
            </w:r>
            <w:r>
              <w:rPr>
                <w:rFonts w:cstheme="minorHAnsi"/>
                <w:sz w:val="18"/>
                <w:szCs w:val="18"/>
              </w:rPr>
              <w:t>CL-JAKARTA|87654567.0|56789876.0|1002|Given CLUSTER_ID is not available in system</w:t>
            </w:r>
          </w:p>
        </w:tc>
      </w:tr>
    </w:tbl>
    <w:p w14:paraId="56F41E19" w14:textId="39822BAC" w:rsidR="00F50293" w:rsidRDefault="00C778CF" w:rsidP="00C778CF">
      <w:r w:rsidRPr="005811F0">
        <w:t xml:space="preserve"> </w:t>
      </w:r>
    </w:p>
    <w:p w14:paraId="51D22BB1" w14:textId="77777777" w:rsidR="00F50293" w:rsidRDefault="00F50293">
      <w:pPr>
        <w:spacing w:after="240" w:line="252" w:lineRule="auto"/>
        <w:ind w:left="0" w:right="0"/>
      </w:pPr>
      <w:r>
        <w:br w:type="page"/>
      </w:r>
    </w:p>
    <w:p w14:paraId="073D644C" w14:textId="51D9034C" w:rsidR="006071C0" w:rsidRDefault="006071C0" w:rsidP="00191614">
      <w:pPr>
        <w:pStyle w:val="Heading2"/>
        <w:ind w:left="0"/>
      </w:pPr>
      <w:bookmarkStart w:id="137" w:name="_Toc50007112"/>
      <w:r>
        <w:lastRenderedPageBreak/>
        <w:t>OUTLET PROGRAM ACHIEVER (INTHDP015)</w:t>
      </w:r>
      <w:bookmarkEnd w:id="137"/>
    </w:p>
    <w:tbl>
      <w:tblPr>
        <w:tblStyle w:val="GridTable1Light-Accent310"/>
        <w:tblW w:w="9293" w:type="dxa"/>
        <w:tblInd w:w="85" w:type="dxa"/>
        <w:tblLayout w:type="fixed"/>
        <w:tblLook w:val="0480" w:firstRow="0" w:lastRow="0" w:firstColumn="1" w:lastColumn="0" w:noHBand="0" w:noVBand="1"/>
      </w:tblPr>
      <w:tblGrid>
        <w:gridCol w:w="2766"/>
        <w:gridCol w:w="6527"/>
      </w:tblGrid>
      <w:tr w:rsidR="006071C0" w:rsidRPr="00C47003" w14:paraId="456F6617"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93D76C6" w14:textId="77777777" w:rsidR="006071C0" w:rsidRPr="00C47003" w:rsidRDefault="006071C0" w:rsidP="00743ED5">
            <w:pPr>
              <w:spacing w:after="0" w:line="276" w:lineRule="auto"/>
              <w:rPr>
                <w:b w:val="0"/>
                <w:bCs w:val="0"/>
              </w:rPr>
            </w:pPr>
            <w:r w:rsidRPr="00C47003">
              <w:t>INTERFACE TYPE</w:t>
            </w:r>
            <w:r>
              <w:t>:</w:t>
            </w:r>
          </w:p>
        </w:tc>
        <w:tc>
          <w:tcPr>
            <w:tcW w:w="6527" w:type="dxa"/>
          </w:tcPr>
          <w:p w14:paraId="2602687E" w14:textId="77777777" w:rsidR="006071C0" w:rsidRPr="00C47003"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6071C0" w:rsidRPr="00C47003" w14:paraId="132105C8"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5DAC62A9" w14:textId="77777777" w:rsidR="006071C0" w:rsidRPr="00C47003" w:rsidRDefault="006071C0" w:rsidP="00743ED5">
            <w:pPr>
              <w:spacing w:after="0" w:line="276" w:lineRule="auto"/>
              <w:rPr>
                <w:b w:val="0"/>
                <w:bCs w:val="0"/>
              </w:rPr>
            </w:pPr>
            <w:r w:rsidRPr="00C47003">
              <w:t>INTERFACE METHOD</w:t>
            </w:r>
            <w:r>
              <w:t>:</w:t>
            </w:r>
          </w:p>
        </w:tc>
        <w:tc>
          <w:tcPr>
            <w:tcW w:w="6527" w:type="dxa"/>
          </w:tcPr>
          <w:p w14:paraId="3951D339" w14:textId="77777777" w:rsidR="006071C0" w:rsidRPr="00C47003"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6071C0" w:rsidRPr="00C47003" w14:paraId="1D47B5B9"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4E7757D" w14:textId="55380460" w:rsidR="006071C0" w:rsidRPr="00C47003" w:rsidRDefault="00EB0CED" w:rsidP="00743ED5">
            <w:pPr>
              <w:spacing w:after="0" w:line="276" w:lineRule="auto"/>
              <w:rPr>
                <w:b w:val="0"/>
                <w:bCs w:val="0"/>
              </w:rPr>
            </w:pPr>
            <w:r>
              <w:t>SOURCE</w:t>
            </w:r>
            <w:r w:rsidR="006071C0" w:rsidRPr="00C47003">
              <w:t xml:space="preserve"> </w:t>
            </w:r>
            <w:r w:rsidR="006071C0">
              <w:t>S</w:t>
            </w:r>
            <w:r w:rsidR="006071C0" w:rsidRPr="00C47003">
              <w:t>YSTEM</w:t>
            </w:r>
            <w:r w:rsidR="006071C0">
              <w:t>:</w:t>
            </w:r>
          </w:p>
        </w:tc>
        <w:tc>
          <w:tcPr>
            <w:tcW w:w="6527" w:type="dxa"/>
          </w:tcPr>
          <w:p w14:paraId="6E932036" w14:textId="77777777" w:rsidR="006071C0" w:rsidRPr="00C47003"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6071C0" w:rsidRPr="00C47003" w14:paraId="5C3386EA"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31348A8" w14:textId="77777777" w:rsidR="006071C0" w:rsidRPr="00C47003" w:rsidRDefault="006071C0" w:rsidP="00743ED5">
            <w:pPr>
              <w:spacing w:after="0" w:line="276" w:lineRule="auto"/>
              <w:rPr>
                <w:b w:val="0"/>
                <w:bCs w:val="0"/>
              </w:rPr>
            </w:pPr>
            <w:r>
              <w:t>RESPONDER</w:t>
            </w:r>
            <w:r w:rsidRPr="00C47003">
              <w:t xml:space="preserve"> SYSTEM</w:t>
            </w:r>
            <w:r>
              <w:t>:</w:t>
            </w:r>
          </w:p>
        </w:tc>
        <w:tc>
          <w:tcPr>
            <w:tcW w:w="6527" w:type="dxa"/>
          </w:tcPr>
          <w:p w14:paraId="75D735B0" w14:textId="77777777" w:rsidR="006071C0" w:rsidRPr="00C47003"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6071C0" w:rsidRPr="00C47003" w14:paraId="65B04439"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FCBA117" w14:textId="77777777" w:rsidR="006071C0" w:rsidRDefault="006071C0" w:rsidP="00743ED5">
            <w:pPr>
              <w:spacing w:after="0" w:line="276" w:lineRule="auto"/>
            </w:pPr>
            <w:r>
              <w:t>FILE FREQUENCY</w:t>
            </w:r>
          </w:p>
        </w:tc>
        <w:tc>
          <w:tcPr>
            <w:tcW w:w="6527" w:type="dxa"/>
          </w:tcPr>
          <w:p w14:paraId="01EFC048" w14:textId="77777777" w:rsidR="006071C0"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6071C0" w:rsidRPr="00C47003" w14:paraId="0CF909E8"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6363625" w14:textId="77777777" w:rsidR="006071C0" w:rsidRDefault="006071C0" w:rsidP="00743ED5">
            <w:pPr>
              <w:spacing w:after="0" w:line="276" w:lineRule="auto"/>
            </w:pPr>
            <w:r>
              <w:t>DATA PERIOD</w:t>
            </w:r>
          </w:p>
        </w:tc>
        <w:tc>
          <w:tcPr>
            <w:tcW w:w="6527" w:type="dxa"/>
          </w:tcPr>
          <w:p w14:paraId="58C80873" w14:textId="77777777" w:rsidR="006071C0"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r w:rsidR="0034309D" w:rsidRPr="00C47003" w14:paraId="7E42C225"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6BD6ADE" w14:textId="7DA42C54" w:rsidR="0034309D" w:rsidRDefault="0034309D" w:rsidP="0034309D">
            <w:pPr>
              <w:spacing w:after="0" w:line="276" w:lineRule="auto"/>
            </w:pPr>
            <w:r>
              <w:t>ORIGINAL DATA SOURCE:</w:t>
            </w:r>
          </w:p>
        </w:tc>
        <w:tc>
          <w:tcPr>
            <w:tcW w:w="6527" w:type="dxa"/>
          </w:tcPr>
          <w:p w14:paraId="5BB9B432" w14:textId="1E45A0E2"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4C8F29FF" w14:textId="6103FE9F" w:rsidR="006071C0" w:rsidRDefault="006071C0" w:rsidP="00295AF3">
      <w:pPr>
        <w:pStyle w:val="Heading3"/>
      </w:pPr>
      <w:bookmarkStart w:id="138" w:name="_Toc50007113"/>
      <w:r w:rsidRPr="005811F0">
        <w:t>Context goal</w:t>
      </w:r>
      <w:bookmarkEnd w:id="138"/>
    </w:p>
    <w:p w14:paraId="2B4B00F1" w14:textId="1A6B6A2E" w:rsidR="006071C0" w:rsidRDefault="006071C0" w:rsidP="004C5D32">
      <w:pPr>
        <w:numPr>
          <w:ilvl w:val="0"/>
          <w:numId w:val="47"/>
        </w:numPr>
        <w:spacing w:after="0"/>
        <w:ind w:right="0"/>
        <w:jc w:val="both"/>
      </w:pPr>
      <w:r>
        <w:t xml:space="preserve">HADOOP will share the daily file to MOBII which contains </w:t>
      </w:r>
      <w:r w:rsidRPr="006071C0">
        <w:t># of outlet that achieve Sultan program following rules from Trade Marketing Division</w:t>
      </w:r>
      <w:r>
        <w:t>.</w:t>
      </w:r>
    </w:p>
    <w:p w14:paraId="1B05A4F0" w14:textId="04638893" w:rsidR="006071C0" w:rsidRDefault="006071C0" w:rsidP="004C5D32">
      <w:pPr>
        <w:numPr>
          <w:ilvl w:val="0"/>
          <w:numId w:val="47"/>
        </w:numPr>
        <w:spacing w:after="0"/>
        <w:ind w:right="0"/>
        <w:jc w:val="both"/>
      </w:pPr>
      <w:r>
        <w:t>This file contains data from month start date to D-2. This means when MOBII receive file in his SFTP path on 01-May-2020 (20200</w:t>
      </w:r>
      <w:r w:rsidR="001C03DF">
        <w:t>501), file name contains date 01</w:t>
      </w:r>
      <w:r>
        <w:t>-</w:t>
      </w:r>
      <w:r w:rsidR="001C03DF">
        <w:t>May-2020 (20200501</w:t>
      </w:r>
      <w:r>
        <w:t xml:space="preserve">) and inside file </w:t>
      </w:r>
      <w:proofErr w:type="spellStart"/>
      <w:r>
        <w:t>rgu-ga</w:t>
      </w:r>
      <w:proofErr w:type="spellEnd"/>
      <w:r>
        <w:t xml:space="preserve"> date from 20200401 from 20200429.</w:t>
      </w:r>
    </w:p>
    <w:p w14:paraId="42954628" w14:textId="67288ABF" w:rsidR="006071C0" w:rsidRDefault="006071C0" w:rsidP="004C5D32">
      <w:pPr>
        <w:numPr>
          <w:ilvl w:val="0"/>
          <w:numId w:val="47"/>
        </w:numPr>
        <w:spacing w:after="0"/>
        <w:ind w:right="0"/>
        <w:jc w:val="both"/>
      </w:pPr>
      <w:r>
        <w:t xml:space="preserve">MOBII always consider latest processed file records, when MOBII receive same </w:t>
      </w:r>
      <w:r w:rsidRPr="00446917">
        <w:t>DATE</w:t>
      </w:r>
      <w:r>
        <w:t xml:space="preserve"> and </w:t>
      </w:r>
      <w:r w:rsidRPr="006071C0">
        <w:t>ID_OUTLET</w:t>
      </w:r>
      <w:r>
        <w:t xml:space="preserve"> in latest file it will replace the previously stored transaction value.</w:t>
      </w:r>
    </w:p>
    <w:p w14:paraId="73B1447F" w14:textId="5240F74D" w:rsidR="006071C0" w:rsidRDefault="006071C0" w:rsidP="004C5D32">
      <w:pPr>
        <w:numPr>
          <w:ilvl w:val="0"/>
          <w:numId w:val="47"/>
        </w:numPr>
        <w:spacing w:after="0"/>
        <w:ind w:right="0"/>
        <w:jc w:val="both"/>
      </w:pPr>
      <w:r>
        <w:t>If MOBII found any duplicate row (DATE|</w:t>
      </w:r>
      <w:r w:rsidRPr="006071C0">
        <w:t xml:space="preserve"> ID_OUTLET</w:t>
      </w:r>
      <w:r>
        <w:t xml:space="preserve">) within the </w:t>
      </w:r>
      <w:r w:rsidR="00C75070">
        <w:t>file,</w:t>
      </w:r>
      <w:r>
        <w:t xml:space="preserve"> then it will consider only first record and upcoming records will be rejected with reason duplicate transaction found.</w:t>
      </w:r>
    </w:p>
    <w:p w14:paraId="729D9F6A" w14:textId="77777777" w:rsidR="006071C0" w:rsidRDefault="006071C0" w:rsidP="004C5D32">
      <w:pPr>
        <w:numPr>
          <w:ilvl w:val="0"/>
          <w:numId w:val="47"/>
        </w:numPr>
        <w:spacing w:after="0"/>
        <w:ind w:right="0"/>
        <w:jc w:val="both"/>
      </w:pPr>
      <w:r>
        <w:t>This file data is used for MPC Incentive and if required can also be used other functions from upcoming change request.</w:t>
      </w:r>
    </w:p>
    <w:p w14:paraId="7E9D4400" w14:textId="77777777" w:rsidR="000413FE" w:rsidRDefault="000413FE" w:rsidP="000413FE">
      <w:pPr>
        <w:numPr>
          <w:ilvl w:val="0"/>
          <w:numId w:val="47"/>
        </w:numPr>
        <w:spacing w:after="0"/>
        <w:ind w:right="0"/>
        <w:jc w:val="both"/>
      </w:pPr>
      <w:bookmarkStart w:id="139" w:name="_Toc50007114"/>
      <w:r>
        <w:t>HADOOP must push file to the MOBII path daily before 2AM with latest updated records. MOBII scheduler will pick pushed files for process.</w:t>
      </w:r>
    </w:p>
    <w:p w14:paraId="7246A5D0" w14:textId="77777777" w:rsidR="000413FE" w:rsidRPr="005811F0" w:rsidRDefault="000413FE" w:rsidP="000413FE">
      <w:pPr>
        <w:numPr>
          <w:ilvl w:val="0"/>
          <w:numId w:val="47"/>
        </w:numPr>
        <w:spacing w:after="0"/>
        <w:ind w:right="0"/>
        <w:jc w:val="both"/>
      </w:pPr>
      <w:r>
        <w:t>Files from Landing path will be deleted, after copied by MOBII from Landing to Actual (A) path.</w:t>
      </w:r>
    </w:p>
    <w:p w14:paraId="13533CCC" w14:textId="77777777" w:rsidR="006071C0" w:rsidRDefault="006071C0" w:rsidP="00295AF3">
      <w:pPr>
        <w:pStyle w:val="Heading3"/>
      </w:pPr>
      <w:r w:rsidRPr="005811F0">
        <w:t>Pre-conditions</w:t>
      </w:r>
      <w:bookmarkEnd w:id="139"/>
    </w:p>
    <w:p w14:paraId="7B501062" w14:textId="77777777" w:rsidR="006071C0" w:rsidRDefault="006071C0" w:rsidP="004C5D32">
      <w:pPr>
        <w:pStyle w:val="ListParagraph"/>
        <w:numPr>
          <w:ilvl w:val="0"/>
          <w:numId w:val="48"/>
        </w:numPr>
      </w:pPr>
      <w:r>
        <w:t>Server path is accessible by HADOOP.</w:t>
      </w:r>
    </w:p>
    <w:p w14:paraId="49917B3C" w14:textId="3BA60A8F" w:rsidR="006071C0" w:rsidRPr="004B07D0" w:rsidRDefault="006071C0" w:rsidP="004C5D32">
      <w:pPr>
        <w:pStyle w:val="ListParagraph"/>
        <w:numPr>
          <w:ilvl w:val="0"/>
          <w:numId w:val="48"/>
        </w:numPr>
      </w:pPr>
      <w:r>
        <w:t xml:space="preserve">All </w:t>
      </w:r>
      <w:r w:rsidRPr="006071C0">
        <w:t>ID_OUTLET</w:t>
      </w:r>
      <w:r>
        <w:t xml:space="preserve"> must be pre-created in MOBII.</w:t>
      </w:r>
    </w:p>
    <w:p w14:paraId="6D317B8B" w14:textId="77777777" w:rsidR="006071C0" w:rsidRPr="005811F0" w:rsidRDefault="006071C0" w:rsidP="00295AF3">
      <w:pPr>
        <w:pStyle w:val="Heading3"/>
        <w:rPr>
          <w:highlight w:val="yellow"/>
        </w:rPr>
      </w:pPr>
      <w:bookmarkStart w:id="140" w:name="_Toc50007115"/>
      <w:r w:rsidRPr="005811F0">
        <w:t>Post-conditions</w:t>
      </w:r>
      <w:bookmarkEnd w:id="140"/>
    </w:p>
    <w:p w14:paraId="1E5D8008" w14:textId="791A09F6" w:rsidR="006071C0" w:rsidRDefault="006071C0" w:rsidP="004C5D32">
      <w:pPr>
        <w:pStyle w:val="ListParagraph"/>
        <w:numPr>
          <w:ilvl w:val="0"/>
          <w:numId w:val="49"/>
        </w:numPr>
        <w:rPr>
          <w:rFonts w:eastAsiaTheme="majorEastAsia"/>
        </w:rPr>
      </w:pPr>
      <w:r>
        <w:rPr>
          <w:rFonts w:eastAsiaTheme="majorEastAsia"/>
        </w:rPr>
        <w:t xml:space="preserve">Sales program achievement will be stored in MOBII against given </w:t>
      </w:r>
      <w:r w:rsidR="003E5CF0">
        <w:rPr>
          <w:rFonts w:eastAsiaTheme="majorEastAsia"/>
        </w:rPr>
        <w:t>outlet</w:t>
      </w:r>
      <w:r>
        <w:rPr>
          <w:rFonts w:eastAsiaTheme="majorEastAsia"/>
        </w:rPr>
        <w:t xml:space="preserve"> reference.</w:t>
      </w:r>
    </w:p>
    <w:p w14:paraId="25929361" w14:textId="0A653107" w:rsidR="006071C0" w:rsidRDefault="006071C0" w:rsidP="00295AF3">
      <w:pPr>
        <w:pStyle w:val="Heading3"/>
      </w:pPr>
      <w:bookmarkStart w:id="141" w:name="_Toc50007116"/>
      <w:r>
        <w:t>File naming</w:t>
      </w:r>
      <w:bookmarkEnd w:id="141"/>
    </w:p>
    <w:p w14:paraId="032CC7E9" w14:textId="6A00E2CF" w:rsidR="006071C0" w:rsidRPr="00236832" w:rsidRDefault="00F62A19" w:rsidP="00F50293">
      <w:pPr>
        <w:spacing w:after="0"/>
        <w:rPr>
          <w:rFonts w:eastAsiaTheme="majorEastAsia"/>
        </w:rPr>
      </w:pPr>
      <w:proofErr w:type="spellStart"/>
      <w:r w:rsidRPr="00F62A19">
        <w:rPr>
          <w:rFonts w:eastAsiaTheme="majorEastAsia"/>
        </w:rPr>
        <w:t>outlet_program</w:t>
      </w:r>
      <w:proofErr w:type="spellEnd"/>
      <w:r w:rsidRPr="00F62A19">
        <w:rPr>
          <w:rFonts w:eastAsiaTheme="majorEastAsia"/>
        </w:rPr>
        <w:t>_</w:t>
      </w:r>
      <w:r w:rsidR="006071C0" w:rsidRPr="00236832">
        <w:rPr>
          <w:rFonts w:eastAsiaTheme="majorEastAsia"/>
        </w:rPr>
        <w:t xml:space="preserve">&lt;YYYYMMDDHH24MISS&gt;.csv.gz </w:t>
      </w:r>
    </w:p>
    <w:p w14:paraId="67FDD6B0" w14:textId="77777777" w:rsidR="006071C0" w:rsidRDefault="006071C0" w:rsidP="00F50293">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1021FBC1" w14:textId="5B8CEFCD" w:rsidR="006071C0" w:rsidRDefault="006071C0" w:rsidP="00F50293">
      <w:pPr>
        <w:pStyle w:val="ListParagraph"/>
        <w:numPr>
          <w:ilvl w:val="0"/>
          <w:numId w:val="8"/>
        </w:numPr>
        <w:spacing w:after="0"/>
        <w:rPr>
          <w:rFonts w:eastAsiaTheme="majorEastAsia"/>
        </w:rPr>
      </w:pPr>
      <w:r>
        <w:rPr>
          <w:rFonts w:eastAsiaTheme="majorEastAsia"/>
        </w:rPr>
        <w:t xml:space="preserve">Sample Actual File Name is </w:t>
      </w:r>
      <w:r w:rsidR="00F62A19" w:rsidRPr="00F72BAB">
        <w:rPr>
          <w:rFonts w:eastAsiaTheme="majorEastAsia"/>
          <w:i/>
          <w:iCs/>
        </w:rPr>
        <w:t>outlet_program_</w:t>
      </w:r>
      <w:r w:rsidRPr="00F72BAB">
        <w:rPr>
          <w:rFonts w:eastAsiaTheme="majorEastAsia"/>
          <w:i/>
          <w:iCs/>
        </w:rPr>
        <w:t>20200203013512.csv.gz</w:t>
      </w:r>
    </w:p>
    <w:p w14:paraId="02C3CF1E" w14:textId="73FF6D5D" w:rsidR="006071C0" w:rsidRPr="00236832" w:rsidRDefault="006071C0" w:rsidP="00F50293">
      <w:pPr>
        <w:pStyle w:val="ListParagraph"/>
        <w:numPr>
          <w:ilvl w:val="0"/>
          <w:numId w:val="8"/>
        </w:numPr>
        <w:spacing w:after="0"/>
        <w:rPr>
          <w:rFonts w:eastAsiaTheme="majorEastAsia"/>
        </w:rPr>
      </w:pPr>
      <w:r>
        <w:rPr>
          <w:rFonts w:eastAsiaTheme="majorEastAsia"/>
        </w:rPr>
        <w:t xml:space="preserve">Sample Control File Name is </w:t>
      </w:r>
      <w:r w:rsidR="00F62A19" w:rsidRPr="00F72BAB">
        <w:rPr>
          <w:rFonts w:eastAsiaTheme="majorEastAsia"/>
          <w:i/>
          <w:iCs/>
        </w:rPr>
        <w:t>outlet_program_</w:t>
      </w:r>
      <w:r w:rsidRPr="00F72BAB">
        <w:rPr>
          <w:rFonts w:eastAsiaTheme="majorEastAsia"/>
          <w:i/>
          <w:iCs/>
        </w:rPr>
        <w:t>20200203013512.ctl.gz</w:t>
      </w:r>
    </w:p>
    <w:p w14:paraId="2CED67A0" w14:textId="1634A62F" w:rsidR="006071C0" w:rsidRPr="005811F0" w:rsidRDefault="006071C0" w:rsidP="00295AF3">
      <w:pPr>
        <w:pStyle w:val="Heading3"/>
      </w:pPr>
      <w:bookmarkStart w:id="142" w:name="_Toc50007117"/>
      <w:r>
        <w:t>File P</w:t>
      </w:r>
      <w:r w:rsidRPr="005811F0">
        <w:t>ath</w:t>
      </w:r>
      <w:bookmarkEnd w:id="142"/>
    </w:p>
    <w:p w14:paraId="4EF184F9" w14:textId="18B2A9A2" w:rsidR="006071C0" w:rsidRPr="00F50293" w:rsidRDefault="00F50293" w:rsidP="00F50293">
      <w:pPr>
        <w:spacing w:after="0"/>
        <w:rPr>
          <w:rFonts w:cstheme="minorHAnsi"/>
        </w:rPr>
      </w:pPr>
      <w:r>
        <w:rPr>
          <w:rFonts w:cstheme="minorHAnsi"/>
        </w:rPr>
        <w:t>Landing</w:t>
      </w:r>
      <w:r w:rsidR="006071C0" w:rsidRPr="00F50293">
        <w:rPr>
          <w:rFonts w:cstheme="minorHAnsi"/>
        </w:rPr>
        <w:t>:</w:t>
      </w:r>
      <w:r>
        <w:rPr>
          <w:rFonts w:cstheme="minorHAnsi"/>
        </w:rPr>
        <w:tab/>
      </w:r>
      <w:r w:rsidR="00EC2B43" w:rsidRPr="00F50293">
        <w:rPr>
          <w:rFonts w:cstheme="minorHAnsi"/>
          <w:color w:val="000000"/>
          <w:shd w:val="clear" w:color="auto" w:fill="FFFFFF"/>
        </w:rPr>
        <w:t>/home/</w:t>
      </w:r>
      <w:proofErr w:type="spellStart"/>
      <w:r w:rsidR="00EC2B43" w:rsidRPr="00F50293">
        <w:rPr>
          <w:rFonts w:cstheme="minorHAnsi"/>
          <w:color w:val="000000"/>
          <w:shd w:val="clear" w:color="auto" w:fill="FFFFFF"/>
        </w:rPr>
        <w:t>hdp</w:t>
      </w:r>
      <w:r w:rsidR="006071C0" w:rsidRPr="00F50293">
        <w:rPr>
          <w:rFonts w:cstheme="minorHAnsi"/>
          <w:color w:val="000000"/>
          <w:shd w:val="clear" w:color="auto" w:fill="FFFFFF"/>
        </w:rPr>
        <w:t>user</w:t>
      </w:r>
      <w:proofErr w:type="spellEnd"/>
      <w:r w:rsidR="006071C0" w:rsidRPr="00F50293">
        <w:rPr>
          <w:rFonts w:cstheme="minorHAnsi"/>
          <w:color w:val="000000"/>
          <w:shd w:val="clear" w:color="auto" w:fill="FFFFFF"/>
        </w:rPr>
        <w:t>/interfaces/HADOOP/</w:t>
      </w:r>
      <w:proofErr w:type="spellStart"/>
      <w:r w:rsidR="006071C0" w:rsidRPr="00F50293">
        <w:rPr>
          <w:rFonts w:cstheme="minorHAnsi"/>
          <w:color w:val="000000"/>
          <w:shd w:val="clear" w:color="auto" w:fill="FFFFFF"/>
        </w:rPr>
        <w:t>master_files</w:t>
      </w:r>
      <w:proofErr w:type="spellEnd"/>
      <w:r w:rsidR="006071C0" w:rsidRPr="00F50293">
        <w:rPr>
          <w:rFonts w:cstheme="minorHAnsi"/>
          <w:color w:val="000000"/>
          <w:shd w:val="clear" w:color="auto" w:fill="FFFFFF"/>
        </w:rPr>
        <w:t>/</w:t>
      </w:r>
      <w:proofErr w:type="spellStart"/>
      <w:r w:rsidR="00F62A19" w:rsidRPr="00F50293">
        <w:rPr>
          <w:rFonts w:cstheme="minorHAnsi"/>
          <w:color w:val="000000"/>
          <w:shd w:val="clear" w:color="auto" w:fill="FFFFFF"/>
        </w:rPr>
        <w:t>outlet_program</w:t>
      </w:r>
      <w:proofErr w:type="spellEnd"/>
      <w:r w:rsidR="006071C0" w:rsidRPr="00F50293">
        <w:rPr>
          <w:rFonts w:cstheme="minorHAnsi"/>
          <w:color w:val="000000"/>
          <w:shd w:val="clear" w:color="auto" w:fill="FFFFFF"/>
        </w:rPr>
        <w:t>/</w:t>
      </w:r>
    </w:p>
    <w:p w14:paraId="3337EB94" w14:textId="08B65A70" w:rsidR="006071C0" w:rsidRPr="00F50293" w:rsidRDefault="00F50293" w:rsidP="00F50293">
      <w:pPr>
        <w:spacing w:after="0"/>
        <w:rPr>
          <w:rFonts w:cstheme="minorHAnsi"/>
        </w:rPr>
      </w:pPr>
      <w:r>
        <w:rPr>
          <w:rFonts w:cstheme="minorHAnsi"/>
        </w:rPr>
        <w:t>Actual (A)</w:t>
      </w:r>
      <w:r w:rsidR="006071C0" w:rsidRPr="00F50293">
        <w:rPr>
          <w:rFonts w:cstheme="minorHAnsi"/>
        </w:rPr>
        <w:t>:</w:t>
      </w:r>
      <w:r>
        <w:rPr>
          <w:rFonts w:cstheme="minorHAnsi"/>
        </w:rPr>
        <w:tab/>
      </w:r>
      <w:r w:rsidR="006071C0" w:rsidRPr="00F50293">
        <w:rPr>
          <w:rFonts w:cstheme="minorHAnsi"/>
          <w:color w:val="000000"/>
          <w:shd w:val="clear" w:color="auto" w:fill="FFFFFF"/>
        </w:rPr>
        <w:t>/snoc/interfaces/S-NOC/interfaces/master_file/HADOOP/</w:t>
      </w:r>
      <w:r w:rsidR="00F62A19" w:rsidRPr="00F50293">
        <w:rPr>
          <w:rFonts w:cstheme="minorHAnsi"/>
          <w:color w:val="000000"/>
          <w:shd w:val="clear" w:color="auto" w:fill="FFFFFF"/>
        </w:rPr>
        <w:t>outlet_program/</w:t>
      </w:r>
    </w:p>
    <w:p w14:paraId="7F8B119C" w14:textId="56B836C7" w:rsidR="00F50293" w:rsidRPr="00F50293" w:rsidRDefault="00F50293" w:rsidP="00F50293">
      <w:pPr>
        <w:spacing w:after="0"/>
        <w:rPr>
          <w:rFonts w:cstheme="minorHAnsi"/>
        </w:rPr>
      </w:pPr>
      <w:r w:rsidRPr="00F50293">
        <w:rPr>
          <w:rFonts w:cstheme="minorHAnsi"/>
        </w:rPr>
        <w:t>Rejected</w:t>
      </w:r>
      <w:r>
        <w:rPr>
          <w:rFonts w:cstheme="minorHAnsi"/>
        </w:rPr>
        <w:t xml:space="preserve"> (R)</w:t>
      </w:r>
      <w:r w:rsidRPr="00F50293">
        <w:rPr>
          <w:rFonts w:cstheme="minorHAnsi"/>
        </w:rPr>
        <w:t>:</w:t>
      </w:r>
      <w:r>
        <w:rPr>
          <w:rFonts w:cstheme="minorHAnsi"/>
        </w:rPr>
        <w:tab/>
      </w:r>
      <w:r w:rsidRPr="00F50293">
        <w:rPr>
          <w:rFonts w:cstheme="minorHAnsi"/>
          <w:color w:val="000000"/>
          <w:shd w:val="clear" w:color="auto" w:fill="FFFFFF"/>
        </w:rPr>
        <w:t>/snoc/interfaces/S-NOC/interfaces/rejected_file/HADOOP/outlet_program/</w:t>
      </w:r>
    </w:p>
    <w:p w14:paraId="03555454" w14:textId="741A640E" w:rsidR="006071C0" w:rsidRPr="00F50293" w:rsidRDefault="006071C0" w:rsidP="00F50293">
      <w:pPr>
        <w:spacing w:after="0"/>
        <w:rPr>
          <w:rFonts w:cstheme="minorHAnsi"/>
        </w:rPr>
      </w:pPr>
      <w:r w:rsidRPr="00F50293">
        <w:rPr>
          <w:rFonts w:cstheme="minorHAnsi"/>
        </w:rPr>
        <w:t>Backup</w:t>
      </w:r>
      <w:r w:rsidR="00F50293">
        <w:rPr>
          <w:rFonts w:cstheme="minorHAnsi"/>
        </w:rPr>
        <w:t xml:space="preserve"> (A)</w:t>
      </w:r>
      <w:r w:rsidRPr="00F50293">
        <w:rPr>
          <w:rFonts w:cstheme="minorHAnsi"/>
        </w:rPr>
        <w:t>:</w:t>
      </w:r>
      <w:r w:rsidR="00F50293">
        <w:rPr>
          <w:rFonts w:cstheme="minorHAnsi"/>
        </w:rPr>
        <w:tab/>
      </w:r>
      <w:r w:rsidRPr="00F50293">
        <w:rPr>
          <w:rFonts w:cstheme="minorHAnsi"/>
          <w:color w:val="000000"/>
          <w:shd w:val="clear" w:color="auto" w:fill="FFFFFF"/>
        </w:rPr>
        <w:t>/snoc/interfaces/S-NOC/interfaces/backup/master_file/HADOOP/</w:t>
      </w:r>
      <w:r w:rsidR="00F62A19" w:rsidRPr="00F50293">
        <w:rPr>
          <w:rFonts w:cstheme="minorHAnsi"/>
          <w:color w:val="000000"/>
          <w:shd w:val="clear" w:color="auto" w:fill="FFFFFF"/>
        </w:rPr>
        <w:t>outlet_program/</w:t>
      </w:r>
    </w:p>
    <w:p w14:paraId="7A2A9E40" w14:textId="337D5F47" w:rsidR="006071C0" w:rsidRPr="00F50293" w:rsidRDefault="006071C0" w:rsidP="00F50293">
      <w:pPr>
        <w:spacing w:after="0"/>
        <w:rPr>
          <w:rFonts w:cstheme="minorHAnsi"/>
        </w:rPr>
      </w:pPr>
      <w:r w:rsidRPr="00F50293">
        <w:rPr>
          <w:rFonts w:cstheme="minorHAnsi"/>
        </w:rPr>
        <w:t>Backup</w:t>
      </w:r>
      <w:r w:rsidR="00F50293">
        <w:rPr>
          <w:rFonts w:cstheme="minorHAnsi"/>
        </w:rPr>
        <w:t xml:space="preserve"> (R)</w:t>
      </w:r>
      <w:r w:rsidRPr="00F50293">
        <w:rPr>
          <w:rFonts w:cstheme="minorHAnsi"/>
        </w:rPr>
        <w:t>:</w:t>
      </w:r>
      <w:r w:rsidR="00F50293">
        <w:rPr>
          <w:rFonts w:cstheme="minorHAnsi"/>
        </w:rPr>
        <w:tab/>
      </w:r>
      <w:r w:rsidRPr="00F50293">
        <w:rPr>
          <w:rFonts w:cstheme="minorHAnsi"/>
          <w:color w:val="000000"/>
          <w:shd w:val="clear" w:color="auto" w:fill="FFFFFF"/>
        </w:rPr>
        <w:t>/snoc/interfaces/S-NOC/interfaces/backup/rejected_file/HADOOP/</w:t>
      </w:r>
      <w:r w:rsidR="00F62A19" w:rsidRPr="00F50293">
        <w:rPr>
          <w:rFonts w:cstheme="minorHAnsi"/>
          <w:color w:val="000000"/>
          <w:shd w:val="clear" w:color="auto" w:fill="FFFFFF"/>
        </w:rPr>
        <w:t>outlet_program/</w:t>
      </w:r>
    </w:p>
    <w:p w14:paraId="58FBA33B" w14:textId="77777777" w:rsidR="00F50293" w:rsidRDefault="00F50293">
      <w:pPr>
        <w:spacing w:after="240" w:line="252" w:lineRule="auto"/>
        <w:ind w:left="0" w:right="0"/>
        <w:rPr>
          <w:rFonts w:asciiTheme="majorHAnsi" w:eastAsiaTheme="majorEastAsia" w:hAnsiTheme="majorHAnsi" w:cstheme="majorBidi"/>
          <w:caps/>
          <w:color w:val="1E5E9F" w:themeColor="accent3" w:themeShade="BF"/>
        </w:rPr>
      </w:pPr>
      <w:r>
        <w:br w:type="page"/>
      </w:r>
    </w:p>
    <w:p w14:paraId="5005FA28" w14:textId="152F772D" w:rsidR="006071C0" w:rsidRPr="00E641EB" w:rsidRDefault="006071C0" w:rsidP="00295AF3">
      <w:pPr>
        <w:pStyle w:val="Heading3"/>
      </w:pPr>
      <w:bookmarkStart w:id="143" w:name="_Toc50007118"/>
      <w:r w:rsidRPr="00E641EB">
        <w:lastRenderedPageBreak/>
        <w:t>Data feed fields</w:t>
      </w:r>
      <w:bookmarkEnd w:id="143"/>
    </w:p>
    <w:tbl>
      <w:tblPr>
        <w:tblStyle w:val="GridTable1Light-Accent310"/>
        <w:tblW w:w="9270" w:type="dxa"/>
        <w:tblInd w:w="108" w:type="dxa"/>
        <w:tblLook w:val="0420" w:firstRow="1" w:lastRow="0" w:firstColumn="0" w:lastColumn="0" w:noHBand="0" w:noVBand="1"/>
      </w:tblPr>
      <w:tblGrid>
        <w:gridCol w:w="1515"/>
        <w:gridCol w:w="1440"/>
        <w:gridCol w:w="1892"/>
        <w:gridCol w:w="4423"/>
      </w:tblGrid>
      <w:tr w:rsidR="00421419" w:rsidRPr="00D56C53" w14:paraId="1A982BDB"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1515" w:type="dxa"/>
            <w:noWrap/>
            <w:hideMark/>
          </w:tcPr>
          <w:p w14:paraId="001BDDA3" w14:textId="77777777" w:rsidR="00421419" w:rsidRPr="00295AF3" w:rsidRDefault="00421419" w:rsidP="00743ED5">
            <w:pPr>
              <w:spacing w:after="0"/>
              <w:ind w:left="0" w:right="0"/>
              <w:rPr>
                <w:rFonts w:ascii="Calibri" w:eastAsia="Times New Roman" w:hAnsi="Calibri" w:cs="Calibri"/>
                <w:color w:val="000000"/>
                <w:kern w:val="0"/>
                <w:sz w:val="20"/>
                <w:szCs w:val="20"/>
                <w:lang w:val="en-IN" w:eastAsia="en-IN"/>
                <w14:ligatures w14:val="none"/>
              </w:rPr>
            </w:pPr>
            <w:r w:rsidRPr="00295AF3">
              <w:rPr>
                <w:rFonts w:ascii="Calibri" w:eastAsia="Times New Roman" w:hAnsi="Calibri" w:cs="Calibri"/>
                <w:color w:val="000000"/>
                <w:kern w:val="0"/>
                <w:sz w:val="20"/>
                <w:szCs w:val="20"/>
                <w:lang w:val="en-IN" w:eastAsia="en-IN"/>
                <w14:ligatures w14:val="none"/>
              </w:rPr>
              <w:t>Field</w:t>
            </w:r>
          </w:p>
        </w:tc>
        <w:tc>
          <w:tcPr>
            <w:tcW w:w="1440" w:type="dxa"/>
            <w:noWrap/>
            <w:hideMark/>
          </w:tcPr>
          <w:p w14:paraId="48126FD6" w14:textId="77777777" w:rsidR="00421419" w:rsidRPr="00295AF3" w:rsidRDefault="00421419" w:rsidP="00743ED5">
            <w:pPr>
              <w:spacing w:after="0"/>
              <w:ind w:left="0" w:right="0"/>
              <w:rPr>
                <w:rFonts w:ascii="Calibri" w:eastAsia="Times New Roman" w:hAnsi="Calibri" w:cs="Calibri"/>
                <w:color w:val="000000"/>
                <w:kern w:val="0"/>
                <w:sz w:val="20"/>
                <w:szCs w:val="20"/>
                <w:lang w:val="en-IN" w:eastAsia="en-IN"/>
                <w14:ligatures w14:val="none"/>
              </w:rPr>
            </w:pPr>
            <w:r w:rsidRPr="00295AF3">
              <w:rPr>
                <w:rFonts w:ascii="Calibri" w:eastAsia="Times New Roman" w:hAnsi="Calibri" w:cs="Calibri"/>
                <w:color w:val="000000"/>
                <w:kern w:val="0"/>
                <w:sz w:val="20"/>
                <w:szCs w:val="20"/>
                <w:lang w:val="en-IN" w:eastAsia="en-IN"/>
                <w14:ligatures w14:val="none"/>
              </w:rPr>
              <w:t>Mandatory</w:t>
            </w:r>
          </w:p>
        </w:tc>
        <w:tc>
          <w:tcPr>
            <w:tcW w:w="1892" w:type="dxa"/>
            <w:noWrap/>
            <w:hideMark/>
          </w:tcPr>
          <w:p w14:paraId="06593260" w14:textId="0260C554" w:rsidR="00421419" w:rsidRPr="00295AF3" w:rsidRDefault="00F77603" w:rsidP="00743ED5">
            <w:pPr>
              <w:spacing w:after="0"/>
              <w:ind w:left="0" w:right="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Data Type</w:t>
            </w:r>
          </w:p>
        </w:tc>
        <w:tc>
          <w:tcPr>
            <w:tcW w:w="4423" w:type="dxa"/>
            <w:noWrap/>
            <w:hideMark/>
          </w:tcPr>
          <w:p w14:paraId="26EE2F45" w14:textId="77777777" w:rsidR="00421419" w:rsidRPr="00295AF3" w:rsidRDefault="00421419" w:rsidP="00743ED5">
            <w:pPr>
              <w:spacing w:after="0"/>
              <w:ind w:left="0" w:right="0"/>
              <w:rPr>
                <w:rFonts w:ascii="Calibri" w:eastAsia="Times New Roman" w:hAnsi="Calibri" w:cs="Calibri"/>
                <w:color w:val="000000"/>
                <w:kern w:val="0"/>
                <w:sz w:val="20"/>
                <w:szCs w:val="20"/>
                <w:lang w:val="en-IN" w:eastAsia="en-IN"/>
                <w14:ligatures w14:val="none"/>
              </w:rPr>
            </w:pPr>
            <w:r w:rsidRPr="00295AF3">
              <w:rPr>
                <w:rFonts w:ascii="Calibri" w:eastAsia="Times New Roman" w:hAnsi="Calibri" w:cs="Calibri"/>
                <w:color w:val="000000"/>
                <w:kern w:val="0"/>
                <w:sz w:val="20"/>
                <w:szCs w:val="20"/>
                <w:lang w:val="en-IN" w:eastAsia="en-IN"/>
                <w14:ligatures w14:val="none"/>
              </w:rPr>
              <w:t>Description</w:t>
            </w:r>
          </w:p>
        </w:tc>
      </w:tr>
      <w:tr w:rsidR="00421419" w:rsidRPr="00D56C53" w14:paraId="4E613865" w14:textId="77777777" w:rsidTr="00421419">
        <w:trPr>
          <w:trHeight w:val="300"/>
        </w:trPr>
        <w:tc>
          <w:tcPr>
            <w:tcW w:w="1515" w:type="dxa"/>
            <w:noWrap/>
            <w:hideMark/>
          </w:tcPr>
          <w:p w14:paraId="0D515F21" w14:textId="328602A6"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MONTH_ID</w:t>
            </w:r>
          </w:p>
        </w:tc>
        <w:tc>
          <w:tcPr>
            <w:tcW w:w="1440" w:type="dxa"/>
            <w:noWrap/>
            <w:hideMark/>
          </w:tcPr>
          <w:p w14:paraId="05BB3E0C"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7B4809A7" w14:textId="032B333F" w:rsidR="00421419" w:rsidRPr="00295AF3" w:rsidRDefault="00421419" w:rsidP="00F62A19">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w:t>
            </w:r>
          </w:p>
        </w:tc>
        <w:tc>
          <w:tcPr>
            <w:tcW w:w="4423" w:type="dxa"/>
            <w:noWrap/>
            <w:hideMark/>
          </w:tcPr>
          <w:p w14:paraId="15A74DD2" w14:textId="5BB3EA63" w:rsidR="00421419" w:rsidRPr="00295AF3" w:rsidRDefault="00421419" w:rsidP="00F43552">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Month reference</w:t>
            </w:r>
          </w:p>
        </w:tc>
      </w:tr>
      <w:tr w:rsidR="00421419" w:rsidRPr="00D56C53" w14:paraId="40B0844A" w14:textId="77777777" w:rsidTr="00421419">
        <w:trPr>
          <w:trHeight w:val="300"/>
        </w:trPr>
        <w:tc>
          <w:tcPr>
            <w:tcW w:w="1515" w:type="dxa"/>
            <w:noWrap/>
            <w:hideMark/>
          </w:tcPr>
          <w:p w14:paraId="368B7E1E" w14:textId="2C57F53E"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CLUSTER</w:t>
            </w:r>
          </w:p>
        </w:tc>
        <w:tc>
          <w:tcPr>
            <w:tcW w:w="1440" w:type="dxa"/>
            <w:noWrap/>
            <w:hideMark/>
          </w:tcPr>
          <w:p w14:paraId="2072288F"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568AB064"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hideMark/>
          </w:tcPr>
          <w:p w14:paraId="219DE03F" w14:textId="01BB6248"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cluster </w:t>
            </w:r>
            <w:r w:rsidR="00CE292A">
              <w:rPr>
                <w:rFonts w:eastAsia="Times New Roman" w:cstheme="minorHAnsi"/>
                <w:color w:val="000000"/>
                <w:kern w:val="0"/>
                <w:sz w:val="20"/>
                <w:szCs w:val="20"/>
                <w:lang w:val="en-IN" w:eastAsia="en-IN"/>
                <w14:ligatures w14:val="none"/>
              </w:rPr>
              <w:t>description</w:t>
            </w:r>
          </w:p>
        </w:tc>
      </w:tr>
      <w:tr w:rsidR="00421419" w:rsidRPr="00D56C53" w14:paraId="4DDD84EA" w14:textId="77777777" w:rsidTr="00421419">
        <w:trPr>
          <w:trHeight w:val="300"/>
        </w:trPr>
        <w:tc>
          <w:tcPr>
            <w:tcW w:w="1515" w:type="dxa"/>
            <w:noWrap/>
          </w:tcPr>
          <w:p w14:paraId="1641B901" w14:textId="38058F1A" w:rsidR="00421419" w:rsidRPr="00295AF3" w:rsidRDefault="00421419" w:rsidP="00743ED5">
            <w:pPr>
              <w:spacing w:after="0"/>
              <w:ind w:left="0" w:right="0"/>
              <w:rPr>
                <w:sz w:val="20"/>
                <w:szCs w:val="20"/>
              </w:rPr>
            </w:pPr>
            <w:r w:rsidRPr="00295AF3">
              <w:rPr>
                <w:sz w:val="20"/>
                <w:szCs w:val="20"/>
              </w:rPr>
              <w:t>ID_OUTLET</w:t>
            </w:r>
          </w:p>
        </w:tc>
        <w:tc>
          <w:tcPr>
            <w:tcW w:w="1440" w:type="dxa"/>
            <w:noWrap/>
          </w:tcPr>
          <w:p w14:paraId="72632936"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6130F241"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423" w:type="dxa"/>
            <w:noWrap/>
          </w:tcPr>
          <w:p w14:paraId="2DCA8859" w14:textId="4801D352" w:rsidR="00421419" w:rsidRPr="00295AF3" w:rsidRDefault="00421419" w:rsidP="00F43552">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outlet reference code</w:t>
            </w:r>
          </w:p>
        </w:tc>
      </w:tr>
      <w:tr w:rsidR="00421419" w:rsidRPr="00D56C53" w14:paraId="6121BCEC" w14:textId="77777777" w:rsidTr="00421419">
        <w:trPr>
          <w:trHeight w:val="300"/>
        </w:trPr>
        <w:tc>
          <w:tcPr>
            <w:tcW w:w="1515" w:type="dxa"/>
            <w:noWrap/>
          </w:tcPr>
          <w:p w14:paraId="424D3585" w14:textId="2BA0E232" w:rsidR="00421419" w:rsidRPr="00295AF3" w:rsidRDefault="00421419" w:rsidP="00743ED5">
            <w:pPr>
              <w:spacing w:after="0"/>
              <w:ind w:left="0" w:right="0"/>
              <w:rPr>
                <w:sz w:val="20"/>
                <w:szCs w:val="20"/>
              </w:rPr>
            </w:pPr>
            <w:r w:rsidRPr="00295AF3">
              <w:rPr>
                <w:sz w:val="20"/>
                <w:szCs w:val="20"/>
              </w:rPr>
              <w:t>TARGET</w:t>
            </w:r>
          </w:p>
        </w:tc>
        <w:tc>
          <w:tcPr>
            <w:tcW w:w="1440" w:type="dxa"/>
            <w:noWrap/>
          </w:tcPr>
          <w:p w14:paraId="270B105A"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6E7F08C9" w14:textId="7B895702"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1A80FAC9" w14:textId="78AEFCD5"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Sales value target</w:t>
            </w:r>
            <w:r>
              <w:rPr>
                <w:rFonts w:eastAsia="Times New Roman" w:cstheme="minorHAnsi"/>
                <w:color w:val="000000"/>
                <w:kern w:val="0"/>
                <w:sz w:val="20"/>
                <w:szCs w:val="20"/>
                <w:lang w:val="en-IN" w:eastAsia="en-IN"/>
                <w14:ligatures w14:val="none"/>
              </w:rPr>
              <w:t xml:space="preserve"> (Max 2 decimal points are allowed)</w:t>
            </w:r>
          </w:p>
        </w:tc>
      </w:tr>
      <w:tr w:rsidR="00421419" w:rsidRPr="00D56C53" w14:paraId="5E50F7B8" w14:textId="77777777" w:rsidTr="00421419">
        <w:trPr>
          <w:trHeight w:val="300"/>
        </w:trPr>
        <w:tc>
          <w:tcPr>
            <w:tcW w:w="1515" w:type="dxa"/>
            <w:noWrap/>
          </w:tcPr>
          <w:p w14:paraId="7EBB7054" w14:textId="19ADC981" w:rsidR="00421419" w:rsidRPr="00295AF3" w:rsidRDefault="00421419" w:rsidP="00743ED5">
            <w:pPr>
              <w:spacing w:after="0"/>
              <w:ind w:left="0" w:right="0"/>
              <w:rPr>
                <w:sz w:val="20"/>
                <w:szCs w:val="20"/>
              </w:rPr>
            </w:pPr>
            <w:r w:rsidRPr="00295AF3">
              <w:rPr>
                <w:sz w:val="20"/>
                <w:szCs w:val="20"/>
              </w:rPr>
              <w:t>ACTUAL</w:t>
            </w:r>
          </w:p>
        </w:tc>
        <w:tc>
          <w:tcPr>
            <w:tcW w:w="1440" w:type="dxa"/>
            <w:noWrap/>
          </w:tcPr>
          <w:p w14:paraId="77D14358" w14:textId="3B180672"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3211787C" w14:textId="36EA155D"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Decimal (2)</w:t>
            </w:r>
          </w:p>
        </w:tc>
        <w:tc>
          <w:tcPr>
            <w:tcW w:w="4423" w:type="dxa"/>
            <w:noWrap/>
          </w:tcPr>
          <w:p w14:paraId="63480E14" w14:textId="6C26752E"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Actual sales value</w:t>
            </w:r>
            <w:r>
              <w:rPr>
                <w:rFonts w:eastAsia="Times New Roman" w:cstheme="minorHAnsi"/>
                <w:color w:val="000000"/>
                <w:kern w:val="0"/>
                <w:sz w:val="20"/>
                <w:szCs w:val="20"/>
                <w:lang w:val="en-IN" w:eastAsia="en-IN"/>
                <w14:ligatures w14:val="none"/>
              </w:rPr>
              <w:t xml:space="preserve"> of MTD (accumulated) (Max 2 decimal points are allowed)</w:t>
            </w:r>
          </w:p>
        </w:tc>
      </w:tr>
    </w:tbl>
    <w:p w14:paraId="665983A5" w14:textId="77777777" w:rsidR="006071C0" w:rsidRDefault="006071C0" w:rsidP="006071C0">
      <w:pPr>
        <w:rPr>
          <w:b/>
        </w:rPr>
      </w:pPr>
    </w:p>
    <w:p w14:paraId="131C4FF3" w14:textId="77777777" w:rsidR="006071C0" w:rsidRPr="005811F0" w:rsidRDefault="006071C0" w:rsidP="006071C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6071C0" w:rsidRPr="005811F0" w14:paraId="642AFB00" w14:textId="77777777" w:rsidTr="00743ED5">
        <w:tc>
          <w:tcPr>
            <w:tcW w:w="9350" w:type="dxa"/>
            <w:shd w:val="clear" w:color="auto" w:fill="F2F2F2" w:themeFill="background1" w:themeFillShade="F2"/>
          </w:tcPr>
          <w:p w14:paraId="4033CC2F" w14:textId="410AA1C2" w:rsidR="006071C0" w:rsidRPr="00534CD6" w:rsidRDefault="00F60EA5" w:rsidP="00743ED5">
            <w:pPr>
              <w:spacing w:after="0"/>
              <w:ind w:left="0"/>
              <w:rPr>
                <w:rFonts w:cstheme="minorHAnsi"/>
                <w:sz w:val="18"/>
                <w:szCs w:val="18"/>
              </w:rPr>
            </w:pPr>
            <w:r>
              <w:rPr>
                <w:rFonts w:cstheme="minorHAnsi"/>
                <w:sz w:val="18"/>
                <w:szCs w:val="18"/>
              </w:rPr>
              <w:t>MONTH_ID</w:t>
            </w:r>
            <w:r w:rsidR="006071C0">
              <w:rPr>
                <w:rFonts w:cstheme="minorHAnsi"/>
                <w:sz w:val="18"/>
                <w:szCs w:val="18"/>
              </w:rPr>
              <w:t>|</w:t>
            </w:r>
            <w:r>
              <w:rPr>
                <w:rFonts w:cstheme="minorHAnsi"/>
                <w:sz w:val="18"/>
                <w:szCs w:val="18"/>
              </w:rPr>
              <w:t>CLUSTER</w:t>
            </w:r>
            <w:r w:rsidR="006071C0">
              <w:rPr>
                <w:rFonts w:cstheme="minorHAnsi"/>
                <w:sz w:val="18"/>
                <w:szCs w:val="18"/>
              </w:rPr>
              <w:t>|</w:t>
            </w:r>
            <w:r>
              <w:rPr>
                <w:rFonts w:cstheme="minorHAnsi"/>
                <w:sz w:val="18"/>
                <w:szCs w:val="18"/>
              </w:rPr>
              <w:t>ID_OUTLET</w:t>
            </w:r>
            <w:r w:rsidR="006071C0">
              <w:rPr>
                <w:rFonts w:cstheme="minorHAnsi"/>
                <w:sz w:val="18"/>
                <w:szCs w:val="18"/>
              </w:rPr>
              <w:t>|</w:t>
            </w:r>
            <w:r>
              <w:rPr>
                <w:rFonts w:cstheme="minorHAnsi"/>
                <w:sz w:val="18"/>
                <w:szCs w:val="18"/>
              </w:rPr>
              <w:t>TARGET|ACTUAL</w:t>
            </w:r>
          </w:p>
          <w:p w14:paraId="1E2CF5AD" w14:textId="53394B56" w:rsidR="006071C0" w:rsidRPr="00534CD6" w:rsidRDefault="00F60EA5" w:rsidP="00743ED5">
            <w:pPr>
              <w:spacing w:after="0"/>
              <w:ind w:left="0"/>
              <w:rPr>
                <w:rFonts w:cstheme="minorHAnsi"/>
                <w:sz w:val="18"/>
                <w:szCs w:val="18"/>
              </w:rPr>
            </w:pPr>
            <w:r>
              <w:rPr>
                <w:rFonts w:cstheme="minorHAnsi"/>
                <w:sz w:val="18"/>
                <w:szCs w:val="18"/>
              </w:rPr>
              <w:t>202005|CL</w:t>
            </w:r>
            <w:r w:rsidR="006071C0" w:rsidRPr="00534CD6">
              <w:rPr>
                <w:rFonts w:cstheme="minorHAnsi"/>
                <w:sz w:val="18"/>
                <w:szCs w:val="18"/>
              </w:rPr>
              <w:t>-BLOREM|14RBG020</w:t>
            </w:r>
            <w:r w:rsidR="006071C0">
              <w:rPr>
                <w:rFonts w:cstheme="minorHAnsi"/>
                <w:sz w:val="18"/>
                <w:szCs w:val="18"/>
              </w:rPr>
              <w:t>|</w:t>
            </w:r>
            <w:r>
              <w:rPr>
                <w:rFonts w:cstheme="minorHAnsi"/>
                <w:sz w:val="18"/>
                <w:szCs w:val="18"/>
              </w:rPr>
              <w:t>98765.0|67895.0</w:t>
            </w:r>
          </w:p>
          <w:p w14:paraId="3DD9B614" w14:textId="00880D90" w:rsidR="006071C0" w:rsidRPr="00307B64" w:rsidRDefault="006071C0" w:rsidP="00F60EA5">
            <w:pPr>
              <w:spacing w:after="0"/>
              <w:ind w:left="0"/>
              <w:rPr>
                <w:rFonts w:cstheme="minorHAnsi"/>
                <w:sz w:val="18"/>
                <w:szCs w:val="18"/>
              </w:rPr>
            </w:pPr>
            <w:r w:rsidRPr="00534CD6">
              <w:rPr>
                <w:rFonts w:cstheme="minorHAnsi"/>
                <w:sz w:val="18"/>
                <w:szCs w:val="18"/>
              </w:rPr>
              <w:t>202005|</w:t>
            </w:r>
            <w:r w:rsidR="00F60EA5">
              <w:rPr>
                <w:rFonts w:cstheme="minorHAnsi"/>
                <w:sz w:val="18"/>
                <w:szCs w:val="18"/>
              </w:rPr>
              <w:t>CL</w:t>
            </w:r>
            <w:r>
              <w:rPr>
                <w:rFonts w:cstheme="minorHAnsi"/>
                <w:sz w:val="18"/>
                <w:szCs w:val="18"/>
              </w:rPr>
              <w:t>-</w:t>
            </w:r>
            <w:r w:rsidR="00F60EA5">
              <w:rPr>
                <w:rFonts w:cstheme="minorHAnsi"/>
                <w:sz w:val="18"/>
                <w:szCs w:val="18"/>
              </w:rPr>
              <w:t>JAKARTA</w:t>
            </w:r>
            <w:r>
              <w:rPr>
                <w:rFonts w:cstheme="minorHAnsi"/>
                <w:sz w:val="18"/>
                <w:szCs w:val="18"/>
              </w:rPr>
              <w:t>|13HBN</w:t>
            </w:r>
            <w:r w:rsidRPr="00534CD6">
              <w:rPr>
                <w:rFonts w:cstheme="minorHAnsi"/>
                <w:sz w:val="18"/>
                <w:szCs w:val="18"/>
              </w:rPr>
              <w:t>020</w:t>
            </w:r>
            <w:r w:rsidR="00F60EA5">
              <w:rPr>
                <w:rFonts w:cstheme="minorHAnsi"/>
                <w:sz w:val="18"/>
                <w:szCs w:val="18"/>
              </w:rPr>
              <w:t>|98765.0|67895.0</w:t>
            </w:r>
          </w:p>
        </w:tc>
      </w:tr>
    </w:tbl>
    <w:p w14:paraId="5FEC11C1" w14:textId="1ED19216" w:rsidR="006071C0" w:rsidRPr="00E641EB" w:rsidRDefault="006071C0" w:rsidP="006071C0">
      <w:pPr>
        <w:pStyle w:val="Heading3"/>
      </w:pPr>
      <w:bookmarkStart w:id="144" w:name="_Toc50007119"/>
      <w:r w:rsidRPr="00E641EB">
        <w:t>Processing result</w:t>
      </w:r>
      <w:r w:rsidR="00295AF3">
        <w:t xml:space="preserve"> &amp; Response</w:t>
      </w:r>
      <w:bookmarkEnd w:id="144"/>
    </w:p>
    <w:p w14:paraId="7E720262" w14:textId="77777777" w:rsidR="006071C0" w:rsidRPr="002F57BC" w:rsidRDefault="006071C0" w:rsidP="006071C0">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76D271AB" w14:textId="77777777" w:rsidR="006071C0" w:rsidRPr="005811F0" w:rsidRDefault="006071C0" w:rsidP="006071C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6071C0" w:rsidRPr="005811F0" w14:paraId="61AD6884" w14:textId="77777777" w:rsidTr="00743ED5">
        <w:tc>
          <w:tcPr>
            <w:tcW w:w="9278" w:type="dxa"/>
            <w:shd w:val="clear" w:color="auto" w:fill="F2F2F2" w:themeFill="background1" w:themeFillShade="F2"/>
          </w:tcPr>
          <w:p w14:paraId="025FA7EF" w14:textId="1B5EC31A" w:rsidR="006071C0" w:rsidRPr="00B30845" w:rsidRDefault="00F60EA5" w:rsidP="00743ED5">
            <w:pPr>
              <w:spacing w:after="0"/>
              <w:ind w:left="0"/>
              <w:rPr>
                <w:rFonts w:cstheme="minorHAnsi"/>
                <w:sz w:val="18"/>
                <w:szCs w:val="18"/>
              </w:rPr>
            </w:pPr>
            <w:r>
              <w:rPr>
                <w:rFonts w:cstheme="minorHAnsi"/>
                <w:sz w:val="18"/>
                <w:szCs w:val="18"/>
              </w:rPr>
              <w:t>MONTH_ID|CLUSTER|ID_OUTLET|TARGET|ACTUAL</w:t>
            </w:r>
            <w:r w:rsidR="006071C0">
              <w:rPr>
                <w:rFonts w:cstheme="minorHAnsi"/>
                <w:sz w:val="18"/>
                <w:szCs w:val="18"/>
              </w:rPr>
              <w:t>|</w:t>
            </w:r>
            <w:r w:rsidR="006071C0" w:rsidRPr="00F445B1">
              <w:rPr>
                <w:rFonts w:cstheme="minorHAnsi"/>
                <w:sz w:val="18"/>
                <w:szCs w:val="18"/>
              </w:rPr>
              <w:t>ERROR_CODE|ERROR_MESSAGE</w:t>
            </w:r>
          </w:p>
          <w:p w14:paraId="2ABA2436" w14:textId="626DE50F" w:rsidR="006071C0" w:rsidRPr="00B30845" w:rsidRDefault="00F60EA5" w:rsidP="00743ED5">
            <w:pPr>
              <w:spacing w:after="0"/>
              <w:ind w:left="0"/>
              <w:rPr>
                <w:rFonts w:cstheme="minorHAnsi"/>
                <w:sz w:val="18"/>
                <w:szCs w:val="18"/>
              </w:rPr>
            </w:pPr>
            <w:r>
              <w:rPr>
                <w:rFonts w:cstheme="minorHAnsi"/>
                <w:sz w:val="18"/>
                <w:szCs w:val="18"/>
              </w:rPr>
              <w:t>202005|CL</w:t>
            </w:r>
            <w:r w:rsidRPr="00534CD6">
              <w:rPr>
                <w:rFonts w:cstheme="minorHAnsi"/>
                <w:sz w:val="18"/>
                <w:szCs w:val="18"/>
              </w:rPr>
              <w:t>-BLOREM|14RBG020</w:t>
            </w:r>
            <w:r>
              <w:rPr>
                <w:rFonts w:cstheme="minorHAnsi"/>
                <w:sz w:val="18"/>
                <w:szCs w:val="18"/>
              </w:rPr>
              <w:t>|98765.0|</w:t>
            </w:r>
            <w:r w:rsidR="006071C0">
              <w:rPr>
                <w:rFonts w:cstheme="minorHAnsi"/>
                <w:sz w:val="18"/>
                <w:szCs w:val="18"/>
              </w:rPr>
              <w:t xml:space="preserve">|1001|Mandatory Field </w:t>
            </w:r>
            <w:r>
              <w:rPr>
                <w:rFonts w:cstheme="minorHAnsi"/>
                <w:sz w:val="18"/>
                <w:szCs w:val="18"/>
              </w:rPr>
              <w:t>ACTUAL</w:t>
            </w:r>
            <w:r w:rsidR="006071C0">
              <w:rPr>
                <w:rFonts w:cstheme="minorHAnsi"/>
                <w:sz w:val="18"/>
                <w:szCs w:val="18"/>
              </w:rPr>
              <w:t xml:space="preserve"> is missing</w:t>
            </w:r>
          </w:p>
          <w:p w14:paraId="420C01CA" w14:textId="3DB33D4B" w:rsidR="006071C0" w:rsidRPr="005811F0" w:rsidRDefault="00F60EA5" w:rsidP="00F60EA5">
            <w:pPr>
              <w:spacing w:after="0"/>
              <w:ind w:left="0"/>
              <w:rPr>
                <w:rFonts w:ascii="Consolas" w:hAnsi="Consolas"/>
              </w:rPr>
            </w:pPr>
            <w:r w:rsidRPr="00534CD6">
              <w:rPr>
                <w:rFonts w:cstheme="minorHAnsi"/>
                <w:sz w:val="18"/>
                <w:szCs w:val="18"/>
              </w:rPr>
              <w:t>202005|</w:t>
            </w:r>
            <w:r>
              <w:rPr>
                <w:rFonts w:cstheme="minorHAnsi"/>
                <w:sz w:val="18"/>
                <w:szCs w:val="18"/>
              </w:rPr>
              <w:t>CL-JAKARTA|13HBN</w:t>
            </w:r>
            <w:r w:rsidRPr="00534CD6">
              <w:rPr>
                <w:rFonts w:cstheme="minorHAnsi"/>
                <w:sz w:val="18"/>
                <w:szCs w:val="18"/>
              </w:rPr>
              <w:t>020</w:t>
            </w:r>
            <w:r>
              <w:rPr>
                <w:rFonts w:cstheme="minorHAnsi"/>
                <w:sz w:val="18"/>
                <w:szCs w:val="18"/>
              </w:rPr>
              <w:t>|98765.0|67895.0</w:t>
            </w:r>
            <w:r w:rsidR="006071C0">
              <w:rPr>
                <w:rFonts w:cstheme="minorHAnsi"/>
                <w:sz w:val="18"/>
                <w:szCs w:val="18"/>
              </w:rPr>
              <w:t xml:space="preserve">|1002|Given </w:t>
            </w:r>
            <w:r>
              <w:rPr>
                <w:rFonts w:cstheme="minorHAnsi"/>
                <w:sz w:val="18"/>
                <w:szCs w:val="18"/>
              </w:rPr>
              <w:t>ID_OUTLET</w:t>
            </w:r>
            <w:r w:rsidR="006071C0">
              <w:rPr>
                <w:rFonts w:cstheme="minorHAnsi"/>
                <w:sz w:val="18"/>
                <w:szCs w:val="18"/>
              </w:rPr>
              <w:t xml:space="preserve"> is not available in system</w:t>
            </w:r>
          </w:p>
        </w:tc>
      </w:tr>
    </w:tbl>
    <w:p w14:paraId="548F6A64" w14:textId="77777777" w:rsidR="006071C0" w:rsidRDefault="006071C0" w:rsidP="006071C0">
      <w:r w:rsidRPr="005811F0">
        <w:t xml:space="preserve"> </w:t>
      </w:r>
    </w:p>
    <w:p w14:paraId="379D9696" w14:textId="77777777" w:rsidR="00295AF3" w:rsidRDefault="00295AF3">
      <w:pPr>
        <w:spacing w:after="240" w:line="252" w:lineRule="auto"/>
        <w:ind w:left="0" w:right="0"/>
        <w:rPr>
          <w:rFonts w:asciiTheme="majorHAnsi" w:eastAsiaTheme="majorEastAsia" w:hAnsiTheme="majorHAnsi" w:cstheme="majorBidi"/>
          <w:caps/>
          <w:color w:val="4A66AC" w:themeColor="accent1"/>
          <w:sz w:val="28"/>
          <w:szCs w:val="28"/>
        </w:rPr>
      </w:pPr>
      <w:r>
        <w:br w:type="page"/>
      </w:r>
    </w:p>
    <w:p w14:paraId="31222E1D" w14:textId="547A22B9" w:rsidR="00AC0D43" w:rsidRDefault="00AC0D43" w:rsidP="00191614">
      <w:pPr>
        <w:pStyle w:val="Heading2"/>
        <w:ind w:left="0"/>
      </w:pPr>
      <w:bookmarkStart w:id="145" w:name="_Toc50007120"/>
      <w:r>
        <w:lastRenderedPageBreak/>
        <w:t>ONTIME ALLOCATION PAYMENT (INTHDP016)</w:t>
      </w:r>
      <w:bookmarkEnd w:id="145"/>
    </w:p>
    <w:tbl>
      <w:tblPr>
        <w:tblStyle w:val="GridTable1Light-Accent310"/>
        <w:tblW w:w="9293" w:type="dxa"/>
        <w:tblInd w:w="85" w:type="dxa"/>
        <w:tblLayout w:type="fixed"/>
        <w:tblLook w:val="0480" w:firstRow="0" w:lastRow="0" w:firstColumn="1" w:lastColumn="0" w:noHBand="0" w:noVBand="1"/>
      </w:tblPr>
      <w:tblGrid>
        <w:gridCol w:w="2766"/>
        <w:gridCol w:w="6527"/>
      </w:tblGrid>
      <w:tr w:rsidR="00AC0D43" w:rsidRPr="00C47003" w14:paraId="55CCE297"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74FE408" w14:textId="77777777" w:rsidR="00AC0D43" w:rsidRPr="00C47003" w:rsidRDefault="00AC0D43" w:rsidP="00743ED5">
            <w:pPr>
              <w:spacing w:after="0" w:line="276" w:lineRule="auto"/>
              <w:rPr>
                <w:b w:val="0"/>
                <w:bCs w:val="0"/>
              </w:rPr>
            </w:pPr>
            <w:r w:rsidRPr="00C47003">
              <w:t>INTERFACE TYPE</w:t>
            </w:r>
            <w:r>
              <w:t>:</w:t>
            </w:r>
          </w:p>
        </w:tc>
        <w:tc>
          <w:tcPr>
            <w:tcW w:w="6527" w:type="dxa"/>
          </w:tcPr>
          <w:p w14:paraId="1EEBC40D" w14:textId="77777777" w:rsidR="00AC0D43" w:rsidRPr="00C4700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AC0D43" w:rsidRPr="00C47003" w14:paraId="3B116D4F"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301D99B7" w14:textId="77777777" w:rsidR="00AC0D43" w:rsidRPr="00C47003" w:rsidRDefault="00AC0D43" w:rsidP="00743ED5">
            <w:pPr>
              <w:spacing w:after="0" w:line="276" w:lineRule="auto"/>
              <w:rPr>
                <w:b w:val="0"/>
                <w:bCs w:val="0"/>
              </w:rPr>
            </w:pPr>
            <w:r w:rsidRPr="00C47003">
              <w:t>INTERFACE METHOD</w:t>
            </w:r>
            <w:r>
              <w:t>:</w:t>
            </w:r>
          </w:p>
        </w:tc>
        <w:tc>
          <w:tcPr>
            <w:tcW w:w="6527" w:type="dxa"/>
          </w:tcPr>
          <w:p w14:paraId="7A9ED9AB" w14:textId="77777777" w:rsidR="00AC0D43" w:rsidRPr="00C4700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AC0D43" w:rsidRPr="00C47003" w14:paraId="57B0D886"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269B30AA" w14:textId="4242875B" w:rsidR="00AC0D43" w:rsidRPr="00C47003" w:rsidRDefault="00EB0CED" w:rsidP="00743ED5">
            <w:pPr>
              <w:spacing w:after="0" w:line="276" w:lineRule="auto"/>
              <w:rPr>
                <w:b w:val="0"/>
                <w:bCs w:val="0"/>
              </w:rPr>
            </w:pPr>
            <w:r>
              <w:t>SOURCE</w:t>
            </w:r>
            <w:r w:rsidR="00AC0D43" w:rsidRPr="00C47003">
              <w:t xml:space="preserve"> </w:t>
            </w:r>
            <w:r w:rsidR="00AC0D43">
              <w:t>S</w:t>
            </w:r>
            <w:r w:rsidR="00AC0D43" w:rsidRPr="00C47003">
              <w:t>YSTEM</w:t>
            </w:r>
            <w:r w:rsidR="00AC0D43">
              <w:t>:</w:t>
            </w:r>
          </w:p>
        </w:tc>
        <w:tc>
          <w:tcPr>
            <w:tcW w:w="6527" w:type="dxa"/>
          </w:tcPr>
          <w:p w14:paraId="2AA6AFBE" w14:textId="77777777" w:rsidR="00AC0D43" w:rsidRPr="00C4700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AC0D43" w:rsidRPr="00C47003" w14:paraId="464D9CD3"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66F77FA" w14:textId="77777777" w:rsidR="00AC0D43" w:rsidRPr="00C47003" w:rsidRDefault="00AC0D43" w:rsidP="00743ED5">
            <w:pPr>
              <w:spacing w:after="0" w:line="276" w:lineRule="auto"/>
              <w:rPr>
                <w:b w:val="0"/>
                <w:bCs w:val="0"/>
              </w:rPr>
            </w:pPr>
            <w:r>
              <w:t>RESPONDER</w:t>
            </w:r>
            <w:r w:rsidRPr="00C47003">
              <w:t xml:space="preserve"> SYSTEM</w:t>
            </w:r>
            <w:r>
              <w:t>:</w:t>
            </w:r>
          </w:p>
        </w:tc>
        <w:tc>
          <w:tcPr>
            <w:tcW w:w="6527" w:type="dxa"/>
          </w:tcPr>
          <w:p w14:paraId="6D5A8FDA" w14:textId="77777777" w:rsidR="00AC0D43" w:rsidRPr="00C4700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AC0D43" w:rsidRPr="00C47003" w14:paraId="46CD431E"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A862398" w14:textId="77777777" w:rsidR="00AC0D43" w:rsidRDefault="00AC0D43" w:rsidP="00743ED5">
            <w:pPr>
              <w:spacing w:after="0" w:line="276" w:lineRule="auto"/>
            </w:pPr>
            <w:r>
              <w:t>FILE FREQUENCY</w:t>
            </w:r>
          </w:p>
        </w:tc>
        <w:tc>
          <w:tcPr>
            <w:tcW w:w="6527" w:type="dxa"/>
          </w:tcPr>
          <w:p w14:paraId="771048FF" w14:textId="77777777" w:rsidR="00AC0D4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AC0D43" w:rsidRPr="00C47003" w14:paraId="13778CAB"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B949FB4" w14:textId="77777777" w:rsidR="00AC0D43" w:rsidRDefault="00AC0D43" w:rsidP="00743ED5">
            <w:pPr>
              <w:spacing w:after="0" w:line="276" w:lineRule="auto"/>
            </w:pPr>
            <w:r>
              <w:t>DATA PERIOD</w:t>
            </w:r>
          </w:p>
        </w:tc>
        <w:tc>
          <w:tcPr>
            <w:tcW w:w="6527" w:type="dxa"/>
          </w:tcPr>
          <w:p w14:paraId="1FBF9303" w14:textId="77777777" w:rsidR="00AC0D4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r w:rsidR="0034309D" w:rsidRPr="00C47003" w14:paraId="5216967E"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620184E" w14:textId="782565F6" w:rsidR="0034309D" w:rsidRDefault="0034309D" w:rsidP="0034309D">
            <w:pPr>
              <w:spacing w:after="0" w:line="276" w:lineRule="auto"/>
            </w:pPr>
            <w:r>
              <w:t>ORIGINAL DATA SOURCE:</w:t>
            </w:r>
          </w:p>
        </w:tc>
        <w:tc>
          <w:tcPr>
            <w:tcW w:w="6527" w:type="dxa"/>
          </w:tcPr>
          <w:p w14:paraId="28514D7E" w14:textId="4DC57D7C"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2B18CA09" w14:textId="1BD7C864" w:rsidR="00AC0D43" w:rsidRDefault="00AC0D43" w:rsidP="00295AF3">
      <w:pPr>
        <w:pStyle w:val="Heading3"/>
      </w:pPr>
      <w:bookmarkStart w:id="146" w:name="_Toc50007121"/>
      <w:r w:rsidRPr="005811F0">
        <w:t>Context goal</w:t>
      </w:r>
      <w:bookmarkEnd w:id="146"/>
    </w:p>
    <w:p w14:paraId="710B8512" w14:textId="7732766C" w:rsidR="00AC0D43" w:rsidRDefault="00AC0D43" w:rsidP="004C5D32">
      <w:pPr>
        <w:numPr>
          <w:ilvl w:val="0"/>
          <w:numId w:val="50"/>
        </w:numPr>
        <w:spacing w:after="0"/>
        <w:ind w:right="0"/>
        <w:jc w:val="both"/>
      </w:pPr>
      <w:r>
        <w:t>HADOOP will share the daily file to MOBII which contains payment allocation percentage.</w:t>
      </w:r>
    </w:p>
    <w:p w14:paraId="4209C742" w14:textId="55783BC8" w:rsidR="00AC0D43" w:rsidRDefault="00AC0D43" w:rsidP="004C5D32">
      <w:pPr>
        <w:numPr>
          <w:ilvl w:val="0"/>
          <w:numId w:val="50"/>
        </w:numPr>
        <w:spacing w:after="0"/>
        <w:ind w:right="0"/>
        <w:jc w:val="both"/>
      </w:pPr>
      <w:r>
        <w:t>This file contains data from month start date to D-2. This means when MOBII receive file in his SFTP path on 01-May-2020 (20200</w:t>
      </w:r>
      <w:r w:rsidR="002945A0">
        <w:t>501), file name contains date 01</w:t>
      </w:r>
      <w:r>
        <w:t>-</w:t>
      </w:r>
      <w:r w:rsidR="002945A0">
        <w:t>May</w:t>
      </w:r>
      <w:r>
        <w:t>-2020 (20200</w:t>
      </w:r>
      <w:r w:rsidR="002945A0">
        <w:t>501</w:t>
      </w:r>
      <w:r>
        <w:t xml:space="preserve">) and inside file </w:t>
      </w:r>
      <w:proofErr w:type="spellStart"/>
      <w:r>
        <w:t>rgu-ga</w:t>
      </w:r>
      <w:proofErr w:type="spellEnd"/>
      <w:r>
        <w:t xml:space="preserve"> date from 20200401 from 20200429.</w:t>
      </w:r>
    </w:p>
    <w:p w14:paraId="0C2DF9C2" w14:textId="7545E9A1" w:rsidR="00AC0D43" w:rsidRDefault="00AC0D43" w:rsidP="004C5D32">
      <w:pPr>
        <w:numPr>
          <w:ilvl w:val="0"/>
          <w:numId w:val="50"/>
        </w:numPr>
        <w:spacing w:after="0"/>
        <w:ind w:right="0"/>
        <w:jc w:val="both"/>
      </w:pPr>
      <w:r>
        <w:t>MOBII always consider latest processed file records, when MOBII receive same MONTH and MPC_CODE in latest file it will replace the previously stored transaction value.</w:t>
      </w:r>
    </w:p>
    <w:p w14:paraId="5AD34597" w14:textId="51DA9F99" w:rsidR="00AC0D43" w:rsidRDefault="00AC0D43" w:rsidP="004C5D32">
      <w:pPr>
        <w:numPr>
          <w:ilvl w:val="0"/>
          <w:numId w:val="50"/>
        </w:numPr>
        <w:spacing w:after="0"/>
        <w:ind w:right="0"/>
        <w:jc w:val="both"/>
      </w:pPr>
      <w:r>
        <w:t xml:space="preserve">If MOBII found any duplicate row (MONTH|MPC_CODE) within the </w:t>
      </w:r>
      <w:r w:rsidR="00C75070">
        <w:t>file,</w:t>
      </w:r>
      <w:r>
        <w:t xml:space="preserve"> then it will consider only first record and upcoming records will be rejected with reason duplicate transaction found.</w:t>
      </w:r>
    </w:p>
    <w:p w14:paraId="7621A1F2" w14:textId="77777777" w:rsidR="00AC0D43" w:rsidRDefault="00AC0D43" w:rsidP="004C5D32">
      <w:pPr>
        <w:numPr>
          <w:ilvl w:val="0"/>
          <w:numId w:val="50"/>
        </w:numPr>
        <w:spacing w:after="0"/>
        <w:ind w:right="0"/>
        <w:jc w:val="both"/>
      </w:pPr>
      <w:r>
        <w:t>This file data is used for MPC Incentive and if required can also be used other functions from upcoming change request.</w:t>
      </w:r>
    </w:p>
    <w:p w14:paraId="09A78883" w14:textId="77777777" w:rsidR="000413FE" w:rsidRDefault="000413FE" w:rsidP="000413FE">
      <w:pPr>
        <w:numPr>
          <w:ilvl w:val="0"/>
          <w:numId w:val="50"/>
        </w:numPr>
        <w:spacing w:after="0"/>
        <w:ind w:right="0"/>
        <w:jc w:val="both"/>
      </w:pPr>
      <w:bookmarkStart w:id="147" w:name="_Toc50007122"/>
      <w:r>
        <w:t>HADOOP must push file to the MOBII path daily before 2AM with latest updated records. MOBII scheduler will pick pushed files for process.</w:t>
      </w:r>
    </w:p>
    <w:p w14:paraId="7B2CBEB6" w14:textId="77777777" w:rsidR="000413FE" w:rsidRPr="005811F0" w:rsidRDefault="000413FE" w:rsidP="000413FE">
      <w:pPr>
        <w:numPr>
          <w:ilvl w:val="0"/>
          <w:numId w:val="50"/>
        </w:numPr>
        <w:spacing w:after="0"/>
        <w:ind w:right="0"/>
        <w:jc w:val="both"/>
      </w:pPr>
      <w:r>
        <w:t>Files from Landing path will be deleted, after copied by MOBII from Landing to Actual (A) path.</w:t>
      </w:r>
    </w:p>
    <w:p w14:paraId="2939F22C" w14:textId="77777777" w:rsidR="00AC0D43" w:rsidRDefault="00AC0D43" w:rsidP="00295AF3">
      <w:pPr>
        <w:pStyle w:val="Heading3"/>
      </w:pPr>
      <w:r w:rsidRPr="005811F0">
        <w:t>Pre-conditions</w:t>
      </w:r>
      <w:bookmarkEnd w:id="147"/>
    </w:p>
    <w:p w14:paraId="2F0C5694" w14:textId="77777777" w:rsidR="00AC0D43" w:rsidRDefault="00AC0D43" w:rsidP="004C5D32">
      <w:pPr>
        <w:pStyle w:val="ListParagraph"/>
        <w:numPr>
          <w:ilvl w:val="0"/>
          <w:numId w:val="51"/>
        </w:numPr>
      </w:pPr>
      <w:r>
        <w:t>Server path is accessible by HADOOP.</w:t>
      </w:r>
    </w:p>
    <w:p w14:paraId="07624861" w14:textId="7E28D701" w:rsidR="00AC0D43" w:rsidRPr="004B07D0" w:rsidRDefault="00AC0D43" w:rsidP="004C5D32">
      <w:pPr>
        <w:pStyle w:val="ListParagraph"/>
        <w:numPr>
          <w:ilvl w:val="0"/>
          <w:numId w:val="51"/>
        </w:numPr>
      </w:pPr>
      <w:r>
        <w:t>All MPC_CODE must be pre-created in MOBII.</w:t>
      </w:r>
    </w:p>
    <w:p w14:paraId="607F7832" w14:textId="77777777" w:rsidR="00AC0D43" w:rsidRPr="005811F0" w:rsidRDefault="00AC0D43" w:rsidP="00295AF3">
      <w:pPr>
        <w:pStyle w:val="Heading3"/>
        <w:rPr>
          <w:highlight w:val="yellow"/>
        </w:rPr>
      </w:pPr>
      <w:bookmarkStart w:id="148" w:name="_Toc50007123"/>
      <w:r w:rsidRPr="005811F0">
        <w:t>Post-conditions</w:t>
      </w:r>
      <w:bookmarkEnd w:id="148"/>
    </w:p>
    <w:p w14:paraId="1532F088" w14:textId="401B9ECE" w:rsidR="00AC0D43" w:rsidRDefault="00AC0D43" w:rsidP="004C5D32">
      <w:pPr>
        <w:pStyle w:val="ListParagraph"/>
        <w:numPr>
          <w:ilvl w:val="0"/>
          <w:numId w:val="52"/>
        </w:numPr>
        <w:rPr>
          <w:rFonts w:eastAsiaTheme="majorEastAsia"/>
        </w:rPr>
      </w:pPr>
      <w:r>
        <w:rPr>
          <w:rFonts w:eastAsiaTheme="majorEastAsia"/>
        </w:rPr>
        <w:t>Allocation payment percentage will be stored in MOBII against given MPC reference.</w:t>
      </w:r>
    </w:p>
    <w:p w14:paraId="58904319" w14:textId="16B56C1E" w:rsidR="00AC0D43" w:rsidRDefault="00AC0D43" w:rsidP="00295AF3">
      <w:pPr>
        <w:pStyle w:val="Heading3"/>
      </w:pPr>
      <w:bookmarkStart w:id="149" w:name="_Toc50007124"/>
      <w:r>
        <w:t>File naming</w:t>
      </w:r>
      <w:bookmarkEnd w:id="149"/>
    </w:p>
    <w:p w14:paraId="316B0CFF" w14:textId="2E33D7F1" w:rsidR="00AC0D43" w:rsidRPr="00236832" w:rsidRDefault="00F72BAB" w:rsidP="00F50293">
      <w:pPr>
        <w:spacing w:after="0"/>
        <w:rPr>
          <w:rFonts w:eastAsiaTheme="majorEastAsia"/>
        </w:rPr>
      </w:pPr>
      <w:proofErr w:type="spellStart"/>
      <w:r>
        <w:rPr>
          <w:rFonts w:eastAsiaTheme="majorEastAsia"/>
        </w:rPr>
        <w:t>a</w:t>
      </w:r>
      <w:r w:rsidR="00643ADA" w:rsidRPr="00643ADA">
        <w:rPr>
          <w:rFonts w:eastAsiaTheme="majorEastAsia"/>
        </w:rPr>
        <w:t>lloc_payment</w:t>
      </w:r>
      <w:proofErr w:type="spellEnd"/>
      <w:r w:rsidR="00AC0D43" w:rsidRPr="00E7010B">
        <w:rPr>
          <w:rFonts w:eastAsiaTheme="majorEastAsia"/>
        </w:rPr>
        <w:t>_</w:t>
      </w:r>
      <w:r w:rsidR="00AC0D43" w:rsidRPr="00236832">
        <w:rPr>
          <w:rFonts w:eastAsiaTheme="majorEastAsia"/>
        </w:rPr>
        <w:t xml:space="preserve">&lt;YYYYMMDDHH24MISS&gt;.csv.gz </w:t>
      </w:r>
    </w:p>
    <w:p w14:paraId="72DE503A" w14:textId="77777777" w:rsidR="00AC0D43" w:rsidRDefault="00AC0D43" w:rsidP="00F50293">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55B8A6BF" w14:textId="43A7F2A6" w:rsidR="00AC0D43" w:rsidRDefault="00AC0D43" w:rsidP="00F50293">
      <w:pPr>
        <w:pStyle w:val="ListParagraph"/>
        <w:numPr>
          <w:ilvl w:val="0"/>
          <w:numId w:val="8"/>
        </w:numPr>
        <w:spacing w:after="0"/>
        <w:rPr>
          <w:rFonts w:eastAsiaTheme="majorEastAsia"/>
        </w:rPr>
      </w:pPr>
      <w:r>
        <w:rPr>
          <w:rFonts w:eastAsiaTheme="majorEastAsia"/>
        </w:rPr>
        <w:t xml:space="preserve">Sample Actual File Name is </w:t>
      </w:r>
      <w:r w:rsidR="00643ADA" w:rsidRPr="00F72BAB">
        <w:rPr>
          <w:rFonts w:eastAsiaTheme="majorEastAsia"/>
          <w:i/>
          <w:iCs/>
        </w:rPr>
        <w:t>alloc_paymen</w:t>
      </w:r>
      <w:r w:rsidR="00F72BAB" w:rsidRPr="00F72BAB">
        <w:rPr>
          <w:rFonts w:eastAsiaTheme="majorEastAsia"/>
          <w:i/>
          <w:iCs/>
        </w:rPr>
        <w:t>t</w:t>
      </w:r>
      <w:r w:rsidRPr="00F72BAB">
        <w:rPr>
          <w:rFonts w:eastAsiaTheme="majorEastAsia"/>
          <w:i/>
          <w:iCs/>
        </w:rPr>
        <w:t>_20200203013512.csv.gz</w:t>
      </w:r>
    </w:p>
    <w:p w14:paraId="27E1D9F6" w14:textId="41FA0B46" w:rsidR="00AC0D43" w:rsidRPr="00236832" w:rsidRDefault="00AC0D43" w:rsidP="00F50293">
      <w:pPr>
        <w:pStyle w:val="ListParagraph"/>
        <w:numPr>
          <w:ilvl w:val="0"/>
          <w:numId w:val="8"/>
        </w:numPr>
        <w:spacing w:after="0"/>
        <w:rPr>
          <w:rFonts w:eastAsiaTheme="majorEastAsia"/>
        </w:rPr>
      </w:pPr>
      <w:r>
        <w:rPr>
          <w:rFonts w:eastAsiaTheme="majorEastAsia"/>
        </w:rPr>
        <w:t xml:space="preserve">Sample Control File Name is </w:t>
      </w:r>
      <w:r w:rsidR="00643ADA" w:rsidRPr="00F72BAB">
        <w:rPr>
          <w:rFonts w:eastAsiaTheme="majorEastAsia"/>
          <w:i/>
          <w:iCs/>
        </w:rPr>
        <w:t>alloc_payment</w:t>
      </w:r>
      <w:r w:rsidRPr="00F72BAB">
        <w:rPr>
          <w:rFonts w:eastAsiaTheme="majorEastAsia"/>
          <w:i/>
          <w:iCs/>
        </w:rPr>
        <w:t>_20200203013512.ctl.gz</w:t>
      </w:r>
    </w:p>
    <w:p w14:paraId="1E736D6A" w14:textId="690C3F44" w:rsidR="00AC0D43" w:rsidRPr="005811F0" w:rsidRDefault="00AC0D43" w:rsidP="00295AF3">
      <w:pPr>
        <w:pStyle w:val="Heading3"/>
      </w:pPr>
      <w:bookmarkStart w:id="150" w:name="_Toc50007125"/>
      <w:r>
        <w:t>File P</w:t>
      </w:r>
      <w:r w:rsidRPr="005811F0">
        <w:t>ath</w:t>
      </w:r>
      <w:bookmarkEnd w:id="150"/>
    </w:p>
    <w:p w14:paraId="268FC26D" w14:textId="198F430E" w:rsidR="00AC0D43" w:rsidRPr="00F50293" w:rsidRDefault="00F50293" w:rsidP="00F50293">
      <w:pPr>
        <w:spacing w:after="0"/>
        <w:rPr>
          <w:rFonts w:cstheme="minorHAnsi"/>
        </w:rPr>
      </w:pPr>
      <w:r>
        <w:rPr>
          <w:rFonts w:cstheme="minorHAnsi"/>
        </w:rPr>
        <w:t>Landing</w:t>
      </w:r>
      <w:r w:rsidR="00AC0D43" w:rsidRPr="00F50293">
        <w:rPr>
          <w:rFonts w:cstheme="minorHAnsi"/>
        </w:rPr>
        <w:t>:</w:t>
      </w:r>
      <w:r>
        <w:rPr>
          <w:rFonts w:cstheme="minorHAnsi"/>
        </w:rPr>
        <w:tab/>
      </w:r>
      <w:r w:rsidR="00EC2B43" w:rsidRPr="00F50293">
        <w:rPr>
          <w:rFonts w:cstheme="minorHAnsi"/>
          <w:color w:val="000000"/>
          <w:shd w:val="clear" w:color="auto" w:fill="FFFFFF"/>
        </w:rPr>
        <w:t>/home/</w:t>
      </w:r>
      <w:proofErr w:type="spellStart"/>
      <w:r w:rsidR="00EC2B43" w:rsidRPr="00F50293">
        <w:rPr>
          <w:rFonts w:cstheme="minorHAnsi"/>
          <w:color w:val="000000"/>
          <w:shd w:val="clear" w:color="auto" w:fill="FFFFFF"/>
        </w:rPr>
        <w:t>hdp</w:t>
      </w:r>
      <w:r w:rsidR="00AC0D43" w:rsidRPr="00F50293">
        <w:rPr>
          <w:rFonts w:cstheme="minorHAnsi"/>
          <w:color w:val="000000"/>
          <w:shd w:val="clear" w:color="auto" w:fill="FFFFFF"/>
        </w:rPr>
        <w:t>user</w:t>
      </w:r>
      <w:proofErr w:type="spellEnd"/>
      <w:r w:rsidR="00AC0D43" w:rsidRPr="00F50293">
        <w:rPr>
          <w:rFonts w:cstheme="minorHAnsi"/>
          <w:color w:val="000000"/>
          <w:shd w:val="clear" w:color="auto" w:fill="FFFFFF"/>
        </w:rPr>
        <w:t>/interfaces/HADOOP/</w:t>
      </w:r>
      <w:proofErr w:type="spellStart"/>
      <w:r w:rsidR="00AC0D43" w:rsidRPr="00F50293">
        <w:rPr>
          <w:rFonts w:cstheme="minorHAnsi"/>
          <w:color w:val="000000"/>
          <w:shd w:val="clear" w:color="auto" w:fill="FFFFFF"/>
        </w:rPr>
        <w:t>master_files</w:t>
      </w:r>
      <w:proofErr w:type="spellEnd"/>
      <w:r w:rsidR="00AC0D43" w:rsidRPr="00F50293">
        <w:rPr>
          <w:rFonts w:cstheme="minorHAnsi"/>
          <w:color w:val="000000"/>
          <w:shd w:val="clear" w:color="auto" w:fill="FFFFFF"/>
        </w:rPr>
        <w:t>/</w:t>
      </w:r>
      <w:proofErr w:type="spellStart"/>
      <w:r w:rsidR="00643ADA" w:rsidRPr="00F50293">
        <w:rPr>
          <w:rFonts w:cstheme="minorHAnsi"/>
          <w:color w:val="000000"/>
          <w:shd w:val="clear" w:color="auto" w:fill="FFFFFF"/>
        </w:rPr>
        <w:t>alloc</w:t>
      </w:r>
      <w:r w:rsidR="00AC0D43" w:rsidRPr="00F50293">
        <w:rPr>
          <w:rFonts w:cstheme="minorHAnsi"/>
          <w:color w:val="000000"/>
          <w:shd w:val="clear" w:color="auto" w:fill="FFFFFF"/>
        </w:rPr>
        <w:t>_p</w:t>
      </w:r>
      <w:r w:rsidR="00643ADA" w:rsidRPr="00F50293">
        <w:rPr>
          <w:rFonts w:cstheme="minorHAnsi"/>
          <w:color w:val="000000"/>
          <w:shd w:val="clear" w:color="auto" w:fill="FFFFFF"/>
        </w:rPr>
        <w:t>ayment</w:t>
      </w:r>
      <w:proofErr w:type="spellEnd"/>
      <w:r w:rsidR="00AC0D43" w:rsidRPr="00F50293">
        <w:rPr>
          <w:rFonts w:cstheme="minorHAnsi"/>
          <w:color w:val="000000"/>
          <w:shd w:val="clear" w:color="auto" w:fill="FFFFFF"/>
        </w:rPr>
        <w:t>/</w:t>
      </w:r>
    </w:p>
    <w:p w14:paraId="6EF9544F" w14:textId="67C11892" w:rsidR="00AC0D43" w:rsidRPr="00F50293" w:rsidRDefault="00F50293" w:rsidP="00F50293">
      <w:pPr>
        <w:spacing w:after="0"/>
        <w:rPr>
          <w:rFonts w:cstheme="minorHAnsi"/>
        </w:rPr>
      </w:pPr>
      <w:r>
        <w:rPr>
          <w:rFonts w:cstheme="minorHAnsi"/>
        </w:rPr>
        <w:t>Actual (A)</w:t>
      </w:r>
      <w:r w:rsidR="00AC0D43" w:rsidRPr="00F50293">
        <w:rPr>
          <w:rFonts w:cstheme="minorHAnsi"/>
        </w:rPr>
        <w:t>:</w:t>
      </w:r>
      <w:r>
        <w:rPr>
          <w:rFonts w:cstheme="minorHAnsi"/>
        </w:rPr>
        <w:tab/>
      </w:r>
      <w:r w:rsidR="00AC0D43" w:rsidRPr="00F50293">
        <w:rPr>
          <w:rFonts w:cstheme="minorHAnsi"/>
          <w:color w:val="000000"/>
          <w:shd w:val="clear" w:color="auto" w:fill="FFFFFF"/>
        </w:rPr>
        <w:t>/snoc/interfaces/S-NOC/interfaces/master_file/HADOOP/</w:t>
      </w:r>
      <w:r w:rsidR="00643ADA" w:rsidRPr="00F50293">
        <w:rPr>
          <w:rFonts w:cstheme="minorHAnsi"/>
          <w:color w:val="000000"/>
          <w:shd w:val="clear" w:color="auto" w:fill="FFFFFF"/>
        </w:rPr>
        <w:t>alloc_payment/</w:t>
      </w:r>
    </w:p>
    <w:p w14:paraId="10214783" w14:textId="75D88AC7" w:rsidR="00F50293" w:rsidRPr="00F50293" w:rsidRDefault="00F50293" w:rsidP="00F50293">
      <w:pPr>
        <w:spacing w:after="0"/>
        <w:rPr>
          <w:rFonts w:cstheme="minorHAnsi"/>
        </w:rPr>
      </w:pPr>
      <w:r w:rsidRPr="00F50293">
        <w:rPr>
          <w:rFonts w:cstheme="minorHAnsi"/>
        </w:rPr>
        <w:t>Rejected</w:t>
      </w:r>
      <w:r>
        <w:rPr>
          <w:rFonts w:cstheme="minorHAnsi"/>
        </w:rPr>
        <w:t xml:space="preserve"> (R)</w:t>
      </w:r>
      <w:r w:rsidRPr="00F50293">
        <w:rPr>
          <w:rFonts w:cstheme="minorHAnsi"/>
        </w:rPr>
        <w:t>:</w:t>
      </w:r>
      <w:r>
        <w:rPr>
          <w:rFonts w:cstheme="minorHAnsi"/>
        </w:rPr>
        <w:tab/>
      </w:r>
      <w:r w:rsidRPr="00F50293">
        <w:rPr>
          <w:rFonts w:cstheme="minorHAnsi"/>
          <w:color w:val="000000"/>
          <w:shd w:val="clear" w:color="auto" w:fill="FFFFFF"/>
        </w:rPr>
        <w:t>/snoc/interfaces/S-NOC/interfaces/rejected_file/HADOOP/alloc_payment/</w:t>
      </w:r>
    </w:p>
    <w:p w14:paraId="6E244385" w14:textId="0F50EA29" w:rsidR="00AC0D43" w:rsidRPr="00F50293" w:rsidRDefault="00AC0D43" w:rsidP="00F50293">
      <w:pPr>
        <w:spacing w:after="0"/>
        <w:rPr>
          <w:rFonts w:cstheme="minorHAnsi"/>
        </w:rPr>
      </w:pPr>
      <w:r w:rsidRPr="00F50293">
        <w:rPr>
          <w:rFonts w:cstheme="minorHAnsi"/>
        </w:rPr>
        <w:t>Backup</w:t>
      </w:r>
      <w:r w:rsidR="00F50293">
        <w:rPr>
          <w:rFonts w:cstheme="minorHAnsi"/>
        </w:rPr>
        <w:t xml:space="preserve"> (A)</w:t>
      </w:r>
      <w:r w:rsidRPr="00F50293">
        <w:rPr>
          <w:rFonts w:cstheme="minorHAnsi"/>
        </w:rPr>
        <w:t>:</w:t>
      </w:r>
      <w:r w:rsidR="00F50293">
        <w:rPr>
          <w:rFonts w:cstheme="minorHAnsi"/>
        </w:rPr>
        <w:tab/>
      </w:r>
      <w:r w:rsidRPr="00F50293">
        <w:rPr>
          <w:rFonts w:cstheme="minorHAnsi"/>
          <w:color w:val="000000"/>
          <w:shd w:val="clear" w:color="auto" w:fill="FFFFFF"/>
        </w:rPr>
        <w:t>/snoc/interfaces/S-NOC/interfaces/backup/master_file/HADOOP/</w:t>
      </w:r>
      <w:r w:rsidR="00643ADA" w:rsidRPr="00F50293">
        <w:rPr>
          <w:rFonts w:cstheme="minorHAnsi"/>
          <w:color w:val="000000"/>
          <w:shd w:val="clear" w:color="auto" w:fill="FFFFFF"/>
        </w:rPr>
        <w:t>alloc_payment/</w:t>
      </w:r>
    </w:p>
    <w:p w14:paraId="1707494E" w14:textId="6BAE58DC" w:rsidR="00AC0D43" w:rsidRPr="00F50293" w:rsidRDefault="00AC0D43" w:rsidP="00F50293">
      <w:pPr>
        <w:spacing w:after="0"/>
        <w:rPr>
          <w:rFonts w:cstheme="minorHAnsi"/>
        </w:rPr>
      </w:pPr>
      <w:r w:rsidRPr="00F50293">
        <w:rPr>
          <w:rFonts w:cstheme="minorHAnsi"/>
        </w:rPr>
        <w:t>Backup</w:t>
      </w:r>
      <w:r w:rsidR="00F50293">
        <w:rPr>
          <w:rFonts w:cstheme="minorHAnsi"/>
        </w:rPr>
        <w:t xml:space="preserve"> (R)</w:t>
      </w:r>
      <w:r w:rsidRPr="00F50293">
        <w:rPr>
          <w:rFonts w:cstheme="minorHAnsi"/>
        </w:rPr>
        <w:t>:</w:t>
      </w:r>
      <w:r w:rsidR="00F50293">
        <w:rPr>
          <w:rFonts w:cstheme="minorHAnsi"/>
        </w:rPr>
        <w:tab/>
      </w:r>
      <w:r w:rsidRPr="00F50293">
        <w:rPr>
          <w:rFonts w:cstheme="minorHAnsi"/>
          <w:color w:val="000000"/>
          <w:shd w:val="clear" w:color="auto" w:fill="FFFFFF"/>
        </w:rPr>
        <w:t>/snoc/interfaces/S-NOC/interfaces/backup/rejected_file/HADOOP/</w:t>
      </w:r>
      <w:r w:rsidR="00643ADA" w:rsidRPr="00F50293">
        <w:rPr>
          <w:rFonts w:cstheme="minorHAnsi"/>
          <w:color w:val="000000"/>
          <w:shd w:val="clear" w:color="auto" w:fill="FFFFFF"/>
        </w:rPr>
        <w:t>alloc_payment/</w:t>
      </w:r>
    </w:p>
    <w:p w14:paraId="0CE280F0" w14:textId="77777777" w:rsidR="00F50293" w:rsidRDefault="00F50293">
      <w:pPr>
        <w:spacing w:after="240" w:line="252" w:lineRule="auto"/>
        <w:ind w:left="0" w:right="0"/>
        <w:rPr>
          <w:rFonts w:asciiTheme="majorHAnsi" w:eastAsiaTheme="majorEastAsia" w:hAnsiTheme="majorHAnsi" w:cstheme="majorBidi"/>
          <w:caps/>
          <w:color w:val="1E5E9F" w:themeColor="accent3" w:themeShade="BF"/>
        </w:rPr>
      </w:pPr>
      <w:r>
        <w:br w:type="page"/>
      </w:r>
    </w:p>
    <w:p w14:paraId="0D94049D" w14:textId="4E50CD58" w:rsidR="00AC0D43" w:rsidRPr="00E641EB" w:rsidRDefault="00AC0D43" w:rsidP="00295AF3">
      <w:pPr>
        <w:pStyle w:val="Heading3"/>
      </w:pPr>
      <w:bookmarkStart w:id="151" w:name="_Toc50007126"/>
      <w:r w:rsidRPr="00E641EB">
        <w:lastRenderedPageBreak/>
        <w:t>Data feed fields</w:t>
      </w:r>
      <w:bookmarkEnd w:id="151"/>
    </w:p>
    <w:tbl>
      <w:tblPr>
        <w:tblStyle w:val="GridTable1Light-Accent310"/>
        <w:tblW w:w="9270" w:type="dxa"/>
        <w:tblInd w:w="108" w:type="dxa"/>
        <w:tblLook w:val="0420" w:firstRow="1" w:lastRow="0" w:firstColumn="0" w:lastColumn="0" w:noHBand="0" w:noVBand="1"/>
      </w:tblPr>
      <w:tblGrid>
        <w:gridCol w:w="2323"/>
        <w:gridCol w:w="1239"/>
        <w:gridCol w:w="1733"/>
        <w:gridCol w:w="3975"/>
      </w:tblGrid>
      <w:tr w:rsidR="00421419" w:rsidRPr="00D56C53" w14:paraId="142B7215" w14:textId="77777777" w:rsidTr="00421419">
        <w:trPr>
          <w:cnfStyle w:val="100000000000" w:firstRow="1" w:lastRow="0" w:firstColumn="0" w:lastColumn="0" w:oddVBand="0" w:evenVBand="0" w:oddHBand="0" w:evenHBand="0" w:firstRowFirstColumn="0" w:firstRowLastColumn="0" w:lastRowFirstColumn="0" w:lastRowLastColumn="0"/>
          <w:trHeight w:val="300"/>
        </w:trPr>
        <w:tc>
          <w:tcPr>
            <w:tcW w:w="2323" w:type="dxa"/>
            <w:noWrap/>
            <w:hideMark/>
          </w:tcPr>
          <w:p w14:paraId="473A8CD3"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39" w:type="dxa"/>
            <w:noWrap/>
            <w:hideMark/>
          </w:tcPr>
          <w:p w14:paraId="2C39536D"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733" w:type="dxa"/>
            <w:noWrap/>
            <w:hideMark/>
          </w:tcPr>
          <w:p w14:paraId="2E425850" w14:textId="7CA18B18" w:rsidR="00421419" w:rsidRPr="00D56C53" w:rsidRDefault="00F77603" w:rsidP="00743ED5">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3975" w:type="dxa"/>
            <w:noWrap/>
            <w:hideMark/>
          </w:tcPr>
          <w:p w14:paraId="4242B520" w14:textId="77777777" w:rsidR="00421419" w:rsidRPr="00D56C53" w:rsidRDefault="00421419"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421419" w:rsidRPr="00D56C53" w14:paraId="7CB411CE" w14:textId="77777777" w:rsidTr="00421419">
        <w:trPr>
          <w:trHeight w:val="300"/>
        </w:trPr>
        <w:tc>
          <w:tcPr>
            <w:tcW w:w="2323" w:type="dxa"/>
            <w:noWrap/>
            <w:hideMark/>
          </w:tcPr>
          <w:p w14:paraId="40F8F85C"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MONTH_ID</w:t>
            </w:r>
          </w:p>
        </w:tc>
        <w:tc>
          <w:tcPr>
            <w:tcW w:w="1239" w:type="dxa"/>
            <w:noWrap/>
            <w:hideMark/>
          </w:tcPr>
          <w:p w14:paraId="2A5CC35B"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733" w:type="dxa"/>
            <w:noWrap/>
            <w:hideMark/>
          </w:tcPr>
          <w:p w14:paraId="43BF3D0B"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w:t>
            </w:r>
          </w:p>
        </w:tc>
        <w:tc>
          <w:tcPr>
            <w:tcW w:w="3975" w:type="dxa"/>
            <w:noWrap/>
            <w:hideMark/>
          </w:tcPr>
          <w:p w14:paraId="1A95B7AC"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Month reference</w:t>
            </w:r>
          </w:p>
        </w:tc>
      </w:tr>
      <w:tr w:rsidR="00421419" w:rsidRPr="00D56C53" w14:paraId="7D11A71A" w14:textId="77777777" w:rsidTr="00421419">
        <w:trPr>
          <w:trHeight w:val="300"/>
        </w:trPr>
        <w:tc>
          <w:tcPr>
            <w:tcW w:w="2323" w:type="dxa"/>
            <w:noWrap/>
            <w:hideMark/>
          </w:tcPr>
          <w:p w14:paraId="0468C002"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sz w:val="20"/>
                <w:szCs w:val="20"/>
              </w:rPr>
              <w:t>CLUSTER</w:t>
            </w:r>
          </w:p>
        </w:tc>
        <w:tc>
          <w:tcPr>
            <w:tcW w:w="1239" w:type="dxa"/>
            <w:noWrap/>
            <w:hideMark/>
          </w:tcPr>
          <w:p w14:paraId="419AB257"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733" w:type="dxa"/>
            <w:noWrap/>
            <w:hideMark/>
          </w:tcPr>
          <w:p w14:paraId="66B8947C"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5" w:type="dxa"/>
            <w:noWrap/>
            <w:hideMark/>
          </w:tcPr>
          <w:p w14:paraId="522553EE" w14:textId="73748138" w:rsidR="00421419" w:rsidRPr="00295AF3" w:rsidRDefault="00421419" w:rsidP="00CE292A">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cluster </w:t>
            </w:r>
            <w:r w:rsidR="00CE292A">
              <w:rPr>
                <w:rFonts w:eastAsia="Times New Roman" w:cstheme="minorHAnsi"/>
                <w:color w:val="000000"/>
                <w:kern w:val="0"/>
                <w:sz w:val="20"/>
                <w:szCs w:val="20"/>
                <w:lang w:val="en-IN" w:eastAsia="en-IN"/>
                <w14:ligatures w14:val="none"/>
              </w:rPr>
              <w:t>description</w:t>
            </w:r>
          </w:p>
        </w:tc>
      </w:tr>
      <w:tr w:rsidR="00421419" w:rsidRPr="00D56C53" w14:paraId="3973F8DB" w14:textId="77777777" w:rsidTr="00421419">
        <w:trPr>
          <w:trHeight w:val="300"/>
        </w:trPr>
        <w:tc>
          <w:tcPr>
            <w:tcW w:w="2323" w:type="dxa"/>
            <w:noWrap/>
          </w:tcPr>
          <w:p w14:paraId="4437BB9B" w14:textId="227E70AA" w:rsidR="00421419" w:rsidRPr="00295AF3" w:rsidRDefault="00421419" w:rsidP="001A0C4C">
            <w:pPr>
              <w:spacing w:after="0"/>
              <w:ind w:left="0" w:right="0"/>
              <w:rPr>
                <w:sz w:val="20"/>
                <w:szCs w:val="20"/>
              </w:rPr>
            </w:pPr>
            <w:r w:rsidRPr="00295AF3">
              <w:rPr>
                <w:sz w:val="20"/>
                <w:szCs w:val="20"/>
              </w:rPr>
              <w:t>MPC_CODE</w:t>
            </w:r>
          </w:p>
        </w:tc>
        <w:tc>
          <w:tcPr>
            <w:tcW w:w="1239" w:type="dxa"/>
            <w:noWrap/>
          </w:tcPr>
          <w:p w14:paraId="2924F07E"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733" w:type="dxa"/>
            <w:noWrap/>
          </w:tcPr>
          <w:p w14:paraId="092ADAAF"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5" w:type="dxa"/>
            <w:noWrap/>
          </w:tcPr>
          <w:p w14:paraId="4C1414EF" w14:textId="485DF138" w:rsidR="00421419" w:rsidRPr="00295AF3" w:rsidRDefault="00421419" w:rsidP="001A0C4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MPC reference code</w:t>
            </w:r>
          </w:p>
        </w:tc>
      </w:tr>
      <w:tr w:rsidR="00421419" w:rsidRPr="00D56C53" w14:paraId="552517CF" w14:textId="77777777" w:rsidTr="00421419">
        <w:trPr>
          <w:trHeight w:val="300"/>
        </w:trPr>
        <w:tc>
          <w:tcPr>
            <w:tcW w:w="2323" w:type="dxa"/>
            <w:noWrap/>
          </w:tcPr>
          <w:p w14:paraId="014CB37C" w14:textId="01B1A554" w:rsidR="00421419" w:rsidRPr="00295AF3" w:rsidRDefault="00421419" w:rsidP="00743ED5">
            <w:pPr>
              <w:spacing w:after="0"/>
              <w:ind w:left="0" w:right="0"/>
              <w:rPr>
                <w:sz w:val="20"/>
                <w:szCs w:val="20"/>
              </w:rPr>
            </w:pPr>
            <w:r w:rsidRPr="00295AF3">
              <w:rPr>
                <w:sz w:val="20"/>
                <w:szCs w:val="20"/>
              </w:rPr>
              <w:t>PAYMENT_ALLOCATION</w:t>
            </w:r>
          </w:p>
        </w:tc>
        <w:tc>
          <w:tcPr>
            <w:tcW w:w="1239" w:type="dxa"/>
            <w:noWrap/>
          </w:tcPr>
          <w:p w14:paraId="768E507E" w14:textId="77777777"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733" w:type="dxa"/>
            <w:noWrap/>
          </w:tcPr>
          <w:p w14:paraId="4CB2F7AC" w14:textId="23885E9C"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3975" w:type="dxa"/>
            <w:noWrap/>
          </w:tcPr>
          <w:p w14:paraId="08D45748" w14:textId="098BFF3C" w:rsidR="00421419" w:rsidRPr="00295AF3" w:rsidRDefault="004214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Allocation payment percentage</w:t>
            </w:r>
          </w:p>
        </w:tc>
      </w:tr>
    </w:tbl>
    <w:p w14:paraId="51E8C28A" w14:textId="77777777" w:rsidR="00AC0D43" w:rsidRDefault="00AC0D43" w:rsidP="00AC0D43">
      <w:pPr>
        <w:rPr>
          <w:b/>
        </w:rPr>
      </w:pPr>
    </w:p>
    <w:p w14:paraId="697C1287" w14:textId="77777777" w:rsidR="00AC0D43" w:rsidRPr="005811F0" w:rsidRDefault="00AC0D43" w:rsidP="00AC0D43">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AC0D43" w:rsidRPr="005811F0" w14:paraId="6FD70687" w14:textId="77777777" w:rsidTr="00743ED5">
        <w:tc>
          <w:tcPr>
            <w:tcW w:w="9350" w:type="dxa"/>
            <w:shd w:val="clear" w:color="auto" w:fill="F2F2F2" w:themeFill="background1" w:themeFillShade="F2"/>
          </w:tcPr>
          <w:p w14:paraId="57DFC28C" w14:textId="381AA9F4" w:rsidR="00AC0D43" w:rsidRPr="00534CD6" w:rsidRDefault="00AC0D43" w:rsidP="00743ED5">
            <w:pPr>
              <w:spacing w:after="0"/>
              <w:ind w:left="0"/>
              <w:rPr>
                <w:rFonts w:cstheme="minorHAnsi"/>
                <w:sz w:val="18"/>
                <w:szCs w:val="18"/>
              </w:rPr>
            </w:pPr>
            <w:r>
              <w:rPr>
                <w:rFonts w:cstheme="minorHAnsi"/>
                <w:sz w:val="18"/>
                <w:szCs w:val="18"/>
              </w:rPr>
              <w:t>MONTH_ID|CLUSTER|</w:t>
            </w:r>
            <w:r w:rsidR="001A0C4C">
              <w:rPr>
                <w:rFonts w:cstheme="minorHAnsi"/>
                <w:sz w:val="18"/>
                <w:szCs w:val="18"/>
              </w:rPr>
              <w:t xml:space="preserve">MPC_CODE </w:t>
            </w:r>
            <w:r>
              <w:rPr>
                <w:rFonts w:cstheme="minorHAnsi"/>
                <w:sz w:val="18"/>
                <w:szCs w:val="18"/>
              </w:rPr>
              <w:t>|</w:t>
            </w:r>
            <w:r w:rsidR="001A0C4C">
              <w:rPr>
                <w:rFonts w:cstheme="minorHAnsi"/>
                <w:sz w:val="18"/>
                <w:szCs w:val="18"/>
              </w:rPr>
              <w:t>PAYMENT_ALLOCATION</w:t>
            </w:r>
          </w:p>
          <w:p w14:paraId="3E375837" w14:textId="13C8A618" w:rsidR="00AC0D43" w:rsidRPr="00534CD6" w:rsidRDefault="00AC0D43" w:rsidP="00743ED5">
            <w:pPr>
              <w:spacing w:after="0"/>
              <w:ind w:left="0"/>
              <w:rPr>
                <w:rFonts w:cstheme="minorHAnsi"/>
                <w:sz w:val="18"/>
                <w:szCs w:val="18"/>
              </w:rPr>
            </w:pPr>
            <w:r>
              <w:rPr>
                <w:rFonts w:cstheme="minorHAnsi"/>
                <w:sz w:val="18"/>
                <w:szCs w:val="18"/>
              </w:rPr>
              <w:t>202005|CL</w:t>
            </w:r>
            <w:r w:rsidRPr="00534CD6">
              <w:rPr>
                <w:rFonts w:cstheme="minorHAnsi"/>
                <w:sz w:val="18"/>
                <w:szCs w:val="18"/>
              </w:rPr>
              <w:t>-BLOREM|14RBG020</w:t>
            </w:r>
            <w:r>
              <w:rPr>
                <w:rFonts w:cstheme="minorHAnsi"/>
                <w:sz w:val="18"/>
                <w:szCs w:val="18"/>
              </w:rPr>
              <w:t>|</w:t>
            </w:r>
            <w:r w:rsidR="001A0C4C">
              <w:rPr>
                <w:rFonts w:cstheme="minorHAnsi"/>
                <w:sz w:val="18"/>
                <w:szCs w:val="18"/>
              </w:rPr>
              <w:t>100</w:t>
            </w:r>
          </w:p>
          <w:p w14:paraId="6C400A46" w14:textId="63B8DB4C" w:rsidR="00AC0D43" w:rsidRPr="00307B64" w:rsidRDefault="00AC0D43" w:rsidP="001A0C4C">
            <w:pPr>
              <w:spacing w:after="0"/>
              <w:ind w:left="0"/>
              <w:rPr>
                <w:rFonts w:cstheme="minorHAnsi"/>
                <w:sz w:val="18"/>
                <w:szCs w:val="18"/>
              </w:rPr>
            </w:pPr>
            <w:r w:rsidRPr="00534CD6">
              <w:rPr>
                <w:rFonts w:cstheme="minorHAnsi"/>
                <w:sz w:val="18"/>
                <w:szCs w:val="18"/>
              </w:rPr>
              <w:t>202005|</w:t>
            </w:r>
            <w:r>
              <w:rPr>
                <w:rFonts w:cstheme="minorHAnsi"/>
                <w:sz w:val="18"/>
                <w:szCs w:val="18"/>
              </w:rPr>
              <w:t>CL-JAKARTA|13HBN</w:t>
            </w:r>
            <w:r w:rsidRPr="00534CD6">
              <w:rPr>
                <w:rFonts w:cstheme="minorHAnsi"/>
                <w:sz w:val="18"/>
                <w:szCs w:val="18"/>
              </w:rPr>
              <w:t>020</w:t>
            </w:r>
            <w:r>
              <w:rPr>
                <w:rFonts w:cstheme="minorHAnsi"/>
                <w:sz w:val="18"/>
                <w:szCs w:val="18"/>
              </w:rPr>
              <w:t>|</w:t>
            </w:r>
            <w:r w:rsidR="001A0C4C">
              <w:rPr>
                <w:rFonts w:cstheme="minorHAnsi"/>
                <w:sz w:val="18"/>
                <w:szCs w:val="18"/>
              </w:rPr>
              <w:t>90</w:t>
            </w:r>
          </w:p>
        </w:tc>
      </w:tr>
    </w:tbl>
    <w:p w14:paraId="272266D9" w14:textId="06D7C32A" w:rsidR="00AC0D43" w:rsidRPr="00E641EB" w:rsidRDefault="00AC0D43" w:rsidP="00AC0D43">
      <w:pPr>
        <w:pStyle w:val="Heading3"/>
      </w:pPr>
      <w:bookmarkStart w:id="152" w:name="_Toc50007127"/>
      <w:r w:rsidRPr="00E641EB">
        <w:t>Processing result</w:t>
      </w:r>
      <w:r w:rsidR="00295AF3">
        <w:t xml:space="preserve"> &amp; Response</w:t>
      </w:r>
      <w:bookmarkEnd w:id="152"/>
    </w:p>
    <w:p w14:paraId="6DD06BC5" w14:textId="77777777" w:rsidR="00AC0D43" w:rsidRPr="002F57BC" w:rsidRDefault="00AC0D43" w:rsidP="00AC0D43">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FC355B5" w14:textId="77777777" w:rsidR="00AC0D43" w:rsidRPr="005811F0" w:rsidRDefault="00AC0D43" w:rsidP="00AC0D43">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AC0D43" w:rsidRPr="005811F0" w14:paraId="301AC7A9" w14:textId="77777777" w:rsidTr="00743ED5">
        <w:tc>
          <w:tcPr>
            <w:tcW w:w="9278" w:type="dxa"/>
            <w:shd w:val="clear" w:color="auto" w:fill="F2F2F2" w:themeFill="background1" w:themeFillShade="F2"/>
          </w:tcPr>
          <w:p w14:paraId="33BBE562" w14:textId="08498C99" w:rsidR="00AC0D43" w:rsidRPr="00B30845" w:rsidRDefault="001A0C4C" w:rsidP="00743ED5">
            <w:pPr>
              <w:spacing w:after="0"/>
              <w:ind w:left="0"/>
              <w:rPr>
                <w:rFonts w:cstheme="minorHAnsi"/>
                <w:sz w:val="18"/>
                <w:szCs w:val="18"/>
              </w:rPr>
            </w:pPr>
            <w:r>
              <w:rPr>
                <w:rFonts w:cstheme="minorHAnsi"/>
                <w:sz w:val="18"/>
                <w:szCs w:val="18"/>
              </w:rPr>
              <w:t>MONTH_ID|CLUSTER|MPC_CODE |PAYMENT_ALLOCATION</w:t>
            </w:r>
            <w:r w:rsidR="00AC0D43">
              <w:rPr>
                <w:rFonts w:cstheme="minorHAnsi"/>
                <w:sz w:val="18"/>
                <w:szCs w:val="18"/>
              </w:rPr>
              <w:t>|</w:t>
            </w:r>
            <w:r w:rsidR="00AC0D43" w:rsidRPr="00F445B1">
              <w:rPr>
                <w:rFonts w:cstheme="minorHAnsi"/>
                <w:sz w:val="18"/>
                <w:szCs w:val="18"/>
              </w:rPr>
              <w:t>ERROR_CODE|ERROR_MESSAGE</w:t>
            </w:r>
          </w:p>
          <w:p w14:paraId="4A5BB858" w14:textId="5E7F63F4" w:rsidR="00AC0D43" w:rsidRPr="00B30845" w:rsidRDefault="001A0C4C" w:rsidP="00743ED5">
            <w:pPr>
              <w:spacing w:after="0"/>
              <w:ind w:left="0"/>
              <w:rPr>
                <w:rFonts w:cstheme="minorHAnsi"/>
                <w:sz w:val="18"/>
                <w:szCs w:val="18"/>
              </w:rPr>
            </w:pPr>
            <w:r>
              <w:rPr>
                <w:rFonts w:cstheme="minorHAnsi"/>
                <w:sz w:val="18"/>
                <w:szCs w:val="18"/>
              </w:rPr>
              <w:t>202005|CL</w:t>
            </w:r>
            <w:r w:rsidRPr="00534CD6">
              <w:rPr>
                <w:rFonts w:cstheme="minorHAnsi"/>
                <w:sz w:val="18"/>
                <w:szCs w:val="18"/>
              </w:rPr>
              <w:t>-BLOREM|14RBG020</w:t>
            </w:r>
            <w:r>
              <w:rPr>
                <w:rFonts w:cstheme="minorHAnsi"/>
                <w:sz w:val="18"/>
                <w:szCs w:val="18"/>
              </w:rPr>
              <w:t>|</w:t>
            </w:r>
            <w:r w:rsidR="00AC0D43">
              <w:rPr>
                <w:rFonts w:cstheme="minorHAnsi"/>
                <w:sz w:val="18"/>
                <w:szCs w:val="18"/>
              </w:rPr>
              <w:t xml:space="preserve">|1001|Mandatory Field </w:t>
            </w:r>
            <w:r>
              <w:rPr>
                <w:rFonts w:cstheme="minorHAnsi"/>
                <w:sz w:val="18"/>
                <w:szCs w:val="18"/>
              </w:rPr>
              <w:t xml:space="preserve">PAYMENT_ALLOCATION </w:t>
            </w:r>
            <w:r w:rsidR="00AC0D43">
              <w:rPr>
                <w:rFonts w:cstheme="minorHAnsi"/>
                <w:sz w:val="18"/>
                <w:szCs w:val="18"/>
              </w:rPr>
              <w:t>is missing</w:t>
            </w:r>
          </w:p>
          <w:p w14:paraId="3BBBD658" w14:textId="03975841" w:rsidR="00AC0D43" w:rsidRPr="005811F0" w:rsidRDefault="00531CDE" w:rsidP="00531CDE">
            <w:pPr>
              <w:spacing w:after="0"/>
              <w:ind w:left="0"/>
              <w:rPr>
                <w:rFonts w:ascii="Consolas" w:hAnsi="Consolas"/>
              </w:rPr>
            </w:pPr>
            <w:r w:rsidRPr="00534CD6">
              <w:rPr>
                <w:rFonts w:cstheme="minorHAnsi"/>
                <w:sz w:val="18"/>
                <w:szCs w:val="18"/>
              </w:rPr>
              <w:t>202005|</w:t>
            </w:r>
            <w:r>
              <w:rPr>
                <w:rFonts w:cstheme="minorHAnsi"/>
                <w:sz w:val="18"/>
                <w:szCs w:val="18"/>
              </w:rPr>
              <w:t>CL-JAKARTA|13HBN</w:t>
            </w:r>
            <w:r w:rsidRPr="00534CD6">
              <w:rPr>
                <w:rFonts w:cstheme="minorHAnsi"/>
                <w:sz w:val="18"/>
                <w:szCs w:val="18"/>
              </w:rPr>
              <w:t>020</w:t>
            </w:r>
            <w:r>
              <w:rPr>
                <w:rFonts w:cstheme="minorHAnsi"/>
                <w:sz w:val="18"/>
                <w:szCs w:val="18"/>
              </w:rPr>
              <w:t>|90</w:t>
            </w:r>
            <w:r w:rsidR="00AC0D43">
              <w:rPr>
                <w:rFonts w:cstheme="minorHAnsi"/>
                <w:sz w:val="18"/>
                <w:szCs w:val="18"/>
              </w:rPr>
              <w:t xml:space="preserve">|1002|Given </w:t>
            </w:r>
            <w:r>
              <w:rPr>
                <w:rFonts w:cstheme="minorHAnsi"/>
                <w:sz w:val="18"/>
                <w:szCs w:val="18"/>
              </w:rPr>
              <w:t>MPC_CODE</w:t>
            </w:r>
            <w:r w:rsidR="00AC0D43">
              <w:rPr>
                <w:rFonts w:cstheme="minorHAnsi"/>
                <w:sz w:val="18"/>
                <w:szCs w:val="18"/>
              </w:rPr>
              <w:t xml:space="preserve"> is not available in system</w:t>
            </w:r>
          </w:p>
        </w:tc>
      </w:tr>
    </w:tbl>
    <w:p w14:paraId="581AC877" w14:textId="77777777" w:rsidR="00A42FCB" w:rsidRDefault="00A42FCB" w:rsidP="00EF1F3C"/>
    <w:p w14:paraId="2E6AF8E0" w14:textId="77777777" w:rsidR="00A42FCB" w:rsidRDefault="00A42FCB">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6EE3F278" w14:textId="16895ABE" w:rsidR="00F169AA" w:rsidRDefault="00F169AA" w:rsidP="00191614">
      <w:pPr>
        <w:pStyle w:val="Heading2"/>
        <w:ind w:left="0"/>
      </w:pPr>
      <w:bookmarkStart w:id="153" w:name="_Toc50007128"/>
      <w:r>
        <w:lastRenderedPageBreak/>
        <w:t>URO 20K (INTHDP017)</w:t>
      </w:r>
      <w:bookmarkEnd w:id="153"/>
    </w:p>
    <w:tbl>
      <w:tblPr>
        <w:tblStyle w:val="GridTable1Light-Accent310"/>
        <w:tblW w:w="9293" w:type="dxa"/>
        <w:tblInd w:w="85" w:type="dxa"/>
        <w:tblLayout w:type="fixed"/>
        <w:tblLook w:val="0480" w:firstRow="0" w:lastRow="0" w:firstColumn="1" w:lastColumn="0" w:noHBand="0" w:noVBand="1"/>
      </w:tblPr>
      <w:tblGrid>
        <w:gridCol w:w="2766"/>
        <w:gridCol w:w="6527"/>
      </w:tblGrid>
      <w:tr w:rsidR="00F169AA" w:rsidRPr="00C47003" w14:paraId="1044EA59"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39D9D251" w14:textId="77777777" w:rsidR="00F169AA" w:rsidRPr="00C47003" w:rsidRDefault="00F169AA" w:rsidP="00743ED5">
            <w:pPr>
              <w:spacing w:after="0" w:line="276" w:lineRule="auto"/>
              <w:rPr>
                <w:b w:val="0"/>
                <w:bCs w:val="0"/>
              </w:rPr>
            </w:pPr>
            <w:r w:rsidRPr="00C47003">
              <w:t>INTERFACE TYPE</w:t>
            </w:r>
            <w:r>
              <w:t>:</w:t>
            </w:r>
          </w:p>
        </w:tc>
        <w:tc>
          <w:tcPr>
            <w:tcW w:w="6527" w:type="dxa"/>
          </w:tcPr>
          <w:p w14:paraId="7466367A" w14:textId="77777777" w:rsidR="00F169AA" w:rsidRPr="00C47003"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F169AA" w:rsidRPr="00C47003" w14:paraId="48D13A57"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3EDF0DE8" w14:textId="77777777" w:rsidR="00F169AA" w:rsidRPr="00C47003" w:rsidRDefault="00F169AA" w:rsidP="00743ED5">
            <w:pPr>
              <w:spacing w:after="0" w:line="276" w:lineRule="auto"/>
              <w:rPr>
                <w:b w:val="0"/>
                <w:bCs w:val="0"/>
              </w:rPr>
            </w:pPr>
            <w:r w:rsidRPr="00C47003">
              <w:t>INTERFACE METHOD</w:t>
            </w:r>
            <w:r>
              <w:t>:</w:t>
            </w:r>
          </w:p>
        </w:tc>
        <w:tc>
          <w:tcPr>
            <w:tcW w:w="6527" w:type="dxa"/>
          </w:tcPr>
          <w:p w14:paraId="0E255241" w14:textId="77777777" w:rsidR="00F169AA" w:rsidRPr="00C47003"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F169AA" w:rsidRPr="00C47003" w14:paraId="5F673905"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DB7F453" w14:textId="3DBEA401" w:rsidR="00F169AA" w:rsidRPr="00C47003" w:rsidRDefault="00EB0CED" w:rsidP="00743ED5">
            <w:pPr>
              <w:spacing w:after="0" w:line="276" w:lineRule="auto"/>
              <w:rPr>
                <w:b w:val="0"/>
                <w:bCs w:val="0"/>
              </w:rPr>
            </w:pPr>
            <w:r>
              <w:t>SOURCE</w:t>
            </w:r>
            <w:r w:rsidR="00F169AA" w:rsidRPr="00C47003">
              <w:t xml:space="preserve"> </w:t>
            </w:r>
            <w:r w:rsidR="00F169AA">
              <w:t>S</w:t>
            </w:r>
            <w:r w:rsidR="00F169AA" w:rsidRPr="00C47003">
              <w:t>YSTEM</w:t>
            </w:r>
            <w:r w:rsidR="00F169AA">
              <w:t>:</w:t>
            </w:r>
          </w:p>
        </w:tc>
        <w:tc>
          <w:tcPr>
            <w:tcW w:w="6527" w:type="dxa"/>
          </w:tcPr>
          <w:p w14:paraId="3524CA07" w14:textId="77777777" w:rsidR="00F169AA" w:rsidRPr="00C47003"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F169AA" w:rsidRPr="00C47003" w14:paraId="0067FBF4"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60363CA" w14:textId="77777777" w:rsidR="00F169AA" w:rsidRPr="00C47003" w:rsidRDefault="00F169AA" w:rsidP="00743ED5">
            <w:pPr>
              <w:spacing w:after="0" w:line="276" w:lineRule="auto"/>
              <w:rPr>
                <w:b w:val="0"/>
                <w:bCs w:val="0"/>
              </w:rPr>
            </w:pPr>
            <w:r>
              <w:t>RESPONDER</w:t>
            </w:r>
            <w:r w:rsidRPr="00C47003">
              <w:t xml:space="preserve"> SYSTEM</w:t>
            </w:r>
            <w:r>
              <w:t>:</w:t>
            </w:r>
          </w:p>
        </w:tc>
        <w:tc>
          <w:tcPr>
            <w:tcW w:w="6527" w:type="dxa"/>
          </w:tcPr>
          <w:p w14:paraId="1B17F03C" w14:textId="77777777" w:rsidR="00F169AA" w:rsidRPr="00C47003"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F169AA" w:rsidRPr="00C47003" w14:paraId="0B04E88B"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0395E10" w14:textId="77777777" w:rsidR="00F169AA" w:rsidRDefault="00F169AA" w:rsidP="00743ED5">
            <w:pPr>
              <w:spacing w:after="0" w:line="276" w:lineRule="auto"/>
            </w:pPr>
            <w:r>
              <w:t>FILE FREQUENCY</w:t>
            </w:r>
          </w:p>
        </w:tc>
        <w:tc>
          <w:tcPr>
            <w:tcW w:w="6527" w:type="dxa"/>
          </w:tcPr>
          <w:p w14:paraId="23DA5BEA" w14:textId="77777777" w:rsidR="00F169AA"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F169AA" w:rsidRPr="00C47003" w14:paraId="10764601"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659C961" w14:textId="77777777" w:rsidR="00F169AA" w:rsidRDefault="00F169AA" w:rsidP="00743ED5">
            <w:pPr>
              <w:spacing w:after="0" w:line="276" w:lineRule="auto"/>
            </w:pPr>
            <w:r>
              <w:t>DATA PERIOD</w:t>
            </w:r>
          </w:p>
        </w:tc>
        <w:tc>
          <w:tcPr>
            <w:tcW w:w="6527" w:type="dxa"/>
          </w:tcPr>
          <w:p w14:paraId="4D8F6082" w14:textId="6F076431" w:rsidR="00F169AA"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r w:rsidR="0034309D" w:rsidRPr="00C47003" w14:paraId="5EE62D19"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9C44AA4" w14:textId="382473E1" w:rsidR="0034309D" w:rsidRDefault="0034309D" w:rsidP="0034309D">
            <w:pPr>
              <w:spacing w:after="0" w:line="276" w:lineRule="auto"/>
            </w:pPr>
            <w:r>
              <w:t>ORIGINAL DATA SOURCE:</w:t>
            </w:r>
          </w:p>
        </w:tc>
        <w:tc>
          <w:tcPr>
            <w:tcW w:w="6527" w:type="dxa"/>
          </w:tcPr>
          <w:p w14:paraId="1A703D23" w14:textId="6DB0EBAD" w:rsidR="0034309D" w:rsidRPr="00C4202C"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34309D">
              <w:rPr>
                <w:highlight w:val="yellow"/>
              </w:rPr>
              <w:t>add</w:t>
            </w:r>
          </w:p>
        </w:tc>
      </w:tr>
    </w:tbl>
    <w:p w14:paraId="4EAA3F83" w14:textId="07D3305A" w:rsidR="00F169AA" w:rsidRDefault="00F169AA" w:rsidP="00295AF3">
      <w:pPr>
        <w:pStyle w:val="Heading3"/>
      </w:pPr>
      <w:bookmarkStart w:id="154" w:name="_Toc50007129"/>
      <w:r w:rsidRPr="005811F0">
        <w:t>Context goal</w:t>
      </w:r>
      <w:bookmarkEnd w:id="154"/>
    </w:p>
    <w:p w14:paraId="74535AC1" w14:textId="2E68865B" w:rsidR="00F169AA" w:rsidRDefault="00F169AA" w:rsidP="004C5D32">
      <w:pPr>
        <w:numPr>
          <w:ilvl w:val="0"/>
          <w:numId w:val="53"/>
        </w:numPr>
        <w:spacing w:after="0"/>
        <w:ind w:right="0"/>
        <w:jc w:val="both"/>
      </w:pPr>
      <w:r>
        <w:t>HADOOP will share the daily file to MOBII which contains unique outlet</w:t>
      </w:r>
      <w:r w:rsidR="008F7FB3">
        <w:t xml:space="preserve"> counts</w:t>
      </w:r>
      <w:r>
        <w:t xml:space="preserve"> which make more than 20000 tertiary sales.</w:t>
      </w:r>
    </w:p>
    <w:p w14:paraId="7AF71DA2" w14:textId="7538C21D" w:rsidR="008F7FB3" w:rsidRDefault="008F7FB3" w:rsidP="004C5D32">
      <w:pPr>
        <w:numPr>
          <w:ilvl w:val="0"/>
          <w:numId w:val="53"/>
        </w:numPr>
        <w:spacing w:after="0"/>
        <w:ind w:right="0"/>
        <w:jc w:val="both"/>
      </w:pPr>
      <w:r>
        <w:t>Given outlet quantity values should be MTD value for the given date.</w:t>
      </w:r>
    </w:p>
    <w:p w14:paraId="1D3C70A0" w14:textId="77777777" w:rsidR="00BB3747" w:rsidRDefault="00BB3747" w:rsidP="004C5D32">
      <w:pPr>
        <w:numPr>
          <w:ilvl w:val="0"/>
          <w:numId w:val="53"/>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3698A2AD" w14:textId="1A06E59C" w:rsidR="00F169AA" w:rsidRDefault="00F169AA" w:rsidP="004C5D32">
      <w:pPr>
        <w:numPr>
          <w:ilvl w:val="0"/>
          <w:numId w:val="53"/>
        </w:numPr>
        <w:spacing w:after="0"/>
        <w:ind w:right="0"/>
        <w:jc w:val="both"/>
      </w:pPr>
      <w:r>
        <w:t xml:space="preserve">MOBII always consider latest processed file records, when MOBII receive same DATE and </w:t>
      </w:r>
      <w:r w:rsidRPr="00F169AA">
        <w:t>OUTLET</w:t>
      </w:r>
      <w:r>
        <w:t xml:space="preserve"> in latest file it will replace the previously stored transaction value.</w:t>
      </w:r>
    </w:p>
    <w:p w14:paraId="18A589B0" w14:textId="3B8DA9AA" w:rsidR="00F169AA" w:rsidRDefault="00F169AA" w:rsidP="004C5D32">
      <w:pPr>
        <w:numPr>
          <w:ilvl w:val="0"/>
          <w:numId w:val="53"/>
        </w:numPr>
        <w:spacing w:after="0"/>
        <w:ind w:right="0"/>
        <w:jc w:val="both"/>
      </w:pPr>
      <w:r>
        <w:t>If MOB</w:t>
      </w:r>
      <w:r w:rsidR="00FC6B09">
        <w:t>II found any duplicate row (DATE|MICRO|SITE_ID</w:t>
      </w:r>
      <w:r>
        <w:t>|</w:t>
      </w:r>
      <w:r w:rsidRPr="00F169AA">
        <w:t>OUTLET</w:t>
      </w:r>
      <w:r>
        <w:t xml:space="preserve">) within the </w:t>
      </w:r>
      <w:r w:rsidR="00C75070">
        <w:t>file,</w:t>
      </w:r>
      <w:r>
        <w:t xml:space="preserve"> then it will consider only first record and upcoming records will be rejected with reason duplicate transaction found.</w:t>
      </w:r>
    </w:p>
    <w:p w14:paraId="219FD951" w14:textId="77777777" w:rsidR="00F169AA" w:rsidRDefault="00F169AA" w:rsidP="004C5D32">
      <w:pPr>
        <w:numPr>
          <w:ilvl w:val="0"/>
          <w:numId w:val="53"/>
        </w:numPr>
        <w:spacing w:after="0"/>
        <w:ind w:right="0"/>
        <w:jc w:val="both"/>
      </w:pPr>
      <w:r>
        <w:t>This file data is used for MPC Incentive and if required can also be used other functions from upcoming change request.</w:t>
      </w:r>
    </w:p>
    <w:p w14:paraId="57FB1651" w14:textId="77777777" w:rsidR="000413FE" w:rsidRDefault="000413FE" w:rsidP="000413FE">
      <w:pPr>
        <w:numPr>
          <w:ilvl w:val="0"/>
          <w:numId w:val="53"/>
        </w:numPr>
        <w:spacing w:after="0"/>
        <w:ind w:right="0"/>
        <w:jc w:val="both"/>
      </w:pPr>
      <w:bookmarkStart w:id="155" w:name="_Toc50007130"/>
      <w:r>
        <w:t>HADOOP must push file to the MOBII path daily before 2AM with latest updated records. MOBII scheduler will pick pushed files for process.</w:t>
      </w:r>
    </w:p>
    <w:p w14:paraId="569412F1" w14:textId="77777777" w:rsidR="000413FE" w:rsidRPr="005811F0" w:rsidRDefault="000413FE" w:rsidP="000413FE">
      <w:pPr>
        <w:numPr>
          <w:ilvl w:val="0"/>
          <w:numId w:val="53"/>
        </w:numPr>
        <w:spacing w:after="0"/>
        <w:ind w:right="0"/>
        <w:jc w:val="both"/>
      </w:pPr>
      <w:r>
        <w:t>Files from Landing path will be deleted, after copied by MOBII from Landing to Actual (A) path.</w:t>
      </w:r>
    </w:p>
    <w:p w14:paraId="5E51081A" w14:textId="77777777" w:rsidR="00F169AA" w:rsidRDefault="00F169AA" w:rsidP="00295AF3">
      <w:pPr>
        <w:pStyle w:val="Heading3"/>
      </w:pPr>
      <w:r w:rsidRPr="005811F0">
        <w:t>Pre-conditions</w:t>
      </w:r>
      <w:bookmarkEnd w:id="155"/>
    </w:p>
    <w:p w14:paraId="65B0BBAA" w14:textId="77777777" w:rsidR="00F169AA" w:rsidRDefault="00F169AA" w:rsidP="004C5D32">
      <w:pPr>
        <w:pStyle w:val="ListParagraph"/>
        <w:numPr>
          <w:ilvl w:val="0"/>
          <w:numId w:val="54"/>
        </w:numPr>
      </w:pPr>
      <w:r>
        <w:t>Server path is accessible by HADOOP.</w:t>
      </w:r>
    </w:p>
    <w:p w14:paraId="481C4A04" w14:textId="6AB973CB" w:rsidR="00F169AA" w:rsidRPr="004B07D0" w:rsidRDefault="00F169AA" w:rsidP="004C5D32">
      <w:pPr>
        <w:pStyle w:val="ListParagraph"/>
        <w:numPr>
          <w:ilvl w:val="0"/>
          <w:numId w:val="54"/>
        </w:numPr>
      </w:pPr>
      <w:r>
        <w:t xml:space="preserve">All </w:t>
      </w:r>
      <w:r w:rsidR="009A42C6">
        <w:t>SITE</w:t>
      </w:r>
      <w:r w:rsidR="00D11F85">
        <w:t>s</w:t>
      </w:r>
      <w:r>
        <w:t xml:space="preserve"> must be pre-created in MOBII.</w:t>
      </w:r>
    </w:p>
    <w:p w14:paraId="00504C74" w14:textId="77777777" w:rsidR="00F169AA" w:rsidRPr="005811F0" w:rsidRDefault="00F169AA" w:rsidP="00295AF3">
      <w:pPr>
        <w:pStyle w:val="Heading3"/>
        <w:rPr>
          <w:highlight w:val="yellow"/>
        </w:rPr>
      </w:pPr>
      <w:bookmarkStart w:id="156" w:name="_Toc50007131"/>
      <w:r w:rsidRPr="005811F0">
        <w:t>Post-conditions</w:t>
      </w:r>
      <w:bookmarkEnd w:id="156"/>
    </w:p>
    <w:p w14:paraId="2391BF2E" w14:textId="57D4E5DF" w:rsidR="00F169AA" w:rsidRDefault="009A42C6" w:rsidP="004C5D32">
      <w:pPr>
        <w:pStyle w:val="ListParagraph"/>
        <w:numPr>
          <w:ilvl w:val="0"/>
          <w:numId w:val="55"/>
        </w:numPr>
        <w:rPr>
          <w:rFonts w:eastAsiaTheme="majorEastAsia"/>
        </w:rPr>
      </w:pPr>
      <w:r>
        <w:rPr>
          <w:rFonts w:eastAsiaTheme="majorEastAsia"/>
        </w:rPr>
        <w:t>Outlet counts will be marked against given site id</w:t>
      </w:r>
      <w:r w:rsidR="00F169AA">
        <w:rPr>
          <w:rFonts w:eastAsiaTheme="majorEastAsia"/>
        </w:rPr>
        <w:t>.</w:t>
      </w:r>
    </w:p>
    <w:p w14:paraId="2E3B87EC" w14:textId="4799AAC0" w:rsidR="00F169AA" w:rsidRDefault="00F169AA" w:rsidP="00295AF3">
      <w:pPr>
        <w:pStyle w:val="Heading3"/>
      </w:pPr>
      <w:bookmarkStart w:id="157" w:name="_Toc50007132"/>
      <w:r>
        <w:t>File naming</w:t>
      </w:r>
      <w:bookmarkEnd w:id="157"/>
    </w:p>
    <w:p w14:paraId="3CDA3BD5" w14:textId="2CDB3F38" w:rsidR="00F169AA" w:rsidRPr="00236832" w:rsidRDefault="00F169AA" w:rsidP="00A42FCB">
      <w:pPr>
        <w:spacing w:after="0"/>
        <w:rPr>
          <w:rFonts w:eastAsiaTheme="majorEastAsia"/>
        </w:rPr>
      </w:pPr>
      <w:r w:rsidRPr="00F169AA">
        <w:rPr>
          <w:rFonts w:eastAsiaTheme="majorEastAsia"/>
        </w:rPr>
        <w:t>uro20</w:t>
      </w:r>
      <w:r w:rsidRPr="00E7010B">
        <w:rPr>
          <w:rFonts w:eastAsiaTheme="majorEastAsia"/>
        </w:rPr>
        <w:t>_</w:t>
      </w:r>
      <w:r w:rsidRPr="00236832">
        <w:rPr>
          <w:rFonts w:eastAsiaTheme="majorEastAsia"/>
        </w:rPr>
        <w:t xml:space="preserve">&lt;YYYYMMDDHH24MISS&gt;.csv.gz </w:t>
      </w:r>
    </w:p>
    <w:p w14:paraId="1B361EB7" w14:textId="77777777" w:rsidR="00F169AA" w:rsidRDefault="00F169AA" w:rsidP="00A42FCB">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06451F23" w14:textId="7BF75EFA" w:rsidR="00F169AA" w:rsidRDefault="00F169AA" w:rsidP="00A42FCB">
      <w:pPr>
        <w:pStyle w:val="ListParagraph"/>
        <w:numPr>
          <w:ilvl w:val="0"/>
          <w:numId w:val="8"/>
        </w:numPr>
        <w:spacing w:after="0"/>
        <w:rPr>
          <w:rFonts w:eastAsiaTheme="majorEastAsia"/>
        </w:rPr>
      </w:pPr>
      <w:r>
        <w:rPr>
          <w:rFonts w:eastAsiaTheme="majorEastAsia"/>
        </w:rPr>
        <w:t xml:space="preserve">Sample Actual File Name is </w:t>
      </w:r>
      <w:r w:rsidRPr="00F72BAB">
        <w:rPr>
          <w:rFonts w:eastAsiaTheme="majorEastAsia"/>
          <w:i/>
          <w:iCs/>
        </w:rPr>
        <w:t>uro20_20200203013512.csv.gz</w:t>
      </w:r>
    </w:p>
    <w:p w14:paraId="24C82E39" w14:textId="273706A8" w:rsidR="00F169AA" w:rsidRPr="00236832" w:rsidRDefault="00F169AA" w:rsidP="00A42FCB">
      <w:pPr>
        <w:pStyle w:val="ListParagraph"/>
        <w:numPr>
          <w:ilvl w:val="0"/>
          <w:numId w:val="8"/>
        </w:numPr>
        <w:spacing w:after="0"/>
        <w:rPr>
          <w:rFonts w:eastAsiaTheme="majorEastAsia"/>
        </w:rPr>
      </w:pPr>
      <w:r>
        <w:rPr>
          <w:rFonts w:eastAsiaTheme="majorEastAsia"/>
        </w:rPr>
        <w:t xml:space="preserve">Sample Control File Name is </w:t>
      </w:r>
      <w:r w:rsidRPr="00F72BAB">
        <w:rPr>
          <w:rFonts w:eastAsiaTheme="majorEastAsia"/>
          <w:i/>
          <w:iCs/>
        </w:rPr>
        <w:t>uro</w:t>
      </w:r>
      <w:r w:rsidR="00F72BAB" w:rsidRPr="00F72BAB">
        <w:rPr>
          <w:rFonts w:eastAsiaTheme="majorEastAsia"/>
          <w:i/>
          <w:iCs/>
        </w:rPr>
        <w:t>2</w:t>
      </w:r>
      <w:r w:rsidRPr="00F72BAB">
        <w:rPr>
          <w:rFonts w:eastAsiaTheme="majorEastAsia"/>
          <w:i/>
          <w:iCs/>
        </w:rPr>
        <w:t>0_20200203013512.ctl.gz</w:t>
      </w:r>
    </w:p>
    <w:p w14:paraId="2EA21680" w14:textId="36750969" w:rsidR="00F169AA" w:rsidRPr="005811F0" w:rsidRDefault="00F169AA" w:rsidP="00295AF3">
      <w:pPr>
        <w:pStyle w:val="Heading3"/>
      </w:pPr>
      <w:bookmarkStart w:id="158" w:name="_Toc50007133"/>
      <w:r>
        <w:t>File P</w:t>
      </w:r>
      <w:r w:rsidRPr="005811F0">
        <w:t>ath</w:t>
      </w:r>
      <w:bookmarkEnd w:id="158"/>
    </w:p>
    <w:p w14:paraId="684E6AB3" w14:textId="3AF36B72" w:rsidR="00F169AA" w:rsidRPr="00A42FCB" w:rsidRDefault="00A42FCB" w:rsidP="00A42FCB">
      <w:pPr>
        <w:spacing w:after="0"/>
        <w:rPr>
          <w:rFonts w:cstheme="minorHAnsi"/>
        </w:rPr>
      </w:pPr>
      <w:r>
        <w:rPr>
          <w:rFonts w:cstheme="minorHAnsi"/>
        </w:rPr>
        <w:t>Landing</w:t>
      </w:r>
      <w:r w:rsidR="00F169AA" w:rsidRPr="00A42FCB">
        <w:rPr>
          <w:rFonts w:cstheme="minorHAnsi"/>
        </w:rPr>
        <w:t>:</w:t>
      </w:r>
      <w:r>
        <w:rPr>
          <w:rFonts w:cstheme="minorHAnsi"/>
        </w:rPr>
        <w:tab/>
      </w:r>
      <w:r w:rsidR="00EC2B43" w:rsidRPr="00A42FCB">
        <w:rPr>
          <w:rFonts w:cstheme="minorHAnsi"/>
          <w:color w:val="000000"/>
          <w:shd w:val="clear" w:color="auto" w:fill="FFFFFF"/>
        </w:rPr>
        <w:t>/home/</w:t>
      </w:r>
      <w:proofErr w:type="spellStart"/>
      <w:r w:rsidR="00EC2B43" w:rsidRPr="00A42FCB">
        <w:rPr>
          <w:rFonts w:cstheme="minorHAnsi"/>
          <w:color w:val="000000"/>
          <w:shd w:val="clear" w:color="auto" w:fill="FFFFFF"/>
        </w:rPr>
        <w:t>hdp</w:t>
      </w:r>
      <w:r w:rsidR="00F169AA" w:rsidRPr="00A42FCB">
        <w:rPr>
          <w:rFonts w:cstheme="minorHAnsi"/>
          <w:color w:val="000000"/>
          <w:shd w:val="clear" w:color="auto" w:fill="FFFFFF"/>
        </w:rPr>
        <w:t>user</w:t>
      </w:r>
      <w:proofErr w:type="spellEnd"/>
      <w:r w:rsidR="00F169AA" w:rsidRPr="00A42FCB">
        <w:rPr>
          <w:rFonts w:cstheme="minorHAnsi"/>
          <w:color w:val="000000"/>
          <w:shd w:val="clear" w:color="auto" w:fill="FFFFFF"/>
        </w:rPr>
        <w:t>/interfaces/HADOOP/</w:t>
      </w:r>
      <w:proofErr w:type="spellStart"/>
      <w:r w:rsidR="00F169AA" w:rsidRPr="00A42FCB">
        <w:rPr>
          <w:rFonts w:cstheme="minorHAnsi"/>
          <w:color w:val="000000"/>
          <w:shd w:val="clear" w:color="auto" w:fill="FFFFFF"/>
        </w:rPr>
        <w:t>master_files</w:t>
      </w:r>
      <w:proofErr w:type="spellEnd"/>
      <w:r w:rsidR="00F169AA" w:rsidRPr="00A42FCB">
        <w:rPr>
          <w:rFonts w:cstheme="minorHAnsi"/>
          <w:color w:val="000000"/>
          <w:shd w:val="clear" w:color="auto" w:fill="FFFFFF"/>
        </w:rPr>
        <w:t>/uro20/</w:t>
      </w:r>
    </w:p>
    <w:p w14:paraId="3CECE112" w14:textId="3918DD91" w:rsidR="00F169AA" w:rsidRPr="00A42FCB" w:rsidRDefault="00A42FCB" w:rsidP="00A42FCB">
      <w:pPr>
        <w:spacing w:after="0"/>
        <w:rPr>
          <w:rFonts w:cstheme="minorHAnsi"/>
        </w:rPr>
      </w:pPr>
      <w:r>
        <w:rPr>
          <w:rFonts w:cstheme="minorHAnsi"/>
        </w:rPr>
        <w:t>Actual (A)</w:t>
      </w:r>
      <w:r w:rsidR="00F169AA" w:rsidRPr="00A42FCB">
        <w:rPr>
          <w:rFonts w:cstheme="minorHAnsi"/>
        </w:rPr>
        <w:t>:</w:t>
      </w:r>
      <w:r>
        <w:rPr>
          <w:rFonts w:cstheme="minorHAnsi"/>
        </w:rPr>
        <w:tab/>
      </w:r>
      <w:r w:rsidR="00F169AA" w:rsidRPr="00A42FCB">
        <w:rPr>
          <w:rFonts w:cstheme="minorHAnsi"/>
          <w:color w:val="000000"/>
          <w:shd w:val="clear" w:color="auto" w:fill="FFFFFF"/>
        </w:rPr>
        <w:t>/</w:t>
      </w:r>
      <w:proofErr w:type="spellStart"/>
      <w:r w:rsidR="00F169AA" w:rsidRPr="00A42FCB">
        <w:rPr>
          <w:rFonts w:cstheme="minorHAnsi"/>
          <w:color w:val="000000"/>
          <w:shd w:val="clear" w:color="auto" w:fill="FFFFFF"/>
        </w:rPr>
        <w:t>snoc</w:t>
      </w:r>
      <w:proofErr w:type="spellEnd"/>
      <w:r w:rsidR="00F169AA" w:rsidRPr="00A42FCB">
        <w:rPr>
          <w:rFonts w:cstheme="minorHAnsi"/>
          <w:color w:val="000000"/>
          <w:shd w:val="clear" w:color="auto" w:fill="FFFFFF"/>
        </w:rPr>
        <w:t>/interfaces/S-NOC/interfaces/</w:t>
      </w:r>
      <w:proofErr w:type="spellStart"/>
      <w:r w:rsidR="00F169AA" w:rsidRPr="00A42FCB">
        <w:rPr>
          <w:rFonts w:cstheme="minorHAnsi"/>
          <w:color w:val="000000"/>
          <w:shd w:val="clear" w:color="auto" w:fill="FFFFFF"/>
        </w:rPr>
        <w:t>master_file</w:t>
      </w:r>
      <w:proofErr w:type="spellEnd"/>
      <w:r w:rsidR="00F169AA" w:rsidRPr="00A42FCB">
        <w:rPr>
          <w:rFonts w:cstheme="minorHAnsi"/>
          <w:color w:val="000000"/>
          <w:shd w:val="clear" w:color="auto" w:fill="FFFFFF"/>
        </w:rPr>
        <w:t>/HADOOP/uro20/</w:t>
      </w:r>
    </w:p>
    <w:p w14:paraId="6C6E05C8" w14:textId="09F8D26E" w:rsidR="00A42FCB" w:rsidRPr="00A42FCB" w:rsidRDefault="00A42FCB" w:rsidP="00A42FCB">
      <w:pPr>
        <w:spacing w:after="0"/>
        <w:rPr>
          <w:rFonts w:cstheme="minorHAnsi"/>
        </w:rPr>
      </w:pPr>
      <w:r w:rsidRPr="00A42FCB">
        <w:rPr>
          <w:rFonts w:cstheme="minorHAnsi"/>
        </w:rPr>
        <w:t>Rejected</w:t>
      </w:r>
      <w:r>
        <w:rPr>
          <w:rFonts w:cstheme="minorHAnsi"/>
        </w:rPr>
        <w:t xml:space="preserve"> (R)</w:t>
      </w:r>
      <w:r w:rsidRPr="00A42FCB">
        <w:rPr>
          <w:rFonts w:cstheme="minorHAnsi"/>
        </w:rPr>
        <w:t>:</w:t>
      </w:r>
      <w:r>
        <w:rPr>
          <w:rFonts w:cstheme="minorHAnsi"/>
        </w:rPr>
        <w:tab/>
      </w:r>
      <w:r w:rsidRPr="00A42FCB">
        <w:rPr>
          <w:rFonts w:cstheme="minorHAnsi"/>
          <w:color w:val="000000"/>
          <w:shd w:val="clear" w:color="auto" w:fill="FFFFFF"/>
        </w:rPr>
        <w:t>/</w:t>
      </w:r>
      <w:proofErr w:type="spellStart"/>
      <w:r w:rsidRPr="00A42FCB">
        <w:rPr>
          <w:rFonts w:cstheme="minorHAnsi"/>
          <w:color w:val="000000"/>
          <w:shd w:val="clear" w:color="auto" w:fill="FFFFFF"/>
        </w:rPr>
        <w:t>snoc</w:t>
      </w:r>
      <w:proofErr w:type="spellEnd"/>
      <w:r w:rsidRPr="00A42FCB">
        <w:rPr>
          <w:rFonts w:cstheme="minorHAnsi"/>
          <w:color w:val="000000"/>
          <w:shd w:val="clear" w:color="auto" w:fill="FFFFFF"/>
        </w:rPr>
        <w:t>/interfaces/S-NOC/interfaces/</w:t>
      </w:r>
      <w:proofErr w:type="spellStart"/>
      <w:r w:rsidRPr="00A42FCB">
        <w:rPr>
          <w:rFonts w:cstheme="minorHAnsi"/>
          <w:color w:val="000000"/>
          <w:shd w:val="clear" w:color="auto" w:fill="FFFFFF"/>
        </w:rPr>
        <w:t>rejected_filesHADOOP</w:t>
      </w:r>
      <w:proofErr w:type="spellEnd"/>
      <w:r w:rsidRPr="00A42FCB">
        <w:rPr>
          <w:rFonts w:cstheme="minorHAnsi"/>
          <w:color w:val="000000"/>
          <w:shd w:val="clear" w:color="auto" w:fill="FFFFFF"/>
        </w:rPr>
        <w:t>/uro20/</w:t>
      </w:r>
    </w:p>
    <w:p w14:paraId="66833BAA" w14:textId="29AD75C4" w:rsidR="00F169AA" w:rsidRPr="00A42FCB" w:rsidRDefault="00F169AA" w:rsidP="00A42FCB">
      <w:pPr>
        <w:spacing w:after="0"/>
        <w:rPr>
          <w:rFonts w:cstheme="minorHAnsi"/>
        </w:rPr>
      </w:pPr>
      <w:r w:rsidRPr="00A42FCB">
        <w:rPr>
          <w:rFonts w:cstheme="minorHAnsi"/>
        </w:rPr>
        <w:t>Backup</w:t>
      </w:r>
      <w:r w:rsidR="00A42FCB">
        <w:rPr>
          <w:rFonts w:cstheme="minorHAnsi"/>
        </w:rPr>
        <w:t xml:space="preserve"> (A)</w:t>
      </w:r>
      <w:r w:rsidRPr="00A42FCB">
        <w:rPr>
          <w:rFonts w:cstheme="minorHAnsi"/>
        </w:rPr>
        <w:t>:</w:t>
      </w:r>
      <w:r w:rsidR="00A42FCB">
        <w:rPr>
          <w:rFonts w:cstheme="minorHAnsi"/>
        </w:rPr>
        <w:tab/>
      </w:r>
      <w:r w:rsidRPr="00A42FCB">
        <w:rPr>
          <w:rFonts w:cstheme="minorHAnsi"/>
          <w:color w:val="000000"/>
          <w:shd w:val="clear" w:color="auto" w:fill="FFFFFF"/>
        </w:rPr>
        <w:t>/snoc/interfaces/S-NOC/interfaces/backup/master_file/HADOOP/uro20/</w:t>
      </w:r>
    </w:p>
    <w:p w14:paraId="101F150C" w14:textId="7E8BB5B1" w:rsidR="00F169AA" w:rsidRPr="00A42FCB" w:rsidRDefault="00F169AA" w:rsidP="00A42FCB">
      <w:pPr>
        <w:spacing w:after="0"/>
        <w:rPr>
          <w:rFonts w:cstheme="minorHAnsi"/>
        </w:rPr>
      </w:pPr>
      <w:r w:rsidRPr="00A42FCB">
        <w:rPr>
          <w:rFonts w:cstheme="minorHAnsi"/>
        </w:rPr>
        <w:t>Backup</w:t>
      </w:r>
      <w:r w:rsidR="00A42FCB">
        <w:rPr>
          <w:rFonts w:cstheme="minorHAnsi"/>
        </w:rPr>
        <w:t xml:space="preserve"> (R)</w:t>
      </w:r>
      <w:r w:rsidRPr="00A42FCB">
        <w:rPr>
          <w:rFonts w:cstheme="minorHAnsi"/>
        </w:rPr>
        <w:t>:</w:t>
      </w:r>
      <w:r w:rsidR="00A42FCB">
        <w:rPr>
          <w:rFonts w:cstheme="minorHAnsi"/>
        </w:rPr>
        <w:tab/>
      </w:r>
      <w:r w:rsidRPr="00A42FCB">
        <w:rPr>
          <w:rFonts w:cstheme="minorHAnsi"/>
          <w:color w:val="000000"/>
          <w:shd w:val="clear" w:color="auto" w:fill="FFFFFF"/>
        </w:rPr>
        <w:t>/snoc/interfaces/S-NOC/interfaces/backup/rejected_file/HADOOP/uro20/</w:t>
      </w:r>
    </w:p>
    <w:p w14:paraId="13771D64" w14:textId="7220B4CC" w:rsidR="00F169AA" w:rsidRPr="00E641EB" w:rsidRDefault="00F169AA" w:rsidP="00295AF3">
      <w:pPr>
        <w:pStyle w:val="Heading3"/>
      </w:pPr>
      <w:bookmarkStart w:id="159" w:name="_Toc50007134"/>
      <w:r w:rsidRPr="00E641EB">
        <w:lastRenderedPageBreak/>
        <w:t>Data feed fields</w:t>
      </w:r>
      <w:bookmarkEnd w:id="159"/>
    </w:p>
    <w:tbl>
      <w:tblPr>
        <w:tblStyle w:val="GridTable1Light-Accent310"/>
        <w:tblW w:w="9270" w:type="dxa"/>
        <w:tblInd w:w="108" w:type="dxa"/>
        <w:tblLook w:val="0420" w:firstRow="1" w:lastRow="0" w:firstColumn="0" w:lastColumn="0" w:noHBand="0" w:noVBand="1"/>
      </w:tblPr>
      <w:tblGrid>
        <w:gridCol w:w="1515"/>
        <w:gridCol w:w="1530"/>
        <w:gridCol w:w="1802"/>
        <w:gridCol w:w="4423"/>
      </w:tblGrid>
      <w:tr w:rsidR="00840C50" w:rsidRPr="00D56C53" w14:paraId="332369D2" w14:textId="77777777" w:rsidTr="00840C50">
        <w:trPr>
          <w:cnfStyle w:val="100000000000" w:firstRow="1" w:lastRow="0" w:firstColumn="0" w:lastColumn="0" w:oddVBand="0" w:evenVBand="0" w:oddHBand="0" w:evenHBand="0" w:firstRowFirstColumn="0" w:firstRowLastColumn="0" w:lastRowFirstColumn="0" w:lastRowLastColumn="0"/>
          <w:trHeight w:val="300"/>
        </w:trPr>
        <w:tc>
          <w:tcPr>
            <w:tcW w:w="1515" w:type="dxa"/>
            <w:noWrap/>
            <w:hideMark/>
          </w:tcPr>
          <w:p w14:paraId="6E9E4BED" w14:textId="77777777" w:rsidR="00840C50" w:rsidRPr="00D56C53" w:rsidRDefault="00840C50"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530" w:type="dxa"/>
            <w:noWrap/>
            <w:hideMark/>
          </w:tcPr>
          <w:p w14:paraId="49D3A674" w14:textId="77777777" w:rsidR="00840C50" w:rsidRPr="00D56C53" w:rsidRDefault="00840C50"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2" w:type="dxa"/>
            <w:noWrap/>
            <w:hideMark/>
          </w:tcPr>
          <w:p w14:paraId="57A58495" w14:textId="392E56A3" w:rsidR="00840C50" w:rsidRPr="00D56C53" w:rsidRDefault="00F77603" w:rsidP="00743ED5">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03DC3D2C" w14:textId="77777777" w:rsidR="00840C50" w:rsidRPr="00D56C53" w:rsidRDefault="00840C50"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840C50" w:rsidRPr="00D56C53" w14:paraId="4001020A" w14:textId="77777777" w:rsidTr="00840C50">
        <w:trPr>
          <w:trHeight w:val="300"/>
        </w:trPr>
        <w:tc>
          <w:tcPr>
            <w:tcW w:w="1515" w:type="dxa"/>
            <w:noWrap/>
            <w:hideMark/>
          </w:tcPr>
          <w:p w14:paraId="30A15F0D" w14:textId="0586AF57"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sz w:val="18"/>
                <w:szCs w:val="18"/>
              </w:rPr>
              <w:t>DATE</w:t>
            </w:r>
          </w:p>
        </w:tc>
        <w:tc>
          <w:tcPr>
            <w:tcW w:w="1530" w:type="dxa"/>
            <w:noWrap/>
            <w:hideMark/>
          </w:tcPr>
          <w:p w14:paraId="39C83530" w14:textId="77777777"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hideMark/>
          </w:tcPr>
          <w:p w14:paraId="50AD4682" w14:textId="3FAF4E25"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Date – YYYYMMDD</w:t>
            </w:r>
          </w:p>
        </w:tc>
        <w:tc>
          <w:tcPr>
            <w:tcW w:w="4423" w:type="dxa"/>
            <w:noWrap/>
            <w:hideMark/>
          </w:tcPr>
          <w:p w14:paraId="2276BB6D" w14:textId="116B725F"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Date reference</w:t>
            </w:r>
          </w:p>
        </w:tc>
      </w:tr>
      <w:tr w:rsidR="00840C50" w:rsidRPr="00D56C53" w14:paraId="6B928313" w14:textId="77777777" w:rsidTr="00840C50">
        <w:trPr>
          <w:trHeight w:val="300"/>
        </w:trPr>
        <w:tc>
          <w:tcPr>
            <w:tcW w:w="1515" w:type="dxa"/>
            <w:noWrap/>
            <w:hideMark/>
          </w:tcPr>
          <w:p w14:paraId="0D7F5E41" w14:textId="2EC09F2F"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sz w:val="18"/>
                <w:szCs w:val="18"/>
              </w:rPr>
              <w:t>MICRO</w:t>
            </w:r>
          </w:p>
        </w:tc>
        <w:tc>
          <w:tcPr>
            <w:tcW w:w="1530" w:type="dxa"/>
            <w:noWrap/>
            <w:hideMark/>
          </w:tcPr>
          <w:p w14:paraId="6A4F96F0" w14:textId="77777777" w:rsidR="00840C50" w:rsidRPr="00C75070" w:rsidRDefault="00840C50" w:rsidP="00743ED5">
            <w:pPr>
              <w:spacing w:after="0"/>
              <w:ind w:left="0" w:right="0"/>
              <w:rPr>
                <w:rFonts w:eastAsia="Times New Roman" w:cstheme="minorHAnsi"/>
                <w:color w:val="000000"/>
                <w:kern w:val="0"/>
                <w:sz w:val="18"/>
                <w:szCs w:val="18"/>
                <w:lang w:val="en-IN" w:eastAsia="en-IN"/>
                <w14:ligatures w14:val="none"/>
              </w:rPr>
            </w:pPr>
            <w:r w:rsidRPr="00C75070">
              <w:rPr>
                <w:rFonts w:eastAsia="Times New Roman" w:cstheme="minorHAnsi"/>
                <w:color w:val="000000"/>
                <w:kern w:val="0"/>
                <w:sz w:val="18"/>
                <w:szCs w:val="18"/>
                <w:lang w:val="en-IN" w:eastAsia="en-IN"/>
                <w14:ligatures w14:val="none"/>
              </w:rPr>
              <w:t>Yes</w:t>
            </w:r>
          </w:p>
        </w:tc>
        <w:tc>
          <w:tcPr>
            <w:tcW w:w="1802" w:type="dxa"/>
            <w:noWrap/>
            <w:hideMark/>
          </w:tcPr>
          <w:p w14:paraId="0A5E764B" w14:textId="77777777"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423" w:type="dxa"/>
            <w:noWrap/>
            <w:hideMark/>
          </w:tcPr>
          <w:p w14:paraId="64ECCD72" w14:textId="2696EB60" w:rsidR="00840C50" w:rsidRPr="00295AF3" w:rsidRDefault="00840C50" w:rsidP="00CE292A">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 xml:space="preserve">Unique micro cluster </w:t>
            </w:r>
            <w:r w:rsidR="00CE292A">
              <w:rPr>
                <w:rFonts w:eastAsia="Times New Roman" w:cstheme="minorHAnsi"/>
                <w:color w:val="000000"/>
                <w:kern w:val="0"/>
                <w:sz w:val="18"/>
                <w:szCs w:val="18"/>
                <w:lang w:val="en-IN" w:eastAsia="en-IN"/>
                <w14:ligatures w14:val="none"/>
              </w:rPr>
              <w:t>description</w:t>
            </w:r>
          </w:p>
        </w:tc>
      </w:tr>
      <w:tr w:rsidR="00840C50" w:rsidRPr="00D56C53" w14:paraId="39EA0E18" w14:textId="77777777" w:rsidTr="00840C50">
        <w:trPr>
          <w:trHeight w:val="300"/>
        </w:trPr>
        <w:tc>
          <w:tcPr>
            <w:tcW w:w="1515" w:type="dxa"/>
            <w:noWrap/>
          </w:tcPr>
          <w:p w14:paraId="26B779C5" w14:textId="4FB60B15" w:rsidR="00840C50" w:rsidRPr="00295AF3" w:rsidRDefault="00840C50" w:rsidP="00743ED5">
            <w:pPr>
              <w:spacing w:after="0"/>
              <w:ind w:left="0" w:right="0"/>
              <w:rPr>
                <w:sz w:val="18"/>
                <w:szCs w:val="18"/>
              </w:rPr>
            </w:pPr>
            <w:r w:rsidRPr="00295AF3">
              <w:rPr>
                <w:sz w:val="18"/>
                <w:szCs w:val="18"/>
              </w:rPr>
              <w:t>SITE_ID</w:t>
            </w:r>
          </w:p>
        </w:tc>
        <w:tc>
          <w:tcPr>
            <w:tcW w:w="1530" w:type="dxa"/>
            <w:noWrap/>
          </w:tcPr>
          <w:p w14:paraId="67C73588" w14:textId="77777777" w:rsidR="00840C50" w:rsidRPr="00C75070" w:rsidRDefault="00840C50" w:rsidP="00743ED5">
            <w:pPr>
              <w:spacing w:after="0"/>
              <w:ind w:left="0" w:right="0"/>
              <w:rPr>
                <w:rFonts w:eastAsia="Times New Roman" w:cstheme="minorHAnsi"/>
                <w:color w:val="000000"/>
                <w:kern w:val="0"/>
                <w:sz w:val="18"/>
                <w:szCs w:val="18"/>
                <w:lang w:val="en-IN" w:eastAsia="en-IN"/>
                <w14:ligatures w14:val="none"/>
              </w:rPr>
            </w:pPr>
            <w:r w:rsidRPr="00C75070">
              <w:rPr>
                <w:rFonts w:eastAsia="Times New Roman" w:cstheme="minorHAnsi"/>
                <w:color w:val="000000"/>
                <w:kern w:val="0"/>
                <w:sz w:val="18"/>
                <w:szCs w:val="18"/>
                <w:lang w:val="en-IN" w:eastAsia="en-IN"/>
                <w14:ligatures w14:val="none"/>
              </w:rPr>
              <w:t>Yes</w:t>
            </w:r>
          </w:p>
        </w:tc>
        <w:tc>
          <w:tcPr>
            <w:tcW w:w="1802" w:type="dxa"/>
            <w:noWrap/>
          </w:tcPr>
          <w:p w14:paraId="605DA0BC" w14:textId="77777777"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423" w:type="dxa"/>
            <w:noWrap/>
          </w:tcPr>
          <w:p w14:paraId="02EC2F95" w14:textId="1E315F37" w:rsidR="00840C50" w:rsidRPr="00295AF3" w:rsidRDefault="00840C50" w:rsidP="00581B81">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Unique site reference code</w:t>
            </w:r>
          </w:p>
        </w:tc>
      </w:tr>
      <w:tr w:rsidR="00840C50" w:rsidRPr="00D56C53" w14:paraId="08305DBE" w14:textId="77777777" w:rsidTr="00840C50">
        <w:trPr>
          <w:trHeight w:val="300"/>
        </w:trPr>
        <w:tc>
          <w:tcPr>
            <w:tcW w:w="1515" w:type="dxa"/>
            <w:noWrap/>
          </w:tcPr>
          <w:p w14:paraId="14FDE2D7" w14:textId="0904F648" w:rsidR="00840C50" w:rsidRPr="00295AF3" w:rsidRDefault="00840C50" w:rsidP="008507AC">
            <w:pPr>
              <w:spacing w:after="0"/>
              <w:ind w:left="0" w:right="0"/>
              <w:rPr>
                <w:sz w:val="18"/>
                <w:szCs w:val="18"/>
              </w:rPr>
            </w:pPr>
            <w:r w:rsidRPr="00295AF3">
              <w:rPr>
                <w:sz w:val="18"/>
                <w:szCs w:val="18"/>
              </w:rPr>
              <w:t>OUTLET</w:t>
            </w:r>
          </w:p>
        </w:tc>
        <w:tc>
          <w:tcPr>
            <w:tcW w:w="1530" w:type="dxa"/>
            <w:noWrap/>
          </w:tcPr>
          <w:p w14:paraId="6AF3FF0F" w14:textId="77777777"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2D8CE20E" w14:textId="0CB46B13"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423" w:type="dxa"/>
            <w:noWrap/>
          </w:tcPr>
          <w:p w14:paraId="10C8F374" w14:textId="7FF31F63" w:rsidR="00840C50" w:rsidRPr="00295AF3" w:rsidRDefault="00840C50" w:rsidP="00581B81">
            <w:pPr>
              <w:spacing w:after="0"/>
              <w:ind w:left="0" w:right="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Unique Id outlet</w:t>
            </w:r>
          </w:p>
        </w:tc>
      </w:tr>
      <w:tr w:rsidR="00840C50" w:rsidRPr="00D56C53" w14:paraId="3F1D2DBE" w14:textId="77777777" w:rsidTr="00840C50">
        <w:trPr>
          <w:trHeight w:val="300"/>
        </w:trPr>
        <w:tc>
          <w:tcPr>
            <w:tcW w:w="1515" w:type="dxa"/>
            <w:noWrap/>
          </w:tcPr>
          <w:p w14:paraId="6BC111D8" w14:textId="1DE4D328" w:rsidR="00840C50" w:rsidRPr="00295AF3" w:rsidRDefault="00840C50" w:rsidP="00743ED5">
            <w:pPr>
              <w:spacing w:after="0"/>
              <w:ind w:left="0" w:right="0"/>
              <w:rPr>
                <w:sz w:val="18"/>
                <w:szCs w:val="18"/>
              </w:rPr>
            </w:pPr>
            <w:r w:rsidRPr="00295AF3">
              <w:rPr>
                <w:sz w:val="18"/>
                <w:szCs w:val="18"/>
              </w:rPr>
              <w:t>HIT</w:t>
            </w:r>
          </w:p>
        </w:tc>
        <w:tc>
          <w:tcPr>
            <w:tcW w:w="1530" w:type="dxa"/>
            <w:noWrap/>
          </w:tcPr>
          <w:p w14:paraId="68D67B69" w14:textId="7384D9D2"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07495360" w14:textId="007C64F0"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Number</w:t>
            </w:r>
          </w:p>
        </w:tc>
        <w:tc>
          <w:tcPr>
            <w:tcW w:w="4423" w:type="dxa"/>
            <w:noWrap/>
          </w:tcPr>
          <w:p w14:paraId="23103064" w14:textId="296A8177"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Number transactions</w:t>
            </w:r>
          </w:p>
        </w:tc>
      </w:tr>
      <w:tr w:rsidR="00840C50" w:rsidRPr="00D56C53" w14:paraId="6708C169" w14:textId="77777777" w:rsidTr="00840C50">
        <w:trPr>
          <w:trHeight w:val="300"/>
        </w:trPr>
        <w:tc>
          <w:tcPr>
            <w:tcW w:w="1515" w:type="dxa"/>
            <w:noWrap/>
          </w:tcPr>
          <w:p w14:paraId="335FBBBE" w14:textId="55F0D633" w:rsidR="00840C50" w:rsidRPr="00295AF3" w:rsidRDefault="00840C50" w:rsidP="00743ED5">
            <w:pPr>
              <w:spacing w:after="0"/>
              <w:ind w:left="0" w:right="0"/>
              <w:rPr>
                <w:sz w:val="18"/>
                <w:szCs w:val="18"/>
              </w:rPr>
            </w:pPr>
            <w:r w:rsidRPr="00295AF3">
              <w:rPr>
                <w:sz w:val="18"/>
                <w:szCs w:val="18"/>
              </w:rPr>
              <w:t>AMOUNT</w:t>
            </w:r>
          </w:p>
        </w:tc>
        <w:tc>
          <w:tcPr>
            <w:tcW w:w="1530" w:type="dxa"/>
            <w:noWrap/>
          </w:tcPr>
          <w:p w14:paraId="7AB237BE" w14:textId="4AA53A02"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22117E6B" w14:textId="043E5920"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Decimal (2)</w:t>
            </w:r>
          </w:p>
        </w:tc>
        <w:tc>
          <w:tcPr>
            <w:tcW w:w="4423" w:type="dxa"/>
            <w:noWrap/>
          </w:tcPr>
          <w:p w14:paraId="142B953B" w14:textId="1A6A6504" w:rsidR="00840C50" w:rsidRPr="00295AF3" w:rsidRDefault="00840C50"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Total tertiary value</w:t>
            </w:r>
            <w:r>
              <w:rPr>
                <w:rFonts w:eastAsia="Times New Roman" w:cstheme="minorHAnsi"/>
                <w:color w:val="000000"/>
                <w:kern w:val="0"/>
                <w:sz w:val="20"/>
                <w:szCs w:val="20"/>
                <w:lang w:val="en-IN" w:eastAsia="en-IN"/>
                <w14:ligatures w14:val="none"/>
              </w:rPr>
              <w:t xml:space="preserve"> (Max 2 decimal points are allowed)</w:t>
            </w:r>
          </w:p>
        </w:tc>
      </w:tr>
    </w:tbl>
    <w:p w14:paraId="42890921" w14:textId="77777777" w:rsidR="00F169AA" w:rsidRDefault="00F169AA" w:rsidP="00F169AA">
      <w:pPr>
        <w:rPr>
          <w:b/>
        </w:rPr>
      </w:pPr>
    </w:p>
    <w:p w14:paraId="1E301F4A" w14:textId="77777777" w:rsidR="00F169AA" w:rsidRPr="005811F0" w:rsidRDefault="00F169AA" w:rsidP="00F169AA">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F169AA" w:rsidRPr="005811F0" w14:paraId="0019B5FF" w14:textId="77777777" w:rsidTr="00743ED5">
        <w:tc>
          <w:tcPr>
            <w:tcW w:w="9350" w:type="dxa"/>
            <w:shd w:val="clear" w:color="auto" w:fill="F2F2F2" w:themeFill="background1" w:themeFillShade="F2"/>
          </w:tcPr>
          <w:p w14:paraId="7C91DAC8" w14:textId="2AC8B7A6" w:rsidR="00581B81" w:rsidRPr="00581B81" w:rsidRDefault="00581B81" w:rsidP="00581B81">
            <w:pPr>
              <w:spacing w:after="0"/>
              <w:ind w:left="0"/>
              <w:rPr>
                <w:rFonts w:cstheme="minorHAnsi"/>
                <w:sz w:val="18"/>
                <w:szCs w:val="18"/>
              </w:rPr>
            </w:pPr>
            <w:r w:rsidRPr="00581B81">
              <w:rPr>
                <w:rFonts w:cstheme="minorHAnsi"/>
                <w:sz w:val="18"/>
                <w:szCs w:val="18"/>
              </w:rPr>
              <w:t>DATE|MICRO|SITE_ID|OUTLET</w:t>
            </w:r>
            <w:r w:rsidR="00B141F4" w:rsidRPr="00581B81">
              <w:rPr>
                <w:rFonts w:cstheme="minorHAnsi"/>
                <w:sz w:val="18"/>
                <w:szCs w:val="18"/>
              </w:rPr>
              <w:t xml:space="preserve"> </w:t>
            </w:r>
            <w:r w:rsidRPr="00581B81">
              <w:rPr>
                <w:rFonts w:cstheme="minorHAnsi"/>
                <w:sz w:val="18"/>
                <w:szCs w:val="18"/>
              </w:rPr>
              <w:t>|HIT|AMOUNT</w:t>
            </w:r>
          </w:p>
          <w:p w14:paraId="0283380D" w14:textId="1E6023B0" w:rsidR="00581B81" w:rsidRPr="00581B81" w:rsidRDefault="00581B81" w:rsidP="00581B81">
            <w:pPr>
              <w:spacing w:after="0"/>
              <w:ind w:left="0"/>
              <w:rPr>
                <w:rFonts w:cstheme="minorHAnsi"/>
                <w:sz w:val="18"/>
                <w:szCs w:val="18"/>
              </w:rPr>
            </w:pPr>
            <w:r w:rsidRPr="00581B81">
              <w:rPr>
                <w:rFonts w:cstheme="minorHAnsi"/>
                <w:sz w:val="18"/>
                <w:szCs w:val="18"/>
              </w:rPr>
              <w:t>20200504|MC-PEMALANG|14PML014|</w:t>
            </w:r>
            <w:r w:rsidR="001769B8">
              <w:rPr>
                <w:rFonts w:cstheme="minorHAnsi"/>
                <w:sz w:val="18"/>
                <w:szCs w:val="18"/>
              </w:rPr>
              <w:t>170000</w:t>
            </w:r>
            <w:r w:rsidRPr="00581B81">
              <w:rPr>
                <w:rFonts w:cstheme="minorHAnsi"/>
                <w:sz w:val="18"/>
                <w:szCs w:val="18"/>
              </w:rPr>
              <w:t>|36|701900.0</w:t>
            </w:r>
          </w:p>
          <w:p w14:paraId="4587A6E0" w14:textId="46A77709" w:rsidR="00F169AA" w:rsidRPr="00307B64" w:rsidRDefault="00581B81" w:rsidP="00581B81">
            <w:pPr>
              <w:spacing w:after="0"/>
              <w:ind w:left="0"/>
              <w:rPr>
                <w:rFonts w:cstheme="minorHAnsi"/>
                <w:sz w:val="18"/>
                <w:szCs w:val="18"/>
              </w:rPr>
            </w:pPr>
            <w:r w:rsidRPr="00581B81">
              <w:rPr>
                <w:rFonts w:cstheme="minorHAnsi"/>
                <w:sz w:val="18"/>
                <w:szCs w:val="18"/>
              </w:rPr>
              <w:t>20</w:t>
            </w:r>
            <w:r w:rsidR="001769B8">
              <w:rPr>
                <w:rFonts w:cstheme="minorHAnsi"/>
                <w:sz w:val="18"/>
                <w:szCs w:val="18"/>
              </w:rPr>
              <w:t>200504|MC-SAMARINDA 1|19SMR012|1666665A</w:t>
            </w:r>
            <w:r w:rsidRPr="00581B81">
              <w:rPr>
                <w:rFonts w:cstheme="minorHAnsi"/>
                <w:sz w:val="18"/>
                <w:szCs w:val="18"/>
              </w:rPr>
              <w:t>|18|437250.0</w:t>
            </w:r>
          </w:p>
        </w:tc>
      </w:tr>
    </w:tbl>
    <w:p w14:paraId="7567AA36" w14:textId="4037BDBA" w:rsidR="00F169AA" w:rsidRPr="00E641EB" w:rsidRDefault="00F169AA" w:rsidP="00F169AA">
      <w:pPr>
        <w:pStyle w:val="Heading3"/>
      </w:pPr>
      <w:bookmarkStart w:id="160" w:name="_Toc50007135"/>
      <w:r w:rsidRPr="00E641EB">
        <w:t>Processing result</w:t>
      </w:r>
      <w:r w:rsidR="00295AF3">
        <w:t xml:space="preserve"> &amp; Response</w:t>
      </w:r>
      <w:bookmarkEnd w:id="160"/>
    </w:p>
    <w:p w14:paraId="24F9CAC3" w14:textId="77777777" w:rsidR="00F169AA" w:rsidRPr="002F57BC" w:rsidRDefault="00F169AA" w:rsidP="00F169AA">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1DE466BF" w14:textId="77777777" w:rsidR="00F169AA" w:rsidRPr="005811F0" w:rsidRDefault="00F169AA" w:rsidP="00F169AA">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F169AA" w:rsidRPr="005811F0" w14:paraId="5EAD181E" w14:textId="77777777" w:rsidTr="00743ED5">
        <w:tc>
          <w:tcPr>
            <w:tcW w:w="9278" w:type="dxa"/>
            <w:shd w:val="clear" w:color="auto" w:fill="F2F2F2" w:themeFill="background1" w:themeFillShade="F2"/>
          </w:tcPr>
          <w:p w14:paraId="5E4660F0" w14:textId="5DEDE274" w:rsidR="00F169AA" w:rsidRPr="00B30845" w:rsidRDefault="00AF1AF3" w:rsidP="00743ED5">
            <w:pPr>
              <w:spacing w:after="0"/>
              <w:ind w:left="0"/>
              <w:rPr>
                <w:rFonts w:cstheme="minorHAnsi"/>
                <w:sz w:val="18"/>
                <w:szCs w:val="18"/>
              </w:rPr>
            </w:pPr>
            <w:r w:rsidRPr="00581B81">
              <w:rPr>
                <w:rFonts w:cstheme="minorHAnsi"/>
                <w:sz w:val="18"/>
                <w:szCs w:val="18"/>
              </w:rPr>
              <w:t>DATE|MICRO|SITE_ID|OUTLET</w:t>
            </w:r>
            <w:r w:rsidR="00B141F4" w:rsidRPr="00581B81">
              <w:rPr>
                <w:rFonts w:cstheme="minorHAnsi"/>
                <w:sz w:val="18"/>
                <w:szCs w:val="18"/>
              </w:rPr>
              <w:t xml:space="preserve"> </w:t>
            </w:r>
            <w:r w:rsidRPr="00581B81">
              <w:rPr>
                <w:rFonts w:cstheme="minorHAnsi"/>
                <w:sz w:val="18"/>
                <w:szCs w:val="18"/>
              </w:rPr>
              <w:t>|HIT|AMOUNT</w:t>
            </w:r>
            <w:r w:rsidR="00F169AA">
              <w:rPr>
                <w:rFonts w:cstheme="minorHAnsi"/>
                <w:sz w:val="18"/>
                <w:szCs w:val="18"/>
              </w:rPr>
              <w:t>|</w:t>
            </w:r>
            <w:r w:rsidR="00F169AA" w:rsidRPr="00F445B1">
              <w:rPr>
                <w:rFonts w:cstheme="minorHAnsi"/>
                <w:sz w:val="18"/>
                <w:szCs w:val="18"/>
              </w:rPr>
              <w:t>ERROR_CODE|ERROR_MESSAGE</w:t>
            </w:r>
          </w:p>
          <w:p w14:paraId="4D01AFD4" w14:textId="6D3E18C6" w:rsidR="00F169AA" w:rsidRPr="00B30845" w:rsidRDefault="00D11F85" w:rsidP="00743ED5">
            <w:pPr>
              <w:spacing w:after="0"/>
              <w:ind w:left="0"/>
              <w:rPr>
                <w:rFonts w:cstheme="minorHAnsi"/>
                <w:sz w:val="18"/>
                <w:szCs w:val="18"/>
              </w:rPr>
            </w:pPr>
            <w:r>
              <w:rPr>
                <w:rFonts w:cstheme="minorHAnsi"/>
                <w:sz w:val="18"/>
                <w:szCs w:val="18"/>
              </w:rPr>
              <w:t>20200504|MC-PEMALANG|14PML014|</w:t>
            </w:r>
            <w:r w:rsidR="00AF1AF3" w:rsidRPr="00581B81">
              <w:rPr>
                <w:rFonts w:cstheme="minorHAnsi"/>
                <w:sz w:val="18"/>
                <w:szCs w:val="18"/>
              </w:rPr>
              <w:t>|36|701900.0</w:t>
            </w:r>
            <w:r w:rsidR="00F169AA">
              <w:rPr>
                <w:rFonts w:cstheme="minorHAnsi"/>
                <w:sz w:val="18"/>
                <w:szCs w:val="18"/>
              </w:rPr>
              <w:t xml:space="preserve">|1001|Mandatory Field </w:t>
            </w:r>
            <w:r w:rsidR="00AF1AF3" w:rsidRPr="00581B81">
              <w:rPr>
                <w:rFonts w:cstheme="minorHAnsi"/>
                <w:sz w:val="18"/>
                <w:szCs w:val="18"/>
              </w:rPr>
              <w:t>OUTLET</w:t>
            </w:r>
            <w:r w:rsidR="00F169AA">
              <w:rPr>
                <w:rFonts w:cstheme="minorHAnsi"/>
                <w:sz w:val="18"/>
                <w:szCs w:val="18"/>
              </w:rPr>
              <w:t xml:space="preserve"> is missing</w:t>
            </w:r>
          </w:p>
          <w:p w14:paraId="54C32D48" w14:textId="788C86EC" w:rsidR="00F169AA" w:rsidRPr="005811F0" w:rsidRDefault="00D11F85" w:rsidP="00D11F85">
            <w:pPr>
              <w:spacing w:after="0"/>
              <w:ind w:left="0"/>
              <w:rPr>
                <w:rFonts w:ascii="Consolas" w:hAnsi="Consolas"/>
              </w:rPr>
            </w:pPr>
            <w:r w:rsidRPr="00581B81">
              <w:rPr>
                <w:rFonts w:cstheme="minorHAnsi"/>
                <w:sz w:val="18"/>
                <w:szCs w:val="18"/>
              </w:rPr>
              <w:t>20200504|MC-SAMARINDA 1|19SMR012|2|18|437250.0</w:t>
            </w:r>
            <w:r w:rsidR="00F169AA">
              <w:rPr>
                <w:rFonts w:cstheme="minorHAnsi"/>
                <w:sz w:val="18"/>
                <w:szCs w:val="18"/>
              </w:rPr>
              <w:t xml:space="preserve">|1002|Given </w:t>
            </w:r>
            <w:r>
              <w:rPr>
                <w:rFonts w:cstheme="minorHAnsi"/>
                <w:sz w:val="18"/>
                <w:szCs w:val="18"/>
              </w:rPr>
              <w:t>SITE_ID</w:t>
            </w:r>
            <w:r w:rsidR="00F169AA">
              <w:rPr>
                <w:rFonts w:cstheme="minorHAnsi"/>
                <w:sz w:val="18"/>
                <w:szCs w:val="18"/>
              </w:rPr>
              <w:t xml:space="preserve"> is not available in system</w:t>
            </w:r>
          </w:p>
        </w:tc>
      </w:tr>
    </w:tbl>
    <w:p w14:paraId="3183257E" w14:textId="77777777" w:rsidR="00F169AA" w:rsidRDefault="00F169AA" w:rsidP="00F169AA">
      <w:r w:rsidRPr="005811F0">
        <w:t xml:space="preserve"> </w:t>
      </w:r>
    </w:p>
    <w:p w14:paraId="51357F6D" w14:textId="77777777" w:rsidR="000078E2" w:rsidRDefault="000078E2" w:rsidP="000078E2">
      <w:pPr>
        <w:spacing w:after="240" w:line="252" w:lineRule="auto"/>
        <w:ind w:left="0" w:right="0"/>
        <w:rPr>
          <w:caps/>
        </w:rPr>
      </w:pPr>
      <w:r>
        <w:rPr>
          <w:caps/>
        </w:rPr>
        <w:br w:type="page"/>
      </w:r>
    </w:p>
    <w:p w14:paraId="3A8A9106" w14:textId="4A2B8446" w:rsidR="006F4CDC" w:rsidRDefault="00840C50" w:rsidP="00191614">
      <w:pPr>
        <w:pStyle w:val="Heading2"/>
        <w:ind w:left="0"/>
      </w:pPr>
      <w:bookmarkStart w:id="161" w:name="_Toc50007136"/>
      <w:bookmarkStart w:id="162" w:name="_Toc31202304"/>
      <w:bookmarkStart w:id="163" w:name="_Toc38449369"/>
      <w:bookmarkStart w:id="164" w:name="_Toc38449510"/>
      <w:r w:rsidRPr="00840C50">
        <w:lastRenderedPageBreak/>
        <w:t>STOCK TAKING ACTIVITY</w:t>
      </w:r>
      <w:r>
        <w:t xml:space="preserve"> (</w:t>
      </w:r>
      <w:r w:rsidRPr="00840C50">
        <w:t>INTHDP018</w:t>
      </w:r>
      <w:r>
        <w:t>)</w:t>
      </w:r>
      <w:bookmarkEnd w:id="161"/>
    </w:p>
    <w:tbl>
      <w:tblPr>
        <w:tblStyle w:val="GridTable1Light-Accent310"/>
        <w:tblW w:w="9293" w:type="dxa"/>
        <w:tblInd w:w="85" w:type="dxa"/>
        <w:tblLayout w:type="fixed"/>
        <w:tblLook w:val="0480" w:firstRow="0" w:lastRow="0" w:firstColumn="1" w:lastColumn="0" w:noHBand="0" w:noVBand="1"/>
      </w:tblPr>
      <w:tblGrid>
        <w:gridCol w:w="2766"/>
        <w:gridCol w:w="6527"/>
      </w:tblGrid>
      <w:tr w:rsidR="006F4CDC" w:rsidRPr="00C47003" w14:paraId="0DC96AA5" w14:textId="77777777" w:rsidTr="00F7760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0EA7149" w14:textId="77777777" w:rsidR="006F4CDC" w:rsidRPr="00C47003" w:rsidRDefault="006F4CDC" w:rsidP="00F77603">
            <w:pPr>
              <w:spacing w:after="0" w:line="276" w:lineRule="auto"/>
              <w:rPr>
                <w:b w:val="0"/>
                <w:bCs w:val="0"/>
              </w:rPr>
            </w:pPr>
            <w:r w:rsidRPr="00C47003">
              <w:t>INTERFACE TYPE</w:t>
            </w:r>
            <w:r>
              <w:t>:</w:t>
            </w:r>
          </w:p>
        </w:tc>
        <w:tc>
          <w:tcPr>
            <w:tcW w:w="6527" w:type="dxa"/>
          </w:tcPr>
          <w:p w14:paraId="6D09031D" w14:textId="77777777" w:rsidR="006F4CDC" w:rsidRPr="00C47003" w:rsidRDefault="006F4CDC" w:rsidP="00F77603">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6F4CDC" w:rsidRPr="00C47003" w14:paraId="7D302E65" w14:textId="77777777" w:rsidTr="00F77603">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030D0035" w14:textId="77777777" w:rsidR="006F4CDC" w:rsidRPr="00C47003" w:rsidRDefault="006F4CDC" w:rsidP="00F77603">
            <w:pPr>
              <w:spacing w:after="0" w:line="276" w:lineRule="auto"/>
              <w:rPr>
                <w:b w:val="0"/>
                <w:bCs w:val="0"/>
              </w:rPr>
            </w:pPr>
            <w:r w:rsidRPr="00C47003">
              <w:t>INTERFACE METHOD</w:t>
            </w:r>
            <w:r>
              <w:t>:</w:t>
            </w:r>
          </w:p>
        </w:tc>
        <w:tc>
          <w:tcPr>
            <w:tcW w:w="6527" w:type="dxa"/>
          </w:tcPr>
          <w:p w14:paraId="24CD9093" w14:textId="77777777" w:rsidR="006F4CDC" w:rsidRPr="00C47003" w:rsidRDefault="006F4CDC" w:rsidP="00F77603">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6F4CDC" w:rsidRPr="00C47003" w14:paraId="2DD09669" w14:textId="77777777" w:rsidTr="00F7760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3C70C51D" w14:textId="731A5A5A" w:rsidR="006F4CDC" w:rsidRPr="00C47003" w:rsidRDefault="00EB0CED" w:rsidP="00F77603">
            <w:pPr>
              <w:spacing w:after="0" w:line="276" w:lineRule="auto"/>
              <w:rPr>
                <w:b w:val="0"/>
                <w:bCs w:val="0"/>
              </w:rPr>
            </w:pPr>
            <w:r>
              <w:t>SOURCE</w:t>
            </w:r>
            <w:r w:rsidR="006F4CDC" w:rsidRPr="00C47003">
              <w:t xml:space="preserve"> </w:t>
            </w:r>
            <w:r w:rsidR="006F4CDC">
              <w:t>S</w:t>
            </w:r>
            <w:r w:rsidR="006F4CDC" w:rsidRPr="00C47003">
              <w:t>YSTEM</w:t>
            </w:r>
            <w:r w:rsidR="006F4CDC">
              <w:t>:</w:t>
            </w:r>
          </w:p>
        </w:tc>
        <w:tc>
          <w:tcPr>
            <w:tcW w:w="6527" w:type="dxa"/>
          </w:tcPr>
          <w:p w14:paraId="4D46BD14" w14:textId="4D211C9F" w:rsidR="006F4CDC" w:rsidRPr="00C47003" w:rsidRDefault="00840C50" w:rsidP="00F77603">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6F4CDC" w:rsidRPr="00C47003" w14:paraId="1EEEC514" w14:textId="77777777" w:rsidTr="00F7760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627146F" w14:textId="77777777" w:rsidR="006F4CDC" w:rsidRPr="00C47003" w:rsidRDefault="006F4CDC" w:rsidP="00F77603">
            <w:pPr>
              <w:spacing w:after="0" w:line="276" w:lineRule="auto"/>
              <w:rPr>
                <w:b w:val="0"/>
                <w:bCs w:val="0"/>
              </w:rPr>
            </w:pPr>
            <w:r>
              <w:t>RESPONDER</w:t>
            </w:r>
            <w:r w:rsidRPr="00C47003">
              <w:t xml:space="preserve"> SYSTEM</w:t>
            </w:r>
            <w:r>
              <w:t>:</w:t>
            </w:r>
          </w:p>
        </w:tc>
        <w:tc>
          <w:tcPr>
            <w:tcW w:w="6527" w:type="dxa"/>
          </w:tcPr>
          <w:p w14:paraId="1447BB72" w14:textId="36CD8C78" w:rsidR="006F4CDC" w:rsidRPr="00C47003" w:rsidRDefault="006F4CDC" w:rsidP="00F77603">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6F4CDC" w:rsidRPr="00C47003" w14:paraId="75E416BD" w14:textId="77777777" w:rsidTr="00F7760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90B60BD" w14:textId="77777777" w:rsidR="006F4CDC" w:rsidRDefault="006F4CDC" w:rsidP="00F77603">
            <w:pPr>
              <w:spacing w:after="0" w:line="276" w:lineRule="auto"/>
            </w:pPr>
            <w:r>
              <w:t>FILE FREQUENCY</w:t>
            </w:r>
          </w:p>
        </w:tc>
        <w:tc>
          <w:tcPr>
            <w:tcW w:w="6527" w:type="dxa"/>
          </w:tcPr>
          <w:p w14:paraId="548B0FA5" w14:textId="77777777" w:rsidR="006F4CDC" w:rsidRDefault="006F4CDC" w:rsidP="00F77603">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6F4CDC" w:rsidRPr="00C47003" w14:paraId="7E473890" w14:textId="77777777" w:rsidTr="00F7760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A493CC8" w14:textId="77777777" w:rsidR="006F4CDC" w:rsidRDefault="006F4CDC" w:rsidP="00F77603">
            <w:pPr>
              <w:spacing w:after="0" w:line="276" w:lineRule="auto"/>
            </w:pPr>
            <w:r>
              <w:t>DATA PERIOD</w:t>
            </w:r>
          </w:p>
        </w:tc>
        <w:tc>
          <w:tcPr>
            <w:tcW w:w="6527" w:type="dxa"/>
          </w:tcPr>
          <w:p w14:paraId="76ADA2B0" w14:textId="7DB236B9" w:rsidR="006F4CDC" w:rsidRDefault="000D2020" w:rsidP="00F77603">
            <w:pPr>
              <w:spacing w:after="0" w:line="276" w:lineRule="auto"/>
              <w:cnfStyle w:val="000000000000" w:firstRow="0" w:lastRow="0" w:firstColumn="0" w:lastColumn="0" w:oddVBand="0" w:evenVBand="0" w:oddHBand="0" w:evenHBand="0" w:firstRowFirstColumn="0" w:firstRowLastColumn="0" w:lastRowFirstColumn="0" w:lastRowLastColumn="0"/>
            </w:pPr>
            <w:r>
              <w:t>D-1</w:t>
            </w:r>
          </w:p>
        </w:tc>
      </w:tr>
      <w:tr w:rsidR="0034309D" w:rsidRPr="00C47003" w14:paraId="497C6708" w14:textId="77777777" w:rsidTr="00F7760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2588B45" w14:textId="217DB20C" w:rsidR="0034309D" w:rsidRDefault="0034309D" w:rsidP="0034309D">
            <w:pPr>
              <w:spacing w:after="0" w:line="276" w:lineRule="auto"/>
            </w:pPr>
            <w:r>
              <w:t>ORIGINAL DATA SOURCE:</w:t>
            </w:r>
          </w:p>
        </w:tc>
        <w:tc>
          <w:tcPr>
            <w:tcW w:w="6527" w:type="dxa"/>
          </w:tcPr>
          <w:p w14:paraId="19E38BF1" w14:textId="24ED817C" w:rsidR="0034309D" w:rsidRDefault="0034309D" w:rsidP="0034309D">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bl>
    <w:p w14:paraId="0D51EB9E" w14:textId="77777777" w:rsidR="006F4CDC" w:rsidRDefault="006F4CDC" w:rsidP="006F4CDC">
      <w:pPr>
        <w:pStyle w:val="Heading3"/>
      </w:pPr>
      <w:bookmarkStart w:id="165" w:name="_Toc50007137"/>
      <w:r w:rsidRPr="005811F0">
        <w:t>Context goal</w:t>
      </w:r>
      <w:bookmarkEnd w:id="165"/>
    </w:p>
    <w:p w14:paraId="1AC8D741" w14:textId="540EF6BB" w:rsidR="006F4CDC" w:rsidRPr="000D2020" w:rsidRDefault="000D2020" w:rsidP="004C5D32">
      <w:pPr>
        <w:numPr>
          <w:ilvl w:val="0"/>
          <w:numId w:val="59"/>
        </w:numPr>
        <w:spacing w:after="0"/>
        <w:ind w:right="0"/>
        <w:jc w:val="both"/>
      </w:pPr>
      <w:r w:rsidRPr="000D2020">
        <w:t>MOBII</w:t>
      </w:r>
      <w:r w:rsidR="006F4CDC" w:rsidRPr="000D2020">
        <w:t xml:space="preserve"> will share the daily file to </w:t>
      </w:r>
      <w:r w:rsidRPr="000D2020">
        <w:t>HADOOP</w:t>
      </w:r>
      <w:r w:rsidR="006F4CDC" w:rsidRPr="000D2020">
        <w:t xml:space="preserve"> which contains</w:t>
      </w:r>
      <w:r w:rsidRPr="000D2020">
        <w:t xml:space="preserve"> the voucher balance and multi-chip balance which is purchased from big player by Outlet</w:t>
      </w:r>
      <w:r w:rsidR="006F4CDC" w:rsidRPr="000D2020">
        <w:t>.</w:t>
      </w:r>
      <w:r w:rsidRPr="000D2020">
        <w:t xml:space="preserve"> </w:t>
      </w:r>
    </w:p>
    <w:p w14:paraId="010CA1A4" w14:textId="499500DC" w:rsidR="006F4CDC" w:rsidRPr="000D2020" w:rsidRDefault="006F4CDC" w:rsidP="004C5D32">
      <w:pPr>
        <w:numPr>
          <w:ilvl w:val="0"/>
          <w:numId w:val="59"/>
        </w:numPr>
        <w:spacing w:after="0"/>
        <w:ind w:right="0"/>
        <w:jc w:val="both"/>
      </w:pPr>
      <w:r w:rsidRPr="000D2020">
        <w:t xml:space="preserve">This file contains data for previous day. This means when MOBII </w:t>
      </w:r>
      <w:r w:rsidR="000D2020" w:rsidRPr="000D2020">
        <w:t>send</w:t>
      </w:r>
      <w:r w:rsidRPr="000D2020">
        <w:t xml:space="preserve"> file in his SFTP path on 08-May-2020 (20200508), file name contains prepared date with time and inside file</w:t>
      </w:r>
      <w:r w:rsidR="000D2020" w:rsidRPr="000D2020">
        <w:t xml:space="preserve"> activity date is D-1 (20200507)</w:t>
      </w:r>
      <w:r w:rsidRPr="000D2020">
        <w:t>.</w:t>
      </w:r>
      <w:r w:rsidR="000D2020" w:rsidRPr="000D2020">
        <w:t xml:space="preserve"> Some cases this is possible for older dates also if CSO do the sync offline transactions next day.</w:t>
      </w:r>
    </w:p>
    <w:p w14:paraId="32CE1410" w14:textId="5AD4DF25" w:rsidR="006F4CDC" w:rsidRPr="000D2020" w:rsidRDefault="000D2020" w:rsidP="004C5D32">
      <w:pPr>
        <w:numPr>
          <w:ilvl w:val="0"/>
          <w:numId w:val="59"/>
        </w:numPr>
        <w:spacing w:after="0"/>
        <w:ind w:right="0"/>
        <w:jc w:val="both"/>
      </w:pPr>
      <w:r w:rsidRPr="000D2020">
        <w:t>MOBII will push file to HADOOP sftp</w:t>
      </w:r>
      <w:r w:rsidR="006F4CDC" w:rsidRPr="000D2020">
        <w:t xml:space="preserve"> path daily before 2AM with latest updated records. </w:t>
      </w:r>
    </w:p>
    <w:p w14:paraId="26E4703F" w14:textId="0AF6FBBF" w:rsidR="006F4CDC" w:rsidRDefault="006F4CDC" w:rsidP="006F4CDC">
      <w:pPr>
        <w:pStyle w:val="Heading3"/>
      </w:pPr>
      <w:bookmarkStart w:id="166" w:name="_Toc50007138"/>
      <w:r w:rsidRPr="005811F0">
        <w:t>Pre-conditions</w:t>
      </w:r>
      <w:bookmarkEnd w:id="166"/>
    </w:p>
    <w:p w14:paraId="24B2F0D6" w14:textId="3A3EC12F" w:rsidR="006F4CDC" w:rsidRPr="000D2020" w:rsidRDefault="006F4CDC" w:rsidP="004C5D32">
      <w:pPr>
        <w:pStyle w:val="ListParagraph"/>
        <w:numPr>
          <w:ilvl w:val="0"/>
          <w:numId w:val="60"/>
        </w:numPr>
      </w:pPr>
      <w:r w:rsidRPr="000D2020">
        <w:t>Ser</w:t>
      </w:r>
      <w:r w:rsidR="000D2020" w:rsidRPr="000D2020">
        <w:t>ver path is accessible by MOBII</w:t>
      </w:r>
      <w:r w:rsidRPr="000D2020">
        <w:t>.</w:t>
      </w:r>
    </w:p>
    <w:p w14:paraId="1FEE2159" w14:textId="77777777" w:rsidR="006F4CDC" w:rsidRPr="005811F0" w:rsidRDefault="006F4CDC" w:rsidP="006F4CDC">
      <w:pPr>
        <w:pStyle w:val="Heading3"/>
        <w:rPr>
          <w:highlight w:val="yellow"/>
        </w:rPr>
      </w:pPr>
      <w:bookmarkStart w:id="167" w:name="_Toc50007139"/>
      <w:r w:rsidRPr="005811F0">
        <w:t>Post-conditions</w:t>
      </w:r>
      <w:bookmarkEnd w:id="167"/>
    </w:p>
    <w:p w14:paraId="0D82168C" w14:textId="3A0DD4FF" w:rsidR="006F4CDC" w:rsidRPr="000D2020" w:rsidRDefault="000D2020" w:rsidP="004C5D32">
      <w:pPr>
        <w:pStyle w:val="ListParagraph"/>
        <w:numPr>
          <w:ilvl w:val="0"/>
          <w:numId w:val="61"/>
        </w:numPr>
        <w:rPr>
          <w:rFonts w:eastAsiaTheme="majorEastAsia"/>
        </w:rPr>
      </w:pPr>
      <w:r w:rsidRPr="000D2020">
        <w:rPr>
          <w:rFonts w:eastAsiaTheme="majorEastAsia"/>
        </w:rPr>
        <w:t xml:space="preserve">File available at HADOOP </w:t>
      </w:r>
      <w:r w:rsidR="00EE6F0C">
        <w:rPr>
          <w:rFonts w:eastAsiaTheme="majorEastAsia"/>
        </w:rPr>
        <w:t>SFTP</w:t>
      </w:r>
      <w:r w:rsidRPr="000D2020">
        <w:rPr>
          <w:rFonts w:eastAsiaTheme="majorEastAsia"/>
        </w:rPr>
        <w:t xml:space="preserve"> path.</w:t>
      </w:r>
    </w:p>
    <w:p w14:paraId="05269572" w14:textId="77777777" w:rsidR="006F4CDC" w:rsidRDefault="006F4CDC" w:rsidP="006F4CDC">
      <w:pPr>
        <w:pStyle w:val="Heading3"/>
      </w:pPr>
      <w:bookmarkStart w:id="168" w:name="_Toc50007140"/>
      <w:r>
        <w:t>File naming</w:t>
      </w:r>
      <w:bookmarkEnd w:id="168"/>
    </w:p>
    <w:p w14:paraId="6D92D24B" w14:textId="77777777" w:rsidR="00840C50" w:rsidRPr="00236832" w:rsidRDefault="00840C50" w:rsidP="00A42FCB">
      <w:pPr>
        <w:spacing w:after="0"/>
        <w:rPr>
          <w:rFonts w:eastAsiaTheme="majorEastAsia"/>
        </w:rPr>
      </w:pPr>
      <w:proofErr w:type="spellStart"/>
      <w:r>
        <w:rPr>
          <w:rFonts w:eastAsiaTheme="majorEastAsia"/>
        </w:rPr>
        <w:t>stock</w:t>
      </w:r>
      <w:r w:rsidRPr="00E7010B">
        <w:rPr>
          <w:rFonts w:eastAsiaTheme="majorEastAsia"/>
        </w:rPr>
        <w:t>_</w:t>
      </w:r>
      <w:r>
        <w:rPr>
          <w:rFonts w:eastAsiaTheme="majorEastAsia"/>
        </w:rPr>
        <w:t>taking</w:t>
      </w:r>
      <w:r w:rsidRPr="00E7010B">
        <w:rPr>
          <w:rFonts w:eastAsiaTheme="majorEastAsia"/>
        </w:rPr>
        <w:t>_</w:t>
      </w:r>
      <w:r>
        <w:rPr>
          <w:rFonts w:eastAsiaTheme="majorEastAsia"/>
        </w:rPr>
        <w:t>activity</w:t>
      </w:r>
      <w:proofErr w:type="spellEnd"/>
      <w:r w:rsidRPr="00E7010B">
        <w:rPr>
          <w:rFonts w:eastAsiaTheme="majorEastAsia"/>
        </w:rPr>
        <w:t>_</w:t>
      </w:r>
      <w:r w:rsidRPr="00236832">
        <w:rPr>
          <w:rFonts w:eastAsiaTheme="majorEastAsia"/>
        </w:rPr>
        <w:t xml:space="preserve">&lt;YYYYMMDDHH24MISS&gt;.csv.gz </w:t>
      </w:r>
    </w:p>
    <w:p w14:paraId="349A81AE" w14:textId="77777777" w:rsidR="00840C50" w:rsidRDefault="00840C50" w:rsidP="00A42FCB">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266DC28F" w14:textId="77777777" w:rsidR="00840C50" w:rsidRDefault="00840C50" w:rsidP="00A42FCB">
      <w:pPr>
        <w:pStyle w:val="ListParagraph"/>
        <w:numPr>
          <w:ilvl w:val="0"/>
          <w:numId w:val="8"/>
        </w:numPr>
        <w:spacing w:after="0"/>
        <w:rPr>
          <w:rFonts w:eastAsiaTheme="majorEastAsia"/>
        </w:rPr>
      </w:pPr>
      <w:r>
        <w:rPr>
          <w:rFonts w:eastAsiaTheme="majorEastAsia"/>
        </w:rPr>
        <w:t>Sample Actual File Name is stock</w:t>
      </w:r>
      <w:r w:rsidRPr="00E7010B">
        <w:rPr>
          <w:rFonts w:eastAsiaTheme="majorEastAsia"/>
        </w:rPr>
        <w:t>_</w:t>
      </w:r>
      <w:r>
        <w:rPr>
          <w:rFonts w:eastAsiaTheme="majorEastAsia"/>
        </w:rPr>
        <w:t>taking</w:t>
      </w:r>
      <w:r w:rsidRPr="00E7010B">
        <w:rPr>
          <w:rFonts w:eastAsiaTheme="majorEastAsia"/>
        </w:rPr>
        <w:t>_</w:t>
      </w:r>
      <w:r>
        <w:rPr>
          <w:rFonts w:eastAsiaTheme="majorEastAsia"/>
        </w:rPr>
        <w:t>activity_20200203013512.csv.gz</w:t>
      </w:r>
    </w:p>
    <w:p w14:paraId="5BCDB353" w14:textId="77777777" w:rsidR="00840C50" w:rsidRPr="00236832" w:rsidRDefault="00840C50" w:rsidP="00A42FCB">
      <w:pPr>
        <w:pStyle w:val="ListParagraph"/>
        <w:numPr>
          <w:ilvl w:val="0"/>
          <w:numId w:val="8"/>
        </w:numPr>
        <w:spacing w:after="0"/>
        <w:rPr>
          <w:rFonts w:eastAsiaTheme="majorEastAsia"/>
        </w:rPr>
      </w:pPr>
      <w:r>
        <w:rPr>
          <w:rFonts w:eastAsiaTheme="majorEastAsia"/>
        </w:rPr>
        <w:t>Sample Control File Name is stock</w:t>
      </w:r>
      <w:r w:rsidRPr="00E7010B">
        <w:rPr>
          <w:rFonts w:eastAsiaTheme="majorEastAsia"/>
        </w:rPr>
        <w:t>_</w:t>
      </w:r>
      <w:r>
        <w:rPr>
          <w:rFonts w:eastAsiaTheme="majorEastAsia"/>
        </w:rPr>
        <w:t>taking</w:t>
      </w:r>
      <w:r w:rsidRPr="00E7010B">
        <w:rPr>
          <w:rFonts w:eastAsiaTheme="majorEastAsia"/>
        </w:rPr>
        <w:t>_</w:t>
      </w:r>
      <w:r>
        <w:rPr>
          <w:rFonts w:eastAsiaTheme="majorEastAsia"/>
        </w:rPr>
        <w:t>activity</w:t>
      </w:r>
      <w:r w:rsidRPr="00E7010B">
        <w:rPr>
          <w:rFonts w:eastAsiaTheme="majorEastAsia"/>
        </w:rPr>
        <w:t>_</w:t>
      </w:r>
      <w:r>
        <w:rPr>
          <w:rFonts w:eastAsiaTheme="majorEastAsia"/>
        </w:rPr>
        <w:t>20200203013512.ctl.gz</w:t>
      </w:r>
    </w:p>
    <w:p w14:paraId="23C4A1A7" w14:textId="26F9CF23" w:rsidR="00471897" w:rsidRDefault="00471897" w:rsidP="006F4CDC">
      <w:pPr>
        <w:pStyle w:val="Heading3"/>
      </w:pPr>
      <w:bookmarkStart w:id="169" w:name="_Toc50007141"/>
      <w:r>
        <w:t>MOBII PATH</w:t>
      </w:r>
      <w:bookmarkEnd w:id="169"/>
    </w:p>
    <w:p w14:paraId="588C4004" w14:textId="28CE2A24" w:rsidR="00471897" w:rsidRPr="00646B48" w:rsidRDefault="00646B48" w:rsidP="00471897">
      <w:pPr>
        <w:pStyle w:val="ListParagraph"/>
        <w:numPr>
          <w:ilvl w:val="0"/>
          <w:numId w:val="68"/>
        </w:numPr>
        <w:rPr>
          <w:highlight w:val="yellow"/>
        </w:rPr>
      </w:pPr>
      <w:r w:rsidRPr="00646B48">
        <w:rPr>
          <w:highlight w:val="yellow"/>
        </w:rPr>
        <w:t>add</w:t>
      </w:r>
    </w:p>
    <w:p w14:paraId="37107750" w14:textId="4E476398" w:rsidR="006F4CDC" w:rsidRPr="005811F0" w:rsidRDefault="00471897" w:rsidP="006F4CDC">
      <w:pPr>
        <w:pStyle w:val="Heading3"/>
      </w:pPr>
      <w:bookmarkStart w:id="170" w:name="_Toc50007142"/>
      <w:r>
        <w:t xml:space="preserve">HADOOP Server &amp; </w:t>
      </w:r>
      <w:r w:rsidR="006F4CDC">
        <w:t>P</w:t>
      </w:r>
      <w:r w:rsidR="006F4CDC" w:rsidRPr="005811F0">
        <w:t>ath</w:t>
      </w:r>
      <w:bookmarkEnd w:id="170"/>
    </w:p>
    <w:p w14:paraId="505FB57A" w14:textId="0A6381B4" w:rsidR="006F4CDC" w:rsidRPr="00A42FCB" w:rsidRDefault="00A42FCB" w:rsidP="00A42FCB">
      <w:pPr>
        <w:rPr>
          <w:rFonts w:cstheme="minorHAnsi"/>
        </w:rPr>
      </w:pPr>
      <w:r>
        <w:rPr>
          <w:rFonts w:cstheme="minorHAnsi"/>
          <w:color w:val="222222"/>
          <w:shd w:val="clear" w:color="auto" w:fill="FFFFFF"/>
        </w:rPr>
        <w:t>Landing:</w:t>
      </w:r>
      <w:r>
        <w:rPr>
          <w:rFonts w:cstheme="minorHAnsi"/>
          <w:color w:val="222222"/>
          <w:shd w:val="clear" w:color="auto" w:fill="FFFFFF"/>
        </w:rPr>
        <w:tab/>
      </w:r>
      <w:r w:rsidR="000D2020" w:rsidRPr="00A42FCB">
        <w:rPr>
          <w:rFonts w:cstheme="minorHAnsi"/>
          <w:color w:val="222222"/>
          <w:shd w:val="clear" w:color="auto" w:fill="FFFFFF"/>
        </w:rPr>
        <w:t>/data/02/landing/</w:t>
      </w:r>
      <w:proofErr w:type="spellStart"/>
      <w:r w:rsidR="000D2020" w:rsidRPr="00A42FCB">
        <w:rPr>
          <w:rFonts w:cstheme="minorHAnsi"/>
          <w:color w:val="222222"/>
          <w:shd w:val="clear" w:color="auto" w:fill="FFFFFF"/>
        </w:rPr>
        <w:t>snd</w:t>
      </w:r>
      <w:proofErr w:type="spellEnd"/>
      <w:r w:rsidR="000D2020" w:rsidRPr="00A42FCB">
        <w:rPr>
          <w:rFonts w:cstheme="minorHAnsi"/>
          <w:color w:val="222222"/>
          <w:shd w:val="clear" w:color="auto" w:fill="FFFFFF"/>
        </w:rPr>
        <w:t>/</w:t>
      </w:r>
      <w:proofErr w:type="spellStart"/>
      <w:r w:rsidR="000D2020" w:rsidRPr="00A42FCB">
        <w:rPr>
          <w:rFonts w:cstheme="minorHAnsi"/>
          <w:color w:val="222222"/>
          <w:shd w:val="clear" w:color="auto" w:fill="FFFFFF"/>
        </w:rPr>
        <w:t>outlet_stock_balance</w:t>
      </w:r>
      <w:proofErr w:type="spellEnd"/>
      <w:r w:rsidR="000D2020" w:rsidRPr="00A42FCB">
        <w:rPr>
          <w:rFonts w:cstheme="minorHAnsi"/>
          <w:color w:val="222222"/>
          <w:shd w:val="clear" w:color="auto" w:fill="FFFFFF"/>
        </w:rPr>
        <w:t>/</w:t>
      </w:r>
    </w:p>
    <w:p w14:paraId="05DDAA9C" w14:textId="77777777" w:rsidR="00840C50" w:rsidRDefault="00840C50">
      <w:pPr>
        <w:spacing w:after="240" w:line="252" w:lineRule="auto"/>
        <w:ind w:left="0" w:right="0"/>
        <w:rPr>
          <w:rFonts w:asciiTheme="majorHAnsi" w:eastAsiaTheme="majorEastAsia" w:hAnsiTheme="majorHAnsi" w:cstheme="majorBidi"/>
          <w:caps/>
          <w:color w:val="1E5E9F" w:themeColor="accent3" w:themeShade="BF"/>
        </w:rPr>
      </w:pPr>
      <w:r>
        <w:br w:type="page"/>
      </w:r>
    </w:p>
    <w:p w14:paraId="041ADEAB" w14:textId="77777777" w:rsidR="00840C50" w:rsidRPr="00E641EB" w:rsidRDefault="00840C50" w:rsidP="00840C50">
      <w:pPr>
        <w:pStyle w:val="Heading3"/>
      </w:pPr>
      <w:bookmarkStart w:id="171" w:name="_Toc40426085"/>
      <w:bookmarkStart w:id="172" w:name="_Toc40449955"/>
      <w:bookmarkStart w:id="173" w:name="_Toc50007143"/>
      <w:r w:rsidRPr="00E641EB">
        <w:lastRenderedPageBreak/>
        <w:t>Data feed fields</w:t>
      </w:r>
      <w:bookmarkEnd w:id="171"/>
      <w:bookmarkEnd w:id="172"/>
      <w:bookmarkEnd w:id="173"/>
    </w:p>
    <w:tbl>
      <w:tblPr>
        <w:tblStyle w:val="GridTable1Light-Accent310"/>
        <w:tblW w:w="9270" w:type="dxa"/>
        <w:tblInd w:w="108" w:type="dxa"/>
        <w:tblLook w:val="0420" w:firstRow="1" w:lastRow="0" w:firstColumn="0" w:lastColumn="0" w:noHBand="0" w:noVBand="1"/>
      </w:tblPr>
      <w:tblGrid>
        <w:gridCol w:w="2062"/>
        <w:gridCol w:w="1260"/>
        <w:gridCol w:w="1803"/>
        <w:gridCol w:w="4145"/>
      </w:tblGrid>
      <w:tr w:rsidR="00840C50" w:rsidRPr="00D56C53" w14:paraId="2827E163" w14:textId="77777777" w:rsidTr="00840C50">
        <w:trPr>
          <w:cnfStyle w:val="100000000000" w:firstRow="1" w:lastRow="0" w:firstColumn="0" w:lastColumn="0" w:oddVBand="0" w:evenVBand="0" w:oddHBand="0" w:evenHBand="0" w:firstRowFirstColumn="0" w:firstRowLastColumn="0" w:lastRowFirstColumn="0" w:lastRowLastColumn="0"/>
          <w:trHeight w:val="300"/>
        </w:trPr>
        <w:tc>
          <w:tcPr>
            <w:tcW w:w="2062" w:type="dxa"/>
            <w:noWrap/>
            <w:hideMark/>
          </w:tcPr>
          <w:p w14:paraId="56A5B3AE" w14:textId="77777777" w:rsidR="00840C50" w:rsidRPr="00D56C53" w:rsidRDefault="00840C50" w:rsidP="00F7760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0" w:type="dxa"/>
            <w:noWrap/>
            <w:hideMark/>
          </w:tcPr>
          <w:p w14:paraId="2DEAF793" w14:textId="77777777" w:rsidR="00840C50" w:rsidRPr="00D56C53" w:rsidRDefault="00840C50" w:rsidP="00F7760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3" w:type="dxa"/>
            <w:noWrap/>
            <w:hideMark/>
          </w:tcPr>
          <w:p w14:paraId="2A288251" w14:textId="468D0A0A" w:rsidR="00840C50" w:rsidRPr="00D56C53" w:rsidRDefault="00F77603" w:rsidP="00F77603">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145" w:type="dxa"/>
            <w:noWrap/>
            <w:hideMark/>
          </w:tcPr>
          <w:p w14:paraId="6F1C34F1" w14:textId="77777777" w:rsidR="00840C50" w:rsidRPr="00D56C53" w:rsidRDefault="00840C50" w:rsidP="00F7760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840C50" w:rsidRPr="00D56C53" w14:paraId="63CF0446" w14:textId="77777777" w:rsidTr="00840C50">
        <w:trPr>
          <w:trHeight w:val="300"/>
        </w:trPr>
        <w:tc>
          <w:tcPr>
            <w:tcW w:w="2062" w:type="dxa"/>
            <w:noWrap/>
            <w:hideMark/>
          </w:tcPr>
          <w:p w14:paraId="63B89983"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cstheme="minorHAnsi"/>
                <w:sz w:val="20"/>
                <w:szCs w:val="20"/>
              </w:rPr>
              <w:t>DATE</w:t>
            </w:r>
          </w:p>
        </w:tc>
        <w:tc>
          <w:tcPr>
            <w:tcW w:w="1260" w:type="dxa"/>
            <w:noWrap/>
            <w:hideMark/>
          </w:tcPr>
          <w:p w14:paraId="3BE61EAA"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0633451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145" w:type="dxa"/>
            <w:noWrap/>
            <w:hideMark/>
          </w:tcPr>
          <w:p w14:paraId="77ED4077"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Activity date</w:t>
            </w:r>
          </w:p>
        </w:tc>
      </w:tr>
      <w:tr w:rsidR="00840C50" w:rsidRPr="00D56C53" w14:paraId="3A5DF287" w14:textId="77777777" w:rsidTr="00840C50">
        <w:trPr>
          <w:trHeight w:val="300"/>
        </w:trPr>
        <w:tc>
          <w:tcPr>
            <w:tcW w:w="2062" w:type="dxa"/>
            <w:noWrap/>
            <w:hideMark/>
          </w:tcPr>
          <w:p w14:paraId="1A195ACF"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CHANNEL_CATEGORY</w:t>
            </w:r>
          </w:p>
        </w:tc>
        <w:tc>
          <w:tcPr>
            <w:tcW w:w="1260" w:type="dxa"/>
            <w:noWrap/>
            <w:hideMark/>
          </w:tcPr>
          <w:p w14:paraId="59BD741D"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541C7039"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620A25ED"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channel (Traditional)</w:t>
            </w:r>
          </w:p>
        </w:tc>
      </w:tr>
      <w:tr w:rsidR="00840C50" w:rsidRPr="00D56C53" w14:paraId="394FC70D" w14:textId="77777777" w:rsidTr="00840C50">
        <w:trPr>
          <w:trHeight w:val="300"/>
        </w:trPr>
        <w:tc>
          <w:tcPr>
            <w:tcW w:w="2062" w:type="dxa"/>
            <w:noWrap/>
            <w:hideMark/>
          </w:tcPr>
          <w:p w14:paraId="1CF9B16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REGIONAL</w:t>
            </w:r>
          </w:p>
        </w:tc>
        <w:tc>
          <w:tcPr>
            <w:tcW w:w="1260" w:type="dxa"/>
            <w:noWrap/>
            <w:hideMark/>
          </w:tcPr>
          <w:p w14:paraId="3216969A"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279C6CE9"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370AEDC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region</w:t>
            </w:r>
            <w:r w:rsidRPr="00295AF3">
              <w:rPr>
                <w:rFonts w:eastAsia="Times New Roman" w:cstheme="minorHAnsi"/>
                <w:color w:val="000000"/>
                <w:kern w:val="0"/>
                <w:sz w:val="20"/>
                <w:szCs w:val="20"/>
                <w:lang w:val="en-IN" w:eastAsia="en-IN"/>
                <w14:ligatures w14:val="none"/>
              </w:rPr>
              <w:t xml:space="preserve"> reference code from sales territory</w:t>
            </w:r>
          </w:p>
        </w:tc>
      </w:tr>
      <w:tr w:rsidR="00840C50" w:rsidRPr="00D56C53" w14:paraId="7DF7E690" w14:textId="77777777" w:rsidTr="00840C50">
        <w:trPr>
          <w:trHeight w:val="300"/>
        </w:trPr>
        <w:tc>
          <w:tcPr>
            <w:tcW w:w="2062" w:type="dxa"/>
            <w:noWrap/>
            <w:hideMark/>
          </w:tcPr>
          <w:p w14:paraId="7F72CB54"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AREA</w:t>
            </w:r>
          </w:p>
        </w:tc>
        <w:tc>
          <w:tcPr>
            <w:tcW w:w="1260" w:type="dxa"/>
            <w:noWrap/>
            <w:hideMark/>
          </w:tcPr>
          <w:p w14:paraId="71EF45AE"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03512145"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B336F5">
              <w:rPr>
                <w:rFonts w:eastAsia="Times New Roman" w:cstheme="minorHAnsi"/>
                <w:color w:val="000000"/>
                <w:kern w:val="0"/>
                <w:sz w:val="20"/>
                <w:szCs w:val="20"/>
                <w:lang w:val="en-IN" w:eastAsia="en-IN"/>
                <w14:ligatures w14:val="none"/>
              </w:rPr>
              <w:t>String</w:t>
            </w:r>
          </w:p>
        </w:tc>
        <w:tc>
          <w:tcPr>
            <w:tcW w:w="4145" w:type="dxa"/>
            <w:noWrap/>
            <w:hideMark/>
          </w:tcPr>
          <w:p w14:paraId="5A760DAF"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area</w:t>
            </w:r>
            <w:r w:rsidRPr="00295AF3">
              <w:rPr>
                <w:rFonts w:eastAsia="Times New Roman" w:cstheme="minorHAnsi"/>
                <w:color w:val="000000"/>
                <w:kern w:val="0"/>
                <w:sz w:val="20"/>
                <w:szCs w:val="20"/>
                <w:lang w:val="en-IN" w:eastAsia="en-IN"/>
                <w14:ligatures w14:val="none"/>
              </w:rPr>
              <w:t xml:space="preserve"> reference code from sales territory</w:t>
            </w:r>
          </w:p>
        </w:tc>
      </w:tr>
      <w:tr w:rsidR="00840C50" w:rsidRPr="00D56C53" w14:paraId="255BFF85" w14:textId="77777777" w:rsidTr="00840C50">
        <w:trPr>
          <w:trHeight w:val="300"/>
        </w:trPr>
        <w:tc>
          <w:tcPr>
            <w:tcW w:w="2062" w:type="dxa"/>
            <w:noWrap/>
            <w:hideMark/>
          </w:tcPr>
          <w:p w14:paraId="1DD52264"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SALES_AREA</w:t>
            </w:r>
          </w:p>
        </w:tc>
        <w:tc>
          <w:tcPr>
            <w:tcW w:w="1260" w:type="dxa"/>
            <w:noWrap/>
            <w:hideMark/>
          </w:tcPr>
          <w:p w14:paraId="14951C9D"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3777750C"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B336F5">
              <w:rPr>
                <w:rFonts w:eastAsia="Times New Roman" w:cstheme="minorHAnsi"/>
                <w:color w:val="000000"/>
                <w:kern w:val="0"/>
                <w:sz w:val="20"/>
                <w:szCs w:val="20"/>
                <w:lang w:val="en-IN" w:eastAsia="en-IN"/>
                <w14:ligatures w14:val="none"/>
              </w:rPr>
              <w:t>String</w:t>
            </w:r>
          </w:p>
        </w:tc>
        <w:tc>
          <w:tcPr>
            <w:tcW w:w="4145" w:type="dxa"/>
            <w:noWrap/>
            <w:hideMark/>
          </w:tcPr>
          <w:p w14:paraId="7CD2282B"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sales area</w:t>
            </w:r>
            <w:r w:rsidRPr="00295AF3">
              <w:rPr>
                <w:rFonts w:eastAsia="Times New Roman" w:cstheme="minorHAnsi"/>
                <w:color w:val="000000"/>
                <w:kern w:val="0"/>
                <w:sz w:val="20"/>
                <w:szCs w:val="20"/>
                <w:lang w:val="en-IN" w:eastAsia="en-IN"/>
                <w14:ligatures w14:val="none"/>
              </w:rPr>
              <w:t xml:space="preserve"> reference code from sales territory</w:t>
            </w:r>
          </w:p>
        </w:tc>
      </w:tr>
      <w:tr w:rsidR="00840C50" w:rsidRPr="00D56C53" w14:paraId="4DF82C7F" w14:textId="77777777" w:rsidTr="00840C50">
        <w:trPr>
          <w:trHeight w:val="300"/>
        </w:trPr>
        <w:tc>
          <w:tcPr>
            <w:tcW w:w="2062" w:type="dxa"/>
            <w:noWrap/>
          </w:tcPr>
          <w:p w14:paraId="52D3CA1A" w14:textId="77777777" w:rsidR="00840C50" w:rsidRPr="003D64B7" w:rsidRDefault="00840C50" w:rsidP="00F77603">
            <w:pPr>
              <w:spacing w:after="0"/>
              <w:ind w:left="0" w:right="0"/>
              <w:rPr>
                <w:rFonts w:ascii="Consolas" w:hAnsi="Consolas"/>
                <w:sz w:val="18"/>
                <w:szCs w:val="20"/>
              </w:rPr>
            </w:pPr>
            <w:r w:rsidRPr="00950A04">
              <w:rPr>
                <w:rFonts w:cstheme="minorHAnsi"/>
                <w:sz w:val="18"/>
                <w:szCs w:val="18"/>
              </w:rPr>
              <w:t>CLUSTER</w:t>
            </w:r>
          </w:p>
        </w:tc>
        <w:tc>
          <w:tcPr>
            <w:tcW w:w="1260" w:type="dxa"/>
            <w:noWrap/>
          </w:tcPr>
          <w:p w14:paraId="21FD2E0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Yes</w:t>
            </w:r>
          </w:p>
        </w:tc>
        <w:tc>
          <w:tcPr>
            <w:tcW w:w="1803" w:type="dxa"/>
            <w:noWrap/>
          </w:tcPr>
          <w:p w14:paraId="08DB693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645FE59A"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 xml:space="preserve">Outlet </w:t>
            </w:r>
            <w:r w:rsidRPr="00295AF3">
              <w:rPr>
                <w:rFonts w:eastAsia="Times New Roman" w:cstheme="minorHAnsi"/>
                <w:color w:val="000000"/>
                <w:kern w:val="0"/>
                <w:sz w:val="20"/>
                <w:szCs w:val="20"/>
                <w:lang w:val="en-IN" w:eastAsia="en-IN"/>
                <w14:ligatures w14:val="none"/>
              </w:rPr>
              <w:t>Cluster reference code from sales territory</w:t>
            </w:r>
          </w:p>
        </w:tc>
      </w:tr>
      <w:tr w:rsidR="00840C50" w:rsidRPr="00D56C53" w14:paraId="769A202D" w14:textId="77777777" w:rsidTr="00840C50">
        <w:trPr>
          <w:trHeight w:val="300"/>
        </w:trPr>
        <w:tc>
          <w:tcPr>
            <w:tcW w:w="2062" w:type="dxa"/>
            <w:noWrap/>
            <w:hideMark/>
          </w:tcPr>
          <w:p w14:paraId="75ABCFAE"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MICRO_CLUSTER</w:t>
            </w:r>
          </w:p>
        </w:tc>
        <w:tc>
          <w:tcPr>
            <w:tcW w:w="1260" w:type="dxa"/>
            <w:noWrap/>
            <w:hideMark/>
          </w:tcPr>
          <w:p w14:paraId="5B4B32A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6EE24465"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7966C4D5"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 xml:space="preserve">Outlet Micro </w:t>
            </w:r>
            <w:r w:rsidRPr="00295AF3">
              <w:rPr>
                <w:rFonts w:eastAsia="Times New Roman" w:cstheme="minorHAnsi"/>
                <w:color w:val="000000"/>
                <w:kern w:val="0"/>
                <w:sz w:val="20"/>
                <w:szCs w:val="20"/>
                <w:lang w:val="en-IN" w:eastAsia="en-IN"/>
                <w14:ligatures w14:val="none"/>
              </w:rPr>
              <w:t>Cluster reference code from sales territory</w:t>
            </w:r>
          </w:p>
        </w:tc>
      </w:tr>
      <w:tr w:rsidR="00840C50" w:rsidRPr="00D56C53" w14:paraId="469F494F" w14:textId="77777777" w:rsidTr="00840C50">
        <w:trPr>
          <w:trHeight w:val="300"/>
        </w:trPr>
        <w:tc>
          <w:tcPr>
            <w:tcW w:w="2062" w:type="dxa"/>
            <w:noWrap/>
            <w:hideMark/>
          </w:tcPr>
          <w:p w14:paraId="298988EF"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SALE_TERRITORY</w:t>
            </w:r>
          </w:p>
        </w:tc>
        <w:tc>
          <w:tcPr>
            <w:tcW w:w="1260" w:type="dxa"/>
            <w:noWrap/>
            <w:hideMark/>
          </w:tcPr>
          <w:p w14:paraId="1C570CE5"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52967F63"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72A1DCC4"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 xml:space="preserve">Sales territory description (includes </w:t>
            </w:r>
            <w:proofErr w:type="spellStart"/>
            <w:r>
              <w:rPr>
                <w:rFonts w:eastAsia="Times New Roman" w:cstheme="minorHAnsi"/>
                <w:color w:val="000000"/>
                <w:kern w:val="0"/>
                <w:sz w:val="20"/>
                <w:szCs w:val="20"/>
                <w:lang w:val="en-IN" w:eastAsia="en-IN"/>
                <w14:ligatures w14:val="none"/>
              </w:rPr>
              <w:t>Nasional</w:t>
            </w:r>
            <w:proofErr w:type="spellEnd"/>
            <w:r>
              <w:rPr>
                <w:rFonts w:eastAsia="Times New Roman" w:cstheme="minorHAnsi"/>
                <w:color w:val="000000"/>
                <w:kern w:val="0"/>
                <w:sz w:val="20"/>
                <w:szCs w:val="20"/>
                <w:lang w:val="en-IN" w:eastAsia="en-IN"/>
                <w14:ligatures w14:val="none"/>
              </w:rPr>
              <w:t xml:space="preserve"> to Micro-Cluster)</w:t>
            </w:r>
          </w:p>
        </w:tc>
      </w:tr>
      <w:tr w:rsidR="00840C50" w:rsidRPr="00D56C53" w14:paraId="5DCF23FB" w14:textId="77777777" w:rsidTr="00840C50">
        <w:trPr>
          <w:trHeight w:val="300"/>
        </w:trPr>
        <w:tc>
          <w:tcPr>
            <w:tcW w:w="2062" w:type="dxa"/>
            <w:noWrap/>
            <w:hideMark/>
          </w:tcPr>
          <w:p w14:paraId="1E79D477"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TERRITORY_ID</w:t>
            </w:r>
          </w:p>
        </w:tc>
        <w:tc>
          <w:tcPr>
            <w:tcW w:w="1260" w:type="dxa"/>
            <w:noWrap/>
            <w:hideMark/>
          </w:tcPr>
          <w:p w14:paraId="42D898D8"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0A6C787B"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tcPr>
          <w:p w14:paraId="7E56AA45"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linked sales territory ref code</w:t>
            </w:r>
          </w:p>
        </w:tc>
      </w:tr>
      <w:tr w:rsidR="00840C50" w:rsidRPr="00D56C53" w14:paraId="0E6A0C4B" w14:textId="77777777" w:rsidTr="00840C50">
        <w:trPr>
          <w:trHeight w:val="300"/>
        </w:trPr>
        <w:tc>
          <w:tcPr>
            <w:tcW w:w="2062" w:type="dxa"/>
            <w:noWrap/>
            <w:hideMark/>
          </w:tcPr>
          <w:p w14:paraId="2FED3B28"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ascii="Consolas" w:hAnsi="Consolas"/>
                <w:sz w:val="18"/>
                <w:szCs w:val="20"/>
              </w:rPr>
              <w:t>OUTLET_</w:t>
            </w:r>
            <w:r w:rsidRPr="003D64B7">
              <w:rPr>
                <w:rFonts w:ascii="Consolas" w:hAnsi="Consolas"/>
                <w:sz w:val="18"/>
                <w:szCs w:val="20"/>
              </w:rPr>
              <w:t>ID</w:t>
            </w:r>
          </w:p>
        </w:tc>
        <w:tc>
          <w:tcPr>
            <w:tcW w:w="1260" w:type="dxa"/>
            <w:noWrap/>
            <w:hideMark/>
          </w:tcPr>
          <w:p w14:paraId="3B0342E0"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072960F2"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Number</w:t>
            </w:r>
          </w:p>
        </w:tc>
        <w:tc>
          <w:tcPr>
            <w:tcW w:w="4145" w:type="dxa"/>
            <w:noWrap/>
            <w:hideMark/>
          </w:tcPr>
          <w:p w14:paraId="5978E80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Unique outlet id (MOBII internal id)</w:t>
            </w:r>
          </w:p>
        </w:tc>
      </w:tr>
      <w:tr w:rsidR="00840C50" w:rsidRPr="00D56C53" w14:paraId="48E9A98A" w14:textId="77777777" w:rsidTr="00840C50">
        <w:trPr>
          <w:trHeight w:val="300"/>
        </w:trPr>
        <w:tc>
          <w:tcPr>
            <w:tcW w:w="2062" w:type="dxa"/>
            <w:noWrap/>
            <w:hideMark/>
          </w:tcPr>
          <w:p w14:paraId="11691D92"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OUTLET_REF</w:t>
            </w:r>
            <w:r>
              <w:rPr>
                <w:rFonts w:ascii="Consolas" w:hAnsi="Consolas"/>
                <w:sz w:val="18"/>
                <w:szCs w:val="20"/>
              </w:rPr>
              <w:t>_</w:t>
            </w:r>
            <w:r w:rsidRPr="003D64B7">
              <w:rPr>
                <w:rFonts w:ascii="Consolas" w:hAnsi="Consolas"/>
                <w:sz w:val="18"/>
                <w:szCs w:val="20"/>
              </w:rPr>
              <w:t>CODE</w:t>
            </w:r>
          </w:p>
        </w:tc>
        <w:tc>
          <w:tcPr>
            <w:tcW w:w="1260" w:type="dxa"/>
            <w:noWrap/>
            <w:hideMark/>
          </w:tcPr>
          <w:p w14:paraId="08A02742"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030ED1D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hideMark/>
          </w:tcPr>
          <w:p w14:paraId="6A93F34C"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Unique outlet reference code</w:t>
            </w:r>
          </w:p>
        </w:tc>
      </w:tr>
      <w:tr w:rsidR="00840C50" w:rsidRPr="00D56C53" w14:paraId="49BF3036" w14:textId="77777777" w:rsidTr="00840C50">
        <w:trPr>
          <w:trHeight w:val="300"/>
        </w:trPr>
        <w:tc>
          <w:tcPr>
            <w:tcW w:w="2062" w:type="dxa"/>
            <w:noWrap/>
            <w:hideMark/>
          </w:tcPr>
          <w:p w14:paraId="4A5CAA57"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OUTLET_NAME</w:t>
            </w:r>
          </w:p>
        </w:tc>
        <w:tc>
          <w:tcPr>
            <w:tcW w:w="1260" w:type="dxa"/>
            <w:noWrap/>
            <w:hideMark/>
          </w:tcPr>
          <w:p w14:paraId="5FFFBAA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70A8537C"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145" w:type="dxa"/>
            <w:noWrap/>
          </w:tcPr>
          <w:p w14:paraId="0497AC7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Outlet name</w:t>
            </w:r>
          </w:p>
        </w:tc>
      </w:tr>
      <w:tr w:rsidR="00840C50" w:rsidRPr="00D56C53" w14:paraId="0F8ED7E2" w14:textId="77777777" w:rsidTr="00840C50">
        <w:trPr>
          <w:trHeight w:val="300"/>
        </w:trPr>
        <w:tc>
          <w:tcPr>
            <w:tcW w:w="2062" w:type="dxa"/>
            <w:noWrap/>
            <w:hideMark/>
          </w:tcPr>
          <w:p w14:paraId="690FCE10"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3D64B7">
              <w:rPr>
                <w:rFonts w:ascii="Consolas" w:hAnsi="Consolas"/>
                <w:sz w:val="18"/>
                <w:szCs w:val="20"/>
              </w:rPr>
              <w:t>CSO_NAME</w:t>
            </w:r>
          </w:p>
        </w:tc>
        <w:tc>
          <w:tcPr>
            <w:tcW w:w="1260" w:type="dxa"/>
            <w:noWrap/>
            <w:hideMark/>
          </w:tcPr>
          <w:p w14:paraId="1E613C18"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hideMark/>
          </w:tcPr>
          <w:p w14:paraId="134B1700"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42BE09E8" w14:textId="3B749A6E"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CSO username who linked with Outlet</w:t>
            </w:r>
          </w:p>
        </w:tc>
      </w:tr>
      <w:tr w:rsidR="00840C50" w:rsidRPr="00D56C53" w14:paraId="4FD86911" w14:textId="77777777" w:rsidTr="00840C50">
        <w:trPr>
          <w:trHeight w:val="300"/>
        </w:trPr>
        <w:tc>
          <w:tcPr>
            <w:tcW w:w="2062" w:type="dxa"/>
            <w:noWrap/>
          </w:tcPr>
          <w:p w14:paraId="7C91B79C" w14:textId="77777777" w:rsidR="00840C50" w:rsidRPr="003D64B7" w:rsidRDefault="00840C50" w:rsidP="00F77603">
            <w:pPr>
              <w:spacing w:after="0"/>
              <w:ind w:left="0" w:right="0"/>
              <w:rPr>
                <w:rFonts w:ascii="Consolas" w:hAnsi="Consolas"/>
                <w:sz w:val="18"/>
                <w:szCs w:val="20"/>
              </w:rPr>
            </w:pPr>
            <w:r w:rsidRPr="003D64B7">
              <w:rPr>
                <w:rFonts w:ascii="Consolas" w:hAnsi="Consolas"/>
                <w:sz w:val="18"/>
                <w:szCs w:val="20"/>
              </w:rPr>
              <w:t>CSO_OPERATOR_ID</w:t>
            </w:r>
          </w:p>
        </w:tc>
        <w:tc>
          <w:tcPr>
            <w:tcW w:w="1260" w:type="dxa"/>
            <w:noWrap/>
          </w:tcPr>
          <w:p w14:paraId="7D3DE4DD"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4A81E29A"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73DF1292"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CSO operator id who linked with Outlet</w:t>
            </w:r>
          </w:p>
        </w:tc>
      </w:tr>
      <w:tr w:rsidR="00840C50" w:rsidRPr="00D56C53" w14:paraId="0DC0A2A4" w14:textId="77777777" w:rsidTr="00840C50">
        <w:trPr>
          <w:trHeight w:val="300"/>
        </w:trPr>
        <w:tc>
          <w:tcPr>
            <w:tcW w:w="2062" w:type="dxa"/>
            <w:noWrap/>
          </w:tcPr>
          <w:p w14:paraId="093B4778" w14:textId="77777777" w:rsidR="00840C50" w:rsidRPr="003D64B7" w:rsidRDefault="00840C50" w:rsidP="00F77603">
            <w:pPr>
              <w:spacing w:after="0"/>
              <w:ind w:left="0" w:right="0"/>
              <w:rPr>
                <w:rFonts w:ascii="Consolas" w:hAnsi="Consolas"/>
                <w:sz w:val="18"/>
                <w:szCs w:val="20"/>
              </w:rPr>
            </w:pPr>
            <w:r w:rsidRPr="003D64B7">
              <w:rPr>
                <w:rFonts w:ascii="Consolas" w:hAnsi="Consolas"/>
                <w:sz w:val="18"/>
                <w:szCs w:val="20"/>
              </w:rPr>
              <w:t>CSO_ORG_ID</w:t>
            </w:r>
          </w:p>
        </w:tc>
        <w:tc>
          <w:tcPr>
            <w:tcW w:w="1260" w:type="dxa"/>
            <w:noWrap/>
          </w:tcPr>
          <w:p w14:paraId="423181B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004A090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Number</w:t>
            </w:r>
          </w:p>
        </w:tc>
        <w:tc>
          <w:tcPr>
            <w:tcW w:w="4145" w:type="dxa"/>
            <w:noWrap/>
          </w:tcPr>
          <w:p w14:paraId="3348DFDB"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MPC org id MOBII internal id</w:t>
            </w:r>
          </w:p>
        </w:tc>
      </w:tr>
      <w:tr w:rsidR="00840C50" w:rsidRPr="00D56C53" w14:paraId="454D45FE" w14:textId="77777777" w:rsidTr="00840C50">
        <w:trPr>
          <w:trHeight w:val="300"/>
        </w:trPr>
        <w:tc>
          <w:tcPr>
            <w:tcW w:w="2062" w:type="dxa"/>
            <w:noWrap/>
          </w:tcPr>
          <w:p w14:paraId="5FF1BF4B" w14:textId="77777777" w:rsidR="00840C50" w:rsidRPr="003D64B7" w:rsidRDefault="00840C50" w:rsidP="00F77603">
            <w:pPr>
              <w:spacing w:after="0"/>
              <w:ind w:left="0" w:right="0"/>
              <w:rPr>
                <w:rFonts w:ascii="Consolas" w:hAnsi="Consolas"/>
                <w:sz w:val="18"/>
                <w:szCs w:val="20"/>
              </w:rPr>
            </w:pPr>
            <w:r w:rsidRPr="003D64B7">
              <w:rPr>
                <w:rFonts w:ascii="Consolas" w:hAnsi="Consolas"/>
                <w:sz w:val="18"/>
                <w:szCs w:val="20"/>
              </w:rPr>
              <w:t>CSO_ORG_REF_CODE</w:t>
            </w:r>
          </w:p>
        </w:tc>
        <w:tc>
          <w:tcPr>
            <w:tcW w:w="1260" w:type="dxa"/>
            <w:noWrap/>
          </w:tcPr>
          <w:p w14:paraId="58448EC4"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5925CBF8"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1A0ECFF9"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MPC org ref code</w:t>
            </w:r>
          </w:p>
        </w:tc>
      </w:tr>
      <w:tr w:rsidR="00840C50" w:rsidRPr="00D56C53" w14:paraId="3CBBDE86" w14:textId="77777777" w:rsidTr="00840C50">
        <w:trPr>
          <w:trHeight w:val="300"/>
        </w:trPr>
        <w:tc>
          <w:tcPr>
            <w:tcW w:w="2062" w:type="dxa"/>
            <w:noWrap/>
          </w:tcPr>
          <w:p w14:paraId="7D9D458C" w14:textId="77777777" w:rsidR="00840C50" w:rsidRPr="003D64B7" w:rsidRDefault="00840C50" w:rsidP="00F77603">
            <w:pPr>
              <w:spacing w:after="0"/>
              <w:ind w:left="0" w:right="0"/>
              <w:rPr>
                <w:rFonts w:ascii="Consolas" w:hAnsi="Consolas"/>
                <w:sz w:val="18"/>
                <w:szCs w:val="20"/>
              </w:rPr>
            </w:pPr>
            <w:r w:rsidRPr="003D64B7">
              <w:rPr>
                <w:rFonts w:ascii="Consolas" w:hAnsi="Consolas"/>
                <w:sz w:val="18"/>
                <w:szCs w:val="20"/>
              </w:rPr>
              <w:t>CSO_ORG_NAME</w:t>
            </w:r>
          </w:p>
        </w:tc>
        <w:tc>
          <w:tcPr>
            <w:tcW w:w="1260" w:type="dxa"/>
            <w:noWrap/>
          </w:tcPr>
          <w:p w14:paraId="1581FF07"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37216A10"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145" w:type="dxa"/>
            <w:noWrap/>
          </w:tcPr>
          <w:p w14:paraId="17EEBC56"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MPC org name</w:t>
            </w:r>
          </w:p>
        </w:tc>
      </w:tr>
      <w:tr w:rsidR="00840C50" w:rsidRPr="00D56C53" w14:paraId="3F6FA391" w14:textId="77777777" w:rsidTr="00840C50">
        <w:trPr>
          <w:trHeight w:val="300"/>
        </w:trPr>
        <w:tc>
          <w:tcPr>
            <w:tcW w:w="2062" w:type="dxa"/>
            <w:noWrap/>
          </w:tcPr>
          <w:p w14:paraId="5B9C3D77" w14:textId="77777777" w:rsidR="00840C50" w:rsidRPr="003D64B7" w:rsidRDefault="00840C50" w:rsidP="00F77603">
            <w:pPr>
              <w:spacing w:after="0"/>
              <w:ind w:left="0" w:right="0"/>
              <w:rPr>
                <w:rFonts w:ascii="Consolas" w:hAnsi="Consolas"/>
                <w:sz w:val="18"/>
                <w:szCs w:val="20"/>
              </w:rPr>
            </w:pPr>
            <w:r w:rsidRPr="003D64B7">
              <w:rPr>
                <w:rFonts w:ascii="Consolas" w:hAnsi="Consolas"/>
                <w:sz w:val="18"/>
                <w:szCs w:val="20"/>
              </w:rPr>
              <w:t>VOUCHER_BALANCE</w:t>
            </w:r>
          </w:p>
        </w:tc>
        <w:tc>
          <w:tcPr>
            <w:tcW w:w="1260" w:type="dxa"/>
            <w:noWrap/>
          </w:tcPr>
          <w:p w14:paraId="13EEDDD8"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4DC15241"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Number</w:t>
            </w:r>
          </w:p>
        </w:tc>
        <w:tc>
          <w:tcPr>
            <w:tcW w:w="4145" w:type="dxa"/>
            <w:noWrap/>
          </w:tcPr>
          <w:p w14:paraId="0C7D5697"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Captured outlet balance for the date</w:t>
            </w:r>
          </w:p>
        </w:tc>
      </w:tr>
      <w:tr w:rsidR="00840C50" w:rsidRPr="00D56C53" w14:paraId="37F7D9DB" w14:textId="77777777" w:rsidTr="00840C50">
        <w:trPr>
          <w:trHeight w:val="300"/>
        </w:trPr>
        <w:tc>
          <w:tcPr>
            <w:tcW w:w="2062" w:type="dxa"/>
            <w:noWrap/>
          </w:tcPr>
          <w:p w14:paraId="6D255576" w14:textId="77777777" w:rsidR="00840C50" w:rsidRPr="003D64B7" w:rsidRDefault="00840C50" w:rsidP="00F77603">
            <w:pPr>
              <w:spacing w:after="0"/>
              <w:ind w:left="0" w:right="0"/>
              <w:rPr>
                <w:rFonts w:ascii="Consolas" w:hAnsi="Consolas"/>
                <w:sz w:val="18"/>
                <w:szCs w:val="20"/>
              </w:rPr>
            </w:pPr>
            <w:r w:rsidRPr="003D64B7">
              <w:rPr>
                <w:rFonts w:ascii="Consolas" w:hAnsi="Consolas"/>
                <w:sz w:val="18"/>
                <w:szCs w:val="20"/>
              </w:rPr>
              <w:t>MULTI_CHIP_BALANCE</w:t>
            </w:r>
          </w:p>
        </w:tc>
        <w:tc>
          <w:tcPr>
            <w:tcW w:w="1260" w:type="dxa"/>
            <w:noWrap/>
          </w:tcPr>
          <w:p w14:paraId="4C4C8DE5"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3" w:type="dxa"/>
            <w:noWrap/>
          </w:tcPr>
          <w:p w14:paraId="2FEC781D"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Double</w:t>
            </w:r>
          </w:p>
        </w:tc>
        <w:tc>
          <w:tcPr>
            <w:tcW w:w="4145" w:type="dxa"/>
            <w:noWrap/>
          </w:tcPr>
          <w:p w14:paraId="1DC8B5EC" w14:textId="77777777" w:rsidR="00840C50" w:rsidRPr="00295AF3" w:rsidRDefault="00840C50" w:rsidP="00F7760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Captured multi chip balance for the date</w:t>
            </w:r>
          </w:p>
        </w:tc>
      </w:tr>
    </w:tbl>
    <w:p w14:paraId="4FF87130" w14:textId="77777777" w:rsidR="006F4CDC" w:rsidRDefault="006F4CDC" w:rsidP="006F4CDC">
      <w:pPr>
        <w:rPr>
          <w:b/>
        </w:rPr>
      </w:pPr>
    </w:p>
    <w:p w14:paraId="091B301B" w14:textId="77777777" w:rsidR="006F4CDC" w:rsidRPr="005811F0" w:rsidRDefault="006F4CDC" w:rsidP="006F4CDC">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6F4CDC" w:rsidRPr="005811F0" w14:paraId="066618F4" w14:textId="77777777" w:rsidTr="00F77603">
        <w:tc>
          <w:tcPr>
            <w:tcW w:w="9350" w:type="dxa"/>
            <w:shd w:val="clear" w:color="auto" w:fill="F2F2F2" w:themeFill="background1" w:themeFillShade="F2"/>
          </w:tcPr>
          <w:p w14:paraId="13D689A7" w14:textId="77777777" w:rsidR="00840C50" w:rsidRPr="003D64B7" w:rsidRDefault="00840C50" w:rsidP="00840C50">
            <w:pPr>
              <w:spacing w:after="0"/>
              <w:ind w:left="0"/>
              <w:rPr>
                <w:rFonts w:ascii="Consolas" w:hAnsi="Consolas"/>
                <w:sz w:val="18"/>
                <w:szCs w:val="20"/>
              </w:rPr>
            </w:pPr>
            <w:r w:rsidRPr="003D64B7">
              <w:rPr>
                <w:rFonts w:ascii="Consolas" w:hAnsi="Consolas"/>
                <w:sz w:val="18"/>
                <w:szCs w:val="20"/>
              </w:rPr>
              <w:t>DATE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CHANNEL_CATEGORY</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REGIONAL</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AREA</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SALES_AREA</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CLUSTER</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MICRO_CLUSTER</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SALE_TERRITORY</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TERRITORY_ID|OUTLET_</w:t>
            </w:r>
            <w:r w:rsidRPr="003D64B7">
              <w:rPr>
                <w:rFonts w:ascii="Consolas" w:hAnsi="Consolas"/>
                <w:sz w:val="18"/>
                <w:szCs w:val="20"/>
              </w:rPr>
              <w:t>ID</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OUTLET_REF</w:t>
            </w:r>
            <w:r>
              <w:rPr>
                <w:rFonts w:ascii="Consolas" w:hAnsi="Consolas"/>
                <w:sz w:val="18"/>
                <w:szCs w:val="20"/>
              </w:rPr>
              <w:t>_</w:t>
            </w:r>
            <w:r w:rsidRPr="003D64B7">
              <w:rPr>
                <w:rFonts w:ascii="Consolas" w:hAnsi="Consolas"/>
                <w:sz w:val="18"/>
                <w:szCs w:val="20"/>
              </w:rPr>
              <w:t>CODE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OUTLET_NAME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CSO_NAME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CSO_OPERATOR_ID</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CSO_ORG_ID</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CSO_ORG_REF_CODE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CSO_ORG_NAME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VOUCHER_BALANCE</w:t>
            </w:r>
            <w:r>
              <w:rPr>
                <w:rFonts w:ascii="Consolas" w:hAnsi="Consolas"/>
                <w:sz w:val="18"/>
                <w:szCs w:val="20"/>
              </w:rPr>
              <w:t xml:space="preserve"> </w:t>
            </w:r>
            <w:r w:rsidRPr="003D64B7">
              <w:rPr>
                <w:rFonts w:ascii="Consolas" w:hAnsi="Consolas"/>
                <w:sz w:val="18"/>
                <w:szCs w:val="20"/>
              </w:rPr>
              <w:t>|</w:t>
            </w:r>
            <w:r>
              <w:rPr>
                <w:rFonts w:ascii="Consolas" w:hAnsi="Consolas"/>
                <w:sz w:val="18"/>
                <w:szCs w:val="20"/>
              </w:rPr>
              <w:t xml:space="preserve"> </w:t>
            </w:r>
            <w:r w:rsidRPr="003D64B7">
              <w:rPr>
                <w:rFonts w:ascii="Consolas" w:hAnsi="Consolas"/>
                <w:sz w:val="18"/>
                <w:szCs w:val="20"/>
              </w:rPr>
              <w:t>MULTI_CHIP_BALANCE</w:t>
            </w:r>
          </w:p>
          <w:p w14:paraId="286B928D" w14:textId="77777777" w:rsidR="00840C50" w:rsidRPr="003D64B7" w:rsidRDefault="00840C50" w:rsidP="00840C50">
            <w:pPr>
              <w:spacing w:after="0"/>
              <w:ind w:left="0"/>
              <w:rPr>
                <w:rFonts w:ascii="Consolas" w:hAnsi="Consolas"/>
                <w:sz w:val="18"/>
                <w:szCs w:val="20"/>
              </w:rPr>
            </w:pPr>
          </w:p>
          <w:p w14:paraId="41E1FE9E" w14:textId="77777777" w:rsidR="00840C50" w:rsidRPr="003D64B7" w:rsidRDefault="00840C50" w:rsidP="00840C50">
            <w:pPr>
              <w:spacing w:after="0"/>
              <w:ind w:left="0"/>
              <w:rPr>
                <w:rFonts w:ascii="Consolas" w:hAnsi="Consolas"/>
                <w:sz w:val="18"/>
                <w:szCs w:val="20"/>
              </w:rPr>
            </w:pPr>
            <w:r w:rsidRPr="003D64B7">
              <w:rPr>
                <w:rFonts w:ascii="Consolas" w:hAnsi="Consolas"/>
                <w:sz w:val="18"/>
                <w:szCs w:val="20"/>
              </w:rPr>
              <w:t xml:space="preserve">20200515|Traditional|East Java and Bali </w:t>
            </w:r>
            <w:proofErr w:type="spellStart"/>
            <w:r w:rsidRPr="003D64B7">
              <w:rPr>
                <w:rFonts w:ascii="Consolas" w:hAnsi="Consolas"/>
                <w:sz w:val="18"/>
                <w:szCs w:val="20"/>
              </w:rPr>
              <w:t>Nusra|BALI</w:t>
            </w:r>
            <w:proofErr w:type="spellEnd"/>
            <w:r w:rsidRPr="003D64B7">
              <w:rPr>
                <w:rFonts w:ascii="Consolas" w:hAnsi="Consolas"/>
                <w:sz w:val="18"/>
                <w:szCs w:val="20"/>
              </w:rPr>
              <w:t xml:space="preserve"> NUSRA|DENPASAR|EB-BNA-BADUNG|MC-BADUNG_1|MC-BADUNG_1-&gt;EB-BNA-BADUNG-&gt;DENPASAR-&gt;BALI NUSRA-&gt;East Java and Bali Nusra-&gt;NASIONAL|micro4|50523|464460|ADI JAYA CELL|CSOBYGBADUNG02|CSOBYGBADUNG02|50126|D10334582|PT. TRIMITRA TUNAS SAKTI - BALI NUSRA|1000|9876567.00</w:t>
            </w:r>
          </w:p>
          <w:p w14:paraId="1DFCCD8B" w14:textId="15F1D39C" w:rsidR="006F4CDC" w:rsidRPr="00307B64" w:rsidRDefault="00840C50" w:rsidP="00840C50">
            <w:pPr>
              <w:spacing w:after="0"/>
              <w:ind w:left="0"/>
              <w:rPr>
                <w:rFonts w:cstheme="minorHAnsi"/>
                <w:sz w:val="18"/>
                <w:szCs w:val="18"/>
              </w:rPr>
            </w:pPr>
            <w:r w:rsidRPr="003D64B7">
              <w:rPr>
                <w:rFonts w:ascii="Consolas" w:hAnsi="Consolas"/>
                <w:sz w:val="18"/>
                <w:szCs w:val="20"/>
              </w:rPr>
              <w:t xml:space="preserve">20200515|Traditional|East Java and Bali </w:t>
            </w:r>
            <w:proofErr w:type="spellStart"/>
            <w:r w:rsidRPr="003D64B7">
              <w:rPr>
                <w:rFonts w:ascii="Consolas" w:hAnsi="Consolas"/>
                <w:sz w:val="18"/>
                <w:szCs w:val="20"/>
              </w:rPr>
              <w:t>Nusra|BALI</w:t>
            </w:r>
            <w:proofErr w:type="spellEnd"/>
            <w:r w:rsidRPr="003D64B7">
              <w:rPr>
                <w:rFonts w:ascii="Consolas" w:hAnsi="Consolas"/>
                <w:sz w:val="18"/>
                <w:szCs w:val="20"/>
              </w:rPr>
              <w:t xml:space="preserve"> NUSRA|DENPASAR|EB-BNA-BADUNG|MC-BADUNG_1|MC-BADUNG_1-&gt;EB-BNA-BADUNG-&gt;DENPASAR-&gt;BALI NUSRA-&gt;East Java and Bali Nusra-&gt;NASIONAL|micro4|50523|464460|ADI JAYA CELL|CSOBYGBADUNG02|CSOBYGBADUNG02|50126|D10334582|PT. TRIMITRA TUNAS SAKTI - BALI NUSRA|500|98789.00</w:t>
            </w:r>
          </w:p>
        </w:tc>
      </w:tr>
    </w:tbl>
    <w:p w14:paraId="1EA738CC" w14:textId="77777777" w:rsidR="001B51D2" w:rsidRDefault="001B51D2">
      <w:pPr>
        <w:spacing w:after="240" w:line="252" w:lineRule="auto"/>
        <w:ind w:left="0" w:right="0"/>
        <w:rPr>
          <w:caps/>
        </w:rPr>
      </w:pPr>
    </w:p>
    <w:p w14:paraId="103ABB8F" w14:textId="77777777" w:rsidR="001B51D2" w:rsidRDefault="001B51D2">
      <w:pPr>
        <w:spacing w:after="240" w:line="252" w:lineRule="auto"/>
        <w:ind w:left="0" w:right="0"/>
        <w:rPr>
          <w:caps/>
        </w:rPr>
      </w:pPr>
    </w:p>
    <w:p w14:paraId="383A216F" w14:textId="77777777" w:rsidR="001B51D2" w:rsidRDefault="001B51D2">
      <w:pPr>
        <w:spacing w:after="240" w:line="252" w:lineRule="auto"/>
        <w:ind w:left="0" w:right="0"/>
        <w:rPr>
          <w:caps/>
        </w:rPr>
      </w:pPr>
    </w:p>
    <w:p w14:paraId="292179EA" w14:textId="54D71DF0" w:rsidR="001B51D2" w:rsidRDefault="001B51D2" w:rsidP="00191614">
      <w:pPr>
        <w:pStyle w:val="Heading2"/>
        <w:ind w:left="0"/>
      </w:pPr>
      <w:bookmarkStart w:id="174" w:name="_Toc50007144"/>
      <w:r>
        <w:lastRenderedPageBreak/>
        <w:t>OUTLET S</w:t>
      </w:r>
      <w:r w:rsidR="007721A8">
        <w:t>TARTER</w:t>
      </w:r>
      <w:r>
        <w:t>P</w:t>
      </w:r>
      <w:r w:rsidR="007721A8">
        <w:t>ACK</w:t>
      </w:r>
      <w:r>
        <w:t xml:space="preserve"> TAGGING (INTHDP019)</w:t>
      </w:r>
      <w:bookmarkEnd w:id="174"/>
    </w:p>
    <w:tbl>
      <w:tblPr>
        <w:tblStyle w:val="GridTable1Light-Accent310"/>
        <w:tblW w:w="9293" w:type="dxa"/>
        <w:tblInd w:w="85" w:type="dxa"/>
        <w:tblLayout w:type="fixed"/>
        <w:tblLook w:val="0480" w:firstRow="0" w:lastRow="0" w:firstColumn="1" w:lastColumn="0" w:noHBand="0" w:noVBand="1"/>
      </w:tblPr>
      <w:tblGrid>
        <w:gridCol w:w="2766"/>
        <w:gridCol w:w="6527"/>
      </w:tblGrid>
      <w:tr w:rsidR="001B51D2" w:rsidRPr="00C47003" w14:paraId="41168B73" w14:textId="77777777" w:rsidTr="0034309D">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44ED0A4" w14:textId="77777777" w:rsidR="001B51D2" w:rsidRPr="00C47003" w:rsidRDefault="001B51D2" w:rsidP="0034309D">
            <w:pPr>
              <w:spacing w:after="0" w:line="276" w:lineRule="auto"/>
              <w:rPr>
                <w:b w:val="0"/>
                <w:bCs w:val="0"/>
              </w:rPr>
            </w:pPr>
            <w:r w:rsidRPr="00C47003">
              <w:t>INTERFACE TYPE</w:t>
            </w:r>
            <w:r>
              <w:t>:</w:t>
            </w:r>
          </w:p>
        </w:tc>
        <w:tc>
          <w:tcPr>
            <w:tcW w:w="6527" w:type="dxa"/>
          </w:tcPr>
          <w:p w14:paraId="5EA6D3C1" w14:textId="77777777" w:rsidR="001B51D2" w:rsidRPr="00C47003" w:rsidRDefault="001B51D2" w:rsidP="0034309D">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1B51D2" w:rsidRPr="00C47003" w14:paraId="1C2B7EE5" w14:textId="77777777" w:rsidTr="0034309D">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18F089AE" w14:textId="77777777" w:rsidR="001B51D2" w:rsidRPr="00C47003" w:rsidRDefault="001B51D2" w:rsidP="0034309D">
            <w:pPr>
              <w:spacing w:after="0" w:line="276" w:lineRule="auto"/>
              <w:rPr>
                <w:b w:val="0"/>
                <w:bCs w:val="0"/>
              </w:rPr>
            </w:pPr>
            <w:r w:rsidRPr="00C47003">
              <w:t>INTERFACE METHOD</w:t>
            </w:r>
            <w:r>
              <w:t>:</w:t>
            </w:r>
          </w:p>
        </w:tc>
        <w:tc>
          <w:tcPr>
            <w:tcW w:w="6527" w:type="dxa"/>
          </w:tcPr>
          <w:p w14:paraId="5EDE95F3" w14:textId="77777777" w:rsidR="001B51D2" w:rsidRPr="00C47003" w:rsidRDefault="001B51D2" w:rsidP="0034309D">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1B51D2" w:rsidRPr="00C47003" w14:paraId="784B6AEF" w14:textId="77777777" w:rsidTr="0034309D">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BAFD515" w14:textId="77777777" w:rsidR="001B51D2" w:rsidRPr="00C47003" w:rsidRDefault="001B51D2" w:rsidP="0034309D">
            <w:pPr>
              <w:spacing w:after="0" w:line="276" w:lineRule="auto"/>
              <w:rPr>
                <w:b w:val="0"/>
                <w:bCs w:val="0"/>
              </w:rPr>
            </w:pPr>
            <w:r>
              <w:t>SOURCE</w:t>
            </w:r>
            <w:r w:rsidRPr="00C47003">
              <w:t xml:space="preserve"> </w:t>
            </w:r>
            <w:r>
              <w:t>S</w:t>
            </w:r>
            <w:r w:rsidRPr="00C47003">
              <w:t>YSTEM</w:t>
            </w:r>
            <w:r>
              <w:t>:</w:t>
            </w:r>
          </w:p>
        </w:tc>
        <w:tc>
          <w:tcPr>
            <w:tcW w:w="6527" w:type="dxa"/>
          </w:tcPr>
          <w:p w14:paraId="338E61D1" w14:textId="77777777" w:rsidR="001B51D2" w:rsidRPr="00C47003" w:rsidRDefault="001B51D2" w:rsidP="0034309D">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1B51D2" w:rsidRPr="00C47003" w14:paraId="02B35D2F" w14:textId="77777777" w:rsidTr="0034309D">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0525521" w14:textId="77777777" w:rsidR="001B51D2" w:rsidRPr="00C47003" w:rsidRDefault="001B51D2" w:rsidP="0034309D">
            <w:pPr>
              <w:spacing w:after="0" w:line="276" w:lineRule="auto"/>
              <w:rPr>
                <w:b w:val="0"/>
                <w:bCs w:val="0"/>
              </w:rPr>
            </w:pPr>
            <w:r>
              <w:t>RESPONDER</w:t>
            </w:r>
            <w:r w:rsidRPr="00C47003">
              <w:t xml:space="preserve"> SYSTEM</w:t>
            </w:r>
            <w:r>
              <w:t>:</w:t>
            </w:r>
          </w:p>
        </w:tc>
        <w:tc>
          <w:tcPr>
            <w:tcW w:w="6527" w:type="dxa"/>
          </w:tcPr>
          <w:p w14:paraId="719881AA" w14:textId="77777777" w:rsidR="001B51D2" w:rsidRPr="00C47003" w:rsidRDefault="001B51D2" w:rsidP="0034309D">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1B51D2" w:rsidRPr="00C47003" w14:paraId="7AEDA13E" w14:textId="77777777" w:rsidTr="0034309D">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60A90B1" w14:textId="1BFAEBBF" w:rsidR="001B51D2" w:rsidRDefault="001B51D2" w:rsidP="0034309D">
            <w:pPr>
              <w:spacing w:after="0" w:line="276" w:lineRule="auto"/>
            </w:pPr>
            <w:r>
              <w:t>FILE FREQUENCY</w:t>
            </w:r>
            <w:r w:rsidR="009A6BA8">
              <w:t>:</w:t>
            </w:r>
          </w:p>
        </w:tc>
        <w:tc>
          <w:tcPr>
            <w:tcW w:w="6527" w:type="dxa"/>
          </w:tcPr>
          <w:p w14:paraId="4E5DAE1E" w14:textId="77777777" w:rsidR="001B51D2" w:rsidRDefault="001B51D2" w:rsidP="0034309D">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1B51D2" w:rsidRPr="00C47003" w14:paraId="04BFEF40" w14:textId="77777777" w:rsidTr="0034309D">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94FBA64" w14:textId="0432C6C5" w:rsidR="001B51D2" w:rsidRDefault="001B51D2" w:rsidP="0034309D">
            <w:pPr>
              <w:spacing w:after="0" w:line="276" w:lineRule="auto"/>
            </w:pPr>
            <w:r>
              <w:t>DATA PERIOD</w:t>
            </w:r>
            <w:r w:rsidR="009A6BA8">
              <w:t>:</w:t>
            </w:r>
          </w:p>
        </w:tc>
        <w:tc>
          <w:tcPr>
            <w:tcW w:w="6527" w:type="dxa"/>
          </w:tcPr>
          <w:p w14:paraId="52AE5356" w14:textId="701116B4" w:rsidR="001B51D2" w:rsidRDefault="00E623E7" w:rsidP="0034309D">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r w:rsidR="009A6BA8" w:rsidRPr="00C47003" w14:paraId="51D2B873" w14:textId="77777777" w:rsidTr="0034309D">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FC9F285" w14:textId="209F0D93" w:rsidR="009A6BA8" w:rsidRDefault="00F17E86" w:rsidP="0034309D">
            <w:pPr>
              <w:spacing w:after="0" w:line="276" w:lineRule="auto"/>
            </w:pPr>
            <w:r>
              <w:t xml:space="preserve">ORIGINAL </w:t>
            </w:r>
            <w:r w:rsidR="009A6BA8">
              <w:t>DATA SOURCE:</w:t>
            </w:r>
          </w:p>
        </w:tc>
        <w:tc>
          <w:tcPr>
            <w:tcW w:w="6527" w:type="dxa"/>
          </w:tcPr>
          <w:p w14:paraId="0169C5B7" w14:textId="3E2DC508" w:rsidR="009A6BA8" w:rsidRPr="00C4202C" w:rsidRDefault="009A6BA8" w:rsidP="0034309D">
            <w:pPr>
              <w:spacing w:after="0" w:line="276" w:lineRule="auto"/>
              <w:cnfStyle w:val="000000000000" w:firstRow="0" w:lastRow="0" w:firstColumn="0" w:lastColumn="0" w:oddVBand="0" w:evenVBand="0" w:oddHBand="0" w:evenHBand="0" w:firstRowFirstColumn="0" w:firstRowLastColumn="0" w:lastRowFirstColumn="0" w:lastRowLastColumn="0"/>
            </w:pPr>
            <w:r>
              <w:t>MOBO</w:t>
            </w:r>
          </w:p>
        </w:tc>
      </w:tr>
    </w:tbl>
    <w:p w14:paraId="524A1808" w14:textId="77777777" w:rsidR="001B51D2" w:rsidRDefault="001B51D2" w:rsidP="001B51D2">
      <w:pPr>
        <w:pStyle w:val="Heading3"/>
      </w:pPr>
      <w:bookmarkStart w:id="175" w:name="_Toc50007145"/>
      <w:r w:rsidRPr="005811F0">
        <w:t>Context goal</w:t>
      </w:r>
      <w:bookmarkEnd w:id="175"/>
    </w:p>
    <w:p w14:paraId="7F88C411" w14:textId="519984D0" w:rsidR="001B51D2" w:rsidRDefault="001B51D2" w:rsidP="004C5D32">
      <w:pPr>
        <w:numPr>
          <w:ilvl w:val="0"/>
          <w:numId w:val="65"/>
        </w:numPr>
        <w:spacing w:after="0"/>
        <w:ind w:right="0"/>
        <w:jc w:val="both"/>
      </w:pPr>
      <w:r>
        <w:t xml:space="preserve">HADOOP will share the daily file to MOBII which contains details for </w:t>
      </w:r>
      <w:r w:rsidR="009E48B4">
        <w:t>O</w:t>
      </w:r>
      <w:r>
        <w:t xml:space="preserve">utlet SP </w:t>
      </w:r>
      <w:r w:rsidR="009E48B4">
        <w:t>T</w:t>
      </w:r>
      <w:r>
        <w:t>agging.</w:t>
      </w:r>
    </w:p>
    <w:p w14:paraId="167F50E7" w14:textId="42C234ED" w:rsidR="001B51D2" w:rsidRDefault="00E623E7" w:rsidP="004C5D32">
      <w:pPr>
        <w:numPr>
          <w:ilvl w:val="0"/>
          <w:numId w:val="65"/>
        </w:numPr>
        <w:spacing w:after="0"/>
        <w:ind w:right="0"/>
        <w:jc w:val="both"/>
      </w:pPr>
      <w:r>
        <w:t>This file contains data from month start date to D-2</w:t>
      </w:r>
      <w:r w:rsidR="001B51D2">
        <w:t>. This means when MOBII receive file in his SFTP path on 08-May-2020 (20200508), file name contains prepared date with time and inside file allocation date from 20200430 from 20200506.</w:t>
      </w:r>
    </w:p>
    <w:p w14:paraId="2D4F5961" w14:textId="20388256" w:rsidR="001B51D2" w:rsidRDefault="001B51D2" w:rsidP="004C5D32">
      <w:pPr>
        <w:numPr>
          <w:ilvl w:val="0"/>
          <w:numId w:val="65"/>
        </w:numPr>
        <w:spacing w:after="0"/>
        <w:ind w:right="0"/>
        <w:jc w:val="both"/>
      </w:pPr>
      <w:r>
        <w:t>MOBII always consider latest processed file records,</w:t>
      </w:r>
      <w:r w:rsidR="0034309D">
        <w:t xml:space="preserve"> </w:t>
      </w:r>
      <w:r>
        <w:t xml:space="preserve">when MOBII receive same DATE and </w:t>
      </w:r>
      <w:r w:rsidRPr="00F169AA">
        <w:t>OUTLET</w:t>
      </w:r>
      <w:r>
        <w:t>_ID in latest file it will replace the previously stored transaction value.</w:t>
      </w:r>
    </w:p>
    <w:p w14:paraId="58249F33" w14:textId="3A6CDB9C" w:rsidR="001B51D2" w:rsidRDefault="001B51D2" w:rsidP="004C5D32">
      <w:pPr>
        <w:numPr>
          <w:ilvl w:val="0"/>
          <w:numId w:val="65"/>
        </w:numPr>
        <w:spacing w:after="0"/>
        <w:ind w:right="0"/>
        <w:jc w:val="both"/>
      </w:pPr>
      <w:r>
        <w:t>If MOBII found any duplicate row (DATE|</w:t>
      </w:r>
      <w:r w:rsidRPr="00F169AA">
        <w:t>OUTLET</w:t>
      </w:r>
      <w:r>
        <w:t>_ID) within the file, then it will consider only first record and upcoming records will be rejected with reason duplicate transaction found.</w:t>
      </w:r>
    </w:p>
    <w:p w14:paraId="0FFC53E0" w14:textId="7B89FED9" w:rsidR="001B51D2" w:rsidRDefault="001B51D2" w:rsidP="004C5D32">
      <w:pPr>
        <w:numPr>
          <w:ilvl w:val="0"/>
          <w:numId w:val="65"/>
        </w:numPr>
        <w:spacing w:after="0"/>
        <w:ind w:right="0"/>
        <w:jc w:val="both"/>
      </w:pPr>
      <w:r>
        <w:t>This file data is used for CSO Incentive and if required can also be used other functions from upcoming change request.</w:t>
      </w:r>
    </w:p>
    <w:p w14:paraId="368E66F2" w14:textId="77777777" w:rsidR="000413FE" w:rsidRDefault="000413FE" w:rsidP="000413FE">
      <w:pPr>
        <w:numPr>
          <w:ilvl w:val="0"/>
          <w:numId w:val="65"/>
        </w:numPr>
        <w:spacing w:after="0"/>
        <w:ind w:right="0"/>
        <w:jc w:val="both"/>
      </w:pPr>
      <w:bookmarkStart w:id="176" w:name="_Toc50007146"/>
      <w:r>
        <w:t>HADOOP must push file to the MOBII path daily before 2AM with latest updated records. MOBII scheduler will pick pushed files for process.</w:t>
      </w:r>
    </w:p>
    <w:p w14:paraId="10102F81" w14:textId="77777777" w:rsidR="000413FE" w:rsidRPr="005811F0" w:rsidRDefault="000413FE" w:rsidP="000413FE">
      <w:pPr>
        <w:numPr>
          <w:ilvl w:val="0"/>
          <w:numId w:val="65"/>
        </w:numPr>
        <w:spacing w:after="0"/>
        <w:ind w:right="0"/>
        <w:jc w:val="both"/>
      </w:pPr>
      <w:r>
        <w:t>Files from Landing path will be deleted, after copied by MOBII from Landing to Actual (A) path.</w:t>
      </w:r>
    </w:p>
    <w:p w14:paraId="30475485" w14:textId="77777777" w:rsidR="001B51D2" w:rsidRDefault="001B51D2" w:rsidP="001B51D2">
      <w:pPr>
        <w:pStyle w:val="Heading3"/>
      </w:pPr>
      <w:r w:rsidRPr="005811F0">
        <w:t>Pre-conditions</w:t>
      </w:r>
      <w:bookmarkEnd w:id="176"/>
    </w:p>
    <w:p w14:paraId="1F2138F1" w14:textId="6802FB6E" w:rsidR="003F4CEC" w:rsidRDefault="003F4CEC" w:rsidP="004C5D32">
      <w:pPr>
        <w:pStyle w:val="ListParagraph"/>
        <w:numPr>
          <w:ilvl w:val="0"/>
          <w:numId w:val="66"/>
        </w:numPr>
      </w:pPr>
      <w:r>
        <w:t>Data is shared with HADOOP by MOBO.</w:t>
      </w:r>
    </w:p>
    <w:p w14:paraId="3B824A95" w14:textId="2D332BBA" w:rsidR="001B51D2" w:rsidRDefault="001B51D2" w:rsidP="004C5D32">
      <w:pPr>
        <w:pStyle w:val="ListParagraph"/>
        <w:numPr>
          <w:ilvl w:val="0"/>
          <w:numId w:val="66"/>
        </w:numPr>
      </w:pPr>
      <w:r>
        <w:t>Server path is accessible by HADOOP.</w:t>
      </w:r>
    </w:p>
    <w:p w14:paraId="10740EEC" w14:textId="71D0592D" w:rsidR="001B51D2" w:rsidRPr="004B07D0" w:rsidRDefault="001B51D2" w:rsidP="004C5D32">
      <w:pPr>
        <w:pStyle w:val="ListParagraph"/>
        <w:numPr>
          <w:ilvl w:val="0"/>
          <w:numId w:val="66"/>
        </w:numPr>
      </w:pPr>
      <w:r>
        <w:t>All outlets must be pre-created in MOBII.</w:t>
      </w:r>
    </w:p>
    <w:p w14:paraId="4F6D3093" w14:textId="77777777" w:rsidR="001B51D2" w:rsidRPr="005811F0" w:rsidRDefault="001B51D2" w:rsidP="001B51D2">
      <w:pPr>
        <w:pStyle w:val="Heading3"/>
        <w:rPr>
          <w:highlight w:val="yellow"/>
        </w:rPr>
      </w:pPr>
      <w:bookmarkStart w:id="177" w:name="_Toc50007147"/>
      <w:r w:rsidRPr="005811F0">
        <w:t>Post-conditions</w:t>
      </w:r>
      <w:bookmarkEnd w:id="177"/>
    </w:p>
    <w:p w14:paraId="2AED6420" w14:textId="5AF18D40" w:rsidR="001B51D2" w:rsidRPr="001B51D2" w:rsidRDefault="001B51D2" w:rsidP="004C5D32">
      <w:pPr>
        <w:pStyle w:val="ListParagraph"/>
        <w:numPr>
          <w:ilvl w:val="0"/>
          <w:numId w:val="67"/>
        </w:numPr>
      </w:pPr>
      <w:r w:rsidRPr="001B51D2">
        <w:t>SP_TAG_QTY will be aggregated against given OUTLET_ID for given date.</w:t>
      </w:r>
    </w:p>
    <w:p w14:paraId="1FB65901" w14:textId="77777777" w:rsidR="001B51D2" w:rsidRDefault="001B51D2" w:rsidP="001B51D2">
      <w:pPr>
        <w:pStyle w:val="Heading3"/>
      </w:pPr>
      <w:bookmarkStart w:id="178" w:name="_Toc50007148"/>
      <w:r>
        <w:t>File naming</w:t>
      </w:r>
      <w:bookmarkEnd w:id="178"/>
    </w:p>
    <w:p w14:paraId="318134FC" w14:textId="53D21523" w:rsidR="001B51D2" w:rsidRPr="00236832" w:rsidRDefault="001B51D2" w:rsidP="00A42FCB">
      <w:pPr>
        <w:spacing w:after="0"/>
        <w:rPr>
          <w:rFonts w:eastAsiaTheme="majorEastAsia"/>
        </w:rPr>
      </w:pPr>
      <w:proofErr w:type="spellStart"/>
      <w:r>
        <w:rPr>
          <w:rFonts w:eastAsiaTheme="majorEastAsia"/>
        </w:rPr>
        <w:t>outlet_sp_tagging</w:t>
      </w:r>
      <w:proofErr w:type="spellEnd"/>
      <w:r w:rsidRPr="00E7010B">
        <w:rPr>
          <w:rFonts w:eastAsiaTheme="majorEastAsia"/>
        </w:rPr>
        <w:t>_</w:t>
      </w:r>
      <w:r w:rsidRPr="00236832">
        <w:rPr>
          <w:rFonts w:eastAsiaTheme="majorEastAsia"/>
        </w:rPr>
        <w:t xml:space="preserve">&lt;YYYYMMDDHH24MISS&gt;.csv.gz </w:t>
      </w:r>
    </w:p>
    <w:p w14:paraId="44DA752C" w14:textId="77777777" w:rsidR="001B51D2" w:rsidRDefault="001B51D2" w:rsidP="00A42FCB">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0BCDF9B8" w14:textId="1F6D7A3E" w:rsidR="001B51D2" w:rsidRDefault="001B51D2" w:rsidP="00A42FCB">
      <w:pPr>
        <w:pStyle w:val="ListParagraph"/>
        <w:numPr>
          <w:ilvl w:val="0"/>
          <w:numId w:val="8"/>
        </w:numPr>
        <w:spacing w:after="0"/>
        <w:rPr>
          <w:rFonts w:eastAsiaTheme="majorEastAsia"/>
        </w:rPr>
      </w:pPr>
      <w:r>
        <w:rPr>
          <w:rFonts w:eastAsiaTheme="majorEastAsia"/>
        </w:rPr>
        <w:t>Sample Actual File Name is outlet_sp_tagging</w:t>
      </w:r>
      <w:r w:rsidRPr="00F72BAB">
        <w:rPr>
          <w:rFonts w:eastAsiaTheme="majorEastAsia"/>
          <w:i/>
          <w:iCs/>
        </w:rPr>
        <w:t>_20200203013512.csv.gz</w:t>
      </w:r>
    </w:p>
    <w:p w14:paraId="77F1CE6C" w14:textId="6DD1A9D6" w:rsidR="001B51D2" w:rsidRPr="00236832" w:rsidRDefault="001B51D2" w:rsidP="00A42FCB">
      <w:pPr>
        <w:pStyle w:val="ListParagraph"/>
        <w:numPr>
          <w:ilvl w:val="0"/>
          <w:numId w:val="8"/>
        </w:numPr>
        <w:spacing w:after="0"/>
        <w:rPr>
          <w:rFonts w:eastAsiaTheme="majorEastAsia"/>
        </w:rPr>
      </w:pPr>
      <w:r>
        <w:rPr>
          <w:rFonts w:eastAsiaTheme="majorEastAsia"/>
        </w:rPr>
        <w:t>Sample Control File Name is outlet_sp_tagging</w:t>
      </w:r>
      <w:r w:rsidRPr="00F72BAB">
        <w:rPr>
          <w:rFonts w:eastAsiaTheme="majorEastAsia"/>
          <w:i/>
          <w:iCs/>
        </w:rPr>
        <w:t>_20200203013512.ctl.gz</w:t>
      </w:r>
    </w:p>
    <w:p w14:paraId="1289097C" w14:textId="77777777" w:rsidR="001B51D2" w:rsidRPr="005811F0" w:rsidRDefault="001B51D2" w:rsidP="001B51D2">
      <w:pPr>
        <w:pStyle w:val="Heading3"/>
      </w:pPr>
      <w:bookmarkStart w:id="179" w:name="_Toc50007149"/>
      <w:r>
        <w:t>File P</w:t>
      </w:r>
      <w:r w:rsidRPr="005811F0">
        <w:t>ath</w:t>
      </w:r>
      <w:bookmarkEnd w:id="179"/>
    </w:p>
    <w:p w14:paraId="0DDAB7C8" w14:textId="0392745E" w:rsidR="001B51D2" w:rsidRPr="00A42FCB" w:rsidRDefault="00A42FCB" w:rsidP="00A42FCB">
      <w:pPr>
        <w:spacing w:after="0"/>
        <w:rPr>
          <w:rFonts w:cstheme="minorHAnsi"/>
        </w:rPr>
      </w:pPr>
      <w:r>
        <w:rPr>
          <w:rFonts w:cstheme="minorHAnsi"/>
        </w:rPr>
        <w:t>Landing</w:t>
      </w:r>
      <w:r w:rsidR="001B51D2" w:rsidRPr="00A42FCB">
        <w:rPr>
          <w:rFonts w:cstheme="minorHAnsi"/>
        </w:rPr>
        <w:t>:</w:t>
      </w:r>
      <w:r>
        <w:rPr>
          <w:rFonts w:cstheme="minorHAnsi"/>
        </w:rPr>
        <w:tab/>
      </w:r>
      <w:r w:rsidR="001B51D2" w:rsidRPr="00A42FCB">
        <w:rPr>
          <w:rFonts w:cstheme="minorHAnsi"/>
          <w:color w:val="000000"/>
          <w:shd w:val="clear" w:color="auto" w:fill="FFFFFF"/>
        </w:rPr>
        <w:t>/home/</w:t>
      </w:r>
      <w:proofErr w:type="spellStart"/>
      <w:r w:rsidR="001B51D2" w:rsidRPr="00A42FCB">
        <w:rPr>
          <w:rFonts w:cstheme="minorHAnsi"/>
          <w:color w:val="000000"/>
          <w:shd w:val="clear" w:color="auto" w:fill="FFFFFF"/>
        </w:rPr>
        <w:t>hdpuser</w:t>
      </w:r>
      <w:proofErr w:type="spellEnd"/>
      <w:r w:rsidR="001B51D2" w:rsidRPr="00A42FCB">
        <w:rPr>
          <w:rFonts w:cstheme="minorHAnsi"/>
          <w:color w:val="000000"/>
          <w:shd w:val="clear" w:color="auto" w:fill="FFFFFF"/>
        </w:rPr>
        <w:t>/interfaces/HADOOP/</w:t>
      </w:r>
      <w:proofErr w:type="spellStart"/>
      <w:r w:rsidR="001B51D2" w:rsidRPr="00A42FCB">
        <w:rPr>
          <w:rFonts w:cstheme="minorHAnsi"/>
          <w:color w:val="000000"/>
          <w:shd w:val="clear" w:color="auto" w:fill="FFFFFF"/>
        </w:rPr>
        <w:t>master_files</w:t>
      </w:r>
      <w:proofErr w:type="spellEnd"/>
      <w:r w:rsidR="001B51D2" w:rsidRPr="00A42FCB">
        <w:rPr>
          <w:rFonts w:cstheme="minorHAnsi"/>
          <w:color w:val="000000"/>
          <w:shd w:val="clear" w:color="auto" w:fill="FFFFFF"/>
        </w:rPr>
        <w:t>/</w:t>
      </w:r>
      <w:proofErr w:type="spellStart"/>
      <w:r w:rsidR="00471897" w:rsidRPr="00A42FCB">
        <w:rPr>
          <w:rFonts w:eastAsiaTheme="majorEastAsia"/>
        </w:rPr>
        <w:t>outlet_sp_tagging</w:t>
      </w:r>
      <w:proofErr w:type="spellEnd"/>
      <w:r w:rsidR="001B51D2" w:rsidRPr="00A42FCB">
        <w:rPr>
          <w:rFonts w:cstheme="minorHAnsi"/>
          <w:color w:val="000000"/>
          <w:shd w:val="clear" w:color="auto" w:fill="FFFFFF"/>
        </w:rPr>
        <w:t>/</w:t>
      </w:r>
    </w:p>
    <w:p w14:paraId="329B8D44" w14:textId="5EC4034D" w:rsidR="001B51D2" w:rsidRPr="00A42FCB" w:rsidRDefault="00A42FCB" w:rsidP="00A42FCB">
      <w:pPr>
        <w:spacing w:after="0"/>
        <w:rPr>
          <w:rFonts w:cstheme="minorHAnsi"/>
        </w:rPr>
      </w:pPr>
      <w:r>
        <w:rPr>
          <w:rFonts w:cstheme="minorHAnsi"/>
        </w:rPr>
        <w:t>Actual (A)</w:t>
      </w:r>
      <w:r w:rsidR="001B51D2" w:rsidRPr="00A42FCB">
        <w:rPr>
          <w:rFonts w:cstheme="minorHAnsi"/>
        </w:rPr>
        <w:t>:</w:t>
      </w:r>
      <w:r>
        <w:rPr>
          <w:rFonts w:cstheme="minorHAnsi"/>
        </w:rPr>
        <w:tab/>
      </w:r>
      <w:r w:rsidR="001B51D2" w:rsidRPr="00A42FCB">
        <w:rPr>
          <w:rFonts w:cstheme="minorHAnsi"/>
          <w:color w:val="000000"/>
          <w:shd w:val="clear" w:color="auto" w:fill="FFFFFF"/>
        </w:rPr>
        <w:t>/snoc/interfaces/S-NOC/interfaces/master_file/HADOOP/</w:t>
      </w:r>
      <w:r w:rsidR="00471897" w:rsidRPr="00A42FCB">
        <w:rPr>
          <w:rFonts w:eastAsiaTheme="majorEastAsia"/>
        </w:rPr>
        <w:t>outlet_sp_tagging</w:t>
      </w:r>
      <w:r w:rsidR="001B51D2" w:rsidRPr="00A42FCB">
        <w:rPr>
          <w:rFonts w:cstheme="minorHAnsi"/>
          <w:color w:val="000000"/>
          <w:shd w:val="clear" w:color="auto" w:fill="FFFFFF"/>
        </w:rPr>
        <w:t>/</w:t>
      </w:r>
    </w:p>
    <w:p w14:paraId="14873203" w14:textId="20BF7BDD" w:rsidR="001B51D2" w:rsidRPr="00A42FCB" w:rsidRDefault="001B51D2" w:rsidP="00A42FCB">
      <w:pPr>
        <w:spacing w:after="0"/>
        <w:rPr>
          <w:rFonts w:cstheme="minorHAnsi"/>
        </w:rPr>
      </w:pPr>
      <w:r w:rsidRPr="00A42FCB">
        <w:rPr>
          <w:rFonts w:cstheme="minorHAnsi"/>
        </w:rPr>
        <w:t>Backup</w:t>
      </w:r>
      <w:r w:rsidR="00A42FCB">
        <w:rPr>
          <w:rFonts w:cstheme="minorHAnsi"/>
        </w:rPr>
        <w:t xml:space="preserve"> (A)</w:t>
      </w:r>
      <w:r w:rsidRPr="00A42FCB">
        <w:rPr>
          <w:rFonts w:cstheme="minorHAnsi"/>
        </w:rPr>
        <w:t>:</w:t>
      </w:r>
      <w:r w:rsidR="00A42FCB">
        <w:rPr>
          <w:rFonts w:cstheme="minorHAnsi"/>
        </w:rPr>
        <w:tab/>
      </w:r>
      <w:r w:rsidRPr="00A42FCB">
        <w:rPr>
          <w:rFonts w:cstheme="minorHAnsi"/>
          <w:color w:val="000000"/>
          <w:shd w:val="clear" w:color="auto" w:fill="FFFFFF"/>
        </w:rPr>
        <w:t>/snoc/interfaces/S-NOC/interfaces/backup/master_file/HADOOP/</w:t>
      </w:r>
      <w:r w:rsidR="00471897" w:rsidRPr="00A42FCB">
        <w:rPr>
          <w:rFonts w:eastAsiaTheme="majorEastAsia"/>
        </w:rPr>
        <w:t>outlet_sp_tagging</w:t>
      </w:r>
      <w:r w:rsidRPr="00A42FCB">
        <w:rPr>
          <w:rFonts w:cstheme="minorHAnsi"/>
          <w:color w:val="000000"/>
          <w:shd w:val="clear" w:color="auto" w:fill="FFFFFF"/>
        </w:rPr>
        <w:t>/</w:t>
      </w:r>
    </w:p>
    <w:p w14:paraId="21965B6F" w14:textId="6CFF8D6C" w:rsidR="001B51D2" w:rsidRPr="00A42FCB" w:rsidRDefault="001B51D2" w:rsidP="00A42FCB">
      <w:pPr>
        <w:spacing w:after="0"/>
        <w:rPr>
          <w:rFonts w:cstheme="minorHAnsi"/>
        </w:rPr>
      </w:pPr>
      <w:r w:rsidRPr="00A42FCB">
        <w:rPr>
          <w:rFonts w:cstheme="minorHAnsi"/>
        </w:rPr>
        <w:t>Rejected</w:t>
      </w:r>
      <w:r w:rsidR="00A42FCB">
        <w:rPr>
          <w:rFonts w:cstheme="minorHAnsi"/>
        </w:rPr>
        <w:t xml:space="preserve"> (R)</w:t>
      </w:r>
      <w:r w:rsidRPr="00A42FCB">
        <w:rPr>
          <w:rFonts w:cstheme="minorHAnsi"/>
        </w:rPr>
        <w:t>:</w:t>
      </w:r>
      <w:r w:rsidR="00A42FCB">
        <w:rPr>
          <w:rFonts w:cstheme="minorHAnsi"/>
        </w:rPr>
        <w:tab/>
      </w:r>
      <w:r w:rsidRPr="00A42FCB">
        <w:rPr>
          <w:rFonts w:cstheme="minorHAnsi"/>
          <w:color w:val="000000"/>
          <w:shd w:val="clear" w:color="auto" w:fill="FFFFFF"/>
        </w:rPr>
        <w:t>/snoc/interfaces/S-NOC/interfaces/rejected_file/HADOOP/</w:t>
      </w:r>
      <w:r w:rsidR="00471897" w:rsidRPr="00A42FCB">
        <w:rPr>
          <w:rFonts w:eastAsiaTheme="majorEastAsia"/>
        </w:rPr>
        <w:t>outlet_sp_tagging</w:t>
      </w:r>
      <w:r w:rsidRPr="00A42FCB">
        <w:rPr>
          <w:rFonts w:cstheme="minorHAnsi"/>
          <w:color w:val="000000"/>
          <w:shd w:val="clear" w:color="auto" w:fill="FFFFFF"/>
        </w:rPr>
        <w:t>/</w:t>
      </w:r>
    </w:p>
    <w:p w14:paraId="203E6999" w14:textId="22E154A8" w:rsidR="001B51D2" w:rsidRPr="00A42FCB" w:rsidRDefault="001B51D2" w:rsidP="00A42FCB">
      <w:pPr>
        <w:spacing w:after="0"/>
        <w:rPr>
          <w:rFonts w:cstheme="minorHAnsi"/>
        </w:rPr>
      </w:pPr>
      <w:r w:rsidRPr="00A42FCB">
        <w:rPr>
          <w:rFonts w:cstheme="minorHAnsi"/>
        </w:rPr>
        <w:t>Backup</w:t>
      </w:r>
      <w:r w:rsidR="00A42FCB">
        <w:rPr>
          <w:rFonts w:cstheme="minorHAnsi"/>
        </w:rPr>
        <w:t xml:space="preserve"> (R)</w:t>
      </w:r>
      <w:r w:rsidRPr="00A42FCB">
        <w:rPr>
          <w:rFonts w:cstheme="minorHAnsi"/>
        </w:rPr>
        <w:t>:</w:t>
      </w:r>
      <w:r w:rsidR="00A42FCB">
        <w:rPr>
          <w:rFonts w:cstheme="minorHAnsi"/>
        </w:rPr>
        <w:tab/>
      </w:r>
      <w:r w:rsidRPr="00A42FCB">
        <w:rPr>
          <w:rFonts w:cstheme="minorHAnsi"/>
          <w:color w:val="000000"/>
          <w:shd w:val="clear" w:color="auto" w:fill="FFFFFF"/>
        </w:rPr>
        <w:t>/snoc/interfaces/S-NOC/interfaces/backup/rejected_file/HADOOP/</w:t>
      </w:r>
      <w:r w:rsidR="00471897" w:rsidRPr="00A42FCB">
        <w:rPr>
          <w:rFonts w:eastAsiaTheme="majorEastAsia"/>
        </w:rPr>
        <w:t>outlet_sp_tagging</w:t>
      </w:r>
      <w:r w:rsidRPr="00A42FCB">
        <w:rPr>
          <w:rFonts w:cstheme="minorHAnsi"/>
          <w:color w:val="000000"/>
          <w:shd w:val="clear" w:color="auto" w:fill="FFFFFF"/>
        </w:rPr>
        <w:t>/</w:t>
      </w:r>
    </w:p>
    <w:p w14:paraId="2C4C4789" w14:textId="77777777" w:rsidR="00A42FCB" w:rsidRDefault="00A42FCB">
      <w:pPr>
        <w:spacing w:after="240" w:line="252" w:lineRule="auto"/>
        <w:ind w:left="0" w:right="0"/>
        <w:rPr>
          <w:rFonts w:asciiTheme="majorHAnsi" w:eastAsiaTheme="majorEastAsia" w:hAnsiTheme="majorHAnsi" w:cstheme="majorBidi"/>
          <w:caps/>
          <w:color w:val="1E5E9F" w:themeColor="accent3" w:themeShade="BF"/>
        </w:rPr>
      </w:pPr>
      <w:r>
        <w:br w:type="page"/>
      </w:r>
    </w:p>
    <w:p w14:paraId="1565D5DF" w14:textId="18450E8F" w:rsidR="001B51D2" w:rsidRPr="00E641EB" w:rsidRDefault="001B51D2" w:rsidP="001B51D2">
      <w:pPr>
        <w:pStyle w:val="Heading3"/>
      </w:pPr>
      <w:bookmarkStart w:id="180" w:name="_Toc50007150"/>
      <w:r w:rsidRPr="00E641EB">
        <w:lastRenderedPageBreak/>
        <w:t>Data feed fields</w:t>
      </w:r>
      <w:bookmarkEnd w:id="180"/>
    </w:p>
    <w:tbl>
      <w:tblPr>
        <w:tblStyle w:val="GridTable1Light-Accent310"/>
        <w:tblW w:w="9270" w:type="dxa"/>
        <w:tblInd w:w="108" w:type="dxa"/>
        <w:tblLook w:val="0420" w:firstRow="1" w:lastRow="0" w:firstColumn="0" w:lastColumn="0" w:noHBand="0" w:noVBand="1"/>
      </w:tblPr>
      <w:tblGrid>
        <w:gridCol w:w="1515"/>
        <w:gridCol w:w="1530"/>
        <w:gridCol w:w="1802"/>
        <w:gridCol w:w="4423"/>
      </w:tblGrid>
      <w:tr w:rsidR="001B51D2" w:rsidRPr="00D56C53" w14:paraId="03827A4E" w14:textId="77777777" w:rsidTr="0034309D">
        <w:trPr>
          <w:cnfStyle w:val="100000000000" w:firstRow="1" w:lastRow="0" w:firstColumn="0" w:lastColumn="0" w:oddVBand="0" w:evenVBand="0" w:oddHBand="0" w:evenHBand="0" w:firstRowFirstColumn="0" w:firstRowLastColumn="0" w:lastRowFirstColumn="0" w:lastRowLastColumn="0"/>
          <w:trHeight w:val="300"/>
        </w:trPr>
        <w:tc>
          <w:tcPr>
            <w:tcW w:w="1515" w:type="dxa"/>
            <w:noWrap/>
            <w:hideMark/>
          </w:tcPr>
          <w:p w14:paraId="7ECA83D4" w14:textId="77777777" w:rsidR="001B51D2" w:rsidRPr="00D56C53" w:rsidRDefault="001B51D2" w:rsidP="0034309D">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530" w:type="dxa"/>
            <w:noWrap/>
            <w:hideMark/>
          </w:tcPr>
          <w:p w14:paraId="3A306895" w14:textId="77777777" w:rsidR="001B51D2" w:rsidRPr="00D56C53" w:rsidRDefault="001B51D2" w:rsidP="0034309D">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2" w:type="dxa"/>
            <w:noWrap/>
            <w:hideMark/>
          </w:tcPr>
          <w:p w14:paraId="6E28ECAD" w14:textId="77777777" w:rsidR="001B51D2" w:rsidRPr="00D56C53" w:rsidRDefault="001B51D2" w:rsidP="0034309D">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23" w:type="dxa"/>
            <w:noWrap/>
            <w:hideMark/>
          </w:tcPr>
          <w:p w14:paraId="330C8CCE" w14:textId="77777777" w:rsidR="001B51D2" w:rsidRPr="00D56C53" w:rsidRDefault="001B51D2" w:rsidP="0034309D">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1B51D2" w:rsidRPr="00D56C53" w14:paraId="7068A618" w14:textId="77777777" w:rsidTr="0034309D">
        <w:trPr>
          <w:trHeight w:val="300"/>
        </w:trPr>
        <w:tc>
          <w:tcPr>
            <w:tcW w:w="1515" w:type="dxa"/>
            <w:noWrap/>
            <w:hideMark/>
          </w:tcPr>
          <w:p w14:paraId="3F9AB00B"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sz w:val="18"/>
                <w:szCs w:val="18"/>
              </w:rPr>
              <w:t>DATE</w:t>
            </w:r>
          </w:p>
        </w:tc>
        <w:tc>
          <w:tcPr>
            <w:tcW w:w="1530" w:type="dxa"/>
            <w:noWrap/>
            <w:hideMark/>
          </w:tcPr>
          <w:p w14:paraId="2C606832"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hideMark/>
          </w:tcPr>
          <w:p w14:paraId="098A039C"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Date – YYYYMMDD</w:t>
            </w:r>
          </w:p>
        </w:tc>
        <w:tc>
          <w:tcPr>
            <w:tcW w:w="4423" w:type="dxa"/>
            <w:noWrap/>
            <w:hideMark/>
          </w:tcPr>
          <w:p w14:paraId="0EB9290E"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Date reference</w:t>
            </w:r>
          </w:p>
        </w:tc>
      </w:tr>
      <w:tr w:rsidR="001B51D2" w:rsidRPr="00D56C53" w14:paraId="4CF5D6F0" w14:textId="77777777" w:rsidTr="0034309D">
        <w:trPr>
          <w:trHeight w:val="300"/>
        </w:trPr>
        <w:tc>
          <w:tcPr>
            <w:tcW w:w="1515" w:type="dxa"/>
            <w:noWrap/>
          </w:tcPr>
          <w:p w14:paraId="530448E0" w14:textId="314B298F" w:rsidR="001B51D2" w:rsidRPr="00295AF3" w:rsidRDefault="001B51D2" w:rsidP="0034309D">
            <w:pPr>
              <w:spacing w:after="0"/>
              <w:ind w:left="0" w:right="0"/>
              <w:rPr>
                <w:sz w:val="18"/>
                <w:szCs w:val="18"/>
              </w:rPr>
            </w:pPr>
            <w:r w:rsidRPr="00295AF3">
              <w:rPr>
                <w:sz w:val="18"/>
                <w:szCs w:val="18"/>
              </w:rPr>
              <w:t>OUTLET</w:t>
            </w:r>
            <w:r>
              <w:rPr>
                <w:sz w:val="18"/>
                <w:szCs w:val="18"/>
              </w:rPr>
              <w:t>_ID</w:t>
            </w:r>
          </w:p>
        </w:tc>
        <w:tc>
          <w:tcPr>
            <w:tcW w:w="1530" w:type="dxa"/>
            <w:noWrap/>
          </w:tcPr>
          <w:p w14:paraId="666C9A55"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6F698A5D"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423" w:type="dxa"/>
            <w:noWrap/>
          </w:tcPr>
          <w:p w14:paraId="3EEE09AC"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Unique Id outlet</w:t>
            </w:r>
          </w:p>
        </w:tc>
      </w:tr>
      <w:tr w:rsidR="001B51D2" w:rsidRPr="00D56C53" w14:paraId="562208CF" w14:textId="77777777" w:rsidTr="0034309D">
        <w:trPr>
          <w:trHeight w:val="300"/>
        </w:trPr>
        <w:tc>
          <w:tcPr>
            <w:tcW w:w="1515" w:type="dxa"/>
            <w:noWrap/>
          </w:tcPr>
          <w:p w14:paraId="0E438BA8" w14:textId="07D9EEB8" w:rsidR="001B51D2" w:rsidRPr="00295AF3" w:rsidRDefault="001B51D2" w:rsidP="0034309D">
            <w:pPr>
              <w:spacing w:after="0"/>
              <w:ind w:left="0" w:right="0"/>
              <w:rPr>
                <w:sz w:val="18"/>
                <w:szCs w:val="18"/>
              </w:rPr>
            </w:pPr>
            <w:r w:rsidRPr="001B51D2">
              <w:rPr>
                <w:sz w:val="18"/>
                <w:szCs w:val="18"/>
              </w:rPr>
              <w:t>SP_TAG_QTY</w:t>
            </w:r>
          </w:p>
        </w:tc>
        <w:tc>
          <w:tcPr>
            <w:tcW w:w="1530" w:type="dxa"/>
            <w:noWrap/>
          </w:tcPr>
          <w:p w14:paraId="50517709"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6050674A" w14:textId="77777777"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Number</w:t>
            </w:r>
          </w:p>
        </w:tc>
        <w:tc>
          <w:tcPr>
            <w:tcW w:w="4423" w:type="dxa"/>
            <w:noWrap/>
          </w:tcPr>
          <w:p w14:paraId="0797659E" w14:textId="17391693" w:rsidR="001B51D2" w:rsidRPr="00295AF3" w:rsidRDefault="001B51D2" w:rsidP="0034309D">
            <w:pPr>
              <w:spacing w:after="0"/>
              <w:ind w:left="0" w:right="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Tagged SP count</w:t>
            </w:r>
          </w:p>
        </w:tc>
      </w:tr>
    </w:tbl>
    <w:p w14:paraId="603DF46E" w14:textId="77777777" w:rsidR="001B51D2" w:rsidRDefault="001B51D2" w:rsidP="001B51D2">
      <w:pPr>
        <w:rPr>
          <w:b/>
        </w:rPr>
      </w:pPr>
    </w:p>
    <w:p w14:paraId="43D70916" w14:textId="77777777" w:rsidR="001B51D2" w:rsidRPr="005811F0" w:rsidRDefault="001B51D2" w:rsidP="001B51D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1B51D2" w:rsidRPr="005811F0" w14:paraId="21A35957" w14:textId="77777777" w:rsidTr="0034309D">
        <w:tc>
          <w:tcPr>
            <w:tcW w:w="9350" w:type="dxa"/>
            <w:shd w:val="clear" w:color="auto" w:fill="F2F2F2" w:themeFill="background1" w:themeFillShade="F2"/>
          </w:tcPr>
          <w:p w14:paraId="068F62C0" w14:textId="77777777" w:rsidR="001B51D2" w:rsidRPr="00FF2C32" w:rsidRDefault="001B51D2" w:rsidP="001B51D2">
            <w:pPr>
              <w:spacing w:after="0"/>
              <w:ind w:left="0"/>
              <w:rPr>
                <w:rFonts w:ascii="Consolas" w:hAnsi="Consolas"/>
                <w:sz w:val="20"/>
              </w:rPr>
            </w:pPr>
            <w:r w:rsidRPr="00FF2C32">
              <w:rPr>
                <w:rFonts w:ascii="Consolas" w:hAnsi="Consolas"/>
                <w:sz w:val="20"/>
              </w:rPr>
              <w:t>DATE|OUTLET_ID|SP_TAG_QTY</w:t>
            </w:r>
          </w:p>
          <w:p w14:paraId="45CC0D15" w14:textId="77777777" w:rsidR="001B51D2" w:rsidRPr="00FF2C32" w:rsidRDefault="001B51D2" w:rsidP="001B51D2">
            <w:pPr>
              <w:spacing w:after="0"/>
              <w:ind w:left="0"/>
              <w:rPr>
                <w:rFonts w:ascii="Consolas" w:hAnsi="Consolas"/>
                <w:sz w:val="20"/>
              </w:rPr>
            </w:pPr>
            <w:r w:rsidRPr="00FF2C32">
              <w:rPr>
                <w:rFonts w:ascii="Consolas" w:hAnsi="Consolas"/>
                <w:sz w:val="20"/>
              </w:rPr>
              <w:t>20200501|OUTA1|8</w:t>
            </w:r>
          </w:p>
          <w:p w14:paraId="401EB459" w14:textId="77777777" w:rsidR="001B51D2" w:rsidRPr="00FF2C32" w:rsidRDefault="001B51D2" w:rsidP="001B51D2">
            <w:pPr>
              <w:spacing w:after="0"/>
              <w:ind w:left="0"/>
              <w:rPr>
                <w:rFonts w:ascii="Consolas" w:hAnsi="Consolas"/>
                <w:sz w:val="20"/>
              </w:rPr>
            </w:pPr>
            <w:r w:rsidRPr="00FF2C32">
              <w:rPr>
                <w:rFonts w:ascii="Consolas" w:hAnsi="Consolas"/>
                <w:sz w:val="20"/>
              </w:rPr>
              <w:t>20200501|OUTA2|2</w:t>
            </w:r>
          </w:p>
          <w:p w14:paraId="3D4F2DF8" w14:textId="2CD7054D" w:rsidR="001B51D2" w:rsidRPr="001B51D2" w:rsidRDefault="001B51D2" w:rsidP="001B51D2">
            <w:pPr>
              <w:spacing w:after="0"/>
              <w:ind w:left="0"/>
              <w:rPr>
                <w:rFonts w:ascii="Consolas" w:hAnsi="Consolas"/>
                <w:sz w:val="20"/>
              </w:rPr>
            </w:pPr>
            <w:r w:rsidRPr="00FF2C32">
              <w:rPr>
                <w:rFonts w:ascii="Consolas" w:hAnsi="Consolas"/>
                <w:sz w:val="20"/>
              </w:rPr>
              <w:t>20200501|OUTA3|20</w:t>
            </w:r>
          </w:p>
        </w:tc>
      </w:tr>
    </w:tbl>
    <w:p w14:paraId="12A714B5" w14:textId="77777777" w:rsidR="001B51D2" w:rsidRPr="00E641EB" w:rsidRDefault="001B51D2" w:rsidP="001B51D2">
      <w:pPr>
        <w:pStyle w:val="Heading3"/>
      </w:pPr>
      <w:bookmarkStart w:id="181" w:name="_Toc50007151"/>
      <w:r w:rsidRPr="00E641EB">
        <w:t>Processing result</w:t>
      </w:r>
      <w:r>
        <w:t xml:space="preserve"> &amp; Response</w:t>
      </w:r>
      <w:bookmarkEnd w:id="181"/>
    </w:p>
    <w:p w14:paraId="2ED21CC7" w14:textId="77777777" w:rsidR="001B51D2" w:rsidRPr="002F57BC" w:rsidRDefault="001B51D2" w:rsidP="001B51D2">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4DA6BA89" w14:textId="77777777" w:rsidR="001B51D2" w:rsidRPr="005811F0" w:rsidRDefault="001B51D2" w:rsidP="001B51D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1B51D2" w:rsidRPr="005811F0" w14:paraId="319421B4" w14:textId="77777777" w:rsidTr="0034309D">
        <w:tc>
          <w:tcPr>
            <w:tcW w:w="9278" w:type="dxa"/>
            <w:shd w:val="clear" w:color="auto" w:fill="F2F2F2" w:themeFill="background1" w:themeFillShade="F2"/>
          </w:tcPr>
          <w:p w14:paraId="702FE3F2" w14:textId="1B4F36B8" w:rsidR="001B51D2" w:rsidRPr="00141383" w:rsidRDefault="001B51D2" w:rsidP="001B51D2">
            <w:pPr>
              <w:spacing w:after="0"/>
              <w:ind w:left="0"/>
              <w:rPr>
                <w:rFonts w:ascii="Consolas" w:hAnsi="Consolas" w:cstheme="minorHAnsi"/>
                <w:sz w:val="20"/>
                <w:szCs w:val="20"/>
              </w:rPr>
            </w:pPr>
            <w:r w:rsidRPr="00141383">
              <w:rPr>
                <w:rFonts w:ascii="Consolas" w:hAnsi="Consolas"/>
                <w:sz w:val="20"/>
                <w:szCs w:val="20"/>
              </w:rPr>
              <w:t>DATE|OUTLET_ID|SP_TAG_QTY</w:t>
            </w:r>
            <w:r w:rsidRPr="00141383">
              <w:rPr>
                <w:rFonts w:ascii="Consolas" w:hAnsi="Consolas" w:cstheme="minorHAnsi"/>
                <w:sz w:val="20"/>
                <w:szCs w:val="20"/>
              </w:rPr>
              <w:t>|ERROR_CODE|ERROR_MESSAGE</w:t>
            </w:r>
          </w:p>
          <w:p w14:paraId="7848BF29" w14:textId="081EB010" w:rsidR="001B51D2" w:rsidRPr="00141383" w:rsidRDefault="001B51D2" w:rsidP="001B51D2">
            <w:pPr>
              <w:spacing w:after="0"/>
              <w:ind w:left="0"/>
              <w:rPr>
                <w:rFonts w:ascii="Consolas" w:hAnsi="Consolas"/>
                <w:sz w:val="20"/>
                <w:szCs w:val="20"/>
              </w:rPr>
            </w:pPr>
            <w:r w:rsidRPr="00141383">
              <w:rPr>
                <w:rFonts w:ascii="Consolas" w:hAnsi="Consolas"/>
                <w:sz w:val="20"/>
                <w:szCs w:val="20"/>
              </w:rPr>
              <w:t>20200501||8</w:t>
            </w:r>
            <w:r w:rsidRPr="00141383">
              <w:rPr>
                <w:rFonts w:ascii="Consolas" w:hAnsi="Consolas" w:cstheme="minorHAnsi"/>
                <w:sz w:val="20"/>
                <w:szCs w:val="20"/>
              </w:rPr>
              <w:t>|1001|Mandatory Field OUTLET_ID is missing</w:t>
            </w:r>
          </w:p>
          <w:p w14:paraId="5890442C" w14:textId="2AF1A29C" w:rsidR="001B51D2" w:rsidRPr="001B51D2" w:rsidRDefault="001B51D2" w:rsidP="001B51D2">
            <w:pPr>
              <w:spacing w:after="0"/>
              <w:ind w:left="0"/>
              <w:rPr>
                <w:rFonts w:cstheme="minorHAnsi"/>
                <w:sz w:val="18"/>
                <w:szCs w:val="18"/>
              </w:rPr>
            </w:pPr>
            <w:r w:rsidRPr="00141383">
              <w:rPr>
                <w:rFonts w:ascii="Consolas" w:hAnsi="Consolas"/>
                <w:sz w:val="20"/>
                <w:szCs w:val="20"/>
              </w:rPr>
              <w:t>20200501|OUTA2|2.0</w:t>
            </w:r>
            <w:r w:rsidRPr="00141383">
              <w:rPr>
                <w:rFonts w:ascii="Consolas" w:hAnsi="Consolas" w:cstheme="minorHAnsi"/>
                <w:sz w:val="20"/>
                <w:szCs w:val="20"/>
              </w:rPr>
              <w:t>|1002|SP_TAG_QTY contains invalid data</w:t>
            </w:r>
          </w:p>
        </w:tc>
      </w:tr>
    </w:tbl>
    <w:p w14:paraId="1ADDC871" w14:textId="77777777" w:rsidR="001B51D2" w:rsidRDefault="001B51D2" w:rsidP="001B51D2">
      <w:r w:rsidRPr="005811F0">
        <w:t xml:space="preserve"> </w:t>
      </w:r>
    </w:p>
    <w:p w14:paraId="34F51DF2" w14:textId="77777777" w:rsidR="006F4CDC" w:rsidRDefault="006F4CDC">
      <w:pPr>
        <w:spacing w:after="240" w:line="252" w:lineRule="auto"/>
        <w:ind w:left="0" w:right="0"/>
        <w:rPr>
          <w:rFonts w:asciiTheme="majorHAnsi" w:eastAsiaTheme="majorEastAsia" w:hAnsiTheme="majorHAnsi" w:cstheme="majorBidi"/>
          <w:color w:val="4A66AC" w:themeColor="accent1"/>
          <w:sz w:val="28"/>
          <w:szCs w:val="28"/>
        </w:rPr>
      </w:pPr>
      <w:r>
        <w:rPr>
          <w:caps/>
        </w:rPr>
        <w:br w:type="page"/>
      </w:r>
    </w:p>
    <w:p w14:paraId="6025350D" w14:textId="675F318C" w:rsidR="00CB3554" w:rsidRDefault="00CB3554" w:rsidP="00CB3554">
      <w:pPr>
        <w:pStyle w:val="Heading2"/>
        <w:ind w:left="0"/>
      </w:pPr>
      <w:bookmarkStart w:id="182" w:name="_Toc50007152"/>
      <w:r>
        <w:rPr>
          <w:caps w:val="0"/>
        </w:rPr>
        <w:lastRenderedPageBreak/>
        <w:t xml:space="preserve">SIM SELLING OUTLET WITH HIGH VALUE CUSTOMER </w:t>
      </w:r>
      <w:r>
        <w:t>(INTHDP020)</w:t>
      </w:r>
      <w:bookmarkEnd w:id="182"/>
    </w:p>
    <w:tbl>
      <w:tblPr>
        <w:tblStyle w:val="GridTable1Light-Accent310"/>
        <w:tblW w:w="9293" w:type="dxa"/>
        <w:tblInd w:w="85" w:type="dxa"/>
        <w:tblLayout w:type="fixed"/>
        <w:tblLook w:val="0480" w:firstRow="0" w:lastRow="0" w:firstColumn="1" w:lastColumn="0" w:noHBand="0" w:noVBand="1"/>
      </w:tblPr>
      <w:tblGrid>
        <w:gridCol w:w="2766"/>
        <w:gridCol w:w="6527"/>
      </w:tblGrid>
      <w:tr w:rsidR="00CB3554" w:rsidRPr="00C47003" w14:paraId="2D85C795" w14:textId="77777777" w:rsidTr="00CB35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E71113D" w14:textId="77777777" w:rsidR="00CB3554" w:rsidRPr="00C47003" w:rsidRDefault="00CB3554" w:rsidP="00CB3554">
            <w:pPr>
              <w:spacing w:after="0" w:line="276" w:lineRule="auto"/>
              <w:rPr>
                <w:b w:val="0"/>
                <w:bCs w:val="0"/>
              </w:rPr>
            </w:pPr>
            <w:r w:rsidRPr="00C47003">
              <w:t>INTERFACE TYPE</w:t>
            </w:r>
            <w:r>
              <w:t>:</w:t>
            </w:r>
          </w:p>
        </w:tc>
        <w:tc>
          <w:tcPr>
            <w:tcW w:w="6527" w:type="dxa"/>
          </w:tcPr>
          <w:p w14:paraId="22AEF8A6" w14:textId="77777777" w:rsidR="00CB3554" w:rsidRPr="00C47003"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CB3554" w:rsidRPr="00C47003" w14:paraId="656E11BB" w14:textId="77777777" w:rsidTr="00CB3554">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0046595A" w14:textId="77777777" w:rsidR="00CB3554" w:rsidRPr="00C47003" w:rsidRDefault="00CB3554" w:rsidP="00CB3554">
            <w:pPr>
              <w:spacing w:after="0" w:line="276" w:lineRule="auto"/>
              <w:rPr>
                <w:b w:val="0"/>
                <w:bCs w:val="0"/>
              </w:rPr>
            </w:pPr>
            <w:r w:rsidRPr="00C47003">
              <w:t>INTERFACE METHOD</w:t>
            </w:r>
            <w:r>
              <w:t>:</w:t>
            </w:r>
          </w:p>
        </w:tc>
        <w:tc>
          <w:tcPr>
            <w:tcW w:w="6527" w:type="dxa"/>
          </w:tcPr>
          <w:p w14:paraId="25DE8A58" w14:textId="77777777" w:rsidR="00CB3554" w:rsidRPr="00C47003"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CB3554" w:rsidRPr="00C47003" w14:paraId="6C3D3316" w14:textId="77777777" w:rsidTr="00CB35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AAB3143" w14:textId="77777777" w:rsidR="00CB3554" w:rsidRPr="00C47003" w:rsidRDefault="00CB3554" w:rsidP="00CB3554">
            <w:pPr>
              <w:spacing w:after="0" w:line="276" w:lineRule="auto"/>
              <w:rPr>
                <w:b w:val="0"/>
                <w:bCs w:val="0"/>
              </w:rPr>
            </w:pPr>
            <w:r>
              <w:t>SOURCE</w:t>
            </w:r>
            <w:r w:rsidRPr="00C47003">
              <w:t xml:space="preserve"> </w:t>
            </w:r>
            <w:r>
              <w:t>S</w:t>
            </w:r>
            <w:r w:rsidRPr="00C47003">
              <w:t>YSTEM</w:t>
            </w:r>
            <w:r>
              <w:t>:</w:t>
            </w:r>
          </w:p>
        </w:tc>
        <w:tc>
          <w:tcPr>
            <w:tcW w:w="6527" w:type="dxa"/>
          </w:tcPr>
          <w:p w14:paraId="248DBA9F" w14:textId="77777777" w:rsidR="00CB3554" w:rsidRPr="00C47003"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CB3554" w:rsidRPr="00C47003" w14:paraId="4A38579E" w14:textId="77777777" w:rsidTr="00CB35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2DDBE38" w14:textId="77777777" w:rsidR="00CB3554" w:rsidRPr="00C47003" w:rsidRDefault="00CB3554" w:rsidP="00CB3554">
            <w:pPr>
              <w:spacing w:after="0" w:line="276" w:lineRule="auto"/>
              <w:rPr>
                <w:b w:val="0"/>
                <w:bCs w:val="0"/>
              </w:rPr>
            </w:pPr>
            <w:r>
              <w:t>RESPONDER</w:t>
            </w:r>
            <w:r w:rsidRPr="00C47003">
              <w:t xml:space="preserve"> SYSTEM</w:t>
            </w:r>
            <w:r>
              <w:t>:</w:t>
            </w:r>
          </w:p>
        </w:tc>
        <w:tc>
          <w:tcPr>
            <w:tcW w:w="6527" w:type="dxa"/>
          </w:tcPr>
          <w:p w14:paraId="0FD71B20" w14:textId="77777777" w:rsidR="00CB3554" w:rsidRPr="00C47003"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CB3554" w:rsidRPr="00C47003" w14:paraId="3F05D85E" w14:textId="77777777" w:rsidTr="00CB35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E8633B1" w14:textId="77777777" w:rsidR="00CB3554" w:rsidRDefault="00CB3554" w:rsidP="00CB3554">
            <w:pPr>
              <w:spacing w:after="0" w:line="276" w:lineRule="auto"/>
            </w:pPr>
            <w:r>
              <w:t>FILE FREQUENCY:</w:t>
            </w:r>
          </w:p>
        </w:tc>
        <w:tc>
          <w:tcPr>
            <w:tcW w:w="6527" w:type="dxa"/>
          </w:tcPr>
          <w:p w14:paraId="2D7A11B3" w14:textId="77777777" w:rsidR="00CB3554"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CB3554" w:rsidRPr="00C47003" w14:paraId="5B83A8E1" w14:textId="77777777" w:rsidTr="00CB35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E4A6DE8" w14:textId="77777777" w:rsidR="00CB3554" w:rsidRDefault="00CB3554" w:rsidP="00CB3554">
            <w:pPr>
              <w:spacing w:after="0" w:line="276" w:lineRule="auto"/>
            </w:pPr>
            <w:r>
              <w:t>DATA PERIOD:</w:t>
            </w:r>
          </w:p>
        </w:tc>
        <w:tc>
          <w:tcPr>
            <w:tcW w:w="6527" w:type="dxa"/>
          </w:tcPr>
          <w:p w14:paraId="68673C5D" w14:textId="0926CE10" w:rsidR="00CB3554"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pPr>
            <w:r>
              <w:t>MTD-</w:t>
            </w:r>
            <w:r w:rsidR="006A48F7">
              <w:t>2</w:t>
            </w:r>
          </w:p>
        </w:tc>
      </w:tr>
      <w:tr w:rsidR="00CB3554" w:rsidRPr="00C47003" w14:paraId="0F20ABD7" w14:textId="77777777" w:rsidTr="00CB35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4F2AB8F" w14:textId="77777777" w:rsidR="00CB3554" w:rsidRDefault="00CB3554" w:rsidP="00CB3554">
            <w:pPr>
              <w:spacing w:after="0" w:line="276" w:lineRule="auto"/>
            </w:pPr>
            <w:r>
              <w:t>ORIGINAL DATA SOURCE:</w:t>
            </w:r>
          </w:p>
        </w:tc>
        <w:tc>
          <w:tcPr>
            <w:tcW w:w="6527" w:type="dxa"/>
          </w:tcPr>
          <w:p w14:paraId="4CAC7566" w14:textId="77777777" w:rsidR="00CB3554" w:rsidRPr="00C4202C" w:rsidRDefault="00CB3554" w:rsidP="00CB3554">
            <w:pPr>
              <w:spacing w:after="0" w:line="276" w:lineRule="auto"/>
              <w:cnfStyle w:val="000000000000" w:firstRow="0" w:lastRow="0" w:firstColumn="0" w:lastColumn="0" w:oddVBand="0" w:evenVBand="0" w:oddHBand="0" w:evenHBand="0" w:firstRowFirstColumn="0" w:firstRowLastColumn="0" w:lastRowFirstColumn="0" w:lastRowLastColumn="0"/>
            </w:pPr>
            <w:r w:rsidRPr="00CB3554">
              <w:rPr>
                <w:highlight w:val="yellow"/>
              </w:rPr>
              <w:t>MOBO</w:t>
            </w:r>
          </w:p>
        </w:tc>
      </w:tr>
    </w:tbl>
    <w:p w14:paraId="736D0C27" w14:textId="77777777" w:rsidR="00CB3554" w:rsidRDefault="00CB3554" w:rsidP="00CB3554">
      <w:pPr>
        <w:pStyle w:val="Heading3"/>
      </w:pPr>
      <w:bookmarkStart w:id="183" w:name="_Toc50007153"/>
      <w:r w:rsidRPr="005811F0">
        <w:t>Context goal</w:t>
      </w:r>
      <w:bookmarkEnd w:id="183"/>
    </w:p>
    <w:p w14:paraId="17CBC37B" w14:textId="5967F72D" w:rsidR="009E7475" w:rsidRPr="006A48F7" w:rsidRDefault="000413FE" w:rsidP="00CB3554">
      <w:pPr>
        <w:numPr>
          <w:ilvl w:val="0"/>
          <w:numId w:val="72"/>
        </w:numPr>
        <w:spacing w:after="0"/>
        <w:ind w:right="0"/>
        <w:jc w:val="both"/>
      </w:pPr>
      <w:r w:rsidRPr="006A48F7">
        <w:t>SIM Selling Outlet with High Value Customer (</w:t>
      </w:r>
      <w:r w:rsidR="009E7475" w:rsidRPr="006A48F7">
        <w:t>SSO HVC</w:t>
      </w:r>
      <w:r w:rsidRPr="006A48F7">
        <w:t>)</w:t>
      </w:r>
      <w:r w:rsidR="009E7475" w:rsidRPr="006A48F7">
        <w:t xml:space="preserve"> </w:t>
      </w:r>
      <w:r w:rsidRPr="006A48F7">
        <w:t>contains</w:t>
      </w:r>
      <w:r w:rsidR="009E7475" w:rsidRPr="006A48F7">
        <w:t xml:space="preserve"> </w:t>
      </w:r>
      <w:r w:rsidRPr="006A48F7">
        <w:t>records</w:t>
      </w:r>
      <w:r w:rsidR="009E7475" w:rsidRPr="006A48F7">
        <w:t xml:space="preserve"> of SIM Selling Outlet</w:t>
      </w:r>
      <w:r w:rsidRPr="006A48F7">
        <w:t>s</w:t>
      </w:r>
      <w:r w:rsidR="009E7475" w:rsidRPr="006A48F7">
        <w:t xml:space="preserve"> (count of Outlet</w:t>
      </w:r>
      <w:r w:rsidRPr="006A48F7">
        <w:t>s</w:t>
      </w:r>
      <w:r w:rsidR="009E7475" w:rsidRPr="006A48F7">
        <w:t>) which inject</w:t>
      </w:r>
      <w:r w:rsidRPr="006A48F7">
        <w:t>s</w:t>
      </w:r>
      <w:r w:rsidR="009E7475" w:rsidRPr="006A48F7">
        <w:t xml:space="preserve"> balance/package at least</w:t>
      </w:r>
      <w:r w:rsidRPr="006A48F7">
        <w:t xml:space="preserve"> in</w:t>
      </w:r>
      <w:r w:rsidR="009E7475" w:rsidRPr="006A48F7">
        <w:t xml:space="preserve"> IDR 35</w:t>
      </w:r>
      <w:r w:rsidRPr="006A48F7">
        <w:t>.000,00</w:t>
      </w:r>
      <w:r w:rsidR="009E7475" w:rsidRPr="006A48F7">
        <w:t xml:space="preserve"> </w:t>
      </w:r>
      <w:r w:rsidRPr="006A48F7">
        <w:t xml:space="preserve">value </w:t>
      </w:r>
      <w:r w:rsidR="009E7475" w:rsidRPr="006A48F7">
        <w:t xml:space="preserve">to </w:t>
      </w:r>
      <w:r w:rsidRPr="006A48F7">
        <w:t xml:space="preserve">the </w:t>
      </w:r>
      <w:r w:rsidR="009E7475" w:rsidRPr="006A48F7">
        <w:t>new SIM</w:t>
      </w:r>
      <w:r w:rsidRPr="006A48F7">
        <w:t xml:space="preserve"> (subscriber)</w:t>
      </w:r>
      <w:r w:rsidR="009E7475" w:rsidRPr="006A48F7">
        <w:t xml:space="preserve"> and </w:t>
      </w:r>
      <w:r w:rsidRPr="006A48F7">
        <w:t>its part of</w:t>
      </w:r>
      <w:r w:rsidR="009E7475" w:rsidRPr="006A48F7">
        <w:t xml:space="preserve"> RGU</w:t>
      </w:r>
      <w:r w:rsidRPr="006A48F7">
        <w:t>-</w:t>
      </w:r>
      <w:r w:rsidR="009E7475" w:rsidRPr="006A48F7">
        <w:t>GA;</w:t>
      </w:r>
    </w:p>
    <w:p w14:paraId="32A30610" w14:textId="21C28CB4" w:rsidR="009E7475" w:rsidRPr="006A48F7" w:rsidRDefault="009E7475" w:rsidP="00CB3554">
      <w:pPr>
        <w:numPr>
          <w:ilvl w:val="0"/>
          <w:numId w:val="72"/>
        </w:numPr>
        <w:spacing w:after="0"/>
        <w:ind w:right="0"/>
        <w:jc w:val="both"/>
      </w:pPr>
      <w:r w:rsidRPr="006A48F7">
        <w:t>SSO HVC will be calculated from RGU</w:t>
      </w:r>
      <w:r w:rsidR="000413FE" w:rsidRPr="006A48F7">
        <w:t>-</w:t>
      </w:r>
      <w:r w:rsidRPr="006A48F7">
        <w:t>GA data for the current month and join</w:t>
      </w:r>
      <w:r w:rsidR="000413FE" w:rsidRPr="006A48F7">
        <w:t>t</w:t>
      </w:r>
      <w:r w:rsidRPr="006A48F7">
        <w:t xml:space="preserve"> with SSO HVC (min IDR</w:t>
      </w:r>
      <w:r w:rsidR="000413FE" w:rsidRPr="006A48F7">
        <w:t xml:space="preserve"> </w:t>
      </w:r>
      <w:r w:rsidRPr="006A48F7">
        <w:t>35</w:t>
      </w:r>
      <w:r w:rsidR="000413FE" w:rsidRPr="006A48F7">
        <w:t>.000,00</w:t>
      </w:r>
      <w:r w:rsidRPr="006A48F7">
        <w:t>) taken from M0, -M1, -M2 (3 months);</w:t>
      </w:r>
    </w:p>
    <w:p w14:paraId="09924F09" w14:textId="25DB9825" w:rsidR="000413FE" w:rsidRPr="006A48F7" w:rsidRDefault="000413FE" w:rsidP="000413FE">
      <w:pPr>
        <w:numPr>
          <w:ilvl w:val="0"/>
          <w:numId w:val="72"/>
        </w:numPr>
        <w:spacing w:after="0"/>
        <w:ind w:right="0"/>
        <w:jc w:val="both"/>
      </w:pPr>
      <w:r w:rsidRPr="006A48F7">
        <w:t>MOBII always consider latest processed file records, when MOBII receive same GA_DATE and ORGANIZATION_ID in latest file it will replace the previously stored transaction value.</w:t>
      </w:r>
    </w:p>
    <w:p w14:paraId="4CEECFDB" w14:textId="0707D6F4" w:rsidR="000413FE" w:rsidRPr="006A48F7" w:rsidRDefault="000413FE" w:rsidP="000413FE">
      <w:pPr>
        <w:numPr>
          <w:ilvl w:val="0"/>
          <w:numId w:val="72"/>
        </w:numPr>
        <w:spacing w:after="0"/>
        <w:ind w:right="0"/>
        <w:jc w:val="both"/>
      </w:pPr>
      <w:r w:rsidRPr="006A48F7">
        <w:t>If MOBII found any duplicate row (GA_DATE |  ORGANIZATION_ID) within the file, then it will consider only first record and upcoming records will be rejected with reason duplicate transaction found.</w:t>
      </w:r>
    </w:p>
    <w:p w14:paraId="600A635A" w14:textId="02F95A0D" w:rsidR="000413FE" w:rsidRPr="006A48F7" w:rsidRDefault="000413FE" w:rsidP="000413FE">
      <w:pPr>
        <w:numPr>
          <w:ilvl w:val="0"/>
          <w:numId w:val="72"/>
        </w:numPr>
        <w:spacing w:after="0"/>
        <w:ind w:right="0"/>
        <w:jc w:val="both"/>
      </w:pPr>
      <w:r w:rsidRPr="006A48F7">
        <w:t xml:space="preserve">This file data is used for </w:t>
      </w:r>
      <w:r w:rsidR="004B3ED9" w:rsidRPr="006A48F7">
        <w:t>Target KPI &amp; Achievement C</w:t>
      </w:r>
      <w:r w:rsidRPr="006A48F7">
        <w:t>alculation, and if required can also be used</w:t>
      </w:r>
      <w:r w:rsidR="004B3ED9" w:rsidRPr="006A48F7">
        <w:t xml:space="preserve"> for</w:t>
      </w:r>
      <w:r w:rsidRPr="006A48F7">
        <w:t xml:space="preserve"> other functions </w:t>
      </w:r>
      <w:r w:rsidR="004B3ED9" w:rsidRPr="006A48F7">
        <w:t>and/or</w:t>
      </w:r>
      <w:r w:rsidRPr="006A48F7">
        <w:t xml:space="preserve"> upcoming </w:t>
      </w:r>
      <w:r w:rsidR="004B3ED9" w:rsidRPr="006A48F7">
        <w:t xml:space="preserve">enhancement or </w:t>
      </w:r>
      <w:r w:rsidRPr="006A48F7">
        <w:t>change request</w:t>
      </w:r>
      <w:r w:rsidR="004B3ED9" w:rsidRPr="006A48F7">
        <w:t>s;</w:t>
      </w:r>
    </w:p>
    <w:p w14:paraId="64CFBB68" w14:textId="298C14F4" w:rsidR="00CB3554" w:rsidRDefault="000413FE" w:rsidP="00CB3554">
      <w:pPr>
        <w:numPr>
          <w:ilvl w:val="0"/>
          <w:numId w:val="72"/>
        </w:numPr>
        <w:spacing w:after="0"/>
        <w:ind w:right="0"/>
        <w:jc w:val="both"/>
      </w:pPr>
      <w:r>
        <w:t>HADOOP</w:t>
      </w:r>
      <w:r w:rsidR="00CB3554">
        <w:t xml:space="preserve"> must</w:t>
      </w:r>
      <w:r>
        <w:t xml:space="preserve"> </w:t>
      </w:r>
      <w:r w:rsidR="00CB3554">
        <w:t>push</w:t>
      </w:r>
      <w:r>
        <w:t xml:space="preserve"> file</w:t>
      </w:r>
      <w:r w:rsidR="00CB3554">
        <w:t xml:space="preserve"> to</w:t>
      </w:r>
      <w:r>
        <w:t xml:space="preserve"> the</w:t>
      </w:r>
      <w:r w:rsidR="00CB3554">
        <w:t xml:space="preserve"> MOBII path daily before 2AM with latest updated records. MOBII scheduler will pick pushed files for process.</w:t>
      </w:r>
    </w:p>
    <w:p w14:paraId="105578EC" w14:textId="3B659E81" w:rsidR="00CB3554" w:rsidRPr="005811F0" w:rsidRDefault="000413FE" w:rsidP="00CB3554">
      <w:pPr>
        <w:numPr>
          <w:ilvl w:val="0"/>
          <w:numId w:val="72"/>
        </w:numPr>
        <w:spacing w:after="0"/>
        <w:ind w:right="0"/>
        <w:jc w:val="both"/>
      </w:pPr>
      <w:r>
        <w:t>Files from Landing path will be deleted, after</w:t>
      </w:r>
      <w:r w:rsidR="00CB3554">
        <w:t xml:space="preserve"> copied </w:t>
      </w:r>
      <w:r>
        <w:t>by</w:t>
      </w:r>
      <w:r w:rsidR="00CB3554">
        <w:t xml:space="preserve"> MOBII </w:t>
      </w:r>
      <w:r>
        <w:t>from Landing to Actual (A)</w:t>
      </w:r>
      <w:r w:rsidR="00CB3554">
        <w:t xml:space="preserve"> </w:t>
      </w:r>
      <w:r>
        <w:t>path.</w:t>
      </w:r>
    </w:p>
    <w:p w14:paraId="3A0CBE0A" w14:textId="77777777" w:rsidR="00CB3554" w:rsidRDefault="00CB3554" w:rsidP="00CB3554">
      <w:pPr>
        <w:pStyle w:val="Heading3"/>
      </w:pPr>
      <w:bookmarkStart w:id="184" w:name="_Toc50007154"/>
      <w:r w:rsidRPr="005811F0">
        <w:t>Pre-conditions</w:t>
      </w:r>
      <w:bookmarkEnd w:id="184"/>
    </w:p>
    <w:p w14:paraId="15E36A57" w14:textId="1E45BD15" w:rsidR="00CB3554" w:rsidRDefault="00CB3554" w:rsidP="00CB3554">
      <w:pPr>
        <w:pStyle w:val="ListParagraph"/>
        <w:numPr>
          <w:ilvl w:val="0"/>
          <w:numId w:val="73"/>
        </w:numPr>
      </w:pPr>
      <w:r>
        <w:t>Data is shared with HADOOP by MOBO</w:t>
      </w:r>
      <w:r w:rsidR="009E7475">
        <w:t>;</w:t>
      </w:r>
    </w:p>
    <w:p w14:paraId="507343E0" w14:textId="115294F4" w:rsidR="00CB3554" w:rsidRDefault="00CB3554" w:rsidP="00CB3554">
      <w:pPr>
        <w:pStyle w:val="ListParagraph"/>
        <w:numPr>
          <w:ilvl w:val="0"/>
          <w:numId w:val="73"/>
        </w:numPr>
      </w:pPr>
      <w:r>
        <w:t>Server path is accessible by HADOOP</w:t>
      </w:r>
      <w:r w:rsidR="009E7475">
        <w:t>;</w:t>
      </w:r>
    </w:p>
    <w:p w14:paraId="70FFD205" w14:textId="48710AC0" w:rsidR="00CB3554" w:rsidRPr="000413FE" w:rsidRDefault="00CB3554" w:rsidP="00CB3554">
      <w:pPr>
        <w:pStyle w:val="ListParagraph"/>
        <w:numPr>
          <w:ilvl w:val="0"/>
          <w:numId w:val="73"/>
        </w:numPr>
      </w:pPr>
      <w:r w:rsidRPr="000413FE">
        <w:t xml:space="preserve">All </w:t>
      </w:r>
      <w:r w:rsidR="000413FE">
        <w:t>O</w:t>
      </w:r>
      <w:r w:rsidRPr="000413FE">
        <w:t>utlets</w:t>
      </w:r>
      <w:r w:rsidR="000413FE">
        <w:t xml:space="preserve"> (</w:t>
      </w:r>
      <w:r w:rsidR="000413FE" w:rsidRPr="000413FE">
        <w:t>ORGANIZATION_ID</w:t>
      </w:r>
      <w:r w:rsidR="000413FE">
        <w:t>)</w:t>
      </w:r>
      <w:r w:rsidRPr="000413FE">
        <w:t xml:space="preserve"> must be pre-created </w:t>
      </w:r>
      <w:r w:rsidR="000413FE">
        <w:t xml:space="preserve">and available </w:t>
      </w:r>
      <w:r w:rsidRPr="000413FE">
        <w:t>in MOBII</w:t>
      </w:r>
      <w:r w:rsidR="009E7475" w:rsidRPr="000413FE">
        <w:t>.</w:t>
      </w:r>
    </w:p>
    <w:p w14:paraId="21290E5E" w14:textId="77777777" w:rsidR="00CB3554" w:rsidRPr="005811F0" w:rsidRDefault="00CB3554" w:rsidP="00CB3554">
      <w:pPr>
        <w:pStyle w:val="Heading3"/>
        <w:rPr>
          <w:highlight w:val="yellow"/>
        </w:rPr>
      </w:pPr>
      <w:bookmarkStart w:id="185" w:name="_Toc50007155"/>
      <w:r w:rsidRPr="005811F0">
        <w:t>Post-conditions</w:t>
      </w:r>
      <w:bookmarkEnd w:id="185"/>
    </w:p>
    <w:p w14:paraId="3F18EC10" w14:textId="3F8A23F4" w:rsidR="00CB3554" w:rsidRPr="006A48F7" w:rsidRDefault="006A48F7" w:rsidP="00CB3554">
      <w:pPr>
        <w:pStyle w:val="ListParagraph"/>
        <w:numPr>
          <w:ilvl w:val="0"/>
          <w:numId w:val="74"/>
        </w:numPr>
      </w:pPr>
      <w:r w:rsidRPr="006A48F7">
        <w:t xml:space="preserve">SAME_MC_RGU_QTY, SAME_CL_RGU_QTY|ALL_CL_RGU_QTY </w:t>
      </w:r>
      <w:r w:rsidR="00CB3554" w:rsidRPr="006A48F7">
        <w:t>will be aggregated against given OUTLET_ID for given date.</w:t>
      </w:r>
    </w:p>
    <w:p w14:paraId="3A24F954" w14:textId="77777777" w:rsidR="00CB3554" w:rsidRDefault="00CB3554" w:rsidP="00CB3554">
      <w:pPr>
        <w:pStyle w:val="Heading3"/>
      </w:pPr>
      <w:bookmarkStart w:id="186" w:name="_Toc50007156"/>
      <w:r>
        <w:t>File naming</w:t>
      </w:r>
      <w:bookmarkEnd w:id="186"/>
    </w:p>
    <w:p w14:paraId="377DEB5A" w14:textId="1162D081" w:rsidR="00CB3554" w:rsidRPr="00236832" w:rsidRDefault="009E7475" w:rsidP="00CB3554">
      <w:pPr>
        <w:spacing w:after="0"/>
        <w:rPr>
          <w:rFonts w:eastAsiaTheme="majorEastAsia"/>
        </w:rPr>
      </w:pPr>
      <w:proofErr w:type="spellStart"/>
      <w:r w:rsidRPr="009E7475">
        <w:rPr>
          <w:rFonts w:eastAsiaTheme="majorEastAsia"/>
          <w:highlight w:val="yellow"/>
        </w:rPr>
        <w:t>sso_hvc_rgu</w:t>
      </w:r>
      <w:proofErr w:type="spellEnd"/>
      <w:r w:rsidR="00CB3554" w:rsidRPr="00E7010B">
        <w:rPr>
          <w:rFonts w:eastAsiaTheme="majorEastAsia"/>
        </w:rPr>
        <w:t>_</w:t>
      </w:r>
      <w:r w:rsidR="00CB3554" w:rsidRPr="00236832">
        <w:rPr>
          <w:rFonts w:eastAsiaTheme="majorEastAsia"/>
        </w:rPr>
        <w:t xml:space="preserve">&lt;YYYYMMDDHH24MISS&gt;.csv.gz </w:t>
      </w:r>
    </w:p>
    <w:p w14:paraId="74BA9B62" w14:textId="77777777" w:rsidR="00CB3554" w:rsidRDefault="00CB3554" w:rsidP="00CB3554">
      <w:pPr>
        <w:pStyle w:val="ListParagraph"/>
        <w:numPr>
          <w:ilvl w:val="0"/>
          <w:numId w:val="8"/>
        </w:numPr>
        <w:spacing w:after="0"/>
        <w:rPr>
          <w:rFonts w:eastAsiaTheme="majorEastAsia"/>
        </w:rPr>
      </w:pPr>
      <w:r w:rsidRPr="00236832">
        <w:rPr>
          <w:rFonts w:eastAsiaTheme="majorEastAsia"/>
        </w:rPr>
        <w:t xml:space="preserve">&lt;YYYYMMDDHH24MISS&gt; = date and time of file generation. </w:t>
      </w:r>
    </w:p>
    <w:p w14:paraId="35E7E794" w14:textId="7425F6C4" w:rsidR="00CB3554" w:rsidRDefault="00CB3554" w:rsidP="00CB3554">
      <w:pPr>
        <w:pStyle w:val="ListParagraph"/>
        <w:numPr>
          <w:ilvl w:val="0"/>
          <w:numId w:val="8"/>
        </w:numPr>
        <w:spacing w:after="0"/>
        <w:rPr>
          <w:rFonts w:eastAsiaTheme="majorEastAsia"/>
        </w:rPr>
      </w:pPr>
      <w:r>
        <w:rPr>
          <w:rFonts w:eastAsiaTheme="majorEastAsia"/>
        </w:rPr>
        <w:t xml:space="preserve">Sample Actual File Name is </w:t>
      </w:r>
      <w:r w:rsidR="009E7475" w:rsidRPr="009E7475">
        <w:rPr>
          <w:rFonts w:eastAsiaTheme="majorEastAsia"/>
          <w:highlight w:val="yellow"/>
        </w:rPr>
        <w:t>sso_hvc_rgu</w:t>
      </w:r>
      <w:r w:rsidRPr="00F72BAB">
        <w:rPr>
          <w:rFonts w:eastAsiaTheme="majorEastAsia"/>
          <w:i/>
          <w:iCs/>
        </w:rPr>
        <w:t>_20200203013512.csv.gz</w:t>
      </w:r>
    </w:p>
    <w:p w14:paraId="1CABDEAD" w14:textId="35936F6A" w:rsidR="00CB3554" w:rsidRPr="00236832" w:rsidRDefault="00CB3554" w:rsidP="00CB3554">
      <w:pPr>
        <w:pStyle w:val="ListParagraph"/>
        <w:numPr>
          <w:ilvl w:val="0"/>
          <w:numId w:val="8"/>
        </w:numPr>
        <w:spacing w:after="0"/>
        <w:rPr>
          <w:rFonts w:eastAsiaTheme="majorEastAsia"/>
        </w:rPr>
      </w:pPr>
      <w:r>
        <w:rPr>
          <w:rFonts w:eastAsiaTheme="majorEastAsia"/>
        </w:rPr>
        <w:t xml:space="preserve">Sample Control File Name is </w:t>
      </w:r>
      <w:r w:rsidR="009E7475" w:rsidRPr="009E7475">
        <w:rPr>
          <w:rFonts w:eastAsiaTheme="majorEastAsia"/>
          <w:highlight w:val="yellow"/>
        </w:rPr>
        <w:t>sso_hvc_rgu</w:t>
      </w:r>
      <w:r w:rsidRPr="00F72BAB">
        <w:rPr>
          <w:rFonts w:eastAsiaTheme="majorEastAsia"/>
          <w:i/>
          <w:iCs/>
        </w:rPr>
        <w:t>_20200203013512.ctl.gz</w:t>
      </w:r>
    </w:p>
    <w:p w14:paraId="088A5863" w14:textId="77777777" w:rsidR="00CB3554" w:rsidRPr="005811F0" w:rsidRDefault="00CB3554" w:rsidP="00CB3554">
      <w:pPr>
        <w:pStyle w:val="Heading3"/>
      </w:pPr>
      <w:bookmarkStart w:id="187" w:name="_Toc50007157"/>
      <w:r>
        <w:t>File P</w:t>
      </w:r>
      <w:r w:rsidRPr="005811F0">
        <w:t>ath</w:t>
      </w:r>
      <w:bookmarkEnd w:id="187"/>
    </w:p>
    <w:p w14:paraId="3E6D70A8" w14:textId="42007955" w:rsidR="00CB3554" w:rsidRPr="00A42FCB" w:rsidRDefault="00CB3554" w:rsidP="00CB3554">
      <w:pPr>
        <w:spacing w:after="0"/>
        <w:rPr>
          <w:rFonts w:cstheme="minorHAnsi"/>
        </w:rPr>
      </w:pPr>
      <w:r>
        <w:rPr>
          <w:rFonts w:cstheme="minorHAnsi"/>
        </w:rPr>
        <w:t>Landing</w:t>
      </w:r>
      <w:r w:rsidRPr="00A42FCB">
        <w:rPr>
          <w:rFonts w:cstheme="minorHAnsi"/>
        </w:rPr>
        <w:t>:</w:t>
      </w:r>
      <w:r>
        <w:rPr>
          <w:rFonts w:cstheme="minorHAnsi"/>
        </w:rPr>
        <w:tab/>
      </w:r>
      <w:r w:rsidRPr="00A42FCB">
        <w:rPr>
          <w:rFonts w:cstheme="minorHAnsi"/>
          <w:color w:val="000000"/>
          <w:shd w:val="clear" w:color="auto" w:fill="FFFFFF"/>
        </w:rPr>
        <w:t>/home/</w:t>
      </w:r>
      <w:proofErr w:type="spellStart"/>
      <w:r w:rsidRPr="00A42FCB">
        <w:rPr>
          <w:rFonts w:cstheme="minorHAnsi"/>
          <w:color w:val="000000"/>
          <w:shd w:val="clear" w:color="auto" w:fill="FFFFFF"/>
        </w:rPr>
        <w:t>hdpuser</w:t>
      </w:r>
      <w:proofErr w:type="spellEnd"/>
      <w:r w:rsidRPr="00A42FCB">
        <w:rPr>
          <w:rFonts w:cstheme="minorHAnsi"/>
          <w:color w:val="000000"/>
          <w:shd w:val="clear" w:color="auto" w:fill="FFFFFF"/>
        </w:rPr>
        <w:t>/interfaces/HADOOP/</w:t>
      </w:r>
      <w:proofErr w:type="spellStart"/>
      <w:r w:rsidRPr="00A42FCB">
        <w:rPr>
          <w:rFonts w:cstheme="minorHAnsi"/>
          <w:color w:val="000000"/>
          <w:shd w:val="clear" w:color="auto" w:fill="FFFFFF"/>
        </w:rPr>
        <w:t>master_files</w:t>
      </w:r>
      <w:proofErr w:type="spellEnd"/>
      <w:r w:rsidRPr="00A42FCB">
        <w:rPr>
          <w:rFonts w:cstheme="minorHAnsi"/>
          <w:color w:val="000000"/>
          <w:shd w:val="clear" w:color="auto" w:fill="FFFFFF"/>
        </w:rPr>
        <w:t>/</w:t>
      </w:r>
      <w:proofErr w:type="spellStart"/>
      <w:r w:rsidRPr="000413FE">
        <w:rPr>
          <w:rFonts w:eastAsiaTheme="majorEastAsia"/>
          <w:highlight w:val="yellow"/>
        </w:rPr>
        <w:t>sso_hvc</w:t>
      </w:r>
      <w:r w:rsidR="009E7475" w:rsidRPr="000413FE">
        <w:rPr>
          <w:rFonts w:eastAsiaTheme="majorEastAsia"/>
          <w:highlight w:val="yellow"/>
        </w:rPr>
        <w:t>_rgu</w:t>
      </w:r>
      <w:proofErr w:type="spellEnd"/>
      <w:r w:rsidRPr="00A42FCB">
        <w:rPr>
          <w:rFonts w:cstheme="minorHAnsi"/>
          <w:color w:val="000000"/>
          <w:shd w:val="clear" w:color="auto" w:fill="FFFFFF"/>
        </w:rPr>
        <w:t>/</w:t>
      </w:r>
    </w:p>
    <w:p w14:paraId="0787BAB2" w14:textId="6FB26F0C" w:rsidR="00CB3554" w:rsidRPr="00A42FCB" w:rsidRDefault="00CB3554" w:rsidP="00CB3554">
      <w:pPr>
        <w:spacing w:after="0"/>
        <w:rPr>
          <w:rFonts w:cstheme="minorHAnsi"/>
        </w:rPr>
      </w:pPr>
      <w:r>
        <w:rPr>
          <w:rFonts w:cstheme="minorHAnsi"/>
        </w:rPr>
        <w:t>Actual (A)</w:t>
      </w:r>
      <w:r w:rsidRPr="00A42FCB">
        <w:rPr>
          <w:rFonts w:cstheme="minorHAnsi"/>
        </w:rPr>
        <w:t>:</w:t>
      </w:r>
      <w:r>
        <w:rPr>
          <w:rFonts w:cstheme="minorHAnsi"/>
        </w:rPr>
        <w:tab/>
      </w:r>
      <w:r w:rsidRPr="00A42FCB">
        <w:rPr>
          <w:rFonts w:cstheme="minorHAnsi"/>
          <w:color w:val="000000"/>
          <w:shd w:val="clear" w:color="auto" w:fill="FFFFFF"/>
        </w:rPr>
        <w:t>/snoc/interfaces/S-NOC/interfaces/master_file/HADOOP/</w:t>
      </w:r>
      <w:r w:rsidRPr="000413FE">
        <w:rPr>
          <w:rFonts w:eastAsiaTheme="majorEastAsia"/>
          <w:highlight w:val="yellow"/>
        </w:rPr>
        <w:t>sso_hvc</w:t>
      </w:r>
      <w:r w:rsidR="009E7475" w:rsidRPr="000413FE">
        <w:rPr>
          <w:rFonts w:eastAsiaTheme="majorEastAsia"/>
          <w:highlight w:val="yellow"/>
        </w:rPr>
        <w:t>_rgu</w:t>
      </w:r>
      <w:r w:rsidRPr="00A42FCB">
        <w:rPr>
          <w:rFonts w:cstheme="minorHAnsi"/>
          <w:color w:val="000000"/>
          <w:shd w:val="clear" w:color="auto" w:fill="FFFFFF"/>
        </w:rPr>
        <w:t>/</w:t>
      </w:r>
    </w:p>
    <w:p w14:paraId="7D11F416" w14:textId="4E8CB2D1" w:rsidR="00CB3554" w:rsidRPr="00A42FCB" w:rsidRDefault="00CB3554" w:rsidP="00CB3554">
      <w:pPr>
        <w:spacing w:after="0"/>
        <w:rPr>
          <w:rFonts w:cstheme="minorHAnsi"/>
        </w:rPr>
      </w:pPr>
      <w:r w:rsidRPr="00A42FCB">
        <w:rPr>
          <w:rFonts w:cstheme="minorHAnsi"/>
        </w:rPr>
        <w:t>Backup</w:t>
      </w:r>
      <w:r>
        <w:rPr>
          <w:rFonts w:cstheme="minorHAnsi"/>
        </w:rPr>
        <w:t xml:space="preserve"> (A)</w:t>
      </w:r>
      <w:r w:rsidRPr="00A42FCB">
        <w:rPr>
          <w:rFonts w:cstheme="minorHAnsi"/>
        </w:rPr>
        <w:t>:</w:t>
      </w:r>
      <w:r>
        <w:rPr>
          <w:rFonts w:cstheme="minorHAnsi"/>
        </w:rPr>
        <w:tab/>
      </w:r>
      <w:r w:rsidRPr="00A42FCB">
        <w:rPr>
          <w:rFonts w:cstheme="minorHAnsi"/>
          <w:color w:val="000000"/>
          <w:shd w:val="clear" w:color="auto" w:fill="FFFFFF"/>
        </w:rPr>
        <w:t>/snoc/interfaces/S-NOC/interfaces/backup/master_file/HADOOP/</w:t>
      </w:r>
      <w:r w:rsidRPr="000413FE">
        <w:rPr>
          <w:rFonts w:eastAsiaTheme="majorEastAsia"/>
          <w:highlight w:val="yellow"/>
        </w:rPr>
        <w:t>sso_hvc</w:t>
      </w:r>
      <w:r w:rsidR="009E7475" w:rsidRPr="000413FE">
        <w:rPr>
          <w:rFonts w:eastAsiaTheme="majorEastAsia"/>
          <w:highlight w:val="yellow"/>
        </w:rPr>
        <w:t>_rgu</w:t>
      </w:r>
      <w:r w:rsidRPr="00A42FCB">
        <w:rPr>
          <w:rFonts w:cstheme="minorHAnsi"/>
          <w:color w:val="000000"/>
          <w:shd w:val="clear" w:color="auto" w:fill="FFFFFF"/>
        </w:rPr>
        <w:t>/</w:t>
      </w:r>
    </w:p>
    <w:p w14:paraId="34CDDD63" w14:textId="10D0D7CE" w:rsidR="00CB3554" w:rsidRPr="00A42FCB" w:rsidRDefault="00CB3554" w:rsidP="00CB3554">
      <w:pPr>
        <w:spacing w:after="0"/>
        <w:rPr>
          <w:rFonts w:cstheme="minorHAnsi"/>
        </w:rPr>
      </w:pPr>
      <w:r w:rsidRPr="00A42FCB">
        <w:rPr>
          <w:rFonts w:cstheme="minorHAnsi"/>
        </w:rPr>
        <w:t>Rejected</w:t>
      </w:r>
      <w:r>
        <w:rPr>
          <w:rFonts w:cstheme="minorHAnsi"/>
        </w:rPr>
        <w:t xml:space="preserve"> (R)</w:t>
      </w:r>
      <w:r w:rsidRPr="00A42FCB">
        <w:rPr>
          <w:rFonts w:cstheme="minorHAnsi"/>
        </w:rPr>
        <w:t>:</w:t>
      </w:r>
      <w:r>
        <w:rPr>
          <w:rFonts w:cstheme="minorHAnsi"/>
        </w:rPr>
        <w:tab/>
      </w:r>
      <w:r w:rsidRPr="00A42FCB">
        <w:rPr>
          <w:rFonts w:cstheme="minorHAnsi"/>
          <w:color w:val="000000"/>
          <w:shd w:val="clear" w:color="auto" w:fill="FFFFFF"/>
        </w:rPr>
        <w:t>/snoc/interfaces/S-NOC/interfaces/rejected_file/HADOOP/</w:t>
      </w:r>
      <w:r w:rsidRPr="000413FE">
        <w:rPr>
          <w:rFonts w:eastAsiaTheme="majorEastAsia"/>
          <w:highlight w:val="yellow"/>
        </w:rPr>
        <w:t>sso_hvc</w:t>
      </w:r>
      <w:r w:rsidR="009E7475" w:rsidRPr="000413FE">
        <w:rPr>
          <w:rFonts w:eastAsiaTheme="majorEastAsia"/>
          <w:highlight w:val="yellow"/>
        </w:rPr>
        <w:t>_rgu</w:t>
      </w:r>
      <w:r w:rsidRPr="00A42FCB">
        <w:rPr>
          <w:rFonts w:cstheme="minorHAnsi"/>
          <w:color w:val="000000"/>
          <w:shd w:val="clear" w:color="auto" w:fill="FFFFFF"/>
        </w:rPr>
        <w:t>/</w:t>
      </w:r>
    </w:p>
    <w:p w14:paraId="58B3004C" w14:textId="6FB7CEC9" w:rsidR="00CB3554" w:rsidRPr="00A42FCB" w:rsidRDefault="00CB3554" w:rsidP="00CB3554">
      <w:pPr>
        <w:spacing w:after="0"/>
        <w:rPr>
          <w:rFonts w:cstheme="minorHAnsi"/>
        </w:rPr>
      </w:pPr>
      <w:r w:rsidRPr="00A42FCB">
        <w:rPr>
          <w:rFonts w:cstheme="minorHAnsi"/>
        </w:rPr>
        <w:t>Backup</w:t>
      </w:r>
      <w:r>
        <w:rPr>
          <w:rFonts w:cstheme="minorHAnsi"/>
        </w:rPr>
        <w:t xml:space="preserve"> (R)</w:t>
      </w:r>
      <w:r w:rsidRPr="00A42FCB">
        <w:rPr>
          <w:rFonts w:cstheme="minorHAnsi"/>
        </w:rPr>
        <w:t>:</w:t>
      </w:r>
      <w:r>
        <w:rPr>
          <w:rFonts w:cstheme="minorHAnsi"/>
        </w:rPr>
        <w:tab/>
      </w:r>
      <w:r w:rsidRPr="00A42FCB">
        <w:rPr>
          <w:rFonts w:cstheme="minorHAnsi"/>
          <w:color w:val="000000"/>
          <w:shd w:val="clear" w:color="auto" w:fill="FFFFFF"/>
        </w:rPr>
        <w:t>/snoc/interfaces/S-NOC/interfaces/backup/rejected_file/HADOOP/</w:t>
      </w:r>
      <w:r w:rsidRPr="000413FE">
        <w:rPr>
          <w:rFonts w:eastAsiaTheme="majorEastAsia"/>
          <w:highlight w:val="yellow"/>
        </w:rPr>
        <w:t>sso_hvc</w:t>
      </w:r>
      <w:r w:rsidR="009E7475" w:rsidRPr="000413FE">
        <w:rPr>
          <w:rFonts w:eastAsiaTheme="majorEastAsia"/>
          <w:highlight w:val="yellow"/>
        </w:rPr>
        <w:t>_rgu</w:t>
      </w:r>
      <w:r w:rsidRPr="00A42FCB">
        <w:rPr>
          <w:rFonts w:cstheme="minorHAnsi"/>
          <w:color w:val="000000"/>
          <w:shd w:val="clear" w:color="auto" w:fill="FFFFFF"/>
        </w:rPr>
        <w:t>/</w:t>
      </w:r>
    </w:p>
    <w:p w14:paraId="573D59AE" w14:textId="77777777" w:rsidR="00CB3554" w:rsidRPr="00E641EB" w:rsidRDefault="00CB3554" w:rsidP="00CB3554">
      <w:pPr>
        <w:pStyle w:val="Heading3"/>
      </w:pPr>
      <w:bookmarkStart w:id="188" w:name="_Toc50007158"/>
      <w:r w:rsidRPr="00E641EB">
        <w:lastRenderedPageBreak/>
        <w:t>Data feed fields</w:t>
      </w:r>
      <w:bookmarkEnd w:id="188"/>
    </w:p>
    <w:tbl>
      <w:tblPr>
        <w:tblStyle w:val="GridTable1Light-Accent31"/>
        <w:tblW w:w="9468" w:type="dxa"/>
        <w:tblInd w:w="108" w:type="dxa"/>
        <w:tblLook w:val="0420" w:firstRow="1" w:lastRow="0" w:firstColumn="0" w:lastColumn="0" w:noHBand="0" w:noVBand="1"/>
      </w:tblPr>
      <w:tblGrid>
        <w:gridCol w:w="1800"/>
        <w:gridCol w:w="1465"/>
        <w:gridCol w:w="1796"/>
        <w:gridCol w:w="4407"/>
      </w:tblGrid>
      <w:tr w:rsidR="006A48F7" w:rsidRPr="00D56C53" w14:paraId="0EB94C93" w14:textId="77777777" w:rsidTr="00A0588B">
        <w:trPr>
          <w:cnfStyle w:val="100000000000" w:firstRow="1" w:lastRow="0" w:firstColumn="0" w:lastColumn="0" w:oddVBand="0" w:evenVBand="0" w:oddHBand="0" w:evenHBand="0" w:firstRowFirstColumn="0" w:firstRowLastColumn="0" w:lastRowFirstColumn="0" w:lastRowLastColumn="0"/>
          <w:trHeight w:val="300"/>
        </w:trPr>
        <w:tc>
          <w:tcPr>
            <w:tcW w:w="1800" w:type="dxa"/>
            <w:noWrap/>
            <w:hideMark/>
          </w:tcPr>
          <w:p w14:paraId="378417F8" w14:textId="77777777" w:rsidR="006A48F7" w:rsidRPr="00D56C53" w:rsidRDefault="006A48F7" w:rsidP="00A0588B">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465" w:type="dxa"/>
            <w:noWrap/>
            <w:hideMark/>
          </w:tcPr>
          <w:p w14:paraId="619846A7" w14:textId="77777777" w:rsidR="006A48F7" w:rsidRPr="00D56C53" w:rsidRDefault="006A48F7" w:rsidP="00A0588B">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796" w:type="dxa"/>
            <w:noWrap/>
            <w:hideMark/>
          </w:tcPr>
          <w:p w14:paraId="29DB7266" w14:textId="77777777" w:rsidR="006A48F7" w:rsidRPr="00D56C53" w:rsidRDefault="006A48F7" w:rsidP="00A0588B">
            <w:pPr>
              <w:spacing w:after="0"/>
              <w:ind w:left="0" w:right="0"/>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Data Type</w:t>
            </w:r>
          </w:p>
        </w:tc>
        <w:tc>
          <w:tcPr>
            <w:tcW w:w="4407" w:type="dxa"/>
            <w:noWrap/>
            <w:hideMark/>
          </w:tcPr>
          <w:p w14:paraId="62C084F3" w14:textId="77777777" w:rsidR="006A48F7" w:rsidRPr="00D56C53" w:rsidRDefault="006A48F7" w:rsidP="00A0588B">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6A48F7" w:rsidRPr="00D56C53" w14:paraId="58091E05" w14:textId="77777777" w:rsidTr="00A0588B">
        <w:trPr>
          <w:trHeight w:val="300"/>
        </w:trPr>
        <w:tc>
          <w:tcPr>
            <w:tcW w:w="1800" w:type="dxa"/>
            <w:noWrap/>
          </w:tcPr>
          <w:p w14:paraId="75BB6543"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sidRPr="00D84007">
              <w:rPr>
                <w:sz w:val="18"/>
                <w:szCs w:val="18"/>
              </w:rPr>
              <w:t>GA_DATE</w:t>
            </w:r>
          </w:p>
        </w:tc>
        <w:tc>
          <w:tcPr>
            <w:tcW w:w="1465" w:type="dxa"/>
            <w:noWrap/>
          </w:tcPr>
          <w:p w14:paraId="3128AE95"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sidRPr="00D84007">
              <w:rPr>
                <w:sz w:val="18"/>
                <w:szCs w:val="18"/>
              </w:rPr>
              <w:t>Yes</w:t>
            </w:r>
          </w:p>
        </w:tc>
        <w:tc>
          <w:tcPr>
            <w:tcW w:w="1796" w:type="dxa"/>
            <w:noWrap/>
          </w:tcPr>
          <w:p w14:paraId="00BE4BB2"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sidRPr="00D84007">
              <w:rPr>
                <w:sz w:val="18"/>
                <w:szCs w:val="18"/>
              </w:rPr>
              <w:t>Date – YYYYMMDD</w:t>
            </w:r>
          </w:p>
        </w:tc>
        <w:tc>
          <w:tcPr>
            <w:tcW w:w="4407" w:type="dxa"/>
            <w:noWrap/>
          </w:tcPr>
          <w:p w14:paraId="1F6A9CAB"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sidRPr="00D84007">
              <w:rPr>
                <w:sz w:val="18"/>
                <w:szCs w:val="18"/>
              </w:rPr>
              <w:t>RGU</w:t>
            </w:r>
            <w:r>
              <w:rPr>
                <w:sz w:val="18"/>
                <w:szCs w:val="18"/>
              </w:rPr>
              <w:t>-</w:t>
            </w:r>
            <w:r w:rsidRPr="00D84007">
              <w:rPr>
                <w:sz w:val="18"/>
                <w:szCs w:val="18"/>
              </w:rPr>
              <w:t>GA Date</w:t>
            </w:r>
          </w:p>
        </w:tc>
      </w:tr>
      <w:tr w:rsidR="006A48F7" w:rsidRPr="00D56C53" w14:paraId="72E8DC7B" w14:textId="77777777" w:rsidTr="00A0588B">
        <w:trPr>
          <w:trHeight w:val="300"/>
        </w:trPr>
        <w:tc>
          <w:tcPr>
            <w:tcW w:w="1800" w:type="dxa"/>
            <w:noWrap/>
          </w:tcPr>
          <w:p w14:paraId="70D1793F" w14:textId="57F7D7F3" w:rsidR="006A48F7" w:rsidRPr="00D84007" w:rsidRDefault="006A48F7" w:rsidP="00A0588B">
            <w:pPr>
              <w:spacing w:after="0"/>
              <w:ind w:left="0" w:right="0"/>
              <w:rPr>
                <w:sz w:val="18"/>
                <w:szCs w:val="18"/>
              </w:rPr>
            </w:pPr>
            <w:r w:rsidRPr="006A48F7">
              <w:rPr>
                <w:sz w:val="18"/>
                <w:szCs w:val="18"/>
              </w:rPr>
              <w:t>OUTLET_ID</w:t>
            </w:r>
          </w:p>
        </w:tc>
        <w:tc>
          <w:tcPr>
            <w:tcW w:w="1465" w:type="dxa"/>
            <w:noWrap/>
          </w:tcPr>
          <w:p w14:paraId="2F255CB9"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sidRPr="00D84007">
              <w:rPr>
                <w:sz w:val="18"/>
                <w:szCs w:val="18"/>
              </w:rPr>
              <w:t>Yes</w:t>
            </w:r>
          </w:p>
        </w:tc>
        <w:tc>
          <w:tcPr>
            <w:tcW w:w="1796" w:type="dxa"/>
            <w:noWrap/>
          </w:tcPr>
          <w:p w14:paraId="47630258"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sidRPr="00D84007">
              <w:rPr>
                <w:sz w:val="18"/>
                <w:szCs w:val="18"/>
              </w:rPr>
              <w:t>String</w:t>
            </w:r>
          </w:p>
        </w:tc>
        <w:tc>
          <w:tcPr>
            <w:tcW w:w="4407" w:type="dxa"/>
            <w:noWrap/>
          </w:tcPr>
          <w:p w14:paraId="3C5DBB57"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sidRPr="00D84007">
              <w:rPr>
                <w:sz w:val="18"/>
                <w:szCs w:val="18"/>
              </w:rPr>
              <w:t xml:space="preserve">ORGANIZATION_ID / OUTLET ID </w:t>
            </w:r>
          </w:p>
        </w:tc>
      </w:tr>
      <w:tr w:rsidR="006A48F7" w:rsidRPr="00D56C53" w14:paraId="1A758616" w14:textId="77777777" w:rsidTr="00A0588B">
        <w:trPr>
          <w:trHeight w:val="300"/>
        </w:trPr>
        <w:tc>
          <w:tcPr>
            <w:tcW w:w="1800" w:type="dxa"/>
            <w:noWrap/>
          </w:tcPr>
          <w:p w14:paraId="6A5F5FC1" w14:textId="77777777" w:rsidR="006A48F7" w:rsidRPr="00D84007" w:rsidRDefault="006A48F7" w:rsidP="00A0588B">
            <w:pPr>
              <w:spacing w:after="0"/>
              <w:ind w:left="0" w:right="0"/>
              <w:rPr>
                <w:sz w:val="18"/>
                <w:szCs w:val="18"/>
              </w:rPr>
            </w:pPr>
            <w:r w:rsidRPr="00343358">
              <w:rPr>
                <w:sz w:val="18"/>
                <w:szCs w:val="18"/>
              </w:rPr>
              <w:t>SAME_MC_RGU_QTY</w:t>
            </w:r>
          </w:p>
        </w:tc>
        <w:tc>
          <w:tcPr>
            <w:tcW w:w="1465" w:type="dxa"/>
            <w:noWrap/>
          </w:tcPr>
          <w:p w14:paraId="67E95FBA"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sidRPr="00D84007">
              <w:rPr>
                <w:sz w:val="18"/>
                <w:szCs w:val="18"/>
              </w:rPr>
              <w:t>Yes</w:t>
            </w:r>
          </w:p>
        </w:tc>
        <w:tc>
          <w:tcPr>
            <w:tcW w:w="1796" w:type="dxa"/>
            <w:noWrap/>
          </w:tcPr>
          <w:p w14:paraId="7F0A62FE"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Pr>
                <w:sz w:val="18"/>
                <w:szCs w:val="18"/>
              </w:rPr>
              <w:t>Number</w:t>
            </w:r>
          </w:p>
        </w:tc>
        <w:tc>
          <w:tcPr>
            <w:tcW w:w="4407" w:type="dxa"/>
            <w:noWrap/>
          </w:tcPr>
          <w:p w14:paraId="4C84B737"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Pr>
                <w:sz w:val="18"/>
                <w:szCs w:val="18"/>
              </w:rPr>
              <w:t>MSISDN quantity – Injection and RGU from same micro cluster</w:t>
            </w:r>
          </w:p>
        </w:tc>
      </w:tr>
      <w:tr w:rsidR="006A48F7" w:rsidRPr="00D56C53" w14:paraId="3CDAAB53" w14:textId="77777777" w:rsidTr="00A0588B">
        <w:trPr>
          <w:trHeight w:val="300"/>
        </w:trPr>
        <w:tc>
          <w:tcPr>
            <w:tcW w:w="1800" w:type="dxa"/>
            <w:noWrap/>
          </w:tcPr>
          <w:p w14:paraId="29A5A9F3" w14:textId="77777777" w:rsidR="006A48F7" w:rsidRPr="00D84007" w:rsidRDefault="006A48F7" w:rsidP="00A0588B">
            <w:pPr>
              <w:spacing w:after="0"/>
              <w:ind w:left="0" w:right="0"/>
              <w:rPr>
                <w:sz w:val="18"/>
                <w:szCs w:val="18"/>
              </w:rPr>
            </w:pPr>
            <w:r>
              <w:rPr>
                <w:sz w:val="18"/>
                <w:szCs w:val="18"/>
              </w:rPr>
              <w:t>SAME_CL</w:t>
            </w:r>
            <w:r w:rsidRPr="00343358">
              <w:rPr>
                <w:sz w:val="18"/>
                <w:szCs w:val="18"/>
              </w:rPr>
              <w:t>_RGU_QTY</w:t>
            </w:r>
          </w:p>
        </w:tc>
        <w:tc>
          <w:tcPr>
            <w:tcW w:w="1465" w:type="dxa"/>
            <w:noWrap/>
          </w:tcPr>
          <w:p w14:paraId="53758C58"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sidRPr="00D84007">
              <w:rPr>
                <w:sz w:val="18"/>
                <w:szCs w:val="18"/>
              </w:rPr>
              <w:t>Yes</w:t>
            </w:r>
          </w:p>
        </w:tc>
        <w:tc>
          <w:tcPr>
            <w:tcW w:w="1796" w:type="dxa"/>
            <w:noWrap/>
          </w:tcPr>
          <w:p w14:paraId="5F95E73B"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Pr>
                <w:sz w:val="18"/>
                <w:szCs w:val="18"/>
              </w:rPr>
              <w:t>Number</w:t>
            </w:r>
          </w:p>
        </w:tc>
        <w:tc>
          <w:tcPr>
            <w:tcW w:w="4407" w:type="dxa"/>
            <w:noWrap/>
          </w:tcPr>
          <w:p w14:paraId="14D4A56B"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Pr>
                <w:sz w:val="18"/>
                <w:szCs w:val="18"/>
              </w:rPr>
              <w:t>MSISDN quantity – Injection and RGU from same cluster</w:t>
            </w:r>
          </w:p>
        </w:tc>
      </w:tr>
      <w:tr w:rsidR="006A48F7" w:rsidRPr="00D56C53" w14:paraId="13D0C96E" w14:textId="77777777" w:rsidTr="00A0588B">
        <w:trPr>
          <w:trHeight w:val="300"/>
        </w:trPr>
        <w:tc>
          <w:tcPr>
            <w:tcW w:w="1800" w:type="dxa"/>
            <w:noWrap/>
          </w:tcPr>
          <w:p w14:paraId="2BEB647F" w14:textId="77777777" w:rsidR="006A48F7" w:rsidRPr="00D84007" w:rsidRDefault="006A48F7" w:rsidP="00A0588B">
            <w:pPr>
              <w:spacing w:after="0"/>
              <w:ind w:left="0" w:right="0"/>
              <w:rPr>
                <w:sz w:val="18"/>
                <w:szCs w:val="18"/>
              </w:rPr>
            </w:pPr>
            <w:r>
              <w:rPr>
                <w:sz w:val="18"/>
                <w:szCs w:val="18"/>
              </w:rPr>
              <w:t>ALL_</w:t>
            </w:r>
            <w:r w:rsidRPr="00343358">
              <w:rPr>
                <w:sz w:val="18"/>
                <w:szCs w:val="18"/>
              </w:rPr>
              <w:t>C</w:t>
            </w:r>
            <w:r>
              <w:rPr>
                <w:sz w:val="18"/>
                <w:szCs w:val="18"/>
              </w:rPr>
              <w:t>L</w:t>
            </w:r>
            <w:r w:rsidRPr="00343358">
              <w:rPr>
                <w:sz w:val="18"/>
                <w:szCs w:val="18"/>
              </w:rPr>
              <w:t>_RGU_QTY</w:t>
            </w:r>
          </w:p>
        </w:tc>
        <w:tc>
          <w:tcPr>
            <w:tcW w:w="1465" w:type="dxa"/>
            <w:noWrap/>
          </w:tcPr>
          <w:p w14:paraId="007B31B6"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sidRPr="00D84007">
              <w:rPr>
                <w:sz w:val="18"/>
                <w:szCs w:val="18"/>
              </w:rPr>
              <w:t>Yes</w:t>
            </w:r>
          </w:p>
        </w:tc>
        <w:tc>
          <w:tcPr>
            <w:tcW w:w="1796" w:type="dxa"/>
            <w:noWrap/>
          </w:tcPr>
          <w:p w14:paraId="112EB0DE"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Pr>
                <w:sz w:val="18"/>
                <w:szCs w:val="18"/>
              </w:rPr>
              <w:t>Number</w:t>
            </w:r>
          </w:p>
        </w:tc>
        <w:tc>
          <w:tcPr>
            <w:tcW w:w="4407" w:type="dxa"/>
            <w:noWrap/>
          </w:tcPr>
          <w:p w14:paraId="4743EC65" w14:textId="77777777" w:rsidR="006A48F7" w:rsidRPr="00D84007" w:rsidRDefault="006A48F7" w:rsidP="00A0588B">
            <w:pPr>
              <w:spacing w:after="0"/>
              <w:ind w:left="0" w:right="0"/>
              <w:rPr>
                <w:rFonts w:eastAsia="Times New Roman" w:cstheme="minorHAnsi"/>
                <w:color w:val="000000"/>
                <w:kern w:val="0"/>
                <w:sz w:val="18"/>
                <w:szCs w:val="18"/>
                <w:lang w:val="en-IN" w:eastAsia="en-IN"/>
                <w14:ligatures w14:val="none"/>
              </w:rPr>
            </w:pPr>
            <w:r>
              <w:rPr>
                <w:sz w:val="18"/>
                <w:szCs w:val="18"/>
              </w:rPr>
              <w:t>All MSISDN quantity with Injection and RGU</w:t>
            </w:r>
          </w:p>
        </w:tc>
      </w:tr>
    </w:tbl>
    <w:p w14:paraId="68A53C0B" w14:textId="77777777" w:rsidR="00CB3554" w:rsidRDefault="00CB3554" w:rsidP="00CB3554">
      <w:pPr>
        <w:rPr>
          <w:b/>
        </w:rPr>
      </w:pPr>
    </w:p>
    <w:p w14:paraId="25FD6EAE" w14:textId="77777777" w:rsidR="00CB3554" w:rsidRPr="005811F0" w:rsidRDefault="00CB3554" w:rsidP="00CB3554">
      <w:pPr>
        <w:rPr>
          <w:b/>
        </w:rPr>
      </w:pPr>
      <w:r w:rsidRPr="005811F0">
        <w:rPr>
          <w:b/>
        </w:rPr>
        <w:t>Example:</w:t>
      </w:r>
    </w:p>
    <w:tbl>
      <w:tblPr>
        <w:tblStyle w:val="TableGrid"/>
        <w:tblW w:w="9583" w:type="dxa"/>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83"/>
      </w:tblGrid>
      <w:tr w:rsidR="00CB3554" w:rsidRPr="005811F0" w14:paraId="6FBFD99D" w14:textId="77777777" w:rsidTr="00F31260">
        <w:tc>
          <w:tcPr>
            <w:tcW w:w="9583" w:type="dxa"/>
            <w:shd w:val="clear" w:color="auto" w:fill="F2F2F2" w:themeFill="background1" w:themeFillShade="F2"/>
          </w:tcPr>
          <w:p w14:paraId="3AEF0600" w14:textId="77777777" w:rsidR="006A48F7" w:rsidRPr="00F31260" w:rsidRDefault="006A48F7" w:rsidP="006A48F7">
            <w:pPr>
              <w:spacing w:after="240"/>
              <w:ind w:left="0" w:right="0"/>
              <w:contextualSpacing/>
              <w:rPr>
                <w:rFonts w:ascii="Consolas" w:hAnsi="Consolas"/>
                <w:sz w:val="20"/>
                <w:szCs w:val="20"/>
              </w:rPr>
            </w:pPr>
            <w:r w:rsidRPr="00F31260">
              <w:rPr>
                <w:rFonts w:ascii="Consolas" w:hAnsi="Consolas"/>
                <w:sz w:val="20"/>
                <w:szCs w:val="20"/>
              </w:rPr>
              <w:t>DATE|OUTLET_ID|SAME_MC_RGU_QTY|SAME_CL_RGU_QTY|ALL_CL_RGU_QTY</w:t>
            </w:r>
          </w:p>
          <w:p w14:paraId="7EC5F1F5" w14:textId="77777777" w:rsidR="006A48F7" w:rsidRPr="00F31260" w:rsidRDefault="006A48F7" w:rsidP="006A48F7">
            <w:pPr>
              <w:spacing w:after="240"/>
              <w:ind w:left="0" w:right="0"/>
              <w:contextualSpacing/>
              <w:rPr>
                <w:rFonts w:ascii="Consolas" w:hAnsi="Consolas"/>
                <w:sz w:val="20"/>
                <w:szCs w:val="20"/>
              </w:rPr>
            </w:pPr>
            <w:r w:rsidRPr="00F31260">
              <w:rPr>
                <w:rFonts w:ascii="Consolas" w:hAnsi="Consolas"/>
                <w:sz w:val="20"/>
                <w:szCs w:val="20"/>
              </w:rPr>
              <w:t>20200901|OUT1|2|4|6</w:t>
            </w:r>
          </w:p>
          <w:p w14:paraId="0D8984FF" w14:textId="1F5604EA" w:rsidR="009E7475" w:rsidRPr="00F31260" w:rsidRDefault="006A48F7" w:rsidP="00F31260">
            <w:pPr>
              <w:spacing w:after="240"/>
              <w:ind w:left="0" w:right="0"/>
              <w:contextualSpacing/>
              <w:rPr>
                <w:rFonts w:ascii="Consolas" w:hAnsi="Consolas"/>
                <w:sz w:val="20"/>
                <w:szCs w:val="20"/>
              </w:rPr>
            </w:pPr>
            <w:r w:rsidRPr="00F31260">
              <w:rPr>
                <w:rFonts w:ascii="Consolas" w:hAnsi="Consolas"/>
                <w:sz w:val="20"/>
                <w:szCs w:val="20"/>
              </w:rPr>
              <w:t>20200901|OUT2|3|5|10</w:t>
            </w:r>
          </w:p>
        </w:tc>
      </w:tr>
    </w:tbl>
    <w:p w14:paraId="2E0C57F8" w14:textId="77777777" w:rsidR="00CB3554" w:rsidRPr="00E641EB" w:rsidRDefault="00CB3554" w:rsidP="00CB3554">
      <w:pPr>
        <w:pStyle w:val="Heading3"/>
      </w:pPr>
      <w:bookmarkStart w:id="189" w:name="_Toc50007159"/>
      <w:r w:rsidRPr="00E641EB">
        <w:t>Processing result</w:t>
      </w:r>
      <w:r>
        <w:t xml:space="preserve"> &amp; Response</w:t>
      </w:r>
      <w:bookmarkEnd w:id="189"/>
    </w:p>
    <w:p w14:paraId="2A97895B" w14:textId="77777777" w:rsidR="00CB3554" w:rsidRPr="002F57BC" w:rsidRDefault="00CB3554" w:rsidP="00CB3554">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127D2DBF" w14:textId="77777777" w:rsidR="00CB3554" w:rsidRPr="005811F0" w:rsidRDefault="00CB3554" w:rsidP="00CB355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CB3554" w:rsidRPr="005811F0" w14:paraId="66D85736" w14:textId="77777777" w:rsidTr="00CB3554">
        <w:tc>
          <w:tcPr>
            <w:tcW w:w="9278" w:type="dxa"/>
            <w:shd w:val="clear" w:color="auto" w:fill="F2F2F2" w:themeFill="background1" w:themeFillShade="F2"/>
          </w:tcPr>
          <w:p w14:paraId="4D5A9F55" w14:textId="4D0CD7BC" w:rsidR="006A48F7" w:rsidRPr="00F31260" w:rsidRDefault="006A48F7" w:rsidP="006A48F7">
            <w:pPr>
              <w:spacing w:after="240"/>
              <w:ind w:left="0" w:right="0"/>
              <w:contextualSpacing/>
              <w:rPr>
                <w:rFonts w:ascii="Consolas" w:hAnsi="Consolas"/>
                <w:sz w:val="20"/>
                <w:szCs w:val="20"/>
              </w:rPr>
            </w:pPr>
            <w:r w:rsidRPr="00F31260">
              <w:rPr>
                <w:rFonts w:ascii="Consolas" w:hAnsi="Consolas"/>
              </w:rPr>
              <w:t>D</w:t>
            </w:r>
            <w:r w:rsidRPr="00F31260">
              <w:rPr>
                <w:rFonts w:ascii="Consolas" w:hAnsi="Consolas"/>
                <w:sz w:val="20"/>
                <w:szCs w:val="20"/>
              </w:rPr>
              <w:t>ATE|OUTLET_ID|SAME_MC_RGU_QTY|SAME_CL_RGU_QTY|ALL_CL_RGU_QTY|ERROR_CODE|ERROR_MESSAGE</w:t>
            </w:r>
            <w:bookmarkStart w:id="190" w:name="_GoBack"/>
            <w:bookmarkEnd w:id="190"/>
          </w:p>
          <w:p w14:paraId="2F7CEE8D" w14:textId="4EFE4D79" w:rsidR="009E7475" w:rsidRPr="001B51D2" w:rsidRDefault="006A48F7" w:rsidP="006A48F7">
            <w:pPr>
              <w:spacing w:after="240"/>
              <w:ind w:left="0" w:right="0"/>
              <w:contextualSpacing/>
              <w:rPr>
                <w:rFonts w:cstheme="minorHAnsi"/>
                <w:sz w:val="18"/>
                <w:szCs w:val="18"/>
              </w:rPr>
            </w:pPr>
            <w:r w:rsidRPr="00F31260">
              <w:rPr>
                <w:rFonts w:ascii="Consolas" w:hAnsi="Consolas"/>
                <w:sz w:val="20"/>
                <w:szCs w:val="20"/>
              </w:rPr>
              <w:t>20200901||2|4|6|Mandatory field OUTLET_ID is missing</w:t>
            </w:r>
          </w:p>
        </w:tc>
      </w:tr>
    </w:tbl>
    <w:p w14:paraId="07659C2E" w14:textId="77777777" w:rsidR="00CB3554" w:rsidRDefault="00CB3554">
      <w:pPr>
        <w:spacing w:after="240" w:line="252" w:lineRule="auto"/>
        <w:ind w:left="0" w:right="0"/>
        <w:rPr>
          <w:rFonts w:asciiTheme="majorHAnsi" w:eastAsiaTheme="majorEastAsia" w:hAnsiTheme="majorHAnsi" w:cstheme="majorBidi"/>
          <w:color w:val="4A66AC" w:themeColor="accent1"/>
          <w:sz w:val="28"/>
          <w:szCs w:val="28"/>
        </w:rPr>
      </w:pPr>
      <w:r>
        <w:rPr>
          <w:caps/>
        </w:rPr>
        <w:br w:type="page"/>
      </w:r>
    </w:p>
    <w:p w14:paraId="57A50EDF" w14:textId="3A0FB37D" w:rsidR="000620E3" w:rsidRDefault="000620E3" w:rsidP="000620E3">
      <w:pPr>
        <w:pStyle w:val="Heading1"/>
      </w:pPr>
      <w:bookmarkStart w:id="191" w:name="_Toc50007160"/>
      <w:r>
        <w:rPr>
          <w:caps w:val="0"/>
        </w:rPr>
        <w:lastRenderedPageBreak/>
        <w:t>TECHNICAL</w:t>
      </w:r>
      <w:r w:rsidRPr="00970992">
        <w:rPr>
          <w:caps w:val="0"/>
        </w:rPr>
        <w:t xml:space="preserve"> SPECIFICATIONS</w:t>
      </w:r>
      <w:bookmarkEnd w:id="162"/>
      <w:bookmarkEnd w:id="191"/>
    </w:p>
    <w:p w14:paraId="72386D6E" w14:textId="77777777" w:rsidR="000620E3" w:rsidRPr="005811F0" w:rsidRDefault="000620E3" w:rsidP="000620E3">
      <w:r w:rsidRPr="005811F0">
        <w:t xml:space="preserve">This section documents the system parameters and the corresponding values for the integration </w:t>
      </w:r>
    </w:p>
    <w:p w14:paraId="79CB0ECB" w14:textId="77777777" w:rsidR="000620E3" w:rsidRPr="005811F0" w:rsidRDefault="000620E3" w:rsidP="000620E3">
      <w:pPr>
        <w:pStyle w:val="Heading2"/>
      </w:pPr>
      <w:bookmarkStart w:id="192" w:name="_Toc31202305"/>
      <w:bookmarkStart w:id="193" w:name="_Toc50007161"/>
      <w:r w:rsidRPr="005811F0">
        <w:t>Performance specifications</w:t>
      </w:r>
      <w:bookmarkEnd w:id="192"/>
      <w:bookmarkEnd w:id="193"/>
    </w:p>
    <w:p w14:paraId="7E036912" w14:textId="026533F8" w:rsidR="000620E3" w:rsidRDefault="000620E3" w:rsidP="000620E3">
      <w:r w:rsidRPr="005811F0">
        <w:t>This section documents describes the performance parameters that the interface should meet and the corresponding values. The performance requirements capture parameters such as expected frequency of the interface</w:t>
      </w:r>
      <w:r>
        <w:t xml:space="preserve"> &amp;</w:t>
      </w:r>
      <w:r w:rsidRPr="005811F0">
        <w:t xml:space="preserve"> data load etc.</w:t>
      </w:r>
    </w:p>
    <w:tbl>
      <w:tblPr>
        <w:tblStyle w:val="GridTable1Light-Accent33"/>
        <w:tblW w:w="4700" w:type="pct"/>
        <w:tblInd w:w="198" w:type="dxa"/>
        <w:tblLook w:val="04A0" w:firstRow="1" w:lastRow="0" w:firstColumn="1" w:lastColumn="0" w:noHBand="0" w:noVBand="1"/>
      </w:tblPr>
      <w:tblGrid>
        <w:gridCol w:w="723"/>
        <w:gridCol w:w="1257"/>
        <w:gridCol w:w="3780"/>
        <w:gridCol w:w="1444"/>
        <w:gridCol w:w="1797"/>
      </w:tblGrid>
      <w:tr w:rsidR="000620E3" w:rsidRPr="005811F0" w14:paraId="5B0F9053" w14:textId="77777777" w:rsidTr="00CB3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pct"/>
          </w:tcPr>
          <w:p w14:paraId="7712B941" w14:textId="77777777" w:rsidR="000620E3" w:rsidRDefault="000620E3" w:rsidP="0072456C">
            <w:pPr>
              <w:ind w:left="0"/>
            </w:pPr>
            <w:bookmarkStart w:id="194" w:name="_Hlk40366690"/>
            <w:r>
              <w:t>NO</w:t>
            </w:r>
          </w:p>
        </w:tc>
        <w:tc>
          <w:tcPr>
            <w:tcW w:w="698" w:type="pct"/>
          </w:tcPr>
          <w:p w14:paraId="2459E5C8" w14:textId="77777777" w:rsidR="000620E3" w:rsidRPr="005811F0" w:rsidRDefault="000620E3" w:rsidP="0072456C">
            <w:pPr>
              <w:ind w:left="0"/>
              <w:cnfStyle w:val="100000000000" w:firstRow="1" w:lastRow="0" w:firstColumn="0" w:lastColumn="0" w:oddVBand="0" w:evenVBand="0" w:oddHBand="0" w:evenHBand="0" w:firstRowFirstColumn="0" w:firstRowLastColumn="0" w:lastRowFirstColumn="0" w:lastRowLastColumn="0"/>
            </w:pPr>
            <w:r>
              <w:t>ID</w:t>
            </w:r>
          </w:p>
        </w:tc>
        <w:tc>
          <w:tcPr>
            <w:tcW w:w="2100" w:type="pct"/>
          </w:tcPr>
          <w:p w14:paraId="27D0E42D" w14:textId="77777777" w:rsidR="000620E3" w:rsidRPr="005811F0" w:rsidRDefault="000620E3" w:rsidP="0072456C">
            <w:pPr>
              <w:ind w:left="0"/>
              <w:cnfStyle w:val="100000000000" w:firstRow="1" w:lastRow="0" w:firstColumn="0" w:lastColumn="0" w:oddVBand="0" w:evenVBand="0" w:oddHBand="0" w:evenHBand="0" w:firstRowFirstColumn="0" w:firstRowLastColumn="0" w:lastRowFirstColumn="0" w:lastRowLastColumn="0"/>
            </w:pPr>
            <w:r>
              <w:t>INTERFACE NAME</w:t>
            </w:r>
          </w:p>
        </w:tc>
        <w:tc>
          <w:tcPr>
            <w:tcW w:w="802" w:type="pct"/>
          </w:tcPr>
          <w:p w14:paraId="13CE66DF" w14:textId="77777777" w:rsidR="000620E3" w:rsidRPr="005811F0" w:rsidRDefault="000620E3" w:rsidP="003E4E9C">
            <w:pPr>
              <w:ind w:left="0"/>
              <w:jc w:val="center"/>
              <w:cnfStyle w:val="100000000000" w:firstRow="1" w:lastRow="0" w:firstColumn="0" w:lastColumn="0" w:oddVBand="0" w:evenVBand="0" w:oddHBand="0" w:evenHBand="0" w:firstRowFirstColumn="0" w:firstRowLastColumn="0" w:lastRowFirstColumn="0" w:lastRowLastColumn="0"/>
            </w:pPr>
            <w:r>
              <w:t>FREQUENCY</w:t>
            </w:r>
          </w:p>
        </w:tc>
        <w:tc>
          <w:tcPr>
            <w:tcW w:w="998" w:type="pct"/>
          </w:tcPr>
          <w:p w14:paraId="704D284A" w14:textId="1666778A" w:rsidR="000620E3" w:rsidRPr="005811F0" w:rsidRDefault="0017555A" w:rsidP="003E4E9C">
            <w:pPr>
              <w:ind w:left="0"/>
              <w:jc w:val="right"/>
              <w:cnfStyle w:val="100000000000" w:firstRow="1" w:lastRow="0" w:firstColumn="0" w:lastColumn="0" w:oddVBand="0" w:evenVBand="0" w:oddHBand="0" w:evenHBand="0" w:firstRowFirstColumn="0" w:firstRowLastColumn="0" w:lastRowFirstColumn="0" w:lastRowLastColumn="0"/>
            </w:pPr>
            <w:r>
              <w:t xml:space="preserve"># </w:t>
            </w:r>
            <w:r w:rsidR="000620E3">
              <w:t>RECOR</w:t>
            </w:r>
            <w:r>
              <w:t>DS</w:t>
            </w:r>
            <w:r w:rsidR="00BB2491">
              <w:br/>
              <w:t>PER SYNC</w:t>
            </w:r>
          </w:p>
        </w:tc>
      </w:tr>
      <w:tr w:rsidR="000620E3" w:rsidRPr="00CE4ADC" w14:paraId="5076B92F"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7F209A4A" w14:textId="77777777" w:rsidR="000620E3" w:rsidRPr="00DE268C" w:rsidRDefault="000620E3" w:rsidP="004C5D32">
            <w:pPr>
              <w:pStyle w:val="ListParagraph"/>
              <w:numPr>
                <w:ilvl w:val="0"/>
                <w:numId w:val="58"/>
              </w:numPr>
              <w:rPr>
                <w:rFonts w:cstheme="minorHAnsi"/>
                <w:sz w:val="18"/>
                <w:szCs w:val="18"/>
              </w:rPr>
            </w:pPr>
          </w:p>
        </w:tc>
        <w:tc>
          <w:tcPr>
            <w:tcW w:w="698" w:type="pct"/>
          </w:tcPr>
          <w:p w14:paraId="20CBF66E" w14:textId="77777777" w:rsidR="000620E3" w:rsidRPr="00CE4ADC" w:rsidRDefault="000620E3" w:rsidP="0072456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INTHDP001</w:t>
            </w:r>
          </w:p>
        </w:tc>
        <w:tc>
          <w:tcPr>
            <w:tcW w:w="2100" w:type="pct"/>
          </w:tcPr>
          <w:p w14:paraId="4BB9A304" w14:textId="77777777" w:rsidR="000620E3" w:rsidRPr="00CE4ADC" w:rsidRDefault="000620E3" w:rsidP="0072456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Site Mapping</w:t>
            </w:r>
          </w:p>
        </w:tc>
        <w:tc>
          <w:tcPr>
            <w:tcW w:w="802" w:type="pct"/>
          </w:tcPr>
          <w:p w14:paraId="2BAFAE1D" w14:textId="0D5B6659" w:rsidR="000620E3" w:rsidRPr="00DE268C" w:rsidRDefault="000620E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E268C">
              <w:rPr>
                <w:rFonts w:cstheme="minorHAnsi"/>
                <w:sz w:val="18"/>
                <w:szCs w:val="18"/>
              </w:rPr>
              <w:t xml:space="preserve">DAILY </w:t>
            </w:r>
            <w:r w:rsidR="00F77603">
              <w:rPr>
                <w:rFonts w:cstheme="minorHAnsi"/>
                <w:sz w:val="18"/>
                <w:szCs w:val="18"/>
              </w:rPr>
              <w:t>ONCE</w:t>
            </w:r>
          </w:p>
        </w:tc>
        <w:tc>
          <w:tcPr>
            <w:tcW w:w="998" w:type="pct"/>
          </w:tcPr>
          <w:p w14:paraId="0DB76A53" w14:textId="53BE8ACC" w:rsidR="000620E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w:t>
            </w:r>
            <w:r w:rsidR="0017555A">
              <w:rPr>
                <w:rFonts w:cstheme="minorHAnsi"/>
                <w:sz w:val="18"/>
                <w:szCs w:val="18"/>
              </w:rPr>
              <w:t xml:space="preserve"> 40,</w:t>
            </w:r>
            <w:r w:rsidR="0017555A" w:rsidRPr="0017555A">
              <w:rPr>
                <w:rFonts w:cstheme="minorHAnsi"/>
                <w:sz w:val="18"/>
                <w:szCs w:val="18"/>
              </w:rPr>
              <w:t>000</w:t>
            </w:r>
          </w:p>
        </w:tc>
      </w:tr>
      <w:tr w:rsidR="00F77603" w:rsidRPr="00CE4ADC" w14:paraId="49618DC3"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75AB2167"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412D6ABF"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INTHDP002</w:t>
            </w:r>
          </w:p>
        </w:tc>
        <w:tc>
          <w:tcPr>
            <w:tcW w:w="2100" w:type="pct"/>
          </w:tcPr>
          <w:p w14:paraId="066504D2"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Primary MOBO</w:t>
            </w:r>
          </w:p>
        </w:tc>
        <w:tc>
          <w:tcPr>
            <w:tcW w:w="802" w:type="pct"/>
          </w:tcPr>
          <w:p w14:paraId="6C76A130" w14:textId="7348CC1F"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1E12916C" w14:textId="2313341D"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w:t>
            </w:r>
            <w:r w:rsidR="0017555A">
              <w:rPr>
                <w:rFonts w:cstheme="minorHAnsi"/>
                <w:sz w:val="18"/>
                <w:szCs w:val="18"/>
              </w:rPr>
              <w:t xml:space="preserve"> 2,000</w:t>
            </w:r>
          </w:p>
        </w:tc>
      </w:tr>
      <w:tr w:rsidR="00F77603" w:rsidRPr="00CE4ADC" w14:paraId="4C906D01"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3E884E27"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0E2AFF9E"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INTHDP003</w:t>
            </w:r>
          </w:p>
        </w:tc>
        <w:tc>
          <w:tcPr>
            <w:tcW w:w="2100" w:type="pct"/>
          </w:tcPr>
          <w:p w14:paraId="229D14E3"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Secondary MOBO</w:t>
            </w:r>
          </w:p>
        </w:tc>
        <w:tc>
          <w:tcPr>
            <w:tcW w:w="802" w:type="pct"/>
          </w:tcPr>
          <w:p w14:paraId="7F36FCB0" w14:textId="0196B459"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7B88DCED" w14:textId="7E75529E"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w:t>
            </w:r>
            <w:r w:rsidR="0017555A">
              <w:rPr>
                <w:rFonts w:cstheme="minorHAnsi"/>
                <w:sz w:val="18"/>
                <w:szCs w:val="18"/>
              </w:rPr>
              <w:t xml:space="preserve"> 500,000</w:t>
            </w:r>
          </w:p>
        </w:tc>
      </w:tr>
      <w:tr w:rsidR="00F77603" w:rsidRPr="00CE4ADC" w14:paraId="444935C4"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5BB29169"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6C813F03"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INTHDP004</w:t>
            </w:r>
          </w:p>
        </w:tc>
        <w:tc>
          <w:tcPr>
            <w:tcW w:w="2100" w:type="pct"/>
          </w:tcPr>
          <w:p w14:paraId="355B3613"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Daily SIM Selling Outlet (SSO)</w:t>
            </w:r>
          </w:p>
        </w:tc>
        <w:tc>
          <w:tcPr>
            <w:tcW w:w="802" w:type="pct"/>
          </w:tcPr>
          <w:p w14:paraId="0736449B" w14:textId="212B38FC"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47F2AFA5" w14:textId="07D28856" w:rsidR="00F77603" w:rsidRPr="0017555A"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F77603" w:rsidRPr="00CE4ADC" w14:paraId="749870D1"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47A07E76"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73206209"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INTHDP005</w:t>
            </w:r>
          </w:p>
        </w:tc>
        <w:tc>
          <w:tcPr>
            <w:tcW w:w="2100" w:type="pct"/>
          </w:tcPr>
          <w:p w14:paraId="3C5DE60F"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RGU-GA with Injection 7K</w:t>
            </w:r>
          </w:p>
        </w:tc>
        <w:tc>
          <w:tcPr>
            <w:tcW w:w="802" w:type="pct"/>
          </w:tcPr>
          <w:p w14:paraId="794FB1C6" w14:textId="36E7C8AF"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01640174" w14:textId="7CA9F943"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w:t>
            </w:r>
            <w:r w:rsidR="0017555A">
              <w:rPr>
                <w:rFonts w:cstheme="minorHAnsi"/>
                <w:sz w:val="18"/>
                <w:szCs w:val="18"/>
              </w:rPr>
              <w:t xml:space="preserve"> 3,000,000</w:t>
            </w:r>
          </w:p>
        </w:tc>
      </w:tr>
      <w:tr w:rsidR="00F77603" w:rsidRPr="00CE4ADC" w14:paraId="52BC24CB"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172CEC2E"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316D4F18"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INTHDP006</w:t>
            </w:r>
          </w:p>
        </w:tc>
        <w:tc>
          <w:tcPr>
            <w:tcW w:w="2100" w:type="pct"/>
          </w:tcPr>
          <w:p w14:paraId="49800FE7"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Tertiary Sales</w:t>
            </w:r>
          </w:p>
        </w:tc>
        <w:tc>
          <w:tcPr>
            <w:tcW w:w="802" w:type="pct"/>
          </w:tcPr>
          <w:p w14:paraId="50EEF5FF" w14:textId="344AFB2B"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7A6012BF" w14:textId="00DEA4EC"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w:t>
            </w:r>
            <w:r w:rsidR="0017555A">
              <w:rPr>
                <w:rFonts w:cstheme="minorHAnsi"/>
                <w:sz w:val="18"/>
                <w:szCs w:val="18"/>
              </w:rPr>
              <w:t xml:space="preserve"> 2,000,000</w:t>
            </w:r>
          </w:p>
        </w:tc>
      </w:tr>
      <w:tr w:rsidR="00F77603" w:rsidRPr="00CE4ADC" w14:paraId="14A70104"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16DC5FE2"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1F57164E"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INTHDP007</w:t>
            </w:r>
          </w:p>
        </w:tc>
        <w:tc>
          <w:tcPr>
            <w:tcW w:w="2100" w:type="pct"/>
          </w:tcPr>
          <w:p w14:paraId="6AFF6076"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Organization MOBO Balance</w:t>
            </w:r>
          </w:p>
        </w:tc>
        <w:tc>
          <w:tcPr>
            <w:tcW w:w="802" w:type="pct"/>
          </w:tcPr>
          <w:p w14:paraId="62247C8F" w14:textId="7E4B48B5"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2CCB7728" w14:textId="08DCAFD2"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w:t>
            </w:r>
            <w:r w:rsidR="006C5ECA">
              <w:rPr>
                <w:rFonts w:cstheme="minorHAnsi"/>
                <w:sz w:val="18"/>
                <w:szCs w:val="18"/>
              </w:rPr>
              <w:t xml:space="preserve"> 1,000,000</w:t>
            </w:r>
          </w:p>
        </w:tc>
      </w:tr>
      <w:tr w:rsidR="00F77603" w:rsidRPr="00CE4ADC" w14:paraId="696036AE"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65DEB4DE"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2BCD8E41"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INTHDP008</w:t>
            </w:r>
          </w:p>
        </w:tc>
        <w:tc>
          <w:tcPr>
            <w:tcW w:w="2100" w:type="pct"/>
          </w:tcPr>
          <w:p w14:paraId="07D712C8"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Prepaid Service Revenue</w:t>
            </w:r>
          </w:p>
        </w:tc>
        <w:tc>
          <w:tcPr>
            <w:tcW w:w="802" w:type="pct"/>
          </w:tcPr>
          <w:p w14:paraId="60F83ADA" w14:textId="619F9F63"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2DF69FE1" w14:textId="79B49208"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2,000,000</w:t>
            </w:r>
          </w:p>
        </w:tc>
      </w:tr>
      <w:tr w:rsidR="00F77603" w:rsidRPr="00CE4ADC" w14:paraId="46800D12"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2B1E970A"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4F952EB4"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INTHDP009</w:t>
            </w:r>
          </w:p>
        </w:tc>
        <w:tc>
          <w:tcPr>
            <w:tcW w:w="2100" w:type="pct"/>
          </w:tcPr>
          <w:p w14:paraId="292D8197"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MOBO Usage Revenue</w:t>
            </w:r>
          </w:p>
        </w:tc>
        <w:tc>
          <w:tcPr>
            <w:tcW w:w="802" w:type="pct"/>
          </w:tcPr>
          <w:p w14:paraId="51D13B4C" w14:textId="34BC4307"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62DCAA59" w14:textId="5B8BA085"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500,000</w:t>
            </w:r>
          </w:p>
        </w:tc>
      </w:tr>
      <w:tr w:rsidR="00F77603" w:rsidRPr="00CE4ADC" w14:paraId="7E10A5CE"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3982453B"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55A6AC2B"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INTHDP010</w:t>
            </w:r>
          </w:p>
        </w:tc>
        <w:tc>
          <w:tcPr>
            <w:tcW w:w="2100" w:type="pct"/>
          </w:tcPr>
          <w:p w14:paraId="7627CF40"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Acquisition Revenue</w:t>
            </w:r>
          </w:p>
        </w:tc>
        <w:tc>
          <w:tcPr>
            <w:tcW w:w="802" w:type="pct"/>
          </w:tcPr>
          <w:p w14:paraId="7046BE16" w14:textId="6106D09C"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64F74B4D" w14:textId="73F1E78D" w:rsidR="00F77603" w:rsidRPr="0017555A"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7555A">
              <w:rPr>
                <w:rFonts w:cstheme="minorHAnsi"/>
                <w:sz w:val="18"/>
                <w:szCs w:val="18"/>
              </w:rPr>
              <w:t>N/A</w:t>
            </w:r>
          </w:p>
        </w:tc>
      </w:tr>
      <w:tr w:rsidR="00F77603" w:rsidRPr="00CE4ADC" w14:paraId="1E4BA37A"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5FB5D20F"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5D487DF6"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INTHDP011</w:t>
            </w:r>
          </w:p>
        </w:tc>
        <w:tc>
          <w:tcPr>
            <w:tcW w:w="2100" w:type="pct"/>
          </w:tcPr>
          <w:p w14:paraId="41153184"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Low revenue Sites</w:t>
            </w:r>
          </w:p>
        </w:tc>
        <w:tc>
          <w:tcPr>
            <w:tcW w:w="802" w:type="pct"/>
          </w:tcPr>
          <w:p w14:paraId="6519650D" w14:textId="3F41A494"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1A46843C" w14:textId="224CF68C" w:rsidR="00F77603" w:rsidRPr="0017555A"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7555A">
              <w:rPr>
                <w:rFonts w:cstheme="minorHAnsi"/>
                <w:sz w:val="18"/>
                <w:szCs w:val="18"/>
              </w:rPr>
              <w:t>N/A</w:t>
            </w:r>
          </w:p>
        </w:tc>
      </w:tr>
      <w:tr w:rsidR="00F77603" w:rsidRPr="00CE4ADC" w14:paraId="32EB0860"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56CB4334"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4EDE1175"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INTHDP012</w:t>
            </w:r>
          </w:p>
        </w:tc>
        <w:tc>
          <w:tcPr>
            <w:tcW w:w="2100" w:type="pct"/>
          </w:tcPr>
          <w:p w14:paraId="3850A11A"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Sites with RGU-GA</w:t>
            </w:r>
          </w:p>
        </w:tc>
        <w:tc>
          <w:tcPr>
            <w:tcW w:w="802" w:type="pct"/>
          </w:tcPr>
          <w:p w14:paraId="084135FE" w14:textId="2745F251"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48C1190E" w14:textId="7D9B291B" w:rsidR="00F77603" w:rsidRPr="0017555A"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7555A">
              <w:rPr>
                <w:rFonts w:cstheme="minorHAnsi"/>
                <w:sz w:val="18"/>
                <w:szCs w:val="18"/>
              </w:rPr>
              <w:t>N/A</w:t>
            </w:r>
          </w:p>
        </w:tc>
      </w:tr>
      <w:tr w:rsidR="00F77603" w:rsidRPr="00CE4ADC" w14:paraId="69679968"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7DAD1FFD"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75B13A4C"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INTHDP013</w:t>
            </w:r>
          </w:p>
        </w:tc>
        <w:tc>
          <w:tcPr>
            <w:tcW w:w="2100" w:type="pct"/>
          </w:tcPr>
          <w:p w14:paraId="2B166C86"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Cross Selling Cluster Reload</w:t>
            </w:r>
          </w:p>
        </w:tc>
        <w:tc>
          <w:tcPr>
            <w:tcW w:w="802" w:type="pct"/>
          </w:tcPr>
          <w:p w14:paraId="164E0E59" w14:textId="2F1A5B37"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4B89329D" w14:textId="4484DF41" w:rsidR="00F77603" w:rsidRPr="0017555A"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7555A">
              <w:rPr>
                <w:rFonts w:cstheme="minorHAnsi"/>
                <w:sz w:val="18"/>
                <w:szCs w:val="18"/>
              </w:rPr>
              <w:t>N/A</w:t>
            </w:r>
          </w:p>
        </w:tc>
      </w:tr>
      <w:tr w:rsidR="00F77603" w:rsidRPr="00CE4ADC" w14:paraId="03DF3617" w14:textId="77777777" w:rsidTr="00CB3554">
        <w:trPr>
          <w:trHeight w:val="60"/>
        </w:trPr>
        <w:tc>
          <w:tcPr>
            <w:cnfStyle w:val="001000000000" w:firstRow="0" w:lastRow="0" w:firstColumn="1" w:lastColumn="0" w:oddVBand="0" w:evenVBand="0" w:oddHBand="0" w:evenHBand="0" w:firstRowFirstColumn="0" w:firstRowLastColumn="0" w:lastRowFirstColumn="0" w:lastRowLastColumn="0"/>
            <w:tcW w:w="402" w:type="pct"/>
          </w:tcPr>
          <w:p w14:paraId="46752BF5"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1824358A"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INTHDP014</w:t>
            </w:r>
          </w:p>
        </w:tc>
        <w:tc>
          <w:tcPr>
            <w:tcW w:w="2100" w:type="pct"/>
          </w:tcPr>
          <w:p w14:paraId="4026B950"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Cross Selling Area Data Package</w:t>
            </w:r>
          </w:p>
        </w:tc>
        <w:tc>
          <w:tcPr>
            <w:tcW w:w="802" w:type="pct"/>
          </w:tcPr>
          <w:p w14:paraId="28A00529" w14:textId="66265A3B"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4F3110">
              <w:rPr>
                <w:rFonts w:cstheme="minorHAnsi"/>
                <w:sz w:val="18"/>
                <w:szCs w:val="18"/>
              </w:rPr>
              <w:t>DAILY ONCE</w:t>
            </w:r>
          </w:p>
        </w:tc>
        <w:tc>
          <w:tcPr>
            <w:tcW w:w="998" w:type="pct"/>
          </w:tcPr>
          <w:p w14:paraId="1DF2BA3B" w14:textId="38759090" w:rsidR="00F77603" w:rsidRPr="0017555A"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7555A">
              <w:rPr>
                <w:rFonts w:cstheme="minorHAnsi"/>
                <w:sz w:val="18"/>
                <w:szCs w:val="18"/>
              </w:rPr>
              <w:t>N/A</w:t>
            </w:r>
          </w:p>
        </w:tc>
      </w:tr>
      <w:tr w:rsidR="00F77603" w:rsidRPr="00CE4ADC" w14:paraId="10635EE6"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252ABCDD"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739C4013"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INTHDP015</w:t>
            </w:r>
          </w:p>
        </w:tc>
        <w:tc>
          <w:tcPr>
            <w:tcW w:w="2100" w:type="pct"/>
          </w:tcPr>
          <w:p w14:paraId="4C531848"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Outlet Program Achiever</w:t>
            </w:r>
          </w:p>
        </w:tc>
        <w:tc>
          <w:tcPr>
            <w:tcW w:w="802" w:type="pct"/>
          </w:tcPr>
          <w:p w14:paraId="2AD753E8" w14:textId="576B07F8"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4F3110">
              <w:rPr>
                <w:rFonts w:cstheme="minorHAnsi"/>
                <w:sz w:val="18"/>
                <w:szCs w:val="18"/>
              </w:rPr>
              <w:t>DAILY ONCE</w:t>
            </w:r>
          </w:p>
        </w:tc>
        <w:tc>
          <w:tcPr>
            <w:tcW w:w="998" w:type="pct"/>
          </w:tcPr>
          <w:p w14:paraId="21BAA547" w14:textId="1137B6E3" w:rsidR="00F77603" w:rsidRPr="0017555A"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7555A">
              <w:rPr>
                <w:rFonts w:cstheme="minorHAnsi"/>
                <w:sz w:val="18"/>
                <w:szCs w:val="18"/>
              </w:rPr>
              <w:t>N/A</w:t>
            </w:r>
          </w:p>
        </w:tc>
      </w:tr>
      <w:tr w:rsidR="00F77603" w:rsidRPr="00CE4ADC" w14:paraId="2A90D5A2"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4F3C69AE"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5BAF2707"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INTHDP016</w:t>
            </w:r>
          </w:p>
        </w:tc>
        <w:tc>
          <w:tcPr>
            <w:tcW w:w="2100" w:type="pct"/>
          </w:tcPr>
          <w:p w14:paraId="69792A2E"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Onetime Allocation Payment</w:t>
            </w:r>
          </w:p>
        </w:tc>
        <w:tc>
          <w:tcPr>
            <w:tcW w:w="802" w:type="pct"/>
          </w:tcPr>
          <w:p w14:paraId="68542377" w14:textId="48C4DB36"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7EE176A0" w14:textId="216FDC63" w:rsidR="00F77603" w:rsidRPr="0017555A"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7555A">
              <w:rPr>
                <w:rFonts w:cstheme="minorHAnsi"/>
                <w:sz w:val="18"/>
                <w:szCs w:val="18"/>
              </w:rPr>
              <w:t>N/A</w:t>
            </w:r>
          </w:p>
        </w:tc>
      </w:tr>
      <w:tr w:rsidR="00F77603" w:rsidRPr="00CE4ADC" w14:paraId="50DBA5CB"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116064EC"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3A0C66A2"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INTHDP017</w:t>
            </w:r>
          </w:p>
        </w:tc>
        <w:tc>
          <w:tcPr>
            <w:tcW w:w="2100" w:type="pct"/>
          </w:tcPr>
          <w:p w14:paraId="08CA37D6" w14:textId="77777777"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4ADC">
              <w:rPr>
                <w:rFonts w:ascii="Calibri" w:hAnsi="Calibri" w:cs="Calibri"/>
                <w:color w:val="000000"/>
                <w:sz w:val="18"/>
                <w:szCs w:val="18"/>
              </w:rPr>
              <w:t>URO 20K</w:t>
            </w:r>
          </w:p>
        </w:tc>
        <w:tc>
          <w:tcPr>
            <w:tcW w:w="802" w:type="pct"/>
          </w:tcPr>
          <w:p w14:paraId="50CCBE32" w14:textId="6C262A02" w:rsidR="00F77603" w:rsidRPr="00DE268C"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59A95982" w14:textId="5B668519" w:rsidR="00F77603" w:rsidRPr="0017555A" w:rsidRDefault="00F77603"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7555A">
              <w:rPr>
                <w:rFonts w:cstheme="minorHAnsi"/>
                <w:sz w:val="18"/>
                <w:szCs w:val="18"/>
              </w:rPr>
              <w:t>N/A</w:t>
            </w:r>
          </w:p>
        </w:tc>
      </w:tr>
      <w:tr w:rsidR="00F77603" w:rsidRPr="00CE4ADC" w14:paraId="3E810236"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18038D0C" w14:textId="77777777" w:rsidR="00F77603" w:rsidRPr="00DE268C" w:rsidRDefault="00F77603" w:rsidP="004C5D32">
            <w:pPr>
              <w:pStyle w:val="ListParagraph"/>
              <w:numPr>
                <w:ilvl w:val="0"/>
                <w:numId w:val="58"/>
              </w:numPr>
              <w:rPr>
                <w:rFonts w:cstheme="minorHAnsi"/>
                <w:sz w:val="18"/>
                <w:szCs w:val="18"/>
              </w:rPr>
            </w:pPr>
          </w:p>
        </w:tc>
        <w:tc>
          <w:tcPr>
            <w:tcW w:w="698" w:type="pct"/>
          </w:tcPr>
          <w:p w14:paraId="5B46B78F" w14:textId="4A2BBDE2"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CE4ADC">
              <w:rPr>
                <w:rFonts w:ascii="Calibri" w:hAnsi="Calibri" w:cs="Calibri"/>
                <w:color w:val="000000"/>
                <w:sz w:val="18"/>
                <w:szCs w:val="18"/>
              </w:rPr>
              <w:t>INTHDP01</w:t>
            </w:r>
            <w:r>
              <w:rPr>
                <w:rFonts w:ascii="Calibri" w:hAnsi="Calibri" w:cs="Calibri"/>
                <w:color w:val="000000"/>
                <w:sz w:val="18"/>
                <w:szCs w:val="18"/>
              </w:rPr>
              <w:t>8</w:t>
            </w:r>
          </w:p>
        </w:tc>
        <w:tc>
          <w:tcPr>
            <w:tcW w:w="2100" w:type="pct"/>
          </w:tcPr>
          <w:p w14:paraId="42FCDD9D" w14:textId="569BE310" w:rsidR="00F77603" w:rsidRPr="00CE4ADC" w:rsidRDefault="00F77603" w:rsidP="00F7760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cstheme="minorHAnsi"/>
                <w:sz w:val="18"/>
                <w:szCs w:val="18"/>
              </w:rPr>
              <w:t>Stock Taking Activity</w:t>
            </w:r>
          </w:p>
        </w:tc>
        <w:tc>
          <w:tcPr>
            <w:tcW w:w="802" w:type="pct"/>
          </w:tcPr>
          <w:p w14:paraId="79CEA2C1" w14:textId="52BF4F61" w:rsidR="00F77603" w:rsidRPr="009F77AF" w:rsidRDefault="00F77603"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F3110">
              <w:rPr>
                <w:rFonts w:cstheme="minorHAnsi"/>
                <w:sz w:val="18"/>
                <w:szCs w:val="18"/>
              </w:rPr>
              <w:t>DAILY ONCE</w:t>
            </w:r>
          </w:p>
        </w:tc>
        <w:tc>
          <w:tcPr>
            <w:tcW w:w="998" w:type="pct"/>
          </w:tcPr>
          <w:p w14:paraId="0746B456" w14:textId="124C49BD" w:rsidR="00F77603" w:rsidRPr="0017555A" w:rsidRDefault="00125BC2"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up to </w:t>
            </w:r>
            <w:r w:rsidR="00F77603" w:rsidRPr="0017555A">
              <w:rPr>
                <w:rFonts w:cstheme="minorHAnsi"/>
                <w:sz w:val="18"/>
                <w:szCs w:val="18"/>
              </w:rPr>
              <w:t>400</w:t>
            </w:r>
            <w:r>
              <w:rPr>
                <w:rFonts w:cstheme="minorHAnsi"/>
                <w:sz w:val="18"/>
                <w:szCs w:val="18"/>
              </w:rPr>
              <w:t>,</w:t>
            </w:r>
            <w:r w:rsidR="00F77603" w:rsidRPr="0017555A">
              <w:rPr>
                <w:rFonts w:cstheme="minorHAnsi"/>
                <w:sz w:val="18"/>
                <w:szCs w:val="18"/>
              </w:rPr>
              <w:t>000</w:t>
            </w:r>
          </w:p>
        </w:tc>
      </w:tr>
      <w:tr w:rsidR="00F50C45" w:rsidRPr="00CE4ADC" w14:paraId="391BA99E"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690DD38D" w14:textId="77777777" w:rsidR="00F50C45" w:rsidRPr="00DE268C" w:rsidRDefault="00F50C45" w:rsidP="004C5D32">
            <w:pPr>
              <w:pStyle w:val="ListParagraph"/>
              <w:numPr>
                <w:ilvl w:val="0"/>
                <w:numId w:val="58"/>
              </w:numPr>
              <w:rPr>
                <w:rFonts w:cstheme="minorHAnsi"/>
                <w:sz w:val="18"/>
                <w:szCs w:val="18"/>
              </w:rPr>
            </w:pPr>
          </w:p>
        </w:tc>
        <w:tc>
          <w:tcPr>
            <w:tcW w:w="698" w:type="pct"/>
          </w:tcPr>
          <w:p w14:paraId="5279BC36" w14:textId="57BE6534" w:rsidR="00F50C45" w:rsidRPr="00CE4ADC" w:rsidRDefault="00F50C45" w:rsidP="00F7760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INTHDP019</w:t>
            </w:r>
          </w:p>
        </w:tc>
        <w:tc>
          <w:tcPr>
            <w:tcW w:w="2100" w:type="pct"/>
          </w:tcPr>
          <w:p w14:paraId="2336445A" w14:textId="2BFE462E" w:rsidR="00F50C45" w:rsidRDefault="00F50C45" w:rsidP="00F7760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Outlet </w:t>
            </w:r>
            <w:proofErr w:type="spellStart"/>
            <w:r w:rsidR="00E623E7">
              <w:rPr>
                <w:rFonts w:cstheme="minorHAnsi"/>
                <w:sz w:val="18"/>
                <w:szCs w:val="18"/>
              </w:rPr>
              <w:t>StarterPack</w:t>
            </w:r>
            <w:proofErr w:type="spellEnd"/>
            <w:r>
              <w:rPr>
                <w:rFonts w:cstheme="minorHAnsi"/>
                <w:sz w:val="18"/>
                <w:szCs w:val="18"/>
              </w:rPr>
              <w:t xml:space="preserve"> Tagging</w:t>
            </w:r>
          </w:p>
        </w:tc>
        <w:tc>
          <w:tcPr>
            <w:tcW w:w="802" w:type="pct"/>
          </w:tcPr>
          <w:p w14:paraId="73E8F746" w14:textId="683E4BF7" w:rsidR="00F50C45" w:rsidRPr="004F3110" w:rsidRDefault="00F50C45" w:rsidP="003E4E9C">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98" w:type="pct"/>
          </w:tcPr>
          <w:p w14:paraId="4B633CAE" w14:textId="5BE2F89C" w:rsidR="00F50C45" w:rsidRPr="00CB3554" w:rsidRDefault="00F50C45" w:rsidP="003E4E9C">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CB3554">
              <w:rPr>
                <w:rFonts w:cstheme="minorHAnsi"/>
                <w:sz w:val="18"/>
                <w:szCs w:val="18"/>
                <w:highlight w:val="yellow"/>
              </w:rPr>
              <w:t>N/A</w:t>
            </w:r>
          </w:p>
        </w:tc>
      </w:tr>
      <w:tr w:rsidR="00CB3554" w:rsidRPr="00CE4ADC" w14:paraId="227612D6" w14:textId="77777777" w:rsidTr="00CB3554">
        <w:tc>
          <w:tcPr>
            <w:cnfStyle w:val="001000000000" w:firstRow="0" w:lastRow="0" w:firstColumn="1" w:lastColumn="0" w:oddVBand="0" w:evenVBand="0" w:oddHBand="0" w:evenHBand="0" w:firstRowFirstColumn="0" w:firstRowLastColumn="0" w:lastRowFirstColumn="0" w:lastRowLastColumn="0"/>
            <w:tcW w:w="402" w:type="pct"/>
          </w:tcPr>
          <w:p w14:paraId="65EC1A4E" w14:textId="77777777" w:rsidR="00CB3554" w:rsidRPr="00CB3554" w:rsidRDefault="00CB3554" w:rsidP="00CB3554">
            <w:pPr>
              <w:pStyle w:val="ListParagraph"/>
              <w:numPr>
                <w:ilvl w:val="0"/>
                <w:numId w:val="58"/>
              </w:numPr>
              <w:rPr>
                <w:rFonts w:cstheme="minorHAnsi"/>
                <w:sz w:val="18"/>
                <w:szCs w:val="18"/>
                <w:highlight w:val="yellow"/>
              </w:rPr>
            </w:pPr>
          </w:p>
        </w:tc>
        <w:tc>
          <w:tcPr>
            <w:tcW w:w="698" w:type="pct"/>
          </w:tcPr>
          <w:p w14:paraId="2DBA14D4" w14:textId="51DD9CE6" w:rsidR="00CB3554" w:rsidRPr="00CB3554" w:rsidRDefault="00CB3554" w:rsidP="00CB355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highlight w:val="yellow"/>
              </w:rPr>
            </w:pPr>
            <w:r w:rsidRPr="00CB3554">
              <w:rPr>
                <w:sz w:val="18"/>
                <w:szCs w:val="18"/>
                <w:highlight w:val="yellow"/>
              </w:rPr>
              <w:t>INTHDP0</w:t>
            </w:r>
            <w:r w:rsidR="000413FE">
              <w:rPr>
                <w:sz w:val="18"/>
                <w:szCs w:val="18"/>
                <w:highlight w:val="yellow"/>
              </w:rPr>
              <w:t>20</w:t>
            </w:r>
          </w:p>
        </w:tc>
        <w:tc>
          <w:tcPr>
            <w:tcW w:w="2100" w:type="pct"/>
          </w:tcPr>
          <w:p w14:paraId="56BDD178" w14:textId="0D506B67" w:rsidR="00CB3554" w:rsidRPr="00CB3554" w:rsidRDefault="00CB3554" w:rsidP="00CB3554">
            <w:pPr>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CB3554">
              <w:rPr>
                <w:sz w:val="18"/>
                <w:szCs w:val="18"/>
                <w:highlight w:val="yellow"/>
              </w:rPr>
              <w:t>SIM Selling Outlet with High Value Customer</w:t>
            </w:r>
          </w:p>
        </w:tc>
        <w:tc>
          <w:tcPr>
            <w:tcW w:w="802" w:type="pct"/>
          </w:tcPr>
          <w:p w14:paraId="4B19DB3C" w14:textId="13F54942" w:rsidR="00CB3554" w:rsidRPr="00CB3554" w:rsidRDefault="00CB3554" w:rsidP="00CB3554">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CB3554">
              <w:rPr>
                <w:rFonts w:cstheme="minorHAnsi"/>
                <w:sz w:val="18"/>
                <w:szCs w:val="18"/>
                <w:highlight w:val="yellow"/>
              </w:rPr>
              <w:t>DAILY ONCE</w:t>
            </w:r>
          </w:p>
        </w:tc>
        <w:tc>
          <w:tcPr>
            <w:tcW w:w="998" w:type="pct"/>
          </w:tcPr>
          <w:p w14:paraId="39FC6331" w14:textId="31C19F35" w:rsidR="00CB3554" w:rsidRPr="00CB3554" w:rsidRDefault="00CB3554" w:rsidP="00CB355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sidRPr="00CB3554">
              <w:rPr>
                <w:rFonts w:cstheme="minorHAnsi"/>
                <w:sz w:val="18"/>
                <w:szCs w:val="18"/>
                <w:highlight w:val="yellow"/>
              </w:rPr>
              <w:t>N/A</w:t>
            </w:r>
          </w:p>
        </w:tc>
      </w:tr>
    </w:tbl>
    <w:p w14:paraId="4E11BDDC" w14:textId="77777777" w:rsidR="000620E3" w:rsidRDefault="000620E3" w:rsidP="000620E3">
      <w:bookmarkStart w:id="195" w:name="_Toc26515202"/>
      <w:bookmarkStart w:id="196" w:name="_Toc31202308"/>
      <w:bookmarkStart w:id="197" w:name="_Hlk26515404"/>
      <w:bookmarkEnd w:id="194"/>
    </w:p>
    <w:p w14:paraId="2D379470" w14:textId="77777777" w:rsidR="000620E3" w:rsidRDefault="000620E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2D1E3F79" w14:textId="30259807" w:rsidR="00EF4EC9" w:rsidRDefault="009F6569" w:rsidP="00EF4EC9">
      <w:pPr>
        <w:pStyle w:val="Heading1"/>
        <w:rPr>
          <w:caps w:val="0"/>
        </w:rPr>
      </w:pPr>
      <w:bookmarkStart w:id="198" w:name="_Toc50007162"/>
      <w:bookmarkEnd w:id="195"/>
      <w:bookmarkEnd w:id="196"/>
      <w:bookmarkEnd w:id="197"/>
      <w:r w:rsidRPr="009F6569">
        <w:rPr>
          <w:caps w:val="0"/>
        </w:rPr>
        <w:lastRenderedPageBreak/>
        <w:t xml:space="preserve">FLAT-FILE </w:t>
      </w:r>
      <w:r w:rsidRPr="00EF4EC9">
        <w:rPr>
          <w:caps w:val="0"/>
        </w:rPr>
        <w:t>PROCESS</w:t>
      </w:r>
      <w:r>
        <w:rPr>
          <w:caps w:val="0"/>
        </w:rPr>
        <w:t>ING</w:t>
      </w:r>
      <w:bookmarkEnd w:id="198"/>
    </w:p>
    <w:p w14:paraId="20FB36A2" w14:textId="606BA883" w:rsidR="00BE19C7" w:rsidRDefault="00BE19C7" w:rsidP="00BE19C7">
      <w:r w:rsidRPr="005811F0">
        <w:t>This section documents the system parameters and the corresponding values for the integration</w:t>
      </w:r>
    </w:p>
    <w:p w14:paraId="06238854" w14:textId="6C00761F" w:rsidR="00EF4EC9" w:rsidRPr="00EF4EC9" w:rsidRDefault="00EF4EC9" w:rsidP="00EF4EC9">
      <w:pPr>
        <w:pStyle w:val="Heading2"/>
      </w:pPr>
      <w:bookmarkStart w:id="199" w:name="_Toc50007163"/>
      <w:r>
        <w:t xml:space="preserve">MOBII </w:t>
      </w:r>
      <w:r w:rsidR="009F6569">
        <w:t>A</w:t>
      </w:r>
      <w:r>
        <w:t xml:space="preserve">pproval </w:t>
      </w:r>
      <w:r w:rsidR="00990F85">
        <w:t>&amp;</w:t>
      </w:r>
      <w:r>
        <w:t xml:space="preserve"> </w:t>
      </w:r>
      <w:r w:rsidR="009F6569">
        <w:t>R</w:t>
      </w:r>
      <w:r>
        <w:t xml:space="preserve">ejection </w:t>
      </w:r>
      <w:r w:rsidR="00990F85">
        <w:t>V</w:t>
      </w:r>
      <w:r>
        <w:t>alidation</w:t>
      </w:r>
      <w:bookmarkEnd w:id="199"/>
    </w:p>
    <w:p w14:paraId="7C75DB59" w14:textId="7F24FD3F" w:rsidR="00EF4EC9" w:rsidRDefault="00EF4EC9" w:rsidP="00EF4EC9">
      <w:r w:rsidRPr="005811F0">
        <w:t>This section documents the system parameters and the corresponding values for the integration</w:t>
      </w:r>
    </w:p>
    <w:p w14:paraId="4ADBC8D1" w14:textId="4983A6D4" w:rsidR="0046330F" w:rsidRDefault="0046330F">
      <w:pPr>
        <w:spacing w:after="240" w:line="252" w:lineRule="auto"/>
        <w:ind w:left="0" w:right="0"/>
        <w:rPr>
          <w:rFonts w:asciiTheme="majorHAnsi" w:eastAsiaTheme="majorEastAsia" w:hAnsiTheme="majorHAnsi" w:cstheme="majorBidi"/>
          <w:caps/>
          <w:color w:val="1E5E9F" w:themeColor="accent3" w:themeShade="BF"/>
        </w:rPr>
      </w:pPr>
    </w:p>
    <w:p w14:paraId="36741347" w14:textId="77777777" w:rsidR="0046330F" w:rsidRDefault="0046330F">
      <w:pPr>
        <w:spacing w:after="240" w:line="252" w:lineRule="auto"/>
        <w:ind w:left="0" w:right="0"/>
        <w:rPr>
          <w:rFonts w:asciiTheme="majorHAnsi" w:eastAsiaTheme="majorEastAsia" w:hAnsiTheme="majorHAnsi" w:cstheme="majorBidi"/>
          <w:caps/>
          <w:color w:val="1E5E9F" w:themeColor="accent3" w:themeShade="BF"/>
        </w:rPr>
      </w:pPr>
      <w:r>
        <w:br w:type="page"/>
      </w:r>
    </w:p>
    <w:p w14:paraId="0CE8810B" w14:textId="2DF8A238" w:rsidR="00BE19C7" w:rsidRDefault="00BE19C7" w:rsidP="00BE19C7">
      <w:pPr>
        <w:pStyle w:val="Heading3"/>
      </w:pPr>
      <w:bookmarkStart w:id="200" w:name="_Toc50007164"/>
      <w:r w:rsidRPr="00BE19C7">
        <w:lastRenderedPageBreak/>
        <w:t>Error and Reason Codes</w:t>
      </w:r>
      <w:bookmarkEnd w:id="200"/>
    </w:p>
    <w:p w14:paraId="47800273" w14:textId="2C43D575" w:rsidR="00BE19C7" w:rsidRDefault="00BE19C7" w:rsidP="00BE19C7">
      <w:r w:rsidRPr="005811F0">
        <w:t>This section documents</w:t>
      </w:r>
    </w:p>
    <w:tbl>
      <w:tblPr>
        <w:tblStyle w:val="GridTable1Light-Accent34"/>
        <w:tblW w:w="5000" w:type="pct"/>
        <w:tblLayout w:type="fixed"/>
        <w:tblLook w:val="04A0" w:firstRow="1" w:lastRow="0" w:firstColumn="1" w:lastColumn="0" w:noHBand="0" w:noVBand="1"/>
      </w:tblPr>
      <w:tblGrid>
        <w:gridCol w:w="1097"/>
        <w:gridCol w:w="8479"/>
      </w:tblGrid>
      <w:tr w:rsidR="00EE0E82" w14:paraId="12B6BA04" w14:textId="77777777" w:rsidTr="00EE0E8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3F4899B" w14:textId="62C0D62A" w:rsidR="00EE0E82" w:rsidRPr="00EE0E82" w:rsidRDefault="00EE0E82" w:rsidP="00EE0E82">
            <w:r w:rsidRPr="00EE0E82">
              <w:t>CODE</w:t>
            </w:r>
          </w:p>
        </w:tc>
        <w:tc>
          <w:tcPr>
            <w:tcW w:w="4427" w:type="pct"/>
            <w:noWrap/>
          </w:tcPr>
          <w:p w14:paraId="374FFD57" w14:textId="77777777" w:rsidR="00EE0E82" w:rsidRPr="00EE0E82" w:rsidRDefault="00EE0E82" w:rsidP="00EE0E82">
            <w:pPr>
              <w:cnfStyle w:val="100000000000" w:firstRow="1" w:lastRow="0" w:firstColumn="0" w:lastColumn="0" w:oddVBand="0" w:evenVBand="0" w:oddHBand="0" w:evenHBand="0" w:firstRowFirstColumn="0" w:firstRowLastColumn="0" w:lastRowFirstColumn="0" w:lastRowLastColumn="0"/>
            </w:pPr>
            <w:r w:rsidRPr="00EE0E82">
              <w:t>ERROR MESSAGE</w:t>
            </w:r>
          </w:p>
        </w:tc>
      </w:tr>
      <w:tr w:rsidR="00EE0E82" w14:paraId="321937F3"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70AE2E7" w14:textId="77777777" w:rsidR="00EE0E82" w:rsidRPr="00EE0E82" w:rsidRDefault="00EE0E82" w:rsidP="00EE0E82">
            <w:r w:rsidRPr="00EE0E82">
              <w:t>101</w:t>
            </w:r>
          </w:p>
        </w:tc>
        <w:tc>
          <w:tcPr>
            <w:tcW w:w="4427" w:type="pct"/>
            <w:noWrap/>
          </w:tcPr>
          <w:p w14:paraId="47AF7B47"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Internal Process Error - Please contact support team</w:t>
            </w:r>
          </w:p>
        </w:tc>
      </w:tr>
      <w:tr w:rsidR="00EE0E82" w14:paraId="4F12F962"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C842100" w14:textId="77777777" w:rsidR="00EE0E82" w:rsidRPr="00EE0E82" w:rsidRDefault="00EE0E82" w:rsidP="00EE0E82">
            <w:r w:rsidRPr="00EE0E82">
              <w:t>102</w:t>
            </w:r>
          </w:p>
        </w:tc>
        <w:tc>
          <w:tcPr>
            <w:tcW w:w="4427" w:type="pct"/>
            <w:noWrap/>
          </w:tcPr>
          <w:p w14:paraId="43F2A78F" w14:textId="3B462444"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 not received error</w:t>
            </w:r>
          </w:p>
        </w:tc>
      </w:tr>
      <w:tr w:rsidR="00EE0E82" w14:paraId="65F35B63"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5F5F5AD" w14:textId="77777777" w:rsidR="00EE0E82" w:rsidRPr="00EE0E82" w:rsidRDefault="00EE0E82" w:rsidP="00EE0E82">
            <w:r w:rsidRPr="00EE0E82">
              <w:t>103</w:t>
            </w:r>
          </w:p>
        </w:tc>
        <w:tc>
          <w:tcPr>
            <w:tcW w:w="4427" w:type="pct"/>
            <w:noWrap/>
          </w:tcPr>
          <w:p w14:paraId="67DEB5DA" w14:textId="097510C5"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Unknown error</w:t>
            </w:r>
          </w:p>
        </w:tc>
      </w:tr>
      <w:tr w:rsidR="00EE0E82" w14:paraId="3404EB91"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405D415" w14:textId="77777777" w:rsidR="00EE0E82" w:rsidRPr="00EE0E82" w:rsidRDefault="00EE0E82" w:rsidP="00EE0E82">
            <w:r w:rsidRPr="00EE0E82">
              <w:t>105</w:t>
            </w:r>
          </w:p>
        </w:tc>
        <w:tc>
          <w:tcPr>
            <w:tcW w:w="4427" w:type="pct"/>
            <w:noWrap/>
          </w:tcPr>
          <w:p w14:paraId="2EA611C8" w14:textId="09D0C2F0"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Partial file rejection error</w:t>
            </w:r>
          </w:p>
        </w:tc>
      </w:tr>
      <w:tr w:rsidR="00EE0E82" w14:paraId="5E431B25"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BCDDF36" w14:textId="77777777" w:rsidR="00EE0E82" w:rsidRPr="00EE0E82" w:rsidRDefault="00EE0E82" w:rsidP="00EE0E82">
            <w:r w:rsidRPr="00EE0E82">
              <w:t>106</w:t>
            </w:r>
          </w:p>
        </w:tc>
        <w:tc>
          <w:tcPr>
            <w:tcW w:w="4427" w:type="pct"/>
            <w:noWrap/>
          </w:tcPr>
          <w:p w14:paraId="63F8E3AC" w14:textId="44F93909"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Full file rejection error</w:t>
            </w:r>
          </w:p>
        </w:tc>
      </w:tr>
      <w:tr w:rsidR="00EE0E82" w14:paraId="5D528290"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F75363A" w14:textId="77777777" w:rsidR="00EE0E82" w:rsidRPr="00EE0E82" w:rsidRDefault="00EE0E82" w:rsidP="00EE0E82">
            <w:r w:rsidRPr="00EE0E82">
              <w:t>107</w:t>
            </w:r>
          </w:p>
        </w:tc>
        <w:tc>
          <w:tcPr>
            <w:tcW w:w="4427" w:type="pct"/>
            <w:noWrap/>
          </w:tcPr>
          <w:p w14:paraId="5EAE3C77" w14:textId="3A09BAC6"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Email address is not verified error</w:t>
            </w:r>
          </w:p>
        </w:tc>
      </w:tr>
      <w:tr w:rsidR="00EE0E82" w14:paraId="2A95073B"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167A647" w14:textId="77777777" w:rsidR="00EE0E82" w:rsidRPr="00EE0E82" w:rsidRDefault="00EE0E82" w:rsidP="00EE0E82">
            <w:r w:rsidRPr="00EE0E82">
              <w:t>108</w:t>
            </w:r>
          </w:p>
        </w:tc>
        <w:tc>
          <w:tcPr>
            <w:tcW w:w="4427" w:type="pct"/>
            <w:noWrap/>
          </w:tcPr>
          <w:p w14:paraId="4062D513" w14:textId="4E35FEE9"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Serial not avail</w:t>
            </w:r>
            <w:r>
              <w:t>able</w:t>
            </w:r>
          </w:p>
        </w:tc>
      </w:tr>
      <w:tr w:rsidR="00EE0E82" w14:paraId="2954BC73"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243274B" w14:textId="77777777" w:rsidR="00EE0E82" w:rsidRPr="00EE0E82" w:rsidRDefault="00EE0E82" w:rsidP="00EE0E82">
            <w:r w:rsidRPr="00EE0E82">
              <w:t>109</w:t>
            </w:r>
          </w:p>
        </w:tc>
        <w:tc>
          <w:tcPr>
            <w:tcW w:w="4427" w:type="pct"/>
            <w:noWrap/>
          </w:tcPr>
          <w:p w14:paraId="55473F50" w14:textId="58718C6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Error</w:t>
            </w:r>
            <w:r>
              <w:t xml:space="preserve"> </w:t>
            </w:r>
            <w:r w:rsidRPr="00EE0E82">
              <w:t>code Dup</w:t>
            </w:r>
            <w:r>
              <w:t>licate</w:t>
            </w:r>
            <w:r w:rsidRPr="00EE0E82">
              <w:t xml:space="preserve"> Serials</w:t>
            </w:r>
          </w:p>
        </w:tc>
      </w:tr>
      <w:tr w:rsidR="00EE0E82" w14:paraId="5398FC01"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2CE6032" w14:textId="77777777" w:rsidR="00EE0E82" w:rsidRPr="00EE0E82" w:rsidRDefault="00EE0E82" w:rsidP="00EE0E82">
            <w:r w:rsidRPr="00EE0E82">
              <w:t>110</w:t>
            </w:r>
          </w:p>
        </w:tc>
        <w:tc>
          <w:tcPr>
            <w:tcW w:w="4427" w:type="pct"/>
            <w:noWrap/>
          </w:tcPr>
          <w:p w14:paraId="324D1E87" w14:textId="71781236"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 xml:space="preserve">Order </w:t>
            </w:r>
            <w:r>
              <w:t>n</w:t>
            </w:r>
            <w:r w:rsidRPr="00EE0E82">
              <w:t xml:space="preserve">ot </w:t>
            </w:r>
            <w:r>
              <w:t>p</w:t>
            </w:r>
            <w:r w:rsidRPr="00EE0E82">
              <w:t xml:space="preserve">laced </w:t>
            </w:r>
            <w:r>
              <w:t>or</w:t>
            </w:r>
            <w:r w:rsidRPr="00EE0E82">
              <w:t xml:space="preserve"> </w:t>
            </w:r>
            <w:r>
              <w:t>n</w:t>
            </w:r>
            <w:r w:rsidRPr="00EE0E82">
              <w:t xml:space="preserve">ot in </w:t>
            </w:r>
            <w:r>
              <w:t>c</w:t>
            </w:r>
            <w:r w:rsidRPr="00EE0E82">
              <w:t xml:space="preserve">ompleted </w:t>
            </w:r>
            <w:r>
              <w:t>s</w:t>
            </w:r>
            <w:r w:rsidRPr="00EE0E82">
              <w:t xml:space="preserve">tatus </w:t>
            </w:r>
            <w:r>
              <w:t>e</w:t>
            </w:r>
            <w:r w:rsidRPr="00EE0E82">
              <w:t>rror</w:t>
            </w:r>
          </w:p>
        </w:tc>
      </w:tr>
      <w:tr w:rsidR="00EE0E82" w14:paraId="0DE9650F"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F089FD6" w14:textId="77777777" w:rsidR="00EE0E82" w:rsidRPr="00EE0E82" w:rsidRDefault="00EE0E82" w:rsidP="00EE0E82">
            <w:r w:rsidRPr="00EE0E82">
              <w:t>111</w:t>
            </w:r>
          </w:p>
        </w:tc>
        <w:tc>
          <w:tcPr>
            <w:tcW w:w="4427" w:type="pct"/>
            <w:noWrap/>
          </w:tcPr>
          <w:p w14:paraId="78E896AD" w14:textId="5C72E693"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Email compose error</w:t>
            </w:r>
          </w:p>
        </w:tc>
      </w:tr>
      <w:tr w:rsidR="00EE0E82" w14:paraId="3582D486"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DD6ADD1" w14:textId="77777777" w:rsidR="00EE0E82" w:rsidRPr="00EE0E82" w:rsidRDefault="00EE0E82" w:rsidP="00EE0E82">
            <w:r w:rsidRPr="00EE0E82">
              <w:t>1001</w:t>
            </w:r>
          </w:p>
        </w:tc>
        <w:tc>
          <w:tcPr>
            <w:tcW w:w="4427" w:type="pct"/>
            <w:noWrap/>
          </w:tcPr>
          <w:p w14:paraId="3FD6FBB3" w14:textId="2BCA058E"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 name exist error</w:t>
            </w:r>
          </w:p>
        </w:tc>
      </w:tr>
      <w:tr w:rsidR="00EE0E82" w14:paraId="7A444323"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71FF1FE" w14:textId="77777777" w:rsidR="00EE0E82" w:rsidRPr="00EE0E82" w:rsidRDefault="00EE0E82" w:rsidP="00EE0E82">
            <w:r w:rsidRPr="00EE0E82">
              <w:t>10001</w:t>
            </w:r>
          </w:p>
        </w:tc>
        <w:tc>
          <w:tcPr>
            <w:tcW w:w="4427" w:type="pct"/>
            <w:noWrap/>
          </w:tcPr>
          <w:p w14:paraId="1F938AE5" w14:textId="4642B91A"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Internal server error : </w:t>
            </w:r>
          </w:p>
        </w:tc>
      </w:tr>
      <w:tr w:rsidR="00EE0E82" w14:paraId="3FF561BC"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7D08EA7" w14:textId="77777777" w:rsidR="00EE0E82" w:rsidRPr="00EE0E82" w:rsidRDefault="00EE0E82" w:rsidP="00EE0E82">
            <w:r w:rsidRPr="00EE0E82">
              <w:t>10002</w:t>
            </w:r>
          </w:p>
        </w:tc>
        <w:tc>
          <w:tcPr>
            <w:tcW w:w="4427" w:type="pct"/>
            <w:noWrap/>
          </w:tcPr>
          <w:p w14:paraId="06FD56BE" w14:textId="60ECAFA9"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Service error : </w:t>
            </w:r>
          </w:p>
        </w:tc>
      </w:tr>
      <w:tr w:rsidR="00EE0E82" w14:paraId="16CBA861"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3B3314E" w14:textId="77777777" w:rsidR="00EE0E82" w:rsidRPr="00EE0E82" w:rsidRDefault="00EE0E82" w:rsidP="00EE0E82">
            <w:r w:rsidRPr="00EE0E82">
              <w:t>12001</w:t>
            </w:r>
          </w:p>
        </w:tc>
        <w:tc>
          <w:tcPr>
            <w:tcW w:w="4427" w:type="pct"/>
            <w:noWrap/>
          </w:tcPr>
          <w:p w14:paraId="4C77462A" w14:textId="544070DF"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Files are loaded into System</w:t>
            </w:r>
            <w:r>
              <w:t>.</w:t>
            </w:r>
            <w:r w:rsidRPr="00EE0E82">
              <w:t xml:space="preserve"> Waiting for record process / rejection preparation</w:t>
            </w:r>
          </w:p>
        </w:tc>
      </w:tr>
      <w:tr w:rsidR="00EE0E82" w14:paraId="65569CAC"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E075307" w14:textId="77777777" w:rsidR="00EE0E82" w:rsidRPr="00EE0E82" w:rsidRDefault="00EE0E82" w:rsidP="00EE0E82">
            <w:r w:rsidRPr="00EE0E82">
              <w:t>12002</w:t>
            </w:r>
          </w:p>
        </w:tc>
        <w:tc>
          <w:tcPr>
            <w:tcW w:w="4427" w:type="pct"/>
            <w:noWrap/>
          </w:tcPr>
          <w:p w14:paraId="1A08F974" w14:textId="1A684D51"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Files are converted to System</w:t>
            </w:r>
            <w:r>
              <w:t>.</w:t>
            </w:r>
            <w:r w:rsidRPr="00EE0E82">
              <w:t xml:space="preserve"> format and waiting for process / rejection preparation</w:t>
            </w:r>
          </w:p>
        </w:tc>
      </w:tr>
      <w:tr w:rsidR="00EE0E82" w14:paraId="303AE18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6C561E7" w14:textId="77777777" w:rsidR="00EE0E82" w:rsidRPr="00EE0E82" w:rsidRDefault="00EE0E82" w:rsidP="00EE0E82">
            <w:r w:rsidRPr="00EE0E82">
              <w:t>12003</w:t>
            </w:r>
          </w:p>
        </w:tc>
        <w:tc>
          <w:tcPr>
            <w:tcW w:w="4427" w:type="pct"/>
            <w:noWrap/>
          </w:tcPr>
          <w:p w14:paraId="1D49B895"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Files are created and ready to upload into SFTP</w:t>
            </w:r>
          </w:p>
        </w:tc>
      </w:tr>
      <w:tr w:rsidR="00EE0E82" w14:paraId="2C85D6E7"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DEBCB9E" w14:textId="77777777" w:rsidR="00EE0E82" w:rsidRPr="00EE0E82" w:rsidRDefault="00EE0E82" w:rsidP="00EE0E82">
            <w:r w:rsidRPr="00EE0E82">
              <w:t>12004</w:t>
            </w:r>
          </w:p>
        </w:tc>
        <w:tc>
          <w:tcPr>
            <w:tcW w:w="4427" w:type="pct"/>
            <w:noWrap/>
          </w:tcPr>
          <w:p w14:paraId="39EF4DBB"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Received files are loaded successfully into system</w:t>
            </w:r>
          </w:p>
        </w:tc>
      </w:tr>
      <w:tr w:rsidR="00EE0E82" w14:paraId="66E35265"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59218D6" w14:textId="77777777" w:rsidR="00EE0E82" w:rsidRPr="00EE0E82" w:rsidRDefault="00EE0E82" w:rsidP="00EE0E82">
            <w:r w:rsidRPr="00EE0E82">
              <w:t>12005</w:t>
            </w:r>
          </w:p>
        </w:tc>
        <w:tc>
          <w:tcPr>
            <w:tcW w:w="4427" w:type="pct"/>
            <w:noWrap/>
          </w:tcPr>
          <w:p w14:paraId="70CF9711"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All records shared in files were rejected by system - to know more details please check rejection file</w:t>
            </w:r>
          </w:p>
        </w:tc>
      </w:tr>
      <w:tr w:rsidR="00EE0E82" w14:paraId="1523B99D"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9DCEA32" w14:textId="77777777" w:rsidR="00EE0E82" w:rsidRPr="00EE0E82" w:rsidRDefault="00EE0E82" w:rsidP="00EE0E82">
            <w:r w:rsidRPr="00EE0E82">
              <w:t>12006</w:t>
            </w:r>
          </w:p>
        </w:tc>
        <w:tc>
          <w:tcPr>
            <w:tcW w:w="4427" w:type="pct"/>
            <w:noWrap/>
          </w:tcPr>
          <w:p w14:paraId="6B116384"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Few records shared in files were rejected by system - to know more details please check rejection file</w:t>
            </w:r>
          </w:p>
        </w:tc>
      </w:tr>
      <w:tr w:rsidR="00EE0E82" w14:paraId="15667245"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6947CDA" w14:textId="77777777" w:rsidR="00EE0E82" w:rsidRPr="00EE0E82" w:rsidRDefault="00EE0E82" w:rsidP="00EE0E82">
            <w:r w:rsidRPr="00EE0E82">
              <w:t>12007</w:t>
            </w:r>
          </w:p>
        </w:tc>
        <w:tc>
          <w:tcPr>
            <w:tcW w:w="4427" w:type="pct"/>
            <w:noWrap/>
          </w:tcPr>
          <w:p w14:paraId="59866F3E"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Files are uploaded to SFTP server</w:t>
            </w:r>
          </w:p>
        </w:tc>
      </w:tr>
      <w:tr w:rsidR="00EE0E82" w14:paraId="2BCFEAA1"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63A8541" w14:textId="77777777" w:rsidR="00EE0E82" w:rsidRPr="00EE0E82" w:rsidRDefault="00EE0E82" w:rsidP="00EE0E82">
            <w:r w:rsidRPr="00EE0E82">
              <w:t>12008</w:t>
            </w:r>
          </w:p>
        </w:tc>
        <w:tc>
          <w:tcPr>
            <w:tcW w:w="4427" w:type="pct"/>
            <w:noWrap/>
          </w:tcPr>
          <w:p w14:paraId="5E16CD54"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No data found in uploaded file</w:t>
            </w:r>
          </w:p>
        </w:tc>
      </w:tr>
      <w:tr w:rsidR="00EE0E82" w14:paraId="719E35D2"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268F788" w14:textId="77777777" w:rsidR="00EE0E82" w:rsidRPr="00EE0E82" w:rsidRDefault="00EE0E82" w:rsidP="00EE0E82">
            <w:r w:rsidRPr="00EE0E82">
              <w:t>12009</w:t>
            </w:r>
          </w:p>
        </w:tc>
        <w:tc>
          <w:tcPr>
            <w:tcW w:w="4427" w:type="pct"/>
            <w:noWrap/>
          </w:tcPr>
          <w:p w14:paraId="6FECFC7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File data has been rollbacked due to internal issue</w:t>
            </w:r>
          </w:p>
        </w:tc>
      </w:tr>
      <w:tr w:rsidR="00EE0E82" w14:paraId="3BABCE85"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D83BC56" w14:textId="77777777" w:rsidR="00EE0E82" w:rsidRPr="00EE0E82" w:rsidRDefault="00EE0E82" w:rsidP="00EE0E82">
            <w:r w:rsidRPr="00EE0E82">
              <w:t>12010</w:t>
            </w:r>
          </w:p>
        </w:tc>
        <w:tc>
          <w:tcPr>
            <w:tcW w:w="4427" w:type="pct"/>
            <w:noWrap/>
          </w:tcPr>
          <w:p w14:paraId="21DD239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Currently file process was disabled for interface ID : </w:t>
            </w:r>
          </w:p>
        </w:tc>
      </w:tr>
      <w:tr w:rsidR="00EE0E82" w14:paraId="03F9FC79"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91E9CA8" w14:textId="77777777" w:rsidR="00EE0E82" w:rsidRPr="00EE0E82" w:rsidRDefault="00EE0E82" w:rsidP="00EE0E82">
            <w:r w:rsidRPr="00EE0E82">
              <w:t>20001</w:t>
            </w:r>
          </w:p>
        </w:tc>
        <w:tc>
          <w:tcPr>
            <w:tcW w:w="4427" w:type="pct"/>
            <w:noWrap/>
          </w:tcPr>
          <w:p w14:paraId="366CB8CA" w14:textId="0BFB6CFC"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No of columns do not exist correctly : </w:t>
            </w:r>
          </w:p>
        </w:tc>
      </w:tr>
      <w:tr w:rsidR="00EE0E82" w14:paraId="0A0C85E9"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8574E54" w14:textId="77777777" w:rsidR="00EE0E82" w:rsidRPr="00EE0E82" w:rsidRDefault="00EE0E82" w:rsidP="00EE0E82">
            <w:r w:rsidRPr="00EE0E82">
              <w:t>20002</w:t>
            </w:r>
          </w:p>
        </w:tc>
        <w:tc>
          <w:tcPr>
            <w:tcW w:w="4427" w:type="pct"/>
            <w:noWrap/>
          </w:tcPr>
          <w:p w14:paraId="3864B1FA"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Mandatory Field value should not be empty : </w:t>
            </w:r>
          </w:p>
        </w:tc>
      </w:tr>
      <w:tr w:rsidR="00EE0E82" w14:paraId="2C6407A0"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D79F711" w14:textId="77777777" w:rsidR="00EE0E82" w:rsidRPr="00EE0E82" w:rsidRDefault="00EE0E82" w:rsidP="00EE0E82">
            <w:r w:rsidRPr="00EE0E82">
              <w:t>20003</w:t>
            </w:r>
          </w:p>
        </w:tc>
        <w:tc>
          <w:tcPr>
            <w:tcW w:w="4427" w:type="pct"/>
            <w:noWrap/>
          </w:tcPr>
          <w:p w14:paraId="6B07FC39"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Contains invalid data : </w:t>
            </w:r>
          </w:p>
        </w:tc>
      </w:tr>
      <w:tr w:rsidR="00EE0E82" w14:paraId="018936A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48554C7" w14:textId="77777777" w:rsidR="00EE0E82" w:rsidRPr="00EE0E82" w:rsidRDefault="00EE0E82" w:rsidP="00EE0E82">
            <w:r w:rsidRPr="00EE0E82">
              <w:t>20004</w:t>
            </w:r>
          </w:p>
        </w:tc>
        <w:tc>
          <w:tcPr>
            <w:tcW w:w="4427" w:type="pct"/>
            <w:noWrap/>
          </w:tcPr>
          <w:p w14:paraId="5A120CFD"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Error on validation : </w:t>
            </w:r>
          </w:p>
        </w:tc>
      </w:tr>
      <w:tr w:rsidR="00EE0E82" w14:paraId="1B20C3E7"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80372DA" w14:textId="77777777" w:rsidR="00EE0E82" w:rsidRPr="00EE0E82" w:rsidRDefault="00EE0E82" w:rsidP="00EE0E82">
            <w:r w:rsidRPr="00EE0E82">
              <w:t>20005</w:t>
            </w:r>
          </w:p>
        </w:tc>
        <w:tc>
          <w:tcPr>
            <w:tcW w:w="4427" w:type="pct"/>
            <w:noWrap/>
          </w:tcPr>
          <w:p w14:paraId="0759CD2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Duplicate record exists in the shared file : </w:t>
            </w:r>
          </w:p>
        </w:tc>
      </w:tr>
      <w:tr w:rsidR="00EE0E82" w14:paraId="13D2E85A"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3082582" w14:textId="77777777" w:rsidR="00EE0E82" w:rsidRPr="00EE0E82" w:rsidRDefault="00EE0E82" w:rsidP="00EE0E82">
            <w:r w:rsidRPr="00EE0E82">
              <w:lastRenderedPageBreak/>
              <w:t>20006</w:t>
            </w:r>
          </w:p>
        </w:tc>
        <w:tc>
          <w:tcPr>
            <w:tcW w:w="4427" w:type="pct"/>
            <w:noWrap/>
          </w:tcPr>
          <w:p w14:paraId="7A93D157"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Considered latest, since multiple entries identified</w:t>
            </w:r>
          </w:p>
        </w:tc>
      </w:tr>
      <w:tr w:rsidR="00EE0E82" w14:paraId="0ABF224B"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D286DFC" w14:textId="77777777" w:rsidR="00EE0E82" w:rsidRPr="00EE0E82" w:rsidRDefault="00EE0E82" w:rsidP="00EE0E82">
            <w:r w:rsidRPr="00EE0E82">
              <w:t>30001</w:t>
            </w:r>
          </w:p>
        </w:tc>
        <w:tc>
          <w:tcPr>
            <w:tcW w:w="4427" w:type="pct"/>
            <w:noWrap/>
          </w:tcPr>
          <w:p w14:paraId="3310133F"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Organization : </w:t>
            </w:r>
          </w:p>
        </w:tc>
      </w:tr>
      <w:tr w:rsidR="00EE0E82" w14:paraId="77A7FA76"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19358E2" w14:textId="77777777" w:rsidR="00EE0E82" w:rsidRPr="00EE0E82" w:rsidRDefault="00EE0E82" w:rsidP="00EE0E82">
            <w:r w:rsidRPr="00EE0E82">
              <w:t>30002</w:t>
            </w:r>
          </w:p>
        </w:tc>
        <w:tc>
          <w:tcPr>
            <w:tcW w:w="4427" w:type="pct"/>
            <w:noWrap/>
          </w:tcPr>
          <w:p w14:paraId="6CC5B46F"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Organization is not in active status : </w:t>
            </w:r>
          </w:p>
        </w:tc>
      </w:tr>
      <w:tr w:rsidR="00EE0E82" w14:paraId="7065173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2406FB1" w14:textId="77777777" w:rsidR="00EE0E82" w:rsidRPr="00EE0E82" w:rsidRDefault="00EE0E82" w:rsidP="00EE0E82">
            <w:r w:rsidRPr="00EE0E82">
              <w:t>30003</w:t>
            </w:r>
          </w:p>
        </w:tc>
        <w:tc>
          <w:tcPr>
            <w:tcW w:w="4427" w:type="pct"/>
            <w:noWrap/>
          </w:tcPr>
          <w:p w14:paraId="7D097F49"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Organization or not in Active status : </w:t>
            </w:r>
          </w:p>
        </w:tc>
      </w:tr>
      <w:tr w:rsidR="00EE0E82" w14:paraId="34C7260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139A2E0" w14:textId="77777777" w:rsidR="00EE0E82" w:rsidRPr="00EE0E82" w:rsidRDefault="00EE0E82" w:rsidP="00EE0E82">
            <w:r w:rsidRPr="00EE0E82">
              <w:t>30004</w:t>
            </w:r>
          </w:p>
        </w:tc>
        <w:tc>
          <w:tcPr>
            <w:tcW w:w="4427" w:type="pct"/>
            <w:noWrap/>
          </w:tcPr>
          <w:p w14:paraId="4B2A673B"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External operator mapping not available for the given organization : </w:t>
            </w:r>
          </w:p>
        </w:tc>
      </w:tr>
      <w:tr w:rsidR="00EE0E82" w14:paraId="2E9A335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70A2A4A" w14:textId="77777777" w:rsidR="00EE0E82" w:rsidRPr="00EE0E82" w:rsidRDefault="00EE0E82" w:rsidP="00EE0E82">
            <w:r w:rsidRPr="00EE0E82">
              <w:t>30005</w:t>
            </w:r>
          </w:p>
        </w:tc>
        <w:tc>
          <w:tcPr>
            <w:tcW w:w="4427" w:type="pct"/>
            <w:noWrap/>
          </w:tcPr>
          <w:p w14:paraId="3C05339F"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Organization is already in the same status as shared in the file</w:t>
            </w:r>
          </w:p>
        </w:tc>
      </w:tr>
      <w:tr w:rsidR="00EE0E82" w14:paraId="13253F2A"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CAFEBD0" w14:textId="77777777" w:rsidR="00EE0E82" w:rsidRPr="00EE0E82" w:rsidRDefault="00EE0E82" w:rsidP="00EE0E82">
            <w:r w:rsidRPr="00EE0E82">
              <w:t>30101</w:t>
            </w:r>
          </w:p>
        </w:tc>
        <w:tc>
          <w:tcPr>
            <w:tcW w:w="4427" w:type="pct"/>
            <w:noWrap/>
          </w:tcPr>
          <w:p w14:paraId="33F683A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User : </w:t>
            </w:r>
          </w:p>
        </w:tc>
      </w:tr>
      <w:tr w:rsidR="00EE0E82" w14:paraId="634088A8"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6F4E927" w14:textId="77777777" w:rsidR="00EE0E82" w:rsidRPr="00EE0E82" w:rsidRDefault="00EE0E82" w:rsidP="00EE0E82">
            <w:r w:rsidRPr="00EE0E82">
              <w:t>30102</w:t>
            </w:r>
          </w:p>
        </w:tc>
        <w:tc>
          <w:tcPr>
            <w:tcW w:w="4427" w:type="pct"/>
            <w:noWrap/>
          </w:tcPr>
          <w:p w14:paraId="4CA14E2A" w14:textId="71BFE23D"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User</w:t>
            </w:r>
            <w:r>
              <w:t>n</w:t>
            </w:r>
            <w:r w:rsidRPr="00EE0E82">
              <w:t>ame for User : </w:t>
            </w:r>
          </w:p>
        </w:tc>
      </w:tr>
      <w:tr w:rsidR="00EE0E82" w14:paraId="1D2ADFCB"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DC78859" w14:textId="77777777" w:rsidR="00EE0E82" w:rsidRPr="00EE0E82" w:rsidRDefault="00EE0E82" w:rsidP="00EE0E82">
            <w:r w:rsidRPr="00EE0E82">
              <w:t>30103</w:t>
            </w:r>
          </w:p>
        </w:tc>
        <w:tc>
          <w:tcPr>
            <w:tcW w:w="4427" w:type="pct"/>
            <w:noWrap/>
          </w:tcPr>
          <w:p w14:paraId="2AC686B7" w14:textId="219A130E"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User</w:t>
            </w:r>
            <w:r>
              <w:t>n</w:t>
            </w:r>
            <w:r w:rsidRPr="00EE0E82">
              <w:t>ame should not contain spaces : </w:t>
            </w:r>
          </w:p>
        </w:tc>
      </w:tr>
      <w:tr w:rsidR="00EE0E82" w14:paraId="26CC39A5"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0D822E6" w14:textId="77777777" w:rsidR="00EE0E82" w:rsidRPr="00EE0E82" w:rsidRDefault="00EE0E82" w:rsidP="00EE0E82">
            <w:r w:rsidRPr="00EE0E82">
              <w:t>30104</w:t>
            </w:r>
          </w:p>
        </w:tc>
        <w:tc>
          <w:tcPr>
            <w:tcW w:w="4427" w:type="pct"/>
            <w:noWrap/>
          </w:tcPr>
          <w:p w14:paraId="4EBF9537"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User is already in the same status as shared in the file : </w:t>
            </w:r>
          </w:p>
        </w:tc>
      </w:tr>
      <w:tr w:rsidR="00EE0E82" w14:paraId="75EBD9E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3CC408B" w14:textId="77777777" w:rsidR="00EE0E82" w:rsidRPr="00EE0E82" w:rsidRDefault="00EE0E82" w:rsidP="00EE0E82">
            <w:r w:rsidRPr="00EE0E82">
              <w:t>30201</w:t>
            </w:r>
          </w:p>
        </w:tc>
        <w:tc>
          <w:tcPr>
            <w:tcW w:w="4427" w:type="pct"/>
            <w:noWrap/>
          </w:tcPr>
          <w:p w14:paraId="4DD4C08E"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Node not available for the given organization : </w:t>
            </w:r>
          </w:p>
        </w:tc>
      </w:tr>
      <w:tr w:rsidR="00EE0E82" w14:paraId="0AF33646"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4147133" w14:textId="77777777" w:rsidR="00EE0E82" w:rsidRPr="00EE0E82" w:rsidRDefault="00EE0E82" w:rsidP="00EE0E82">
            <w:r w:rsidRPr="00EE0E82">
              <w:t>30202</w:t>
            </w:r>
          </w:p>
        </w:tc>
        <w:tc>
          <w:tcPr>
            <w:tcW w:w="4427" w:type="pct"/>
            <w:noWrap/>
          </w:tcPr>
          <w:p w14:paraId="4F47A78A"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Node not available or not in Active status for : </w:t>
            </w:r>
          </w:p>
        </w:tc>
      </w:tr>
      <w:tr w:rsidR="00EE0E82" w14:paraId="4D188B62"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F75C671" w14:textId="77777777" w:rsidR="00EE0E82" w:rsidRPr="00EE0E82" w:rsidRDefault="00EE0E82" w:rsidP="00EE0E82">
            <w:r w:rsidRPr="00EE0E82">
              <w:t>30301</w:t>
            </w:r>
          </w:p>
        </w:tc>
        <w:tc>
          <w:tcPr>
            <w:tcW w:w="4427" w:type="pct"/>
            <w:noWrap/>
          </w:tcPr>
          <w:p w14:paraId="544A9A91" w14:textId="4539C003"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 xml:space="preserve">Relationship </w:t>
            </w:r>
            <w:r>
              <w:t>do not</w:t>
            </w:r>
            <w:r w:rsidRPr="00EE0E82">
              <w:t xml:space="preserve"> exist between the organizations to perform the operation</w:t>
            </w:r>
          </w:p>
        </w:tc>
      </w:tr>
      <w:tr w:rsidR="00EE0E82" w14:paraId="65EB595B"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1A81F38" w14:textId="77777777" w:rsidR="00EE0E82" w:rsidRPr="00EE0E82" w:rsidRDefault="00EE0E82" w:rsidP="00EE0E82">
            <w:r w:rsidRPr="00EE0E82">
              <w:t>30302</w:t>
            </w:r>
          </w:p>
        </w:tc>
        <w:tc>
          <w:tcPr>
            <w:tcW w:w="4427" w:type="pct"/>
            <w:noWrap/>
          </w:tcPr>
          <w:p w14:paraId="69C28168" w14:textId="50A0EF9F"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Relation does not exist between User and Organization :  </w:t>
            </w:r>
          </w:p>
        </w:tc>
      </w:tr>
      <w:tr w:rsidR="00EE0E82" w14:paraId="735C352C"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0CFEB74" w14:textId="77777777" w:rsidR="00EE0E82" w:rsidRPr="00EE0E82" w:rsidRDefault="00EE0E82" w:rsidP="00EE0E82">
            <w:r w:rsidRPr="00EE0E82">
              <w:t>30401</w:t>
            </w:r>
          </w:p>
        </w:tc>
        <w:tc>
          <w:tcPr>
            <w:tcW w:w="4427" w:type="pct"/>
            <w:noWrap/>
          </w:tcPr>
          <w:p w14:paraId="13886A21"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Product Code : </w:t>
            </w:r>
          </w:p>
        </w:tc>
      </w:tr>
      <w:tr w:rsidR="00EE0E82" w14:paraId="0C742DE8"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370DA3D" w14:textId="77777777" w:rsidR="00EE0E82" w:rsidRPr="00EE0E82" w:rsidRDefault="00EE0E82" w:rsidP="00EE0E82">
            <w:r w:rsidRPr="00EE0E82">
              <w:t>30402</w:t>
            </w:r>
          </w:p>
        </w:tc>
        <w:tc>
          <w:tcPr>
            <w:tcW w:w="4427" w:type="pct"/>
            <w:noWrap/>
          </w:tcPr>
          <w:p w14:paraId="0B711661"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Product is not in active status : </w:t>
            </w:r>
          </w:p>
        </w:tc>
      </w:tr>
      <w:tr w:rsidR="00EE0E82" w14:paraId="272CC681"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011C644" w14:textId="77777777" w:rsidR="00EE0E82" w:rsidRPr="00EE0E82" w:rsidRDefault="00EE0E82" w:rsidP="00EE0E82">
            <w:r w:rsidRPr="00EE0E82">
              <w:t>30403</w:t>
            </w:r>
          </w:p>
        </w:tc>
        <w:tc>
          <w:tcPr>
            <w:tcW w:w="4427" w:type="pct"/>
            <w:noWrap/>
          </w:tcPr>
          <w:p w14:paraId="24F00642"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Product or not in Active status : </w:t>
            </w:r>
          </w:p>
        </w:tc>
      </w:tr>
      <w:tr w:rsidR="00EE0E82" w14:paraId="711819C7"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BC80300" w14:textId="77777777" w:rsidR="00EE0E82" w:rsidRPr="00EE0E82" w:rsidRDefault="00EE0E82" w:rsidP="00EE0E82">
            <w:r w:rsidRPr="00EE0E82">
              <w:t>30404</w:t>
            </w:r>
          </w:p>
        </w:tc>
        <w:tc>
          <w:tcPr>
            <w:tcW w:w="4427" w:type="pct"/>
            <w:noWrap/>
          </w:tcPr>
          <w:p w14:paraId="4328036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Product Category : </w:t>
            </w:r>
          </w:p>
        </w:tc>
      </w:tr>
      <w:tr w:rsidR="00EE0E82" w14:paraId="235922AF"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4A1D570" w14:textId="77777777" w:rsidR="00EE0E82" w:rsidRPr="00EE0E82" w:rsidRDefault="00EE0E82" w:rsidP="00EE0E82">
            <w:r w:rsidRPr="00EE0E82">
              <w:t>30405</w:t>
            </w:r>
          </w:p>
        </w:tc>
        <w:tc>
          <w:tcPr>
            <w:tcW w:w="4427" w:type="pct"/>
            <w:noWrap/>
          </w:tcPr>
          <w:p w14:paraId="0F860421"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Product category not in active status : </w:t>
            </w:r>
          </w:p>
        </w:tc>
      </w:tr>
      <w:tr w:rsidR="00EE0E82" w14:paraId="498F3BDD"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D944BFF" w14:textId="77777777" w:rsidR="00EE0E82" w:rsidRPr="00EE0E82" w:rsidRDefault="00EE0E82" w:rsidP="00EE0E82">
            <w:r w:rsidRPr="00EE0E82">
              <w:t>30406</w:t>
            </w:r>
          </w:p>
        </w:tc>
        <w:tc>
          <w:tcPr>
            <w:tcW w:w="4427" w:type="pct"/>
            <w:noWrap/>
          </w:tcPr>
          <w:p w14:paraId="2D3446D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Product category or not in Active status : </w:t>
            </w:r>
          </w:p>
        </w:tc>
      </w:tr>
      <w:tr w:rsidR="00EE0E82" w14:paraId="360287D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6F8743D" w14:textId="77777777" w:rsidR="00EE0E82" w:rsidRPr="00EE0E82" w:rsidRDefault="00EE0E82" w:rsidP="00EE0E82">
            <w:r w:rsidRPr="00EE0E82">
              <w:t>30407</w:t>
            </w:r>
          </w:p>
        </w:tc>
        <w:tc>
          <w:tcPr>
            <w:tcW w:w="4427" w:type="pct"/>
            <w:noWrap/>
          </w:tcPr>
          <w:p w14:paraId="549011AA" w14:textId="00796F8B"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Sub</w:t>
            </w:r>
            <w:r>
              <w:t>-C</w:t>
            </w:r>
            <w:r w:rsidRPr="00EE0E82">
              <w:t>ategory for Category : </w:t>
            </w:r>
          </w:p>
        </w:tc>
      </w:tr>
      <w:tr w:rsidR="00EE0E82" w14:paraId="42B6AA42"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A2312B6" w14:textId="77777777" w:rsidR="00EE0E82" w:rsidRPr="00EE0E82" w:rsidRDefault="00EE0E82" w:rsidP="00EE0E82">
            <w:r w:rsidRPr="00EE0E82">
              <w:t>30408</w:t>
            </w:r>
          </w:p>
        </w:tc>
        <w:tc>
          <w:tcPr>
            <w:tcW w:w="4427" w:type="pct"/>
            <w:noWrap/>
          </w:tcPr>
          <w:p w14:paraId="4E91996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Brand :  </w:t>
            </w:r>
          </w:p>
        </w:tc>
      </w:tr>
      <w:tr w:rsidR="00EE0E82" w14:paraId="58E7B63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4AE7566" w14:textId="77777777" w:rsidR="00EE0E82" w:rsidRPr="00EE0E82" w:rsidRDefault="00EE0E82" w:rsidP="00EE0E82">
            <w:r w:rsidRPr="00EE0E82">
              <w:t>30409</w:t>
            </w:r>
          </w:p>
        </w:tc>
        <w:tc>
          <w:tcPr>
            <w:tcW w:w="4427" w:type="pct"/>
            <w:noWrap/>
          </w:tcPr>
          <w:p w14:paraId="63DAB892"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Product ID not available for </w:t>
            </w:r>
          </w:p>
        </w:tc>
      </w:tr>
      <w:tr w:rsidR="00EE0E82" w14:paraId="2D99C1B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C47565E" w14:textId="77777777" w:rsidR="00EE0E82" w:rsidRPr="00EE0E82" w:rsidRDefault="00EE0E82" w:rsidP="00EE0E82">
            <w:r w:rsidRPr="00EE0E82">
              <w:t>30410</w:t>
            </w:r>
          </w:p>
        </w:tc>
        <w:tc>
          <w:tcPr>
            <w:tcW w:w="4427" w:type="pct"/>
            <w:noWrap/>
          </w:tcPr>
          <w:p w14:paraId="67C938ED"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Found duplicates for given Product ID : </w:t>
            </w:r>
          </w:p>
        </w:tc>
      </w:tr>
      <w:tr w:rsidR="00EE0E82" w14:paraId="0AEE7946"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EA8D58D" w14:textId="77777777" w:rsidR="00EE0E82" w:rsidRPr="00EE0E82" w:rsidRDefault="00EE0E82" w:rsidP="00EE0E82">
            <w:r w:rsidRPr="00EE0E82">
              <w:t>30411</w:t>
            </w:r>
          </w:p>
        </w:tc>
        <w:tc>
          <w:tcPr>
            <w:tcW w:w="4427" w:type="pct"/>
            <w:noWrap/>
          </w:tcPr>
          <w:p w14:paraId="2E15872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Material Code already exists : </w:t>
            </w:r>
          </w:p>
        </w:tc>
      </w:tr>
      <w:tr w:rsidR="00EE0E82" w14:paraId="4BAB456A"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9AF3C4E" w14:textId="77777777" w:rsidR="00EE0E82" w:rsidRPr="00EE0E82" w:rsidRDefault="00EE0E82" w:rsidP="00EE0E82">
            <w:r w:rsidRPr="00EE0E82">
              <w:t>30501</w:t>
            </w:r>
          </w:p>
        </w:tc>
        <w:tc>
          <w:tcPr>
            <w:tcW w:w="4427" w:type="pct"/>
            <w:noWrap/>
          </w:tcPr>
          <w:p w14:paraId="52A98049" w14:textId="06E0E55B"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Serial Numbers do not exist for the product : </w:t>
            </w:r>
          </w:p>
        </w:tc>
      </w:tr>
      <w:tr w:rsidR="00EE0E82" w14:paraId="62C4E203"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492C5A2" w14:textId="77777777" w:rsidR="00EE0E82" w:rsidRPr="00EE0E82" w:rsidRDefault="00EE0E82" w:rsidP="00EE0E82">
            <w:r w:rsidRPr="00EE0E82">
              <w:t>30502</w:t>
            </w:r>
          </w:p>
        </w:tc>
        <w:tc>
          <w:tcPr>
            <w:tcW w:w="4427" w:type="pct"/>
            <w:noWrap/>
          </w:tcPr>
          <w:p w14:paraId="0DB48E54"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Serial Number Length should not be greater than : </w:t>
            </w:r>
          </w:p>
        </w:tc>
      </w:tr>
      <w:tr w:rsidR="00EE0E82" w14:paraId="726A8108"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61F8174" w14:textId="77777777" w:rsidR="00EE0E82" w:rsidRPr="00EE0E82" w:rsidRDefault="00EE0E82" w:rsidP="00EE0E82">
            <w:r w:rsidRPr="00EE0E82">
              <w:t>30601</w:t>
            </w:r>
          </w:p>
        </w:tc>
        <w:tc>
          <w:tcPr>
            <w:tcW w:w="4427" w:type="pct"/>
            <w:noWrap/>
          </w:tcPr>
          <w:p w14:paraId="71B61C59"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Default account not found for organization code : </w:t>
            </w:r>
          </w:p>
        </w:tc>
      </w:tr>
      <w:tr w:rsidR="00EE0E82" w14:paraId="777AD60E"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7AE51619" w14:textId="77777777" w:rsidR="00EE0E82" w:rsidRPr="00EE0E82" w:rsidRDefault="00EE0E82" w:rsidP="00EE0E82">
            <w:r w:rsidRPr="00EE0E82">
              <w:t>30602</w:t>
            </w:r>
          </w:p>
        </w:tc>
        <w:tc>
          <w:tcPr>
            <w:tcW w:w="4427" w:type="pct"/>
            <w:noWrap/>
          </w:tcPr>
          <w:p w14:paraId="418DC993"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Default account is not in active status : </w:t>
            </w:r>
          </w:p>
        </w:tc>
      </w:tr>
      <w:tr w:rsidR="00EE0E82" w14:paraId="14303EC2"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E72C621" w14:textId="77777777" w:rsidR="00EE0E82" w:rsidRPr="00EE0E82" w:rsidRDefault="00EE0E82" w:rsidP="00EE0E82">
            <w:r w:rsidRPr="00EE0E82">
              <w:t>30603</w:t>
            </w:r>
          </w:p>
        </w:tc>
        <w:tc>
          <w:tcPr>
            <w:tcW w:w="4427" w:type="pct"/>
            <w:noWrap/>
          </w:tcPr>
          <w:p w14:paraId="5427C152"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Account not available or not in Active status for : </w:t>
            </w:r>
          </w:p>
        </w:tc>
      </w:tr>
      <w:tr w:rsidR="00EE0E82" w14:paraId="6BDB71AC"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9E45565" w14:textId="77777777" w:rsidR="00EE0E82" w:rsidRPr="00EE0E82" w:rsidRDefault="00EE0E82" w:rsidP="00EE0E82">
            <w:r w:rsidRPr="00EE0E82">
              <w:t>30701</w:t>
            </w:r>
          </w:p>
        </w:tc>
        <w:tc>
          <w:tcPr>
            <w:tcW w:w="4427" w:type="pct"/>
            <w:noWrap/>
          </w:tcPr>
          <w:p w14:paraId="67ACD104"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Territory ID : </w:t>
            </w:r>
          </w:p>
        </w:tc>
      </w:tr>
      <w:tr w:rsidR="00EE0E82" w14:paraId="33B023D9"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CA4D0EA" w14:textId="77777777" w:rsidR="00EE0E82" w:rsidRPr="00EE0E82" w:rsidRDefault="00EE0E82" w:rsidP="00EE0E82">
            <w:r w:rsidRPr="00EE0E82">
              <w:t>30702</w:t>
            </w:r>
          </w:p>
        </w:tc>
        <w:tc>
          <w:tcPr>
            <w:tcW w:w="4427" w:type="pct"/>
            <w:noWrap/>
          </w:tcPr>
          <w:p w14:paraId="39EF7D8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Country value not available for the given Province : </w:t>
            </w:r>
          </w:p>
        </w:tc>
      </w:tr>
      <w:tr w:rsidR="00EE0E82" w14:paraId="5583322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75C1A52" w14:textId="77777777" w:rsidR="00EE0E82" w:rsidRPr="00EE0E82" w:rsidRDefault="00EE0E82" w:rsidP="00EE0E82">
            <w:r w:rsidRPr="00EE0E82">
              <w:lastRenderedPageBreak/>
              <w:t>30703</w:t>
            </w:r>
          </w:p>
        </w:tc>
        <w:tc>
          <w:tcPr>
            <w:tcW w:w="4427" w:type="pct"/>
            <w:noWrap/>
          </w:tcPr>
          <w:p w14:paraId="736A7123"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Failed in site mapping</w:t>
            </w:r>
          </w:p>
        </w:tc>
      </w:tr>
      <w:tr w:rsidR="00EE0E82" w14:paraId="2B78F355"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527749C" w14:textId="77777777" w:rsidR="00EE0E82" w:rsidRPr="00EE0E82" w:rsidRDefault="00EE0E82" w:rsidP="00EE0E82">
            <w:r w:rsidRPr="00EE0E82">
              <w:t>40001</w:t>
            </w:r>
          </w:p>
        </w:tc>
        <w:tc>
          <w:tcPr>
            <w:tcW w:w="4427" w:type="pct"/>
            <w:noWrap/>
          </w:tcPr>
          <w:p w14:paraId="75B13CDD"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Duplicate Transaction : </w:t>
            </w:r>
          </w:p>
        </w:tc>
      </w:tr>
      <w:tr w:rsidR="00EE0E82" w14:paraId="3B35D9DC"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A1BBFE5" w14:textId="77777777" w:rsidR="00EE0E82" w:rsidRPr="00EE0E82" w:rsidRDefault="00EE0E82" w:rsidP="00EE0E82">
            <w:r w:rsidRPr="00EE0E82">
              <w:t>40002</w:t>
            </w:r>
          </w:p>
        </w:tc>
        <w:tc>
          <w:tcPr>
            <w:tcW w:w="4427" w:type="pct"/>
            <w:noWrap/>
          </w:tcPr>
          <w:p w14:paraId="759DA0F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Payment Date</w:t>
            </w:r>
          </w:p>
        </w:tc>
      </w:tr>
      <w:tr w:rsidR="00EE0E82" w14:paraId="0A55BD7B"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BF39F92" w14:textId="77777777" w:rsidR="00EE0E82" w:rsidRPr="00EE0E82" w:rsidRDefault="00EE0E82" w:rsidP="00EE0E82">
            <w:r w:rsidRPr="00EE0E82">
              <w:t>40003</w:t>
            </w:r>
          </w:p>
        </w:tc>
        <w:tc>
          <w:tcPr>
            <w:tcW w:w="4427" w:type="pct"/>
            <w:noWrap/>
          </w:tcPr>
          <w:p w14:paraId="6C3D64ED"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Notification Receiving E-Mail is mandatory</w:t>
            </w:r>
          </w:p>
        </w:tc>
      </w:tr>
      <w:tr w:rsidR="00EE0E82" w14:paraId="4FDBDE67"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652C205" w14:textId="77777777" w:rsidR="00EE0E82" w:rsidRPr="00EE0E82" w:rsidRDefault="00EE0E82" w:rsidP="00EE0E82">
            <w:r w:rsidRPr="00EE0E82">
              <w:t>40004</w:t>
            </w:r>
          </w:p>
        </w:tc>
        <w:tc>
          <w:tcPr>
            <w:tcW w:w="4427" w:type="pct"/>
            <w:noWrap/>
          </w:tcPr>
          <w:p w14:paraId="7FEA0557"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Notification Receiving MSISDN is mandatory </w:t>
            </w:r>
          </w:p>
        </w:tc>
      </w:tr>
      <w:tr w:rsidR="00EE0E82" w14:paraId="419CAD4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0F002BD" w14:textId="77777777" w:rsidR="00EE0E82" w:rsidRPr="00EE0E82" w:rsidRDefault="00EE0E82" w:rsidP="00EE0E82">
            <w:r w:rsidRPr="00EE0E82">
              <w:t>40005</w:t>
            </w:r>
          </w:p>
        </w:tc>
        <w:tc>
          <w:tcPr>
            <w:tcW w:w="4427" w:type="pct"/>
            <w:noWrap/>
          </w:tcPr>
          <w:p w14:paraId="52A5E70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Value for the Role Id : </w:t>
            </w:r>
          </w:p>
        </w:tc>
      </w:tr>
      <w:tr w:rsidR="00EE0E82" w14:paraId="17E8E0C9"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2AFEC9C" w14:textId="77777777" w:rsidR="00EE0E82" w:rsidRPr="00EE0E82" w:rsidRDefault="00EE0E82" w:rsidP="00EE0E82">
            <w:r w:rsidRPr="00EE0E82">
              <w:t>40006</w:t>
            </w:r>
          </w:p>
        </w:tc>
        <w:tc>
          <w:tcPr>
            <w:tcW w:w="4427" w:type="pct"/>
            <w:noWrap/>
          </w:tcPr>
          <w:p w14:paraId="2214ED8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Transaction is not in completed status</w:t>
            </w:r>
          </w:p>
        </w:tc>
      </w:tr>
      <w:tr w:rsidR="00EE0E82" w14:paraId="211B505F"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5C042DD9" w14:textId="77777777" w:rsidR="00EE0E82" w:rsidRPr="00EE0E82" w:rsidRDefault="00EE0E82" w:rsidP="00EE0E82">
            <w:r w:rsidRPr="00EE0E82">
              <w:t>40007</w:t>
            </w:r>
          </w:p>
        </w:tc>
        <w:tc>
          <w:tcPr>
            <w:tcW w:w="4427" w:type="pct"/>
            <w:noWrap/>
          </w:tcPr>
          <w:p w14:paraId="275FCBD4"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Record rejected due to some other invalid record in this transaction</w:t>
            </w:r>
          </w:p>
        </w:tc>
      </w:tr>
      <w:tr w:rsidR="00EE0E82" w14:paraId="2AE1C462"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FE70383" w14:textId="77777777" w:rsidR="00EE0E82" w:rsidRPr="00EE0E82" w:rsidRDefault="00EE0E82" w:rsidP="00EE0E82">
            <w:r w:rsidRPr="00EE0E82">
              <w:t>50001</w:t>
            </w:r>
          </w:p>
        </w:tc>
        <w:tc>
          <w:tcPr>
            <w:tcW w:w="4427" w:type="pct"/>
            <w:noWrap/>
          </w:tcPr>
          <w:p w14:paraId="4C7E7881" w14:textId="7282CC32"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 xml:space="preserve">Invalid collection Organization for </w:t>
            </w:r>
            <w:r>
              <w:t>S-NOC</w:t>
            </w:r>
            <w:r w:rsidRPr="00EE0E82">
              <w:t xml:space="preserve"> database</w:t>
            </w:r>
          </w:p>
        </w:tc>
      </w:tr>
      <w:tr w:rsidR="00EE0E82" w14:paraId="5FF106D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2379D13" w14:textId="77777777" w:rsidR="00EE0E82" w:rsidRPr="00EE0E82" w:rsidRDefault="00EE0E82" w:rsidP="00EE0E82">
            <w:r w:rsidRPr="00EE0E82">
              <w:t>50002</w:t>
            </w:r>
          </w:p>
        </w:tc>
        <w:tc>
          <w:tcPr>
            <w:tcW w:w="4427" w:type="pct"/>
            <w:noWrap/>
          </w:tcPr>
          <w:p w14:paraId="1A91A198"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value or not in Active status : </w:t>
            </w:r>
          </w:p>
        </w:tc>
      </w:tr>
      <w:tr w:rsidR="00EE0E82" w14:paraId="11526B0A"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3C9FDF36" w14:textId="77777777" w:rsidR="00EE0E82" w:rsidRPr="00EE0E82" w:rsidRDefault="00EE0E82" w:rsidP="00EE0E82">
            <w:r w:rsidRPr="00EE0E82">
              <w:t>50003</w:t>
            </w:r>
          </w:p>
        </w:tc>
        <w:tc>
          <w:tcPr>
            <w:tcW w:w="4427" w:type="pct"/>
            <w:noWrap/>
          </w:tcPr>
          <w:p w14:paraId="5C42FF8B"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date format</w:t>
            </w:r>
          </w:p>
        </w:tc>
      </w:tr>
      <w:tr w:rsidR="00EE0E82" w14:paraId="797577D3"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1E1158F" w14:textId="77777777" w:rsidR="00EE0E82" w:rsidRPr="00EE0E82" w:rsidRDefault="00EE0E82" w:rsidP="00EE0E82">
            <w:r w:rsidRPr="00EE0E82">
              <w:t>50004</w:t>
            </w:r>
          </w:p>
        </w:tc>
        <w:tc>
          <w:tcPr>
            <w:tcW w:w="4427" w:type="pct"/>
            <w:noWrap/>
          </w:tcPr>
          <w:p w14:paraId="5304C7E5"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Date should not be future date</w:t>
            </w:r>
          </w:p>
        </w:tc>
      </w:tr>
      <w:tr w:rsidR="00EE0E82" w14:paraId="71740E5D"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A82DF7A" w14:textId="77777777" w:rsidR="00EE0E82" w:rsidRPr="00EE0E82" w:rsidRDefault="00EE0E82" w:rsidP="00EE0E82">
            <w:r w:rsidRPr="00EE0E82">
              <w:t>60101</w:t>
            </w:r>
          </w:p>
        </w:tc>
        <w:tc>
          <w:tcPr>
            <w:tcW w:w="4427" w:type="pct"/>
            <w:noWrap/>
          </w:tcPr>
          <w:p w14:paraId="79C40EAD"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Actor Mapping not found for  </w:t>
            </w:r>
          </w:p>
        </w:tc>
      </w:tr>
      <w:tr w:rsidR="00EE0E82" w14:paraId="1E1D7520"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C57E805" w14:textId="77777777" w:rsidR="00EE0E82" w:rsidRPr="00EE0E82" w:rsidRDefault="00EE0E82" w:rsidP="00EE0E82">
            <w:r w:rsidRPr="00EE0E82">
              <w:t>60102</w:t>
            </w:r>
          </w:p>
        </w:tc>
        <w:tc>
          <w:tcPr>
            <w:tcW w:w="4427" w:type="pct"/>
            <w:noWrap/>
          </w:tcPr>
          <w:p w14:paraId="236CC064"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Actor Mapping not found for  </w:t>
            </w:r>
          </w:p>
        </w:tc>
      </w:tr>
      <w:tr w:rsidR="00EE0E82" w14:paraId="250D9906"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B231A53" w14:textId="77777777" w:rsidR="00EE0E82" w:rsidRPr="00EE0E82" w:rsidRDefault="00EE0E82" w:rsidP="00EE0E82">
            <w:r w:rsidRPr="00EE0E82">
              <w:t>60201</w:t>
            </w:r>
          </w:p>
        </w:tc>
        <w:tc>
          <w:tcPr>
            <w:tcW w:w="4427" w:type="pct"/>
            <w:noWrap/>
          </w:tcPr>
          <w:p w14:paraId="3CB5C9DB"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Metric Mapping not found for </w:t>
            </w:r>
          </w:p>
        </w:tc>
      </w:tr>
      <w:tr w:rsidR="00EE0E82" w14:paraId="68519E5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5B43314" w14:textId="77777777" w:rsidR="00EE0E82" w:rsidRPr="00EE0E82" w:rsidRDefault="00EE0E82" w:rsidP="00EE0E82">
            <w:r w:rsidRPr="00EE0E82">
              <w:t>60202</w:t>
            </w:r>
          </w:p>
        </w:tc>
        <w:tc>
          <w:tcPr>
            <w:tcW w:w="4427" w:type="pct"/>
            <w:noWrap/>
          </w:tcPr>
          <w:p w14:paraId="3D184D13"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Found duplicate Metric Mapping for </w:t>
            </w:r>
          </w:p>
        </w:tc>
      </w:tr>
      <w:tr w:rsidR="00EE0E82" w14:paraId="552FF204"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1E33E0D9" w14:textId="77777777" w:rsidR="00EE0E82" w:rsidRPr="00EE0E82" w:rsidRDefault="00EE0E82" w:rsidP="00EE0E82">
            <w:r w:rsidRPr="00EE0E82">
              <w:t>60203</w:t>
            </w:r>
          </w:p>
        </w:tc>
        <w:tc>
          <w:tcPr>
            <w:tcW w:w="4427" w:type="pct"/>
            <w:noWrap/>
          </w:tcPr>
          <w:p w14:paraId="4745A0A0"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Invalid Metric in configuration </w:t>
            </w:r>
          </w:p>
        </w:tc>
      </w:tr>
      <w:tr w:rsidR="00EE0E82" w14:paraId="498AD227"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2B645FC4" w14:textId="77777777" w:rsidR="00EE0E82" w:rsidRPr="00EE0E82" w:rsidRDefault="00EE0E82" w:rsidP="00EE0E82">
            <w:r w:rsidRPr="00EE0E82">
              <w:t>60301</w:t>
            </w:r>
          </w:p>
        </w:tc>
        <w:tc>
          <w:tcPr>
            <w:tcW w:w="4427" w:type="pct"/>
            <w:noWrap/>
          </w:tcPr>
          <w:p w14:paraId="44BAB3A6"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Source Mapping not found for  </w:t>
            </w:r>
          </w:p>
        </w:tc>
      </w:tr>
      <w:tr w:rsidR="00EE0E82" w14:paraId="06F2075B"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6DACFCC1" w14:textId="77777777" w:rsidR="00EE0E82" w:rsidRPr="00EE0E82" w:rsidRDefault="00EE0E82" w:rsidP="00EE0E82">
            <w:r w:rsidRPr="00EE0E82">
              <w:t>60401</w:t>
            </w:r>
          </w:p>
        </w:tc>
        <w:tc>
          <w:tcPr>
            <w:tcW w:w="4427" w:type="pct"/>
            <w:noWrap/>
          </w:tcPr>
          <w:p w14:paraId="2069691B"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Instance Mapping not found for </w:t>
            </w:r>
          </w:p>
        </w:tc>
      </w:tr>
      <w:tr w:rsidR="00EE0E82" w14:paraId="0EED57ED"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0E10D9AC" w14:textId="77777777" w:rsidR="00EE0E82" w:rsidRPr="00EE0E82" w:rsidRDefault="00EE0E82" w:rsidP="00EE0E82">
            <w:r w:rsidRPr="00EE0E82">
              <w:t>60402</w:t>
            </w:r>
          </w:p>
        </w:tc>
        <w:tc>
          <w:tcPr>
            <w:tcW w:w="4427" w:type="pct"/>
            <w:noWrap/>
          </w:tcPr>
          <w:p w14:paraId="377B4405"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Found Duplicate Instance Mapping for </w:t>
            </w:r>
          </w:p>
        </w:tc>
      </w:tr>
      <w:tr w:rsidR="00EE0E82" w14:paraId="2AC9EBA9" w14:textId="77777777" w:rsidTr="00EE0E82">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14:paraId="4252C5FC" w14:textId="77777777" w:rsidR="00EE0E82" w:rsidRPr="00EE0E82" w:rsidRDefault="00EE0E82" w:rsidP="00EE0E82">
            <w:r w:rsidRPr="00EE0E82">
              <w:t>60501</w:t>
            </w:r>
          </w:p>
        </w:tc>
        <w:tc>
          <w:tcPr>
            <w:tcW w:w="4427" w:type="pct"/>
            <w:noWrap/>
          </w:tcPr>
          <w:p w14:paraId="7C8238CC" w14:textId="77777777" w:rsidR="00EE0E82" w:rsidRPr="00EE0E82" w:rsidRDefault="00EE0E82" w:rsidP="00EE0E82">
            <w:pPr>
              <w:cnfStyle w:val="000000000000" w:firstRow="0" w:lastRow="0" w:firstColumn="0" w:lastColumn="0" w:oddVBand="0" w:evenVBand="0" w:oddHBand="0" w:evenHBand="0" w:firstRowFirstColumn="0" w:firstRowLastColumn="0" w:lastRowFirstColumn="0" w:lastRowLastColumn="0"/>
            </w:pPr>
            <w:r w:rsidRPr="00EE0E82">
              <w:t>Dimension Mapping not found for given configuration</w:t>
            </w:r>
          </w:p>
        </w:tc>
      </w:tr>
    </w:tbl>
    <w:p w14:paraId="2AD44037" w14:textId="77777777" w:rsidR="00BE19C7" w:rsidRPr="00BE19C7" w:rsidRDefault="00BE19C7" w:rsidP="00BE19C7"/>
    <w:p w14:paraId="7B39AF08" w14:textId="77777777" w:rsidR="00EF4EC9" w:rsidRDefault="00EF4EC9">
      <w:pPr>
        <w:spacing w:after="240" w:line="252" w:lineRule="auto"/>
        <w:ind w:left="0" w:right="0"/>
      </w:pPr>
      <w:r>
        <w:br w:type="page"/>
      </w:r>
    </w:p>
    <w:p w14:paraId="6EFCCC53" w14:textId="60B0A3CE" w:rsidR="00EF4EC9" w:rsidRDefault="00EF4EC9" w:rsidP="00EF4EC9">
      <w:pPr>
        <w:pStyle w:val="Heading1"/>
        <w:rPr>
          <w:caps w:val="0"/>
        </w:rPr>
      </w:pPr>
      <w:bookmarkStart w:id="201" w:name="_Toc50007165"/>
      <w:r>
        <w:rPr>
          <w:caps w:val="0"/>
        </w:rPr>
        <w:lastRenderedPageBreak/>
        <w:t>OPERATIONAL MONITORING &amp; SUPPORT</w:t>
      </w:r>
      <w:bookmarkEnd w:id="201"/>
    </w:p>
    <w:p w14:paraId="73890E51" w14:textId="48A2E2B9" w:rsidR="00BE19C7" w:rsidRDefault="00BE19C7" w:rsidP="00BE19C7">
      <w:pPr>
        <w:pStyle w:val="Heading2"/>
      </w:pPr>
      <w:bookmarkStart w:id="202" w:name="_Toc50007166"/>
      <w:r>
        <w:t>Monitoring &amp; Alerts</w:t>
      </w:r>
      <w:bookmarkEnd w:id="202"/>
    </w:p>
    <w:p w14:paraId="2783CDDB" w14:textId="3B1084D1" w:rsidR="004F555E" w:rsidRDefault="004F555E" w:rsidP="004F555E">
      <w:r>
        <w:t>For every interface next e-mail monitoring alert is configured in MOBII, which sent to configured e-mail addresses.</w:t>
      </w:r>
    </w:p>
    <w:p w14:paraId="29CD3D2C" w14:textId="77777777" w:rsidR="0046330F" w:rsidRPr="004F555E" w:rsidRDefault="0046330F" w:rsidP="004F555E"/>
    <w:p w14:paraId="314F3E53" w14:textId="77777777" w:rsidR="00EF1F3C" w:rsidRDefault="00EF1F3C">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75C74C20" w14:textId="49EB77BB" w:rsidR="00747AE4" w:rsidRPr="004E07CC" w:rsidRDefault="00747AE4" w:rsidP="00747AE4">
      <w:pPr>
        <w:pStyle w:val="Heading1"/>
      </w:pPr>
      <w:bookmarkStart w:id="203" w:name="_Toc50007167"/>
      <w:r w:rsidRPr="00C018E9">
        <w:rPr>
          <w:caps w:val="0"/>
        </w:rPr>
        <w:lastRenderedPageBreak/>
        <w:t>ANNEXURES</w:t>
      </w:r>
      <w:bookmarkEnd w:id="163"/>
      <w:bookmarkEnd w:id="164"/>
      <w:bookmarkEnd w:id="203"/>
    </w:p>
    <w:p w14:paraId="148785CB" w14:textId="5D232A60" w:rsidR="00747AE4" w:rsidRPr="004E07CC" w:rsidRDefault="00747AE4" w:rsidP="00747AE4">
      <w:pPr>
        <w:pStyle w:val="Heading2"/>
      </w:pPr>
      <w:bookmarkStart w:id="204" w:name="_Toc38449370"/>
      <w:bookmarkStart w:id="205" w:name="_Toc38449513"/>
      <w:bookmarkStart w:id="206" w:name="_Toc50007168"/>
      <w:r w:rsidRPr="004E07CC">
        <w:t xml:space="preserve">Appendix </w:t>
      </w:r>
      <w:r w:rsidR="0034309D">
        <w:t>A</w:t>
      </w:r>
      <w:r w:rsidRPr="004E07CC">
        <w:t xml:space="preserve">: </w:t>
      </w:r>
      <w:r>
        <w:t>Open I</w:t>
      </w:r>
      <w:r w:rsidRPr="004E07CC">
        <w:t>ssues</w:t>
      </w:r>
      <w:bookmarkEnd w:id="204"/>
      <w:bookmarkEnd w:id="205"/>
      <w:bookmarkEnd w:id="206"/>
    </w:p>
    <w:p w14:paraId="2E246F40" w14:textId="77777777" w:rsidR="00747AE4" w:rsidRDefault="00747AE4" w:rsidP="00747AE4">
      <w:pPr>
        <w:rPr>
          <w:rFonts w:eastAsiaTheme="majorEastAsia"/>
        </w:rPr>
      </w:pPr>
      <w:r>
        <w:rPr>
          <w:rFonts w:eastAsiaTheme="majorEastAsia"/>
        </w:rPr>
        <w:t>In this section are</w:t>
      </w:r>
      <w:r w:rsidRPr="004E07CC">
        <w:rPr>
          <w:rFonts w:eastAsiaTheme="majorEastAsia"/>
        </w:rPr>
        <w:t xml:space="preserve"> all unresolved issues, TBDs, pending decisions, findings required, conflicts, etc.</w:t>
      </w:r>
    </w:p>
    <w:tbl>
      <w:tblPr>
        <w:tblStyle w:val="GridTable1Light-Accent310"/>
        <w:tblW w:w="4897" w:type="pct"/>
        <w:tblInd w:w="198" w:type="dxa"/>
        <w:tblLook w:val="04A0" w:firstRow="1" w:lastRow="0" w:firstColumn="1" w:lastColumn="0" w:noHBand="0" w:noVBand="1"/>
      </w:tblPr>
      <w:tblGrid>
        <w:gridCol w:w="535"/>
        <w:gridCol w:w="6036"/>
        <w:gridCol w:w="1519"/>
        <w:gridCol w:w="1289"/>
      </w:tblGrid>
      <w:tr w:rsidR="00747AE4" w14:paraId="6A0E4FFD" w14:textId="77777777" w:rsidTr="003E4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tcPr>
          <w:p w14:paraId="46CCAE0F" w14:textId="77777777" w:rsidR="00747AE4" w:rsidRPr="000C1602" w:rsidRDefault="00747AE4" w:rsidP="0072456C">
            <w:pPr>
              <w:ind w:left="0"/>
              <w:rPr>
                <w:rFonts w:eastAsia="SimSun"/>
              </w:rPr>
            </w:pPr>
            <w:r w:rsidRPr="000C1602">
              <w:rPr>
                <w:rFonts w:eastAsia="SimSun"/>
              </w:rPr>
              <w:t>ID</w:t>
            </w:r>
          </w:p>
        </w:tc>
        <w:tc>
          <w:tcPr>
            <w:tcW w:w="3218" w:type="pct"/>
          </w:tcPr>
          <w:p w14:paraId="353E5E0D" w14:textId="77777777" w:rsidR="00747AE4" w:rsidRPr="000C1602" w:rsidRDefault="00747AE4" w:rsidP="0072456C">
            <w:pPr>
              <w:ind w:left="0"/>
              <w:cnfStyle w:val="100000000000" w:firstRow="1" w:lastRow="0" w:firstColumn="0" w:lastColumn="0" w:oddVBand="0" w:evenVBand="0" w:oddHBand="0" w:evenHBand="0" w:firstRowFirstColumn="0" w:firstRowLastColumn="0" w:lastRowFirstColumn="0" w:lastRowLastColumn="0"/>
              <w:rPr>
                <w:rFonts w:eastAsia="SimSun"/>
              </w:rPr>
            </w:pPr>
            <w:r w:rsidRPr="000C1602">
              <w:rPr>
                <w:rFonts w:eastAsia="SimSun"/>
              </w:rPr>
              <w:t>DESCRIPTION</w:t>
            </w:r>
          </w:p>
        </w:tc>
        <w:tc>
          <w:tcPr>
            <w:tcW w:w="810" w:type="pct"/>
          </w:tcPr>
          <w:p w14:paraId="34AAE214" w14:textId="77777777" w:rsidR="00747AE4" w:rsidRPr="000C1602" w:rsidRDefault="00747AE4" w:rsidP="0072456C">
            <w:pPr>
              <w:ind w:left="0"/>
              <w:cnfStyle w:val="100000000000" w:firstRow="1" w:lastRow="0" w:firstColumn="0" w:lastColumn="0" w:oddVBand="0" w:evenVBand="0" w:oddHBand="0" w:evenHBand="0" w:firstRowFirstColumn="0" w:firstRowLastColumn="0" w:lastRowFirstColumn="0" w:lastRowLastColumn="0"/>
              <w:rPr>
                <w:rFonts w:eastAsia="SimSun"/>
              </w:rPr>
            </w:pPr>
            <w:r w:rsidRPr="000C1602">
              <w:rPr>
                <w:rFonts w:eastAsia="SimSun"/>
              </w:rPr>
              <w:t>RESPONSIBLE</w:t>
            </w:r>
          </w:p>
        </w:tc>
        <w:tc>
          <w:tcPr>
            <w:tcW w:w="687" w:type="pct"/>
          </w:tcPr>
          <w:p w14:paraId="1AAFEC70" w14:textId="77777777" w:rsidR="00747AE4" w:rsidRPr="000C1602" w:rsidRDefault="00747AE4" w:rsidP="003E4E9C">
            <w:pPr>
              <w:ind w:left="0"/>
              <w:jc w:val="right"/>
              <w:cnfStyle w:val="100000000000" w:firstRow="1" w:lastRow="0" w:firstColumn="0" w:lastColumn="0" w:oddVBand="0" w:evenVBand="0" w:oddHBand="0" w:evenHBand="0" w:firstRowFirstColumn="0" w:firstRowLastColumn="0" w:lastRowFirstColumn="0" w:lastRowLastColumn="0"/>
              <w:rPr>
                <w:rFonts w:eastAsia="SimSun"/>
              </w:rPr>
            </w:pPr>
            <w:r w:rsidRPr="000C1602">
              <w:rPr>
                <w:rFonts w:eastAsia="SimSun"/>
              </w:rPr>
              <w:t>STATUS</w:t>
            </w:r>
          </w:p>
        </w:tc>
      </w:tr>
      <w:tr w:rsidR="00747AE4" w14:paraId="4357E823" w14:textId="77777777" w:rsidTr="003E4E9C">
        <w:tc>
          <w:tcPr>
            <w:cnfStyle w:val="001000000000" w:firstRow="0" w:lastRow="0" w:firstColumn="1" w:lastColumn="0" w:oddVBand="0" w:evenVBand="0" w:oddHBand="0" w:evenHBand="0" w:firstRowFirstColumn="0" w:firstRowLastColumn="0" w:lastRowFirstColumn="0" w:lastRowLastColumn="0"/>
            <w:tcW w:w="285" w:type="pct"/>
          </w:tcPr>
          <w:p w14:paraId="421F8BCE" w14:textId="77777777" w:rsidR="00747AE4" w:rsidRPr="00894B25" w:rsidRDefault="00747AE4" w:rsidP="004C5D32">
            <w:pPr>
              <w:pStyle w:val="ListParagraph"/>
              <w:numPr>
                <w:ilvl w:val="0"/>
                <w:numId w:val="56"/>
              </w:numPr>
              <w:ind w:left="427" w:hanging="427"/>
              <w:rPr>
                <w:rFonts w:eastAsia="SimSun"/>
                <w:sz w:val="18"/>
              </w:rPr>
            </w:pPr>
          </w:p>
        </w:tc>
        <w:tc>
          <w:tcPr>
            <w:tcW w:w="3218" w:type="pct"/>
          </w:tcPr>
          <w:p w14:paraId="250DBE2B" w14:textId="77777777" w:rsidR="00747AE4" w:rsidRDefault="00A43DC9" w:rsidP="00A43DC9">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 xml:space="preserve">If any site or organization reference given in file feed not (mapping) found in MOBII then record should not be rejected. In feed there are possible for given organization code is not available in MOBII but still </w:t>
            </w:r>
            <w:r w:rsidR="000620E3">
              <w:rPr>
                <w:rFonts w:eastAsia="SimSun"/>
                <w:sz w:val="18"/>
              </w:rPr>
              <w:t>this record</w:t>
            </w:r>
            <w:r>
              <w:rPr>
                <w:rFonts w:eastAsia="SimSun"/>
                <w:sz w:val="18"/>
              </w:rPr>
              <w:t xml:space="preserve"> </w:t>
            </w:r>
            <w:r w:rsidR="006C0F66">
              <w:rPr>
                <w:rFonts w:eastAsia="SimSun"/>
                <w:sz w:val="18"/>
              </w:rPr>
              <w:t>needs</w:t>
            </w:r>
            <w:r>
              <w:rPr>
                <w:rFonts w:eastAsia="SimSun"/>
                <w:sz w:val="18"/>
              </w:rPr>
              <w:t xml:space="preserve"> to</w:t>
            </w:r>
            <w:r w:rsidR="006C2B38">
              <w:rPr>
                <w:rFonts w:eastAsia="SimSun"/>
                <w:sz w:val="18"/>
              </w:rPr>
              <w:t xml:space="preserve"> be</w:t>
            </w:r>
            <w:r>
              <w:rPr>
                <w:rFonts w:eastAsia="SimSun"/>
                <w:sz w:val="18"/>
              </w:rPr>
              <w:t xml:space="preserve"> aggregated to site or micro cluster level.</w:t>
            </w:r>
          </w:p>
          <w:p w14:paraId="4F433115" w14:textId="230CA4BC" w:rsidR="00497469" w:rsidRPr="00894B25" w:rsidRDefault="00497469" w:rsidP="00A43DC9">
            <w:pPr>
              <w:ind w:left="0"/>
              <w:cnfStyle w:val="000000000000" w:firstRow="0" w:lastRow="0" w:firstColumn="0" w:lastColumn="0" w:oddVBand="0" w:evenVBand="0" w:oddHBand="0" w:evenHBand="0" w:firstRowFirstColumn="0" w:firstRowLastColumn="0" w:lastRowFirstColumn="0" w:lastRowLastColumn="0"/>
              <w:rPr>
                <w:rFonts w:eastAsia="SimSun"/>
                <w:sz w:val="18"/>
              </w:rPr>
            </w:pPr>
            <w:r w:rsidRPr="00C75070">
              <w:rPr>
                <w:rFonts w:eastAsia="SimSun"/>
                <w:b/>
                <w:bCs/>
                <w:sz w:val="18"/>
              </w:rPr>
              <w:t>Solution (15/05):</w:t>
            </w:r>
            <w:r>
              <w:rPr>
                <w:rFonts w:eastAsia="SimSun"/>
                <w:sz w:val="18"/>
              </w:rPr>
              <w:t xml:space="preserve"> if any mapping not found it will be stored under OTHERS</w:t>
            </w:r>
          </w:p>
        </w:tc>
        <w:tc>
          <w:tcPr>
            <w:tcW w:w="810" w:type="pct"/>
          </w:tcPr>
          <w:p w14:paraId="5FBEC4E6" w14:textId="1174E8D9" w:rsidR="00747AE4" w:rsidRPr="00894B25" w:rsidRDefault="00A43DC9" w:rsidP="0072456C">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Parthipan</w:t>
            </w:r>
          </w:p>
        </w:tc>
        <w:tc>
          <w:tcPr>
            <w:tcW w:w="687" w:type="pct"/>
          </w:tcPr>
          <w:p w14:paraId="34949654" w14:textId="3DDE46F1" w:rsidR="00747AE4" w:rsidRPr="00894B25" w:rsidRDefault="00497469" w:rsidP="003E4E9C">
            <w:pPr>
              <w:ind w:left="0"/>
              <w:jc w:val="right"/>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Solved</w:t>
            </w:r>
          </w:p>
        </w:tc>
      </w:tr>
      <w:tr w:rsidR="00A43DC9" w14:paraId="34963B43" w14:textId="77777777" w:rsidTr="003E4E9C">
        <w:tc>
          <w:tcPr>
            <w:cnfStyle w:val="001000000000" w:firstRow="0" w:lastRow="0" w:firstColumn="1" w:lastColumn="0" w:oddVBand="0" w:evenVBand="0" w:oddHBand="0" w:evenHBand="0" w:firstRowFirstColumn="0" w:firstRowLastColumn="0" w:lastRowFirstColumn="0" w:lastRowLastColumn="0"/>
            <w:tcW w:w="285" w:type="pct"/>
          </w:tcPr>
          <w:p w14:paraId="2ED8F872" w14:textId="77777777" w:rsidR="00A43DC9" w:rsidRPr="00894B25" w:rsidRDefault="00A43DC9" w:rsidP="004C5D32">
            <w:pPr>
              <w:pStyle w:val="ListParagraph"/>
              <w:numPr>
                <w:ilvl w:val="0"/>
                <w:numId w:val="56"/>
              </w:numPr>
              <w:ind w:left="427" w:hanging="427"/>
              <w:rPr>
                <w:rFonts w:eastAsia="SimSun"/>
                <w:sz w:val="18"/>
              </w:rPr>
            </w:pPr>
          </w:p>
        </w:tc>
        <w:tc>
          <w:tcPr>
            <w:tcW w:w="3218" w:type="pct"/>
          </w:tcPr>
          <w:p w14:paraId="2236004A" w14:textId="77777777" w:rsidR="00A43DC9" w:rsidRDefault="000620E3" w:rsidP="0072456C">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Wherever</w:t>
            </w:r>
            <w:r w:rsidR="00A43DC9">
              <w:rPr>
                <w:rFonts w:eastAsia="SimSun"/>
                <w:sz w:val="18"/>
              </w:rPr>
              <w:t xml:space="preserve"> HADOOP file contains MICRO and SITE ID then it should be mapped based on the transaction date mapping not based on the latest mapping (file preparation time)</w:t>
            </w:r>
          </w:p>
          <w:p w14:paraId="54BFF6C5" w14:textId="046E9234" w:rsidR="00C75070" w:rsidRDefault="00C75070" w:rsidP="0072456C">
            <w:pPr>
              <w:ind w:left="0"/>
              <w:cnfStyle w:val="000000000000" w:firstRow="0" w:lastRow="0" w:firstColumn="0" w:lastColumn="0" w:oddVBand="0" w:evenVBand="0" w:oddHBand="0" w:evenHBand="0" w:firstRowFirstColumn="0" w:firstRowLastColumn="0" w:lastRowFirstColumn="0" w:lastRowLastColumn="0"/>
              <w:rPr>
                <w:rFonts w:eastAsia="SimSun"/>
                <w:sz w:val="18"/>
              </w:rPr>
            </w:pPr>
            <w:r w:rsidRPr="00C75070">
              <w:rPr>
                <w:rFonts w:eastAsia="SimSun"/>
                <w:b/>
                <w:bCs/>
                <w:sz w:val="18"/>
              </w:rPr>
              <w:t>Solution</w:t>
            </w:r>
            <w:r>
              <w:rPr>
                <w:rFonts w:eastAsia="SimSun"/>
                <w:b/>
                <w:bCs/>
                <w:sz w:val="18"/>
              </w:rPr>
              <w:t xml:space="preserve"> (19/05)</w:t>
            </w:r>
            <w:r w:rsidRPr="00C75070">
              <w:rPr>
                <w:rFonts w:eastAsia="SimSun"/>
                <w:b/>
                <w:bCs/>
                <w:sz w:val="18"/>
              </w:rPr>
              <w:t>:</w:t>
            </w:r>
            <w:r>
              <w:rPr>
                <w:rFonts w:eastAsia="SimSun"/>
                <w:sz w:val="18"/>
              </w:rPr>
              <w:t xml:space="preserve"> MOBII always takes MICRO as priority, when MICRO is missing then SITE ID is mapped against MICRO in MOBII.</w:t>
            </w:r>
          </w:p>
        </w:tc>
        <w:tc>
          <w:tcPr>
            <w:tcW w:w="810" w:type="pct"/>
          </w:tcPr>
          <w:p w14:paraId="636AB6BC" w14:textId="4F214EC4" w:rsidR="00A43DC9" w:rsidRDefault="00A43DC9" w:rsidP="0072456C">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Robby</w:t>
            </w:r>
          </w:p>
        </w:tc>
        <w:tc>
          <w:tcPr>
            <w:tcW w:w="687" w:type="pct"/>
          </w:tcPr>
          <w:p w14:paraId="0FF13BF7" w14:textId="7572399D" w:rsidR="00A43DC9" w:rsidRDefault="00C75070" w:rsidP="003E4E9C">
            <w:pPr>
              <w:ind w:left="0"/>
              <w:jc w:val="right"/>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Solved</w:t>
            </w:r>
          </w:p>
        </w:tc>
      </w:tr>
      <w:tr w:rsidR="00A43DC9" w14:paraId="4A0B227F" w14:textId="77777777" w:rsidTr="003E4E9C">
        <w:tc>
          <w:tcPr>
            <w:cnfStyle w:val="001000000000" w:firstRow="0" w:lastRow="0" w:firstColumn="1" w:lastColumn="0" w:oddVBand="0" w:evenVBand="0" w:oddHBand="0" w:evenHBand="0" w:firstRowFirstColumn="0" w:firstRowLastColumn="0" w:lastRowFirstColumn="0" w:lastRowLastColumn="0"/>
            <w:tcW w:w="285" w:type="pct"/>
          </w:tcPr>
          <w:p w14:paraId="39242914" w14:textId="77777777" w:rsidR="00A43DC9" w:rsidRPr="00894B25" w:rsidRDefault="00A43DC9" w:rsidP="004C5D32">
            <w:pPr>
              <w:pStyle w:val="ListParagraph"/>
              <w:numPr>
                <w:ilvl w:val="0"/>
                <w:numId w:val="56"/>
              </w:numPr>
              <w:ind w:left="427" w:hanging="427"/>
              <w:rPr>
                <w:rFonts w:eastAsia="SimSun"/>
                <w:sz w:val="18"/>
              </w:rPr>
            </w:pPr>
          </w:p>
        </w:tc>
        <w:tc>
          <w:tcPr>
            <w:tcW w:w="3218" w:type="pct"/>
          </w:tcPr>
          <w:p w14:paraId="5DEA3759" w14:textId="77777777" w:rsidR="00A43DC9" w:rsidRDefault="00A43DC9" w:rsidP="00905181">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INTHDP004</w:t>
            </w:r>
            <w:r w:rsidR="00E833DA">
              <w:rPr>
                <w:rFonts w:eastAsia="SimSun"/>
                <w:sz w:val="18"/>
              </w:rPr>
              <w:t>, INTHDP005 and INTHDP017</w:t>
            </w:r>
            <w:r>
              <w:rPr>
                <w:rFonts w:eastAsia="SimSun"/>
                <w:sz w:val="18"/>
              </w:rPr>
              <w:t xml:space="preserve"> mandatory information for fields </w:t>
            </w:r>
            <w:r w:rsidR="00C75070">
              <w:rPr>
                <w:rFonts w:eastAsia="SimSun"/>
                <w:sz w:val="18"/>
              </w:rPr>
              <w:t>must</w:t>
            </w:r>
            <w:r>
              <w:rPr>
                <w:rFonts w:eastAsia="SimSun"/>
                <w:sz w:val="18"/>
              </w:rPr>
              <w:t xml:space="preserve"> be confirmed</w:t>
            </w:r>
            <w:r w:rsidR="00905181">
              <w:rPr>
                <w:rFonts w:eastAsia="SimSun"/>
                <w:sz w:val="18"/>
              </w:rPr>
              <w:t>.</w:t>
            </w:r>
          </w:p>
          <w:p w14:paraId="3B48BB42" w14:textId="795C8E56" w:rsidR="00C75070" w:rsidRDefault="00C75070" w:rsidP="00905181">
            <w:pPr>
              <w:ind w:left="0"/>
              <w:cnfStyle w:val="000000000000" w:firstRow="0" w:lastRow="0" w:firstColumn="0" w:lastColumn="0" w:oddVBand="0" w:evenVBand="0" w:oddHBand="0" w:evenHBand="0" w:firstRowFirstColumn="0" w:firstRowLastColumn="0" w:lastRowFirstColumn="0" w:lastRowLastColumn="0"/>
              <w:rPr>
                <w:rFonts w:eastAsia="SimSun"/>
                <w:sz w:val="18"/>
              </w:rPr>
            </w:pPr>
            <w:r w:rsidRPr="00C75070">
              <w:rPr>
                <w:rFonts w:eastAsia="SimSun"/>
                <w:b/>
                <w:bCs/>
                <w:sz w:val="18"/>
              </w:rPr>
              <w:t>Solution</w:t>
            </w:r>
            <w:r>
              <w:rPr>
                <w:rFonts w:eastAsia="SimSun"/>
                <w:b/>
                <w:bCs/>
                <w:sz w:val="18"/>
              </w:rPr>
              <w:t xml:space="preserve"> (19/05)</w:t>
            </w:r>
            <w:r w:rsidRPr="00C75070">
              <w:rPr>
                <w:rFonts w:eastAsia="SimSun"/>
                <w:b/>
                <w:bCs/>
                <w:sz w:val="18"/>
              </w:rPr>
              <w:t>:</w:t>
            </w:r>
            <w:r>
              <w:rPr>
                <w:rFonts w:eastAsia="SimSun"/>
                <w:sz w:val="18"/>
              </w:rPr>
              <w:t xml:space="preserve"> All fields are mandatory for MOBII for proper mapping. If HADOOP don’t have data, then there is option to configure dummy records in MOBII and give this record refence ID as default value.</w:t>
            </w:r>
          </w:p>
        </w:tc>
        <w:tc>
          <w:tcPr>
            <w:tcW w:w="810" w:type="pct"/>
          </w:tcPr>
          <w:p w14:paraId="7044A864" w14:textId="06912637" w:rsidR="00A43DC9" w:rsidRDefault="00A43DC9" w:rsidP="0072456C">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Robby</w:t>
            </w:r>
          </w:p>
        </w:tc>
        <w:tc>
          <w:tcPr>
            <w:tcW w:w="687" w:type="pct"/>
          </w:tcPr>
          <w:p w14:paraId="14FD073B" w14:textId="78D63857" w:rsidR="00A43DC9" w:rsidRDefault="00C75070" w:rsidP="003E4E9C">
            <w:pPr>
              <w:ind w:left="0"/>
              <w:jc w:val="right"/>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Solved</w:t>
            </w:r>
          </w:p>
        </w:tc>
      </w:tr>
    </w:tbl>
    <w:p w14:paraId="1E715578" w14:textId="77777777" w:rsidR="00747AE4" w:rsidRDefault="00747AE4" w:rsidP="00747AE4">
      <w:pPr>
        <w:rPr>
          <w:rFonts w:eastAsia="SimSun"/>
        </w:rPr>
      </w:pPr>
      <w:r>
        <w:rPr>
          <w:rFonts w:eastAsia="SimSun"/>
        </w:rPr>
        <w:br w:type="page"/>
      </w:r>
    </w:p>
    <w:p w14:paraId="3EC6C942" w14:textId="1E666652" w:rsidR="005E55CF" w:rsidRDefault="005E55CF" w:rsidP="005E55CF">
      <w:pPr>
        <w:pStyle w:val="Heading1"/>
        <w:rPr>
          <w:rFonts w:ascii="Calibri" w:eastAsia="SimSun" w:hAnsi="Calibri"/>
          <w:kern w:val="0"/>
        </w:rPr>
      </w:pPr>
      <w:bookmarkStart w:id="207" w:name="_Toc41573994"/>
      <w:bookmarkStart w:id="208" w:name="_Toc50007169"/>
      <w:r>
        <w:rPr>
          <w:rFonts w:eastAsia="SimSun"/>
        </w:rPr>
        <w:lastRenderedPageBreak/>
        <w:t>APPROVAL SIGN-OFF</w:t>
      </w:r>
      <w:bookmarkEnd w:id="207"/>
      <w:bookmarkEnd w:id="208"/>
    </w:p>
    <w:p w14:paraId="6B23B34E" w14:textId="6D7ADDFC" w:rsidR="005E55CF" w:rsidRDefault="005E55CF" w:rsidP="005E55CF">
      <w:pPr>
        <w:jc w:val="both"/>
      </w:pPr>
      <w:bookmarkStart w:id="209" w:name="_Hlk20197025"/>
      <w:r>
        <w:t>I have received soft copy of current version document via e-mail, reviewed and approved confirm with reply to e-mail and a</w:t>
      </w:r>
      <w:r w:rsidRPr="00AC79CD">
        <w:t xml:space="preserve">s undersigned, I </w:t>
      </w:r>
      <w:r>
        <w:t>change request</w:t>
      </w:r>
      <w:r w:rsidRPr="00AC79CD">
        <w:t xml:space="preserve"> and agree that </w:t>
      </w:r>
      <w:r>
        <w:t>it’s</w:t>
      </w:r>
      <w:r w:rsidRPr="00AC79CD">
        <w:t xml:space="preserve"> appropriate</w:t>
      </w:r>
      <w:r>
        <w:t>:</w:t>
      </w:r>
      <w:bookmarkEnd w:id="209"/>
    </w:p>
    <w:p w14:paraId="5B7004C9" w14:textId="77777777" w:rsidR="00A16A71" w:rsidRDefault="00A16A71" w:rsidP="005E55CF">
      <w:pPr>
        <w:jc w:val="both"/>
      </w:pPr>
    </w:p>
    <w:tbl>
      <w:tblPr>
        <w:tblW w:w="9225" w:type="dxa"/>
        <w:tblBorders>
          <w:bottom w:val="single" w:sz="4" w:space="0" w:color="00000A"/>
          <w:insideH w:val="single" w:sz="4" w:space="0" w:color="00000A"/>
        </w:tblBorders>
        <w:tblLayout w:type="fixed"/>
        <w:tblCellMar>
          <w:left w:w="0" w:type="dxa"/>
          <w:right w:w="0" w:type="dxa"/>
        </w:tblCellMar>
        <w:tblLook w:val="04A0" w:firstRow="1" w:lastRow="0" w:firstColumn="1" w:lastColumn="0" w:noHBand="0" w:noVBand="1"/>
      </w:tblPr>
      <w:tblGrid>
        <w:gridCol w:w="4396"/>
        <w:gridCol w:w="2981"/>
        <w:gridCol w:w="1848"/>
      </w:tblGrid>
      <w:tr w:rsidR="005E55CF" w14:paraId="68C0B6D5" w14:textId="77777777" w:rsidTr="0034309D">
        <w:trPr>
          <w:trHeight w:val="567"/>
        </w:trPr>
        <w:tc>
          <w:tcPr>
            <w:tcW w:w="4396" w:type="dxa"/>
            <w:tcBorders>
              <w:top w:val="nil"/>
              <w:left w:val="nil"/>
              <w:bottom w:val="nil"/>
              <w:right w:val="nil"/>
            </w:tcBorders>
            <w:vAlign w:val="bottom"/>
            <w:hideMark/>
          </w:tcPr>
          <w:p w14:paraId="53A2985E" w14:textId="77777777" w:rsidR="005E55CF" w:rsidRPr="00CB611A" w:rsidRDefault="005E55CF" w:rsidP="005E55CF">
            <w:pPr>
              <w:pStyle w:val="Sign-off"/>
              <w:numPr>
                <w:ilvl w:val="0"/>
                <w:numId w:val="2"/>
              </w:numPr>
              <w:suppressAutoHyphens/>
              <w:spacing w:after="200" w:line="276" w:lineRule="auto"/>
              <w:jc w:val="left"/>
            </w:pPr>
            <w:r w:rsidRPr="00CB611A">
              <w:rPr>
                <w:b/>
              </w:rPr>
              <w:t>PARTHIPAN RRAJAGOPAL</w:t>
            </w:r>
            <w:r w:rsidRPr="00CB611A">
              <w:br/>
            </w:r>
            <w:r>
              <w:rPr>
                <w:sz w:val="18"/>
              </w:rPr>
              <w:t>Business Analytic</w:t>
            </w:r>
            <w:r w:rsidRPr="00CB611A">
              <w:rPr>
                <w:sz w:val="18"/>
              </w:rPr>
              <w:t xml:space="preserve"> (</w:t>
            </w:r>
            <w:r>
              <w:rPr>
                <w:sz w:val="18"/>
              </w:rPr>
              <w:t>ENHANCESYS</w:t>
            </w:r>
            <w:r w:rsidRPr="00CB611A">
              <w:rPr>
                <w:sz w:val="18"/>
              </w:rPr>
              <w:t>)</w:t>
            </w:r>
          </w:p>
        </w:tc>
        <w:tc>
          <w:tcPr>
            <w:tcW w:w="2981" w:type="dxa"/>
            <w:tcBorders>
              <w:top w:val="nil"/>
              <w:left w:val="nil"/>
              <w:bottom w:val="single" w:sz="4" w:space="0" w:color="00000A"/>
              <w:right w:val="nil"/>
            </w:tcBorders>
            <w:vAlign w:val="bottom"/>
          </w:tcPr>
          <w:p w14:paraId="1FBC30AE" w14:textId="77777777" w:rsidR="005E55CF" w:rsidRPr="00CB611A" w:rsidRDefault="005E55CF" w:rsidP="0034309D">
            <w:pPr>
              <w:pStyle w:val="Sign-off"/>
              <w:spacing w:line="276" w:lineRule="auto"/>
            </w:pPr>
            <w:r>
              <w:t>Approved via e-mail</w:t>
            </w:r>
          </w:p>
        </w:tc>
        <w:tc>
          <w:tcPr>
            <w:tcW w:w="1848" w:type="dxa"/>
            <w:tcBorders>
              <w:top w:val="nil"/>
              <w:left w:val="nil"/>
              <w:bottom w:val="single" w:sz="4" w:space="0" w:color="00000A"/>
              <w:right w:val="nil"/>
            </w:tcBorders>
            <w:vAlign w:val="bottom"/>
          </w:tcPr>
          <w:p w14:paraId="11A45795" w14:textId="1C2F357B" w:rsidR="005E55CF" w:rsidRPr="00CB611A" w:rsidRDefault="005E55CF" w:rsidP="0034309D">
            <w:pPr>
              <w:pStyle w:val="Sign-off"/>
              <w:spacing w:line="276" w:lineRule="auto"/>
            </w:pPr>
          </w:p>
        </w:tc>
      </w:tr>
      <w:tr w:rsidR="005E55CF" w14:paraId="4D889205" w14:textId="77777777" w:rsidTr="0034309D">
        <w:trPr>
          <w:trHeight w:val="328"/>
        </w:trPr>
        <w:tc>
          <w:tcPr>
            <w:tcW w:w="4396" w:type="dxa"/>
            <w:tcBorders>
              <w:top w:val="nil"/>
              <w:left w:val="nil"/>
              <w:bottom w:val="nil"/>
              <w:right w:val="nil"/>
            </w:tcBorders>
          </w:tcPr>
          <w:p w14:paraId="44330310" w14:textId="77777777" w:rsidR="005E55CF" w:rsidRPr="00CB611A" w:rsidRDefault="005E55CF" w:rsidP="0034309D">
            <w:pPr>
              <w:pStyle w:val="Signature"/>
              <w:spacing w:after="0"/>
            </w:pPr>
          </w:p>
        </w:tc>
        <w:tc>
          <w:tcPr>
            <w:tcW w:w="2981" w:type="dxa"/>
            <w:tcBorders>
              <w:top w:val="single" w:sz="4" w:space="0" w:color="00000A"/>
              <w:left w:val="nil"/>
              <w:bottom w:val="nil"/>
              <w:right w:val="nil"/>
            </w:tcBorders>
            <w:hideMark/>
          </w:tcPr>
          <w:p w14:paraId="7409560D" w14:textId="77777777" w:rsidR="005E55CF" w:rsidRPr="00CB611A" w:rsidRDefault="005E55CF" w:rsidP="0034309D">
            <w:pPr>
              <w:pStyle w:val="Signature"/>
              <w:spacing w:after="0"/>
            </w:pPr>
            <w:r w:rsidRPr="00CB611A">
              <w:t>Signature</w:t>
            </w:r>
          </w:p>
        </w:tc>
        <w:tc>
          <w:tcPr>
            <w:tcW w:w="1848" w:type="dxa"/>
            <w:tcBorders>
              <w:top w:val="single" w:sz="4" w:space="0" w:color="00000A"/>
              <w:left w:val="nil"/>
              <w:bottom w:val="nil"/>
              <w:right w:val="nil"/>
            </w:tcBorders>
            <w:hideMark/>
          </w:tcPr>
          <w:p w14:paraId="25371760" w14:textId="77777777" w:rsidR="005E55CF" w:rsidRPr="00CB611A" w:rsidRDefault="005E55CF" w:rsidP="0034309D">
            <w:pPr>
              <w:pStyle w:val="Signature"/>
              <w:spacing w:after="0"/>
            </w:pPr>
            <w:r w:rsidRPr="00CB611A">
              <w:t>Date</w:t>
            </w:r>
          </w:p>
        </w:tc>
      </w:tr>
      <w:tr w:rsidR="005E55CF" w14:paraId="6482DC0E" w14:textId="77777777" w:rsidTr="0034309D">
        <w:trPr>
          <w:trHeight w:val="567"/>
        </w:trPr>
        <w:tc>
          <w:tcPr>
            <w:tcW w:w="4396" w:type="dxa"/>
            <w:tcBorders>
              <w:top w:val="nil"/>
              <w:left w:val="nil"/>
              <w:bottom w:val="nil"/>
              <w:right w:val="nil"/>
            </w:tcBorders>
            <w:vAlign w:val="bottom"/>
            <w:hideMark/>
          </w:tcPr>
          <w:p w14:paraId="0B56A2FC" w14:textId="77777777" w:rsidR="005E55CF" w:rsidRPr="00CB611A" w:rsidRDefault="005E55CF" w:rsidP="005E55CF">
            <w:pPr>
              <w:pStyle w:val="Sign-off"/>
              <w:numPr>
                <w:ilvl w:val="0"/>
                <w:numId w:val="2"/>
              </w:numPr>
              <w:suppressAutoHyphens/>
              <w:spacing w:after="200" w:line="276" w:lineRule="auto"/>
              <w:jc w:val="left"/>
            </w:pPr>
            <w:r w:rsidRPr="00CB611A">
              <w:rPr>
                <w:b/>
              </w:rPr>
              <w:t>ROMET ROOSALU</w:t>
            </w:r>
            <w:r w:rsidRPr="00CB611A">
              <w:br/>
            </w:r>
            <w:r w:rsidRPr="00CB611A">
              <w:rPr>
                <w:sz w:val="18"/>
              </w:rPr>
              <w:t>Project Manager (TIMWETECH)</w:t>
            </w:r>
          </w:p>
        </w:tc>
        <w:tc>
          <w:tcPr>
            <w:tcW w:w="2981" w:type="dxa"/>
            <w:tcBorders>
              <w:top w:val="nil"/>
              <w:left w:val="nil"/>
              <w:bottom w:val="single" w:sz="4" w:space="0" w:color="00000A"/>
              <w:right w:val="nil"/>
            </w:tcBorders>
            <w:vAlign w:val="bottom"/>
          </w:tcPr>
          <w:p w14:paraId="15B756DF" w14:textId="77777777" w:rsidR="005E55CF" w:rsidRPr="00CB611A" w:rsidRDefault="005E55CF" w:rsidP="0034309D">
            <w:pPr>
              <w:pStyle w:val="Sign-off"/>
              <w:spacing w:line="276" w:lineRule="auto"/>
            </w:pPr>
            <w:r>
              <w:t>Approved via e-mail</w:t>
            </w:r>
          </w:p>
        </w:tc>
        <w:tc>
          <w:tcPr>
            <w:tcW w:w="1848" w:type="dxa"/>
            <w:tcBorders>
              <w:top w:val="nil"/>
              <w:left w:val="nil"/>
              <w:bottom w:val="single" w:sz="4" w:space="0" w:color="00000A"/>
              <w:right w:val="nil"/>
            </w:tcBorders>
            <w:vAlign w:val="bottom"/>
          </w:tcPr>
          <w:p w14:paraId="358C5AC4" w14:textId="2B8EB129" w:rsidR="005E55CF" w:rsidRPr="00CB611A" w:rsidRDefault="005E55CF" w:rsidP="0034309D">
            <w:pPr>
              <w:pStyle w:val="Sign-off"/>
              <w:spacing w:line="276" w:lineRule="auto"/>
            </w:pPr>
          </w:p>
        </w:tc>
      </w:tr>
      <w:tr w:rsidR="005E55CF" w14:paraId="1CFF5DE2" w14:textId="77777777" w:rsidTr="0034309D">
        <w:trPr>
          <w:trHeight w:val="328"/>
        </w:trPr>
        <w:tc>
          <w:tcPr>
            <w:tcW w:w="4396" w:type="dxa"/>
            <w:tcBorders>
              <w:top w:val="nil"/>
              <w:left w:val="nil"/>
              <w:bottom w:val="nil"/>
              <w:right w:val="nil"/>
            </w:tcBorders>
          </w:tcPr>
          <w:p w14:paraId="0B40F089" w14:textId="77777777" w:rsidR="005E55CF" w:rsidRPr="00CB611A" w:rsidRDefault="005E55CF" w:rsidP="0034309D">
            <w:pPr>
              <w:pStyle w:val="Signature"/>
              <w:spacing w:after="0"/>
            </w:pPr>
          </w:p>
        </w:tc>
        <w:tc>
          <w:tcPr>
            <w:tcW w:w="2981" w:type="dxa"/>
            <w:tcBorders>
              <w:top w:val="single" w:sz="4" w:space="0" w:color="00000A"/>
              <w:left w:val="nil"/>
              <w:bottom w:val="nil"/>
              <w:right w:val="nil"/>
            </w:tcBorders>
            <w:hideMark/>
          </w:tcPr>
          <w:p w14:paraId="55587D60" w14:textId="77777777" w:rsidR="005E55CF" w:rsidRPr="00CB611A" w:rsidRDefault="005E55CF" w:rsidP="0034309D">
            <w:pPr>
              <w:pStyle w:val="Signature"/>
              <w:spacing w:after="0"/>
            </w:pPr>
            <w:r w:rsidRPr="00CB611A">
              <w:t>Signature</w:t>
            </w:r>
          </w:p>
        </w:tc>
        <w:tc>
          <w:tcPr>
            <w:tcW w:w="1848" w:type="dxa"/>
            <w:tcBorders>
              <w:top w:val="single" w:sz="4" w:space="0" w:color="00000A"/>
              <w:left w:val="nil"/>
              <w:bottom w:val="nil"/>
              <w:right w:val="nil"/>
            </w:tcBorders>
            <w:hideMark/>
          </w:tcPr>
          <w:p w14:paraId="3ECEC243" w14:textId="77777777" w:rsidR="005E55CF" w:rsidRPr="00CB611A" w:rsidRDefault="005E55CF" w:rsidP="0034309D">
            <w:pPr>
              <w:pStyle w:val="Signature"/>
              <w:spacing w:after="0"/>
            </w:pPr>
            <w:r w:rsidRPr="00CB611A">
              <w:t>Date</w:t>
            </w:r>
          </w:p>
        </w:tc>
      </w:tr>
      <w:tr w:rsidR="005E55CF" w:rsidRPr="00CB611A" w14:paraId="1DF156C7" w14:textId="77777777" w:rsidTr="0034309D">
        <w:trPr>
          <w:trHeight w:val="567"/>
        </w:trPr>
        <w:tc>
          <w:tcPr>
            <w:tcW w:w="4396" w:type="dxa"/>
            <w:tcBorders>
              <w:top w:val="nil"/>
              <w:left w:val="nil"/>
              <w:bottom w:val="nil"/>
              <w:right w:val="nil"/>
            </w:tcBorders>
            <w:vAlign w:val="bottom"/>
            <w:hideMark/>
          </w:tcPr>
          <w:p w14:paraId="0BC15CE7" w14:textId="29B804E4" w:rsidR="005E55CF" w:rsidRPr="00CB611A" w:rsidRDefault="005E55CF" w:rsidP="005E55CF">
            <w:pPr>
              <w:pStyle w:val="Sign-off"/>
              <w:numPr>
                <w:ilvl w:val="0"/>
                <w:numId w:val="2"/>
              </w:numPr>
              <w:suppressAutoHyphens/>
              <w:spacing w:after="200" w:line="276" w:lineRule="auto"/>
              <w:jc w:val="left"/>
            </w:pPr>
            <w:r w:rsidRPr="00747AE4">
              <w:rPr>
                <w:b/>
                <w:bCs/>
              </w:rPr>
              <w:t>ROBBY AL-AZIZ</w:t>
            </w:r>
            <w:r w:rsidRPr="00CB611A">
              <w:br/>
            </w:r>
            <w:r w:rsidR="00F10953">
              <w:rPr>
                <w:sz w:val="18"/>
              </w:rPr>
              <w:t>Business User</w:t>
            </w:r>
            <w:r>
              <w:rPr>
                <w:sz w:val="18"/>
              </w:rPr>
              <w:t xml:space="preserve"> </w:t>
            </w:r>
            <w:r w:rsidRPr="00CB611A">
              <w:rPr>
                <w:sz w:val="18"/>
              </w:rPr>
              <w:t>(</w:t>
            </w:r>
            <w:r>
              <w:rPr>
                <w:sz w:val="18"/>
              </w:rPr>
              <w:t>INDOSAT</w:t>
            </w:r>
            <w:r w:rsidRPr="00CB611A">
              <w:rPr>
                <w:sz w:val="18"/>
              </w:rPr>
              <w:t>)</w:t>
            </w:r>
          </w:p>
        </w:tc>
        <w:tc>
          <w:tcPr>
            <w:tcW w:w="2981" w:type="dxa"/>
            <w:tcBorders>
              <w:top w:val="nil"/>
              <w:left w:val="nil"/>
              <w:bottom w:val="single" w:sz="4" w:space="0" w:color="00000A"/>
              <w:right w:val="nil"/>
            </w:tcBorders>
            <w:vAlign w:val="bottom"/>
          </w:tcPr>
          <w:p w14:paraId="1415CD6E" w14:textId="77777777" w:rsidR="005E55CF" w:rsidRPr="00CB611A" w:rsidRDefault="005E55CF" w:rsidP="0034309D">
            <w:pPr>
              <w:pStyle w:val="Sign-off"/>
              <w:spacing w:line="276" w:lineRule="auto"/>
            </w:pPr>
            <w:r>
              <w:t>Approved via e-mail</w:t>
            </w:r>
          </w:p>
        </w:tc>
        <w:tc>
          <w:tcPr>
            <w:tcW w:w="1848" w:type="dxa"/>
            <w:tcBorders>
              <w:top w:val="nil"/>
              <w:left w:val="nil"/>
              <w:bottom w:val="single" w:sz="4" w:space="0" w:color="00000A"/>
              <w:right w:val="nil"/>
            </w:tcBorders>
            <w:vAlign w:val="bottom"/>
          </w:tcPr>
          <w:p w14:paraId="2376C1B1" w14:textId="79CB4801" w:rsidR="005E55CF" w:rsidRPr="00CB611A" w:rsidRDefault="005E55CF" w:rsidP="0034309D">
            <w:pPr>
              <w:pStyle w:val="Sign-off"/>
              <w:spacing w:line="276" w:lineRule="auto"/>
            </w:pPr>
          </w:p>
        </w:tc>
      </w:tr>
      <w:tr w:rsidR="005E55CF" w:rsidRPr="00CB611A" w14:paraId="10A6382A" w14:textId="77777777" w:rsidTr="0034309D">
        <w:trPr>
          <w:trHeight w:val="150"/>
        </w:trPr>
        <w:tc>
          <w:tcPr>
            <w:tcW w:w="4396" w:type="dxa"/>
            <w:tcBorders>
              <w:top w:val="nil"/>
              <w:left w:val="nil"/>
              <w:bottom w:val="nil"/>
              <w:right w:val="nil"/>
            </w:tcBorders>
          </w:tcPr>
          <w:p w14:paraId="4E9AE1F7" w14:textId="77777777" w:rsidR="005E55CF" w:rsidRPr="00CB611A" w:rsidRDefault="005E55CF" w:rsidP="0034309D">
            <w:pPr>
              <w:pStyle w:val="Signature"/>
              <w:spacing w:after="0"/>
            </w:pPr>
          </w:p>
        </w:tc>
        <w:tc>
          <w:tcPr>
            <w:tcW w:w="2981" w:type="dxa"/>
            <w:tcBorders>
              <w:top w:val="single" w:sz="4" w:space="0" w:color="00000A"/>
              <w:left w:val="nil"/>
              <w:bottom w:val="nil"/>
              <w:right w:val="nil"/>
            </w:tcBorders>
            <w:hideMark/>
          </w:tcPr>
          <w:p w14:paraId="26DB9A1F" w14:textId="77777777" w:rsidR="005E55CF" w:rsidRPr="00CB611A" w:rsidRDefault="005E55CF" w:rsidP="0034309D">
            <w:pPr>
              <w:pStyle w:val="Signature"/>
              <w:spacing w:after="0"/>
            </w:pPr>
            <w:r w:rsidRPr="00CB611A">
              <w:t>Signature</w:t>
            </w:r>
          </w:p>
        </w:tc>
        <w:tc>
          <w:tcPr>
            <w:tcW w:w="1848" w:type="dxa"/>
            <w:tcBorders>
              <w:top w:val="single" w:sz="4" w:space="0" w:color="00000A"/>
              <w:left w:val="nil"/>
              <w:bottom w:val="nil"/>
              <w:right w:val="nil"/>
            </w:tcBorders>
            <w:hideMark/>
          </w:tcPr>
          <w:p w14:paraId="51B4657C" w14:textId="77777777" w:rsidR="005E55CF" w:rsidRPr="00CB611A" w:rsidRDefault="005E55CF" w:rsidP="0034309D">
            <w:pPr>
              <w:pStyle w:val="Signature"/>
              <w:spacing w:after="0"/>
            </w:pPr>
            <w:r w:rsidRPr="00CB611A">
              <w:t>Date</w:t>
            </w:r>
          </w:p>
        </w:tc>
      </w:tr>
      <w:tr w:rsidR="00A16A71" w:rsidRPr="00CB611A" w14:paraId="0DA5747C" w14:textId="77777777" w:rsidTr="009F6569">
        <w:trPr>
          <w:trHeight w:val="567"/>
        </w:trPr>
        <w:tc>
          <w:tcPr>
            <w:tcW w:w="4396" w:type="dxa"/>
            <w:tcBorders>
              <w:top w:val="nil"/>
              <w:left w:val="nil"/>
              <w:bottom w:val="nil"/>
              <w:right w:val="nil"/>
            </w:tcBorders>
            <w:vAlign w:val="bottom"/>
            <w:hideMark/>
          </w:tcPr>
          <w:p w14:paraId="6A880161" w14:textId="4DDAF19E" w:rsidR="00A16A71" w:rsidRPr="00CB611A" w:rsidRDefault="00A16A71" w:rsidP="009F6569">
            <w:pPr>
              <w:pStyle w:val="Sign-off"/>
              <w:numPr>
                <w:ilvl w:val="0"/>
                <w:numId w:val="2"/>
              </w:numPr>
              <w:suppressAutoHyphens/>
              <w:spacing w:after="200" w:line="276" w:lineRule="auto"/>
              <w:jc w:val="left"/>
            </w:pPr>
            <w:r>
              <w:rPr>
                <w:b/>
                <w:bCs/>
              </w:rPr>
              <w:t>AMRI SETIADI</w:t>
            </w:r>
            <w:r w:rsidRPr="00CB611A">
              <w:br/>
            </w:r>
            <w:r>
              <w:rPr>
                <w:sz w:val="18"/>
              </w:rPr>
              <w:t xml:space="preserve">Business </w:t>
            </w:r>
            <w:r w:rsidR="00F10953">
              <w:rPr>
                <w:sz w:val="18"/>
              </w:rPr>
              <w:t>User</w:t>
            </w:r>
            <w:r w:rsidRPr="00CB611A">
              <w:rPr>
                <w:sz w:val="18"/>
              </w:rPr>
              <w:t xml:space="preserve"> (</w:t>
            </w:r>
            <w:r>
              <w:rPr>
                <w:sz w:val="18"/>
              </w:rPr>
              <w:t>INDOSAT</w:t>
            </w:r>
            <w:r w:rsidRPr="00CB611A">
              <w:rPr>
                <w:sz w:val="18"/>
              </w:rPr>
              <w:t>)</w:t>
            </w:r>
          </w:p>
        </w:tc>
        <w:tc>
          <w:tcPr>
            <w:tcW w:w="2981" w:type="dxa"/>
            <w:tcBorders>
              <w:top w:val="nil"/>
              <w:left w:val="nil"/>
              <w:bottom w:val="single" w:sz="4" w:space="0" w:color="00000A"/>
              <w:right w:val="nil"/>
            </w:tcBorders>
            <w:vAlign w:val="bottom"/>
          </w:tcPr>
          <w:p w14:paraId="7EA9C877" w14:textId="77777777" w:rsidR="00A16A71" w:rsidRPr="00CB611A" w:rsidRDefault="00A16A71" w:rsidP="009F6569">
            <w:pPr>
              <w:pStyle w:val="Sign-off"/>
              <w:spacing w:line="276" w:lineRule="auto"/>
            </w:pPr>
            <w:r>
              <w:t>Approved via e-mail</w:t>
            </w:r>
          </w:p>
        </w:tc>
        <w:tc>
          <w:tcPr>
            <w:tcW w:w="1848" w:type="dxa"/>
            <w:tcBorders>
              <w:top w:val="nil"/>
              <w:left w:val="nil"/>
              <w:bottom w:val="single" w:sz="4" w:space="0" w:color="00000A"/>
              <w:right w:val="nil"/>
            </w:tcBorders>
            <w:vAlign w:val="bottom"/>
          </w:tcPr>
          <w:p w14:paraId="527C8274" w14:textId="77777777" w:rsidR="00A16A71" w:rsidRPr="00CB611A" w:rsidRDefault="00A16A71" w:rsidP="009F6569">
            <w:pPr>
              <w:pStyle w:val="Sign-off"/>
              <w:spacing w:line="276" w:lineRule="auto"/>
            </w:pPr>
          </w:p>
        </w:tc>
      </w:tr>
      <w:tr w:rsidR="00A16A71" w:rsidRPr="00CB611A" w14:paraId="1730CA3D" w14:textId="77777777" w:rsidTr="009F6569">
        <w:trPr>
          <w:trHeight w:val="150"/>
        </w:trPr>
        <w:tc>
          <w:tcPr>
            <w:tcW w:w="4396" w:type="dxa"/>
            <w:tcBorders>
              <w:top w:val="nil"/>
              <w:left w:val="nil"/>
              <w:bottom w:val="nil"/>
              <w:right w:val="nil"/>
            </w:tcBorders>
          </w:tcPr>
          <w:p w14:paraId="1F727272" w14:textId="77777777" w:rsidR="00A16A71" w:rsidRPr="00CB611A" w:rsidRDefault="00A16A71" w:rsidP="009F6569">
            <w:pPr>
              <w:pStyle w:val="Signature"/>
              <w:spacing w:after="0"/>
            </w:pPr>
          </w:p>
        </w:tc>
        <w:tc>
          <w:tcPr>
            <w:tcW w:w="2981" w:type="dxa"/>
            <w:tcBorders>
              <w:top w:val="single" w:sz="4" w:space="0" w:color="00000A"/>
              <w:left w:val="nil"/>
              <w:bottom w:val="nil"/>
              <w:right w:val="nil"/>
            </w:tcBorders>
            <w:hideMark/>
          </w:tcPr>
          <w:p w14:paraId="049D3824" w14:textId="77777777" w:rsidR="00A16A71" w:rsidRPr="00CB611A" w:rsidRDefault="00A16A71" w:rsidP="009F6569">
            <w:pPr>
              <w:pStyle w:val="Signature"/>
              <w:spacing w:after="0"/>
            </w:pPr>
            <w:r w:rsidRPr="00CB611A">
              <w:t>Signature</w:t>
            </w:r>
          </w:p>
        </w:tc>
        <w:tc>
          <w:tcPr>
            <w:tcW w:w="1848" w:type="dxa"/>
            <w:tcBorders>
              <w:top w:val="single" w:sz="4" w:space="0" w:color="00000A"/>
              <w:left w:val="nil"/>
              <w:bottom w:val="nil"/>
              <w:right w:val="nil"/>
            </w:tcBorders>
            <w:hideMark/>
          </w:tcPr>
          <w:p w14:paraId="1E7F5D73" w14:textId="77777777" w:rsidR="00A16A71" w:rsidRPr="00CB611A" w:rsidRDefault="00A16A71" w:rsidP="009F6569">
            <w:pPr>
              <w:pStyle w:val="Signature"/>
              <w:spacing w:after="0"/>
            </w:pPr>
            <w:r w:rsidRPr="00CB611A">
              <w:t>Date</w:t>
            </w:r>
          </w:p>
        </w:tc>
      </w:tr>
      <w:tr w:rsidR="005E55CF" w:rsidRPr="00CB611A" w14:paraId="28393F94" w14:textId="77777777" w:rsidTr="0034309D">
        <w:trPr>
          <w:trHeight w:val="567"/>
        </w:trPr>
        <w:tc>
          <w:tcPr>
            <w:tcW w:w="4396" w:type="dxa"/>
            <w:tcBorders>
              <w:top w:val="nil"/>
              <w:left w:val="nil"/>
              <w:bottom w:val="nil"/>
              <w:right w:val="nil"/>
            </w:tcBorders>
            <w:vAlign w:val="bottom"/>
            <w:hideMark/>
          </w:tcPr>
          <w:p w14:paraId="53C56F3C" w14:textId="77777777" w:rsidR="005E55CF" w:rsidRPr="00CB611A" w:rsidRDefault="005E55CF" w:rsidP="005E55CF">
            <w:pPr>
              <w:pStyle w:val="Sign-off"/>
              <w:numPr>
                <w:ilvl w:val="0"/>
                <w:numId w:val="2"/>
              </w:numPr>
              <w:suppressAutoHyphens/>
              <w:spacing w:after="200" w:line="276" w:lineRule="auto"/>
              <w:jc w:val="left"/>
            </w:pPr>
            <w:r w:rsidRPr="00553028">
              <w:rPr>
                <w:b/>
                <w:bCs/>
              </w:rPr>
              <w:t>DEDY ANDRIAN WIDYANTO</w:t>
            </w:r>
            <w:r w:rsidRPr="00CB611A">
              <w:br/>
            </w:r>
            <w:r>
              <w:rPr>
                <w:sz w:val="18"/>
              </w:rPr>
              <w:t>IT HADOOP DevOps</w:t>
            </w:r>
            <w:r w:rsidRPr="00CB611A">
              <w:rPr>
                <w:sz w:val="18"/>
              </w:rPr>
              <w:t xml:space="preserve"> (</w:t>
            </w:r>
            <w:r>
              <w:rPr>
                <w:sz w:val="18"/>
              </w:rPr>
              <w:t>INDOSAT</w:t>
            </w:r>
            <w:r w:rsidRPr="00CB611A">
              <w:rPr>
                <w:sz w:val="18"/>
              </w:rPr>
              <w:t>)</w:t>
            </w:r>
          </w:p>
        </w:tc>
        <w:tc>
          <w:tcPr>
            <w:tcW w:w="2981" w:type="dxa"/>
            <w:tcBorders>
              <w:top w:val="nil"/>
              <w:left w:val="nil"/>
              <w:bottom w:val="single" w:sz="4" w:space="0" w:color="00000A"/>
              <w:right w:val="nil"/>
            </w:tcBorders>
            <w:vAlign w:val="bottom"/>
          </w:tcPr>
          <w:p w14:paraId="584931AE" w14:textId="77777777" w:rsidR="005E55CF" w:rsidRPr="00CB611A" w:rsidRDefault="005E55CF" w:rsidP="0034309D">
            <w:pPr>
              <w:pStyle w:val="Sign-off"/>
              <w:spacing w:line="276" w:lineRule="auto"/>
            </w:pPr>
            <w:r>
              <w:t>Approved via e-mail</w:t>
            </w:r>
          </w:p>
        </w:tc>
        <w:tc>
          <w:tcPr>
            <w:tcW w:w="1848" w:type="dxa"/>
            <w:tcBorders>
              <w:top w:val="nil"/>
              <w:left w:val="nil"/>
              <w:bottom w:val="single" w:sz="4" w:space="0" w:color="00000A"/>
              <w:right w:val="nil"/>
            </w:tcBorders>
            <w:vAlign w:val="bottom"/>
          </w:tcPr>
          <w:p w14:paraId="0B03B4BC" w14:textId="4C627FBD" w:rsidR="005E55CF" w:rsidRPr="00CB611A" w:rsidRDefault="005E55CF" w:rsidP="0034309D">
            <w:pPr>
              <w:pStyle w:val="Sign-off"/>
              <w:spacing w:line="276" w:lineRule="auto"/>
            </w:pPr>
          </w:p>
        </w:tc>
      </w:tr>
      <w:tr w:rsidR="005E55CF" w:rsidRPr="00CB611A" w14:paraId="79EA30AE" w14:textId="77777777" w:rsidTr="0034309D">
        <w:trPr>
          <w:trHeight w:val="150"/>
        </w:trPr>
        <w:tc>
          <w:tcPr>
            <w:tcW w:w="4396" w:type="dxa"/>
            <w:tcBorders>
              <w:top w:val="nil"/>
              <w:left w:val="nil"/>
              <w:bottom w:val="nil"/>
              <w:right w:val="nil"/>
            </w:tcBorders>
          </w:tcPr>
          <w:p w14:paraId="3748DBD8" w14:textId="77777777" w:rsidR="005E55CF" w:rsidRPr="00CB611A" w:rsidRDefault="005E55CF" w:rsidP="0034309D">
            <w:pPr>
              <w:pStyle w:val="Signature"/>
              <w:spacing w:after="0"/>
            </w:pPr>
          </w:p>
        </w:tc>
        <w:tc>
          <w:tcPr>
            <w:tcW w:w="2981" w:type="dxa"/>
            <w:tcBorders>
              <w:top w:val="single" w:sz="4" w:space="0" w:color="00000A"/>
              <w:left w:val="nil"/>
              <w:bottom w:val="nil"/>
              <w:right w:val="nil"/>
            </w:tcBorders>
            <w:hideMark/>
          </w:tcPr>
          <w:p w14:paraId="0126C776" w14:textId="77777777" w:rsidR="005E55CF" w:rsidRPr="00CB611A" w:rsidRDefault="005E55CF" w:rsidP="0034309D">
            <w:pPr>
              <w:pStyle w:val="Signature"/>
              <w:spacing w:after="0"/>
            </w:pPr>
            <w:r w:rsidRPr="00CB611A">
              <w:t>Signature</w:t>
            </w:r>
          </w:p>
        </w:tc>
        <w:tc>
          <w:tcPr>
            <w:tcW w:w="1848" w:type="dxa"/>
            <w:tcBorders>
              <w:top w:val="single" w:sz="4" w:space="0" w:color="00000A"/>
              <w:left w:val="nil"/>
              <w:bottom w:val="nil"/>
              <w:right w:val="nil"/>
            </w:tcBorders>
            <w:hideMark/>
          </w:tcPr>
          <w:p w14:paraId="47BEB31D" w14:textId="77777777" w:rsidR="005E55CF" w:rsidRPr="00CB611A" w:rsidRDefault="005E55CF" w:rsidP="0034309D">
            <w:pPr>
              <w:pStyle w:val="Signature"/>
              <w:spacing w:after="0"/>
            </w:pPr>
            <w:r w:rsidRPr="00CB611A">
              <w:t>Date</w:t>
            </w:r>
          </w:p>
        </w:tc>
      </w:tr>
      <w:tr w:rsidR="005E55CF" w:rsidRPr="00CB611A" w14:paraId="27A3882F" w14:textId="77777777" w:rsidTr="0034309D">
        <w:trPr>
          <w:trHeight w:val="567"/>
        </w:trPr>
        <w:tc>
          <w:tcPr>
            <w:tcW w:w="4396" w:type="dxa"/>
            <w:tcBorders>
              <w:top w:val="nil"/>
              <w:left w:val="nil"/>
              <w:bottom w:val="nil"/>
              <w:right w:val="nil"/>
            </w:tcBorders>
            <w:vAlign w:val="bottom"/>
            <w:hideMark/>
          </w:tcPr>
          <w:p w14:paraId="285A8404" w14:textId="574E014A" w:rsidR="005E55CF" w:rsidRPr="00CB611A" w:rsidRDefault="005E55CF" w:rsidP="005E55CF">
            <w:pPr>
              <w:pStyle w:val="Sign-off"/>
              <w:numPr>
                <w:ilvl w:val="0"/>
                <w:numId w:val="2"/>
              </w:numPr>
              <w:suppressAutoHyphens/>
              <w:spacing w:after="200" w:line="276" w:lineRule="auto"/>
              <w:jc w:val="left"/>
            </w:pPr>
            <w:r w:rsidRPr="00747AE4">
              <w:rPr>
                <w:b/>
                <w:bCs/>
              </w:rPr>
              <w:t>BUDI PRIYAMBODO</w:t>
            </w:r>
            <w:r w:rsidRPr="00CB611A">
              <w:br/>
            </w:r>
            <w:r w:rsidR="00F10953">
              <w:rPr>
                <w:sz w:val="18"/>
              </w:rPr>
              <w:t xml:space="preserve">Business User </w:t>
            </w:r>
            <w:r w:rsidRPr="00CB611A">
              <w:rPr>
                <w:sz w:val="18"/>
              </w:rPr>
              <w:t>(</w:t>
            </w:r>
            <w:r>
              <w:rPr>
                <w:sz w:val="18"/>
              </w:rPr>
              <w:t>INDOSAT</w:t>
            </w:r>
            <w:r w:rsidRPr="00CB611A">
              <w:rPr>
                <w:sz w:val="18"/>
              </w:rPr>
              <w:t>)</w:t>
            </w:r>
          </w:p>
        </w:tc>
        <w:tc>
          <w:tcPr>
            <w:tcW w:w="2981" w:type="dxa"/>
            <w:tcBorders>
              <w:top w:val="nil"/>
              <w:left w:val="nil"/>
              <w:bottom w:val="single" w:sz="4" w:space="0" w:color="00000A"/>
              <w:right w:val="nil"/>
            </w:tcBorders>
            <w:vAlign w:val="bottom"/>
          </w:tcPr>
          <w:p w14:paraId="33874A39" w14:textId="77777777" w:rsidR="005E55CF" w:rsidRPr="00CB611A" w:rsidRDefault="005E55CF" w:rsidP="0034309D">
            <w:pPr>
              <w:pStyle w:val="Sign-off"/>
              <w:spacing w:line="276" w:lineRule="auto"/>
            </w:pPr>
            <w:r>
              <w:t>Approved via e-mail</w:t>
            </w:r>
          </w:p>
        </w:tc>
        <w:tc>
          <w:tcPr>
            <w:tcW w:w="1848" w:type="dxa"/>
            <w:tcBorders>
              <w:top w:val="nil"/>
              <w:left w:val="nil"/>
              <w:bottom w:val="single" w:sz="4" w:space="0" w:color="00000A"/>
              <w:right w:val="nil"/>
            </w:tcBorders>
            <w:vAlign w:val="bottom"/>
          </w:tcPr>
          <w:p w14:paraId="68372C18" w14:textId="7E7AE9A6" w:rsidR="005E55CF" w:rsidRPr="00CB611A" w:rsidRDefault="005E55CF" w:rsidP="0034309D">
            <w:pPr>
              <w:pStyle w:val="Sign-off"/>
              <w:spacing w:line="276" w:lineRule="auto"/>
            </w:pPr>
          </w:p>
        </w:tc>
      </w:tr>
      <w:tr w:rsidR="005E55CF" w:rsidRPr="00CB611A" w14:paraId="1A7CD2A5" w14:textId="77777777" w:rsidTr="0034309D">
        <w:trPr>
          <w:trHeight w:val="150"/>
        </w:trPr>
        <w:tc>
          <w:tcPr>
            <w:tcW w:w="4396" w:type="dxa"/>
            <w:tcBorders>
              <w:top w:val="nil"/>
              <w:left w:val="nil"/>
              <w:bottom w:val="nil"/>
              <w:right w:val="nil"/>
            </w:tcBorders>
          </w:tcPr>
          <w:p w14:paraId="47AC4964" w14:textId="77777777" w:rsidR="005E55CF" w:rsidRPr="00CB611A" w:rsidRDefault="005E55CF" w:rsidP="0034309D">
            <w:pPr>
              <w:pStyle w:val="Signature"/>
              <w:spacing w:after="0"/>
            </w:pPr>
          </w:p>
        </w:tc>
        <w:tc>
          <w:tcPr>
            <w:tcW w:w="2981" w:type="dxa"/>
            <w:tcBorders>
              <w:top w:val="single" w:sz="4" w:space="0" w:color="00000A"/>
              <w:left w:val="nil"/>
              <w:bottom w:val="nil"/>
              <w:right w:val="nil"/>
            </w:tcBorders>
            <w:hideMark/>
          </w:tcPr>
          <w:p w14:paraId="378864C2" w14:textId="77777777" w:rsidR="005E55CF" w:rsidRPr="00CB611A" w:rsidRDefault="005E55CF" w:rsidP="0034309D">
            <w:pPr>
              <w:pStyle w:val="Signature"/>
              <w:spacing w:after="0"/>
            </w:pPr>
            <w:r w:rsidRPr="00CB611A">
              <w:t>Signature</w:t>
            </w:r>
          </w:p>
        </w:tc>
        <w:tc>
          <w:tcPr>
            <w:tcW w:w="1848" w:type="dxa"/>
            <w:tcBorders>
              <w:top w:val="single" w:sz="4" w:space="0" w:color="00000A"/>
              <w:left w:val="nil"/>
              <w:bottom w:val="nil"/>
              <w:right w:val="nil"/>
            </w:tcBorders>
            <w:hideMark/>
          </w:tcPr>
          <w:p w14:paraId="068E41BE" w14:textId="77777777" w:rsidR="005E55CF" w:rsidRPr="00CB611A" w:rsidRDefault="005E55CF" w:rsidP="0034309D">
            <w:pPr>
              <w:pStyle w:val="Signature"/>
              <w:spacing w:after="0"/>
            </w:pPr>
            <w:r w:rsidRPr="00CB611A">
              <w:t>Date</w:t>
            </w:r>
          </w:p>
        </w:tc>
      </w:tr>
      <w:tr w:rsidR="005E55CF" w:rsidRPr="00CB611A" w14:paraId="2E2D17BF" w14:textId="77777777" w:rsidTr="0034309D">
        <w:trPr>
          <w:trHeight w:val="567"/>
        </w:trPr>
        <w:tc>
          <w:tcPr>
            <w:tcW w:w="4396" w:type="dxa"/>
            <w:tcBorders>
              <w:top w:val="nil"/>
              <w:left w:val="nil"/>
              <w:bottom w:val="nil"/>
              <w:right w:val="nil"/>
            </w:tcBorders>
            <w:vAlign w:val="bottom"/>
            <w:hideMark/>
          </w:tcPr>
          <w:p w14:paraId="1A93E17E" w14:textId="77777777" w:rsidR="005E55CF" w:rsidRPr="00CB611A" w:rsidRDefault="005E55CF" w:rsidP="005E55CF">
            <w:pPr>
              <w:pStyle w:val="Sign-off"/>
              <w:numPr>
                <w:ilvl w:val="0"/>
                <w:numId w:val="2"/>
              </w:numPr>
              <w:suppressAutoHyphens/>
              <w:spacing w:after="200" w:line="276" w:lineRule="auto"/>
              <w:jc w:val="left"/>
            </w:pPr>
            <w:r w:rsidRPr="0095220F">
              <w:rPr>
                <w:b/>
                <w:bCs/>
              </w:rPr>
              <w:t>SANTI ROSANA</w:t>
            </w:r>
            <w:r w:rsidRPr="00CB611A">
              <w:br/>
            </w:r>
            <w:r>
              <w:rPr>
                <w:sz w:val="18"/>
              </w:rPr>
              <w:t>IT-DevOps</w:t>
            </w:r>
            <w:r w:rsidRPr="00CB611A">
              <w:rPr>
                <w:sz w:val="18"/>
              </w:rPr>
              <w:t xml:space="preserve"> (</w:t>
            </w:r>
            <w:r>
              <w:rPr>
                <w:sz w:val="18"/>
              </w:rPr>
              <w:t>INDOSAT</w:t>
            </w:r>
            <w:r w:rsidRPr="00CB611A">
              <w:rPr>
                <w:sz w:val="18"/>
              </w:rPr>
              <w:t>)</w:t>
            </w:r>
          </w:p>
        </w:tc>
        <w:tc>
          <w:tcPr>
            <w:tcW w:w="2981" w:type="dxa"/>
            <w:tcBorders>
              <w:top w:val="nil"/>
              <w:left w:val="nil"/>
              <w:bottom w:val="single" w:sz="4" w:space="0" w:color="00000A"/>
              <w:right w:val="nil"/>
            </w:tcBorders>
            <w:vAlign w:val="bottom"/>
          </w:tcPr>
          <w:p w14:paraId="363E67C1" w14:textId="77777777" w:rsidR="005E55CF" w:rsidRPr="00CB611A" w:rsidRDefault="005E55CF" w:rsidP="0034309D">
            <w:pPr>
              <w:pStyle w:val="Sign-off"/>
              <w:spacing w:line="276" w:lineRule="auto"/>
            </w:pPr>
            <w:r>
              <w:t>Approved via e-mail</w:t>
            </w:r>
          </w:p>
        </w:tc>
        <w:tc>
          <w:tcPr>
            <w:tcW w:w="1848" w:type="dxa"/>
            <w:tcBorders>
              <w:top w:val="nil"/>
              <w:left w:val="nil"/>
              <w:bottom w:val="single" w:sz="4" w:space="0" w:color="00000A"/>
              <w:right w:val="nil"/>
            </w:tcBorders>
            <w:vAlign w:val="bottom"/>
          </w:tcPr>
          <w:p w14:paraId="131F2DCF" w14:textId="7C8A7725" w:rsidR="005E55CF" w:rsidRPr="00CB611A" w:rsidRDefault="005E55CF" w:rsidP="0034309D">
            <w:pPr>
              <w:pStyle w:val="Sign-off"/>
              <w:spacing w:line="276" w:lineRule="auto"/>
            </w:pPr>
          </w:p>
        </w:tc>
      </w:tr>
      <w:tr w:rsidR="005E55CF" w:rsidRPr="00CB611A" w14:paraId="52407CD3" w14:textId="77777777" w:rsidTr="0034309D">
        <w:trPr>
          <w:trHeight w:val="150"/>
        </w:trPr>
        <w:tc>
          <w:tcPr>
            <w:tcW w:w="4396" w:type="dxa"/>
            <w:tcBorders>
              <w:top w:val="nil"/>
              <w:left w:val="nil"/>
              <w:bottom w:val="nil"/>
              <w:right w:val="nil"/>
            </w:tcBorders>
          </w:tcPr>
          <w:p w14:paraId="12F4C10C" w14:textId="77777777" w:rsidR="005E55CF" w:rsidRPr="00CB611A" w:rsidRDefault="005E55CF" w:rsidP="0034309D">
            <w:pPr>
              <w:pStyle w:val="Signature"/>
              <w:spacing w:after="0"/>
            </w:pPr>
          </w:p>
        </w:tc>
        <w:tc>
          <w:tcPr>
            <w:tcW w:w="2981" w:type="dxa"/>
            <w:tcBorders>
              <w:top w:val="single" w:sz="4" w:space="0" w:color="00000A"/>
              <w:left w:val="nil"/>
              <w:bottom w:val="nil"/>
              <w:right w:val="nil"/>
            </w:tcBorders>
            <w:hideMark/>
          </w:tcPr>
          <w:p w14:paraId="529EA7D9" w14:textId="77777777" w:rsidR="005E55CF" w:rsidRPr="00CB611A" w:rsidRDefault="005E55CF" w:rsidP="0034309D">
            <w:pPr>
              <w:pStyle w:val="Signature"/>
              <w:spacing w:after="0"/>
            </w:pPr>
            <w:r w:rsidRPr="00CB611A">
              <w:t>Signature</w:t>
            </w:r>
          </w:p>
        </w:tc>
        <w:tc>
          <w:tcPr>
            <w:tcW w:w="1848" w:type="dxa"/>
            <w:tcBorders>
              <w:top w:val="single" w:sz="4" w:space="0" w:color="00000A"/>
              <w:left w:val="nil"/>
              <w:bottom w:val="nil"/>
              <w:right w:val="nil"/>
            </w:tcBorders>
            <w:hideMark/>
          </w:tcPr>
          <w:p w14:paraId="2B9A1C68" w14:textId="77777777" w:rsidR="005E55CF" w:rsidRPr="00CB611A" w:rsidRDefault="005E55CF" w:rsidP="0034309D">
            <w:pPr>
              <w:pStyle w:val="Signature"/>
              <w:spacing w:after="0"/>
            </w:pPr>
            <w:r w:rsidRPr="00CB611A">
              <w:t>Date</w:t>
            </w:r>
          </w:p>
        </w:tc>
      </w:tr>
    </w:tbl>
    <w:p w14:paraId="0F018997" w14:textId="77777777" w:rsidR="005E55CF" w:rsidRDefault="005E55CF" w:rsidP="005E55CF">
      <w:pPr>
        <w:spacing w:after="240" w:line="252" w:lineRule="auto"/>
        <w:ind w:left="0" w:right="0"/>
      </w:pPr>
      <w:r>
        <w:br w:type="page"/>
      </w:r>
    </w:p>
    <w:p w14:paraId="49081EA7" w14:textId="2B17AE2D" w:rsidR="005E55CF" w:rsidRDefault="005E55CF" w:rsidP="005E55CF">
      <w:pPr>
        <w:pStyle w:val="Heading2"/>
      </w:pPr>
      <w:bookmarkStart w:id="210" w:name="_Toc37353657"/>
      <w:bookmarkStart w:id="211" w:name="_Toc37354197"/>
      <w:bookmarkStart w:id="212" w:name="_Toc37750002"/>
      <w:bookmarkStart w:id="213" w:name="_Toc40449960"/>
      <w:bookmarkStart w:id="214" w:name="_Toc41573995"/>
      <w:bookmarkStart w:id="215" w:name="_Toc50007170"/>
      <w:r>
        <w:lastRenderedPageBreak/>
        <w:t>E-mail approval screen captures</w:t>
      </w:r>
      <w:bookmarkEnd w:id="210"/>
      <w:bookmarkEnd w:id="211"/>
      <w:bookmarkEnd w:id="212"/>
      <w:bookmarkEnd w:id="213"/>
      <w:bookmarkEnd w:id="214"/>
      <w:bookmarkEnd w:id="215"/>
    </w:p>
    <w:p w14:paraId="578CBA5E" w14:textId="77777777" w:rsidR="005E55CF" w:rsidRDefault="005E55CF" w:rsidP="005E55CF">
      <w:pPr>
        <w:jc w:val="both"/>
      </w:pPr>
      <w:r>
        <w:t>1. PARTHIPAN RRAJAGOPAL / Business Analytic (ENHANCESYS)</w:t>
      </w:r>
    </w:p>
    <w:p w14:paraId="4CD68FD9" w14:textId="5A238361" w:rsidR="005E55CF" w:rsidRDefault="005E55CF" w:rsidP="005E55CF">
      <w:pPr>
        <w:jc w:val="both"/>
      </w:pPr>
    </w:p>
    <w:p w14:paraId="440543BE" w14:textId="07A15D72" w:rsidR="009F2BD8" w:rsidRDefault="005E55CF" w:rsidP="00F10953">
      <w:pPr>
        <w:jc w:val="both"/>
      </w:pPr>
      <w:r>
        <w:t>2. ROMET ROOSALU / Project Manager (TIMWETECH)</w:t>
      </w:r>
    </w:p>
    <w:p w14:paraId="548A9DE1" w14:textId="1F73F5F5" w:rsidR="00FD1AF3" w:rsidRPr="00EC27E8" w:rsidRDefault="00FD1AF3" w:rsidP="00F10953">
      <w:pPr>
        <w:jc w:val="both"/>
      </w:pPr>
    </w:p>
    <w:sectPr w:rsidR="00FD1AF3" w:rsidRPr="00EC27E8" w:rsidSect="000E49B9">
      <w:headerReference w:type="even" r:id="rId20"/>
      <w:headerReference w:type="default" r:id="rId21"/>
      <w:footerReference w:type="even" r:id="rId22"/>
      <w:footerReference w:type="default" r:id="rId23"/>
      <w:headerReference w:type="first" r:id="rId24"/>
      <w:footerReference w:type="first" r:id="rId25"/>
      <w:pgSz w:w="12240" w:h="15840" w:code="1"/>
      <w:pgMar w:top="1559" w:right="1440" w:bottom="1134" w:left="1440" w:header="720" w:footer="1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C8CB3" w14:textId="77777777" w:rsidR="00FD6387" w:rsidRDefault="00FD6387">
      <w:r>
        <w:separator/>
      </w:r>
    </w:p>
    <w:p w14:paraId="0ABE8CD7" w14:textId="77777777" w:rsidR="00FD6387" w:rsidRDefault="00FD6387"/>
  </w:endnote>
  <w:endnote w:type="continuationSeparator" w:id="0">
    <w:p w14:paraId="38AFD562" w14:textId="77777777" w:rsidR="00FD6387" w:rsidRDefault="00FD6387">
      <w:r>
        <w:continuationSeparator/>
      </w:r>
    </w:p>
    <w:p w14:paraId="4C99F2AF" w14:textId="77777777" w:rsidR="00FD6387" w:rsidRDefault="00FD6387"/>
  </w:endnote>
  <w:endnote w:type="continuationNotice" w:id="1">
    <w:p w14:paraId="1E538C92" w14:textId="77777777" w:rsidR="00FD6387" w:rsidRDefault="00FD638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AC61D" w14:textId="77777777" w:rsidR="000413FE" w:rsidRDefault="00041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3"/>
      <w:gridCol w:w="2065"/>
    </w:tblGrid>
    <w:tr w:rsidR="000413FE" w:rsidRPr="000E49B9" w14:paraId="02DF250F" w14:textId="77777777" w:rsidTr="000E49B9">
      <w:tc>
        <w:tcPr>
          <w:tcW w:w="7213" w:type="dxa"/>
        </w:tcPr>
        <w:p w14:paraId="3FBA927B" w14:textId="0CBFBC02" w:rsidR="000413FE" w:rsidRDefault="000413FE" w:rsidP="00E7565C">
          <w:pPr>
            <w:pStyle w:val="Footer"/>
            <w:tabs>
              <w:tab w:val="left" w:pos="8190"/>
            </w:tabs>
            <w:ind w:left="0"/>
            <w:rPr>
              <w:sz w:val="20"/>
            </w:rPr>
          </w:pPr>
          <w:r>
            <w:rPr>
              <w:sz w:val="20"/>
            </w:rPr>
            <w:t xml:space="preserve">Integration Design &amp; Specification by TIMWETECH – Version 1.7_draft </w:t>
          </w:r>
        </w:p>
        <w:p w14:paraId="155B75B7" w14:textId="7961AA38" w:rsidR="000413FE" w:rsidRPr="000E49B9" w:rsidRDefault="000413FE" w:rsidP="001B51D2">
          <w:pPr>
            <w:pStyle w:val="Footer"/>
            <w:tabs>
              <w:tab w:val="left" w:pos="8190"/>
            </w:tabs>
            <w:ind w:left="0"/>
            <w:rPr>
              <w:sz w:val="20"/>
            </w:rPr>
          </w:pPr>
          <w:r>
            <w:rPr>
              <w:sz w:val="18"/>
              <w:szCs w:val="20"/>
            </w:rPr>
            <w:t xml:space="preserve">Module: Integration with Surroundings | </w:t>
          </w:r>
          <w:r w:rsidRPr="00DF6770">
            <w:rPr>
              <w:sz w:val="18"/>
              <w:szCs w:val="20"/>
            </w:rPr>
            <w:t>Integration with HADOOP</w:t>
          </w:r>
        </w:p>
      </w:tc>
      <w:tc>
        <w:tcPr>
          <w:tcW w:w="2065" w:type="dxa"/>
        </w:tcPr>
        <w:p w14:paraId="70BFA30D" w14:textId="382E0B45" w:rsidR="000413FE" w:rsidRPr="000E49B9" w:rsidRDefault="000413FE" w:rsidP="000E49B9">
          <w:pPr>
            <w:pStyle w:val="Footer"/>
            <w:tabs>
              <w:tab w:val="left" w:pos="8190"/>
            </w:tabs>
            <w:ind w:left="0"/>
            <w:jc w:val="right"/>
            <w:rPr>
              <w:sz w:val="20"/>
            </w:rPr>
          </w:pPr>
          <w:r w:rsidRPr="000E49B9">
            <w:rPr>
              <w:sz w:val="20"/>
            </w:rPr>
            <w:t xml:space="preserve">Page | </w:t>
          </w:r>
          <w:r w:rsidRPr="000E49B9">
            <w:rPr>
              <w:sz w:val="20"/>
            </w:rPr>
            <w:fldChar w:fldCharType="begin"/>
          </w:r>
          <w:r w:rsidRPr="000E49B9">
            <w:rPr>
              <w:sz w:val="20"/>
            </w:rPr>
            <w:instrText xml:space="preserve"> PAGE   \* MERGEFORMAT </w:instrText>
          </w:r>
          <w:r w:rsidRPr="000E49B9">
            <w:rPr>
              <w:sz w:val="20"/>
            </w:rPr>
            <w:fldChar w:fldCharType="separate"/>
          </w:r>
          <w:r w:rsidR="006A48F7">
            <w:rPr>
              <w:noProof/>
              <w:sz w:val="20"/>
            </w:rPr>
            <w:t>53</w:t>
          </w:r>
          <w:r w:rsidRPr="000E49B9">
            <w:rPr>
              <w:noProof/>
              <w:sz w:val="20"/>
            </w:rPr>
            <w:fldChar w:fldCharType="end"/>
          </w:r>
          <w:r>
            <w:rPr>
              <w:noProof/>
              <w:sz w:val="20"/>
            </w:rPr>
            <w:t xml:space="preserve"> </w:t>
          </w:r>
        </w:p>
      </w:tc>
    </w:tr>
  </w:tbl>
  <w:p w14:paraId="46F3BBEA" w14:textId="754F58E9" w:rsidR="000413FE" w:rsidRPr="000E49B9" w:rsidRDefault="000413FE" w:rsidP="000E49B9">
    <w:pPr>
      <w:pStyle w:val="Footer"/>
      <w:tabs>
        <w:tab w:val="left" w:pos="8190"/>
      </w:tabs>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92418" w14:textId="77777777" w:rsidR="000413FE" w:rsidRDefault="00041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63813" w14:textId="77777777" w:rsidR="00FD6387" w:rsidRDefault="00FD6387">
      <w:r>
        <w:separator/>
      </w:r>
    </w:p>
    <w:p w14:paraId="3C9236E0" w14:textId="77777777" w:rsidR="00FD6387" w:rsidRDefault="00FD6387"/>
  </w:footnote>
  <w:footnote w:type="continuationSeparator" w:id="0">
    <w:p w14:paraId="2830E3A8" w14:textId="77777777" w:rsidR="00FD6387" w:rsidRDefault="00FD6387">
      <w:r>
        <w:continuationSeparator/>
      </w:r>
    </w:p>
    <w:p w14:paraId="769A68BD" w14:textId="77777777" w:rsidR="00FD6387" w:rsidRDefault="00FD6387"/>
  </w:footnote>
  <w:footnote w:type="continuationNotice" w:id="1">
    <w:p w14:paraId="4EDF5ECC" w14:textId="77777777" w:rsidR="00FD6387" w:rsidRDefault="00FD638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154D2" w14:textId="77777777" w:rsidR="000413FE" w:rsidRDefault="000413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F3E08" w14:textId="3D7A5382" w:rsidR="000413FE" w:rsidRDefault="00FD6387" w:rsidP="00A2643E">
    <w:pPr>
      <w:pStyle w:val="Header"/>
      <w:jc w:val="left"/>
    </w:pPr>
    <w:sdt>
      <w:sdtPr>
        <w:id w:val="-2028783896"/>
        <w:docPartObj>
          <w:docPartGallery w:val="Watermarks"/>
          <w:docPartUnique/>
        </w:docPartObj>
      </w:sdtPr>
      <w:sdtEndPr/>
      <w:sdtContent>
        <w:r>
          <w:rPr>
            <w:noProof/>
          </w:rPr>
          <w:pict w14:anchorId="238A6E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413FE">
      <w:rPr>
        <w:noProof/>
        <w:lang w:val="en-IN" w:eastAsia="en-IN"/>
      </w:rPr>
      <w:drawing>
        <wp:inline distT="0" distB="0" distL="0" distR="0" wp14:anchorId="3EE15FD4" wp14:editId="73B70FCB">
          <wp:extent cx="1819275" cy="161925"/>
          <wp:effectExtent l="0" t="0" r="9525" b="9525"/>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wtech.svg"/>
                  <pic:cNvPicPr/>
                </pic:nvPicPr>
                <pic:blipFill>
                  <a:blip r:embed="rId1">
                    <a:extLst>
                      <a:ext uri="{96DAC541-7B7A-43D3-8B79-37D633B846F1}">
                        <asvg:svgBlip xmlns:asvg="http://schemas.microsoft.com/office/drawing/2016/SVG/main" r:embed="rId2"/>
                      </a:ext>
                    </a:extLst>
                  </a:blip>
                  <a:stretch>
                    <a:fillRect/>
                  </a:stretch>
                </pic:blipFill>
                <pic:spPr>
                  <a:xfrm>
                    <a:off x="0" y="0"/>
                    <a:ext cx="1819275" cy="161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7ED6F" w14:textId="77777777" w:rsidR="000413FE" w:rsidRDefault="000413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7F2D"/>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 w15:restartNumberingAfterBreak="0">
    <w:nsid w:val="04B13C98"/>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 w15:restartNumberingAfterBreak="0">
    <w:nsid w:val="05732C89"/>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 w15:restartNumberingAfterBreak="0">
    <w:nsid w:val="07CA7E70"/>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 w15:restartNumberingAfterBreak="0">
    <w:nsid w:val="08293956"/>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 w15:restartNumberingAfterBreak="0">
    <w:nsid w:val="097C07B1"/>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 w15:restartNumberingAfterBreak="0">
    <w:nsid w:val="09885C34"/>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 w15:restartNumberingAfterBreak="0">
    <w:nsid w:val="09C4506E"/>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8" w15:restartNumberingAfterBreak="0">
    <w:nsid w:val="09FA6968"/>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9" w15:restartNumberingAfterBreak="0">
    <w:nsid w:val="0B992E60"/>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0" w15:restartNumberingAfterBreak="0">
    <w:nsid w:val="0C140927"/>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1" w15:restartNumberingAfterBreak="0">
    <w:nsid w:val="16200304"/>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2" w15:restartNumberingAfterBreak="0">
    <w:nsid w:val="16DC34B0"/>
    <w:multiLevelType w:val="hybridMultilevel"/>
    <w:tmpl w:val="276CC73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7803E59"/>
    <w:multiLevelType w:val="hybridMultilevel"/>
    <w:tmpl w:val="3C26D282"/>
    <w:lvl w:ilvl="0" w:tplc="38090001">
      <w:start w:val="1"/>
      <w:numFmt w:val="bullet"/>
      <w:lvlText w:val=""/>
      <w:lvlJc w:val="left"/>
      <w:pPr>
        <w:ind w:left="792" w:hanging="360"/>
      </w:pPr>
      <w:rPr>
        <w:rFonts w:ascii="Symbol" w:hAnsi="Symbol" w:hint="default"/>
      </w:rPr>
    </w:lvl>
    <w:lvl w:ilvl="1" w:tplc="38090003" w:tentative="1">
      <w:start w:val="1"/>
      <w:numFmt w:val="bullet"/>
      <w:lvlText w:val="o"/>
      <w:lvlJc w:val="left"/>
      <w:pPr>
        <w:ind w:left="1512" w:hanging="360"/>
      </w:pPr>
      <w:rPr>
        <w:rFonts w:ascii="Courier New" w:hAnsi="Courier New" w:cs="Courier New" w:hint="default"/>
      </w:rPr>
    </w:lvl>
    <w:lvl w:ilvl="2" w:tplc="38090005" w:tentative="1">
      <w:start w:val="1"/>
      <w:numFmt w:val="bullet"/>
      <w:lvlText w:val=""/>
      <w:lvlJc w:val="left"/>
      <w:pPr>
        <w:ind w:left="2232" w:hanging="360"/>
      </w:pPr>
      <w:rPr>
        <w:rFonts w:ascii="Wingdings" w:hAnsi="Wingdings" w:hint="default"/>
      </w:rPr>
    </w:lvl>
    <w:lvl w:ilvl="3" w:tplc="38090001" w:tentative="1">
      <w:start w:val="1"/>
      <w:numFmt w:val="bullet"/>
      <w:lvlText w:val=""/>
      <w:lvlJc w:val="left"/>
      <w:pPr>
        <w:ind w:left="2952" w:hanging="360"/>
      </w:pPr>
      <w:rPr>
        <w:rFonts w:ascii="Symbol" w:hAnsi="Symbol" w:hint="default"/>
      </w:rPr>
    </w:lvl>
    <w:lvl w:ilvl="4" w:tplc="38090003" w:tentative="1">
      <w:start w:val="1"/>
      <w:numFmt w:val="bullet"/>
      <w:lvlText w:val="o"/>
      <w:lvlJc w:val="left"/>
      <w:pPr>
        <w:ind w:left="3672" w:hanging="360"/>
      </w:pPr>
      <w:rPr>
        <w:rFonts w:ascii="Courier New" w:hAnsi="Courier New" w:cs="Courier New" w:hint="default"/>
      </w:rPr>
    </w:lvl>
    <w:lvl w:ilvl="5" w:tplc="38090005" w:tentative="1">
      <w:start w:val="1"/>
      <w:numFmt w:val="bullet"/>
      <w:lvlText w:val=""/>
      <w:lvlJc w:val="left"/>
      <w:pPr>
        <w:ind w:left="4392" w:hanging="360"/>
      </w:pPr>
      <w:rPr>
        <w:rFonts w:ascii="Wingdings" w:hAnsi="Wingdings" w:hint="default"/>
      </w:rPr>
    </w:lvl>
    <w:lvl w:ilvl="6" w:tplc="38090001" w:tentative="1">
      <w:start w:val="1"/>
      <w:numFmt w:val="bullet"/>
      <w:lvlText w:val=""/>
      <w:lvlJc w:val="left"/>
      <w:pPr>
        <w:ind w:left="5112" w:hanging="360"/>
      </w:pPr>
      <w:rPr>
        <w:rFonts w:ascii="Symbol" w:hAnsi="Symbol" w:hint="default"/>
      </w:rPr>
    </w:lvl>
    <w:lvl w:ilvl="7" w:tplc="38090003" w:tentative="1">
      <w:start w:val="1"/>
      <w:numFmt w:val="bullet"/>
      <w:lvlText w:val="o"/>
      <w:lvlJc w:val="left"/>
      <w:pPr>
        <w:ind w:left="5832" w:hanging="360"/>
      </w:pPr>
      <w:rPr>
        <w:rFonts w:ascii="Courier New" w:hAnsi="Courier New" w:cs="Courier New" w:hint="default"/>
      </w:rPr>
    </w:lvl>
    <w:lvl w:ilvl="8" w:tplc="38090005" w:tentative="1">
      <w:start w:val="1"/>
      <w:numFmt w:val="bullet"/>
      <w:lvlText w:val=""/>
      <w:lvlJc w:val="left"/>
      <w:pPr>
        <w:ind w:left="6552" w:hanging="360"/>
      </w:pPr>
      <w:rPr>
        <w:rFonts w:ascii="Wingdings" w:hAnsi="Wingdings" w:hint="default"/>
      </w:rPr>
    </w:lvl>
  </w:abstractNum>
  <w:abstractNum w:abstractNumId="14" w15:restartNumberingAfterBreak="0">
    <w:nsid w:val="18D259CE"/>
    <w:multiLevelType w:val="hybridMultilevel"/>
    <w:tmpl w:val="1ECCDC36"/>
    <w:lvl w:ilvl="0" w:tplc="38090001">
      <w:start w:val="1"/>
      <w:numFmt w:val="bullet"/>
      <w:lvlText w:val=""/>
      <w:lvlJc w:val="left"/>
      <w:pPr>
        <w:ind w:left="792" w:hanging="360"/>
      </w:pPr>
      <w:rPr>
        <w:rFonts w:ascii="Symbol" w:hAnsi="Symbol" w:hint="default"/>
      </w:rPr>
    </w:lvl>
    <w:lvl w:ilvl="1" w:tplc="38090003">
      <w:start w:val="1"/>
      <w:numFmt w:val="bullet"/>
      <w:lvlText w:val="o"/>
      <w:lvlJc w:val="left"/>
      <w:pPr>
        <w:ind w:left="1512" w:hanging="360"/>
      </w:pPr>
      <w:rPr>
        <w:rFonts w:ascii="Courier New" w:hAnsi="Courier New" w:cs="Courier New" w:hint="default"/>
      </w:rPr>
    </w:lvl>
    <w:lvl w:ilvl="2" w:tplc="38090005" w:tentative="1">
      <w:start w:val="1"/>
      <w:numFmt w:val="bullet"/>
      <w:lvlText w:val=""/>
      <w:lvlJc w:val="left"/>
      <w:pPr>
        <w:ind w:left="2232" w:hanging="360"/>
      </w:pPr>
      <w:rPr>
        <w:rFonts w:ascii="Wingdings" w:hAnsi="Wingdings" w:hint="default"/>
      </w:rPr>
    </w:lvl>
    <w:lvl w:ilvl="3" w:tplc="38090001" w:tentative="1">
      <w:start w:val="1"/>
      <w:numFmt w:val="bullet"/>
      <w:lvlText w:val=""/>
      <w:lvlJc w:val="left"/>
      <w:pPr>
        <w:ind w:left="2952" w:hanging="360"/>
      </w:pPr>
      <w:rPr>
        <w:rFonts w:ascii="Symbol" w:hAnsi="Symbol" w:hint="default"/>
      </w:rPr>
    </w:lvl>
    <w:lvl w:ilvl="4" w:tplc="38090003" w:tentative="1">
      <w:start w:val="1"/>
      <w:numFmt w:val="bullet"/>
      <w:lvlText w:val="o"/>
      <w:lvlJc w:val="left"/>
      <w:pPr>
        <w:ind w:left="3672" w:hanging="360"/>
      </w:pPr>
      <w:rPr>
        <w:rFonts w:ascii="Courier New" w:hAnsi="Courier New" w:cs="Courier New" w:hint="default"/>
      </w:rPr>
    </w:lvl>
    <w:lvl w:ilvl="5" w:tplc="38090005" w:tentative="1">
      <w:start w:val="1"/>
      <w:numFmt w:val="bullet"/>
      <w:lvlText w:val=""/>
      <w:lvlJc w:val="left"/>
      <w:pPr>
        <w:ind w:left="4392" w:hanging="360"/>
      </w:pPr>
      <w:rPr>
        <w:rFonts w:ascii="Wingdings" w:hAnsi="Wingdings" w:hint="default"/>
      </w:rPr>
    </w:lvl>
    <w:lvl w:ilvl="6" w:tplc="38090001" w:tentative="1">
      <w:start w:val="1"/>
      <w:numFmt w:val="bullet"/>
      <w:lvlText w:val=""/>
      <w:lvlJc w:val="left"/>
      <w:pPr>
        <w:ind w:left="5112" w:hanging="360"/>
      </w:pPr>
      <w:rPr>
        <w:rFonts w:ascii="Symbol" w:hAnsi="Symbol" w:hint="default"/>
      </w:rPr>
    </w:lvl>
    <w:lvl w:ilvl="7" w:tplc="38090003" w:tentative="1">
      <w:start w:val="1"/>
      <w:numFmt w:val="bullet"/>
      <w:lvlText w:val="o"/>
      <w:lvlJc w:val="left"/>
      <w:pPr>
        <w:ind w:left="5832" w:hanging="360"/>
      </w:pPr>
      <w:rPr>
        <w:rFonts w:ascii="Courier New" w:hAnsi="Courier New" w:cs="Courier New" w:hint="default"/>
      </w:rPr>
    </w:lvl>
    <w:lvl w:ilvl="8" w:tplc="38090005" w:tentative="1">
      <w:start w:val="1"/>
      <w:numFmt w:val="bullet"/>
      <w:lvlText w:val=""/>
      <w:lvlJc w:val="left"/>
      <w:pPr>
        <w:ind w:left="6552" w:hanging="360"/>
      </w:pPr>
      <w:rPr>
        <w:rFonts w:ascii="Wingdings" w:hAnsi="Wingdings" w:hint="default"/>
      </w:rPr>
    </w:lvl>
  </w:abstractNum>
  <w:abstractNum w:abstractNumId="15" w15:restartNumberingAfterBreak="0">
    <w:nsid w:val="18EA0CA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6" w15:restartNumberingAfterBreak="0">
    <w:nsid w:val="19521ECC"/>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7" w15:restartNumberingAfterBreak="0">
    <w:nsid w:val="1AC76CA1"/>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8" w15:restartNumberingAfterBreak="0">
    <w:nsid w:val="1BAE09A5"/>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9" w15:restartNumberingAfterBreak="0">
    <w:nsid w:val="1C53416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0" w15:restartNumberingAfterBreak="0">
    <w:nsid w:val="1C6049ED"/>
    <w:multiLevelType w:val="hybridMultilevel"/>
    <w:tmpl w:val="880A49DE"/>
    <w:lvl w:ilvl="0" w:tplc="3809000F">
      <w:start w:val="1"/>
      <w:numFmt w:val="decimal"/>
      <w:lvlText w:val="%1."/>
      <w:lvlJc w:val="left"/>
      <w:pPr>
        <w:ind w:left="792" w:hanging="360"/>
      </w:pPr>
      <w:rPr>
        <w:rFonts w:hint="default"/>
      </w:rPr>
    </w:lvl>
    <w:lvl w:ilvl="1" w:tplc="38090003" w:tentative="1">
      <w:start w:val="1"/>
      <w:numFmt w:val="bullet"/>
      <w:lvlText w:val="o"/>
      <w:lvlJc w:val="left"/>
      <w:pPr>
        <w:ind w:left="720" w:hanging="360"/>
      </w:pPr>
      <w:rPr>
        <w:rFonts w:ascii="Courier New" w:hAnsi="Courier New" w:cs="Courier New" w:hint="default"/>
      </w:rPr>
    </w:lvl>
    <w:lvl w:ilvl="2" w:tplc="38090005" w:tentative="1">
      <w:start w:val="1"/>
      <w:numFmt w:val="bullet"/>
      <w:lvlText w:val=""/>
      <w:lvlJc w:val="left"/>
      <w:pPr>
        <w:ind w:left="1440" w:hanging="360"/>
      </w:pPr>
      <w:rPr>
        <w:rFonts w:ascii="Wingdings" w:hAnsi="Wingdings" w:hint="default"/>
      </w:rPr>
    </w:lvl>
    <w:lvl w:ilvl="3" w:tplc="38090001" w:tentative="1">
      <w:start w:val="1"/>
      <w:numFmt w:val="bullet"/>
      <w:lvlText w:val=""/>
      <w:lvlJc w:val="left"/>
      <w:pPr>
        <w:ind w:left="2160" w:hanging="360"/>
      </w:pPr>
      <w:rPr>
        <w:rFonts w:ascii="Symbol" w:hAnsi="Symbol" w:hint="default"/>
      </w:rPr>
    </w:lvl>
    <w:lvl w:ilvl="4" w:tplc="38090003" w:tentative="1">
      <w:start w:val="1"/>
      <w:numFmt w:val="bullet"/>
      <w:lvlText w:val="o"/>
      <w:lvlJc w:val="left"/>
      <w:pPr>
        <w:ind w:left="2880" w:hanging="360"/>
      </w:pPr>
      <w:rPr>
        <w:rFonts w:ascii="Courier New" w:hAnsi="Courier New" w:cs="Courier New" w:hint="default"/>
      </w:rPr>
    </w:lvl>
    <w:lvl w:ilvl="5" w:tplc="38090005" w:tentative="1">
      <w:start w:val="1"/>
      <w:numFmt w:val="bullet"/>
      <w:lvlText w:val=""/>
      <w:lvlJc w:val="left"/>
      <w:pPr>
        <w:ind w:left="3600" w:hanging="360"/>
      </w:pPr>
      <w:rPr>
        <w:rFonts w:ascii="Wingdings" w:hAnsi="Wingdings" w:hint="default"/>
      </w:rPr>
    </w:lvl>
    <w:lvl w:ilvl="6" w:tplc="38090001" w:tentative="1">
      <w:start w:val="1"/>
      <w:numFmt w:val="bullet"/>
      <w:lvlText w:val=""/>
      <w:lvlJc w:val="left"/>
      <w:pPr>
        <w:ind w:left="4320" w:hanging="360"/>
      </w:pPr>
      <w:rPr>
        <w:rFonts w:ascii="Symbol" w:hAnsi="Symbol" w:hint="default"/>
      </w:rPr>
    </w:lvl>
    <w:lvl w:ilvl="7" w:tplc="38090003" w:tentative="1">
      <w:start w:val="1"/>
      <w:numFmt w:val="bullet"/>
      <w:lvlText w:val="o"/>
      <w:lvlJc w:val="left"/>
      <w:pPr>
        <w:ind w:left="5040" w:hanging="360"/>
      </w:pPr>
      <w:rPr>
        <w:rFonts w:ascii="Courier New" w:hAnsi="Courier New" w:cs="Courier New" w:hint="default"/>
      </w:rPr>
    </w:lvl>
    <w:lvl w:ilvl="8" w:tplc="38090005" w:tentative="1">
      <w:start w:val="1"/>
      <w:numFmt w:val="bullet"/>
      <w:lvlText w:val=""/>
      <w:lvlJc w:val="left"/>
      <w:pPr>
        <w:ind w:left="5760" w:hanging="360"/>
      </w:pPr>
      <w:rPr>
        <w:rFonts w:ascii="Wingdings" w:hAnsi="Wingdings" w:hint="default"/>
      </w:rPr>
    </w:lvl>
  </w:abstractNum>
  <w:abstractNum w:abstractNumId="21" w15:restartNumberingAfterBreak="0">
    <w:nsid w:val="1FD56E4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2" w15:restartNumberingAfterBreak="0">
    <w:nsid w:val="208E1FCE"/>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3" w15:restartNumberingAfterBreak="0">
    <w:nsid w:val="23302638"/>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4" w15:restartNumberingAfterBreak="0">
    <w:nsid w:val="24172EAA"/>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5" w15:restartNumberingAfterBreak="0">
    <w:nsid w:val="24686BC8"/>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59556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8" w15:restartNumberingAfterBreak="0">
    <w:nsid w:val="26BD536D"/>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9" w15:restartNumberingAfterBreak="0">
    <w:nsid w:val="29B706C9"/>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0" w15:restartNumberingAfterBreak="0">
    <w:nsid w:val="2C265EA3"/>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1" w15:restartNumberingAfterBreak="0">
    <w:nsid w:val="2CCA7D6B"/>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2" w15:restartNumberingAfterBreak="0">
    <w:nsid w:val="2CE76065"/>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3" w15:restartNumberingAfterBreak="0">
    <w:nsid w:val="344033C7"/>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4" w15:restartNumberingAfterBreak="0">
    <w:nsid w:val="353A3403"/>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5" w15:restartNumberingAfterBreak="0">
    <w:nsid w:val="37D35446"/>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6" w15:restartNumberingAfterBreak="0">
    <w:nsid w:val="388F167E"/>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7" w15:restartNumberingAfterBreak="0">
    <w:nsid w:val="39C57156"/>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8" w15:restartNumberingAfterBreak="0">
    <w:nsid w:val="3A261043"/>
    <w:multiLevelType w:val="hybridMultilevel"/>
    <w:tmpl w:val="E5FE007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9" w15:restartNumberingAfterBreak="0">
    <w:nsid w:val="3BC372C5"/>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0" w15:restartNumberingAfterBreak="0">
    <w:nsid w:val="3BC81657"/>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1" w15:restartNumberingAfterBreak="0">
    <w:nsid w:val="3C874404"/>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2" w15:restartNumberingAfterBreak="0">
    <w:nsid w:val="43596DE6"/>
    <w:multiLevelType w:val="hybridMultilevel"/>
    <w:tmpl w:val="12DA73D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3" w15:restartNumberingAfterBreak="0">
    <w:nsid w:val="4A456BFB"/>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4" w15:restartNumberingAfterBreak="0">
    <w:nsid w:val="4EFD758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5" w15:restartNumberingAfterBreak="0">
    <w:nsid w:val="515E57DF"/>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6" w15:restartNumberingAfterBreak="0">
    <w:nsid w:val="52665BCB"/>
    <w:multiLevelType w:val="hybridMultilevel"/>
    <w:tmpl w:val="95623F9C"/>
    <w:lvl w:ilvl="0" w:tplc="3809000F">
      <w:start w:val="1"/>
      <w:numFmt w:val="decimal"/>
      <w:lvlText w:val="%1."/>
      <w:lvlJc w:val="left"/>
      <w:pPr>
        <w:ind w:left="792" w:hanging="360"/>
      </w:pPr>
    </w:lvl>
    <w:lvl w:ilvl="1" w:tplc="38090019">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7" w15:restartNumberingAfterBreak="0">
    <w:nsid w:val="52B81378"/>
    <w:multiLevelType w:val="hybridMultilevel"/>
    <w:tmpl w:val="17C2BA5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8" w15:restartNumberingAfterBreak="0">
    <w:nsid w:val="535F1F57"/>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9" w15:restartNumberingAfterBreak="0">
    <w:nsid w:val="540F1905"/>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0" w15:restartNumberingAfterBreak="0">
    <w:nsid w:val="55E877AA"/>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1" w15:restartNumberingAfterBreak="0">
    <w:nsid w:val="5645504A"/>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2" w15:restartNumberingAfterBreak="0">
    <w:nsid w:val="594C7DA3"/>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3" w15:restartNumberingAfterBreak="0">
    <w:nsid w:val="5C986C6C"/>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4" w15:restartNumberingAfterBreak="0">
    <w:nsid w:val="5D653505"/>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5" w15:restartNumberingAfterBreak="0">
    <w:nsid w:val="5DE5597D"/>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6" w15:restartNumberingAfterBreak="0">
    <w:nsid w:val="5EAE12AB"/>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7" w15:restartNumberingAfterBreak="0">
    <w:nsid w:val="5F2429E1"/>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8" w15:restartNumberingAfterBreak="0">
    <w:nsid w:val="61FF3132"/>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9" w15:restartNumberingAfterBreak="0">
    <w:nsid w:val="62935F68"/>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0" w15:restartNumberingAfterBreak="0">
    <w:nsid w:val="63836720"/>
    <w:multiLevelType w:val="hybridMultilevel"/>
    <w:tmpl w:val="12DA73D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1" w15:restartNumberingAfterBreak="0">
    <w:nsid w:val="65C030E7"/>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2" w15:restartNumberingAfterBreak="0">
    <w:nsid w:val="676F5390"/>
    <w:multiLevelType w:val="multilevel"/>
    <w:tmpl w:val="676F5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F211CBD"/>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4" w15:restartNumberingAfterBreak="0">
    <w:nsid w:val="6F957526"/>
    <w:multiLevelType w:val="hybridMultilevel"/>
    <w:tmpl w:val="F30010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12905E0"/>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6" w15:restartNumberingAfterBreak="0">
    <w:nsid w:val="741D594A"/>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7" w15:restartNumberingAfterBreak="0">
    <w:nsid w:val="74A76CBF"/>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8" w15:restartNumberingAfterBreak="0">
    <w:nsid w:val="78011AE0"/>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9" w15:restartNumberingAfterBreak="0">
    <w:nsid w:val="792839F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0" w15:restartNumberingAfterBreak="0">
    <w:nsid w:val="7A626044"/>
    <w:multiLevelType w:val="hybridMultilevel"/>
    <w:tmpl w:val="851AC604"/>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1" w15:restartNumberingAfterBreak="0">
    <w:nsid w:val="7BFF45B2"/>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2" w15:restartNumberingAfterBreak="0">
    <w:nsid w:val="7C6D38FD"/>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3" w15:restartNumberingAfterBreak="0">
    <w:nsid w:val="7CE834C7"/>
    <w:multiLevelType w:val="hybridMultilevel"/>
    <w:tmpl w:val="E5FE007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num w:numId="1">
    <w:abstractNumId w:val="26"/>
  </w:num>
  <w:num w:numId="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32"/>
  </w:num>
  <w:num w:numId="5">
    <w:abstractNumId w:val="14"/>
  </w:num>
  <w:num w:numId="6">
    <w:abstractNumId w:val="7"/>
  </w:num>
  <w:num w:numId="7">
    <w:abstractNumId w:val="70"/>
  </w:num>
  <w:num w:numId="8">
    <w:abstractNumId w:val="47"/>
  </w:num>
  <w:num w:numId="9">
    <w:abstractNumId w:val="35"/>
  </w:num>
  <w:num w:numId="10">
    <w:abstractNumId w:val="2"/>
  </w:num>
  <w:num w:numId="11">
    <w:abstractNumId w:val="43"/>
  </w:num>
  <w:num w:numId="12">
    <w:abstractNumId w:val="58"/>
  </w:num>
  <w:num w:numId="13">
    <w:abstractNumId w:val="25"/>
  </w:num>
  <w:num w:numId="14">
    <w:abstractNumId w:val="57"/>
  </w:num>
  <w:num w:numId="15">
    <w:abstractNumId w:val="15"/>
  </w:num>
  <w:num w:numId="16">
    <w:abstractNumId w:val="48"/>
  </w:num>
  <w:num w:numId="17">
    <w:abstractNumId w:val="1"/>
  </w:num>
  <w:num w:numId="18">
    <w:abstractNumId w:val="69"/>
  </w:num>
  <w:num w:numId="19">
    <w:abstractNumId w:val="71"/>
  </w:num>
  <w:num w:numId="20">
    <w:abstractNumId w:val="72"/>
  </w:num>
  <w:num w:numId="21">
    <w:abstractNumId w:val="59"/>
  </w:num>
  <w:num w:numId="22">
    <w:abstractNumId w:val="66"/>
  </w:num>
  <w:num w:numId="23">
    <w:abstractNumId w:val="28"/>
  </w:num>
  <w:num w:numId="24">
    <w:abstractNumId w:val="10"/>
  </w:num>
  <w:num w:numId="25">
    <w:abstractNumId w:val="41"/>
  </w:num>
  <w:num w:numId="26">
    <w:abstractNumId w:val="8"/>
  </w:num>
  <w:num w:numId="27">
    <w:abstractNumId w:val="63"/>
  </w:num>
  <w:num w:numId="28">
    <w:abstractNumId w:val="40"/>
  </w:num>
  <w:num w:numId="29">
    <w:abstractNumId w:val="18"/>
  </w:num>
  <w:num w:numId="30">
    <w:abstractNumId w:val="30"/>
  </w:num>
  <w:num w:numId="31">
    <w:abstractNumId w:val="55"/>
  </w:num>
  <w:num w:numId="32">
    <w:abstractNumId w:val="21"/>
  </w:num>
  <w:num w:numId="33">
    <w:abstractNumId w:val="33"/>
  </w:num>
  <w:num w:numId="34">
    <w:abstractNumId w:val="16"/>
  </w:num>
  <w:num w:numId="35">
    <w:abstractNumId w:val="27"/>
  </w:num>
  <w:num w:numId="36">
    <w:abstractNumId w:val="50"/>
  </w:num>
  <w:num w:numId="37">
    <w:abstractNumId w:val="3"/>
  </w:num>
  <w:num w:numId="38">
    <w:abstractNumId w:val="0"/>
  </w:num>
  <w:num w:numId="39">
    <w:abstractNumId w:val="4"/>
  </w:num>
  <w:num w:numId="40">
    <w:abstractNumId w:val="45"/>
  </w:num>
  <w:num w:numId="41">
    <w:abstractNumId w:val="23"/>
  </w:num>
  <w:num w:numId="42">
    <w:abstractNumId w:val="24"/>
  </w:num>
  <w:num w:numId="43">
    <w:abstractNumId w:val="65"/>
  </w:num>
  <w:num w:numId="44">
    <w:abstractNumId w:val="29"/>
  </w:num>
  <w:num w:numId="45">
    <w:abstractNumId w:val="54"/>
  </w:num>
  <w:num w:numId="46">
    <w:abstractNumId w:val="31"/>
  </w:num>
  <w:num w:numId="47">
    <w:abstractNumId w:val="37"/>
  </w:num>
  <w:num w:numId="48">
    <w:abstractNumId w:val="34"/>
  </w:num>
  <w:num w:numId="49">
    <w:abstractNumId w:val="56"/>
  </w:num>
  <w:num w:numId="50">
    <w:abstractNumId w:val="19"/>
  </w:num>
  <w:num w:numId="51">
    <w:abstractNumId w:val="11"/>
  </w:num>
  <w:num w:numId="52">
    <w:abstractNumId w:val="9"/>
  </w:num>
  <w:num w:numId="53">
    <w:abstractNumId w:val="44"/>
  </w:num>
  <w:num w:numId="54">
    <w:abstractNumId w:val="67"/>
  </w:num>
  <w:num w:numId="55">
    <w:abstractNumId w:val="39"/>
  </w:num>
  <w:num w:numId="56">
    <w:abstractNumId w:val="64"/>
  </w:num>
  <w:num w:numId="57">
    <w:abstractNumId w:val="60"/>
  </w:num>
  <w:num w:numId="58">
    <w:abstractNumId w:val="42"/>
  </w:num>
  <w:num w:numId="59">
    <w:abstractNumId w:val="49"/>
  </w:num>
  <w:num w:numId="60">
    <w:abstractNumId w:val="6"/>
  </w:num>
  <w:num w:numId="61">
    <w:abstractNumId w:val="73"/>
  </w:num>
  <w:num w:numId="62">
    <w:abstractNumId w:val="20"/>
  </w:num>
  <w:num w:numId="63">
    <w:abstractNumId w:val="12"/>
  </w:num>
  <w:num w:numId="64">
    <w:abstractNumId w:val="46"/>
  </w:num>
  <w:num w:numId="65">
    <w:abstractNumId w:val="61"/>
  </w:num>
  <w:num w:numId="66">
    <w:abstractNumId w:val="68"/>
  </w:num>
  <w:num w:numId="67">
    <w:abstractNumId w:val="5"/>
  </w:num>
  <w:num w:numId="68">
    <w:abstractNumId w:val="13"/>
  </w:num>
  <w:num w:numId="69">
    <w:abstractNumId w:val="53"/>
  </w:num>
  <w:num w:numId="70">
    <w:abstractNumId w:val="52"/>
  </w:num>
  <w:num w:numId="71">
    <w:abstractNumId w:val="38"/>
  </w:num>
  <w:num w:numId="72">
    <w:abstractNumId w:val="36"/>
  </w:num>
  <w:num w:numId="73">
    <w:abstractNumId w:val="22"/>
  </w:num>
  <w:num w:numId="74">
    <w:abstractNumId w:val="5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trackedChanges" w:enforcement="0"/>
  <w:defaultTabStop w:val="720"/>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7F7"/>
    <w:rsid w:val="0000110B"/>
    <w:rsid w:val="000054C8"/>
    <w:rsid w:val="000071F7"/>
    <w:rsid w:val="000078E2"/>
    <w:rsid w:val="00007EF0"/>
    <w:rsid w:val="000107DD"/>
    <w:rsid w:val="00010C5D"/>
    <w:rsid w:val="000151D1"/>
    <w:rsid w:val="00016F9B"/>
    <w:rsid w:val="0002096C"/>
    <w:rsid w:val="00022C73"/>
    <w:rsid w:val="00023CC4"/>
    <w:rsid w:val="000247A3"/>
    <w:rsid w:val="00026780"/>
    <w:rsid w:val="00030B1C"/>
    <w:rsid w:val="00033ED4"/>
    <w:rsid w:val="00034660"/>
    <w:rsid w:val="00034C3F"/>
    <w:rsid w:val="00036B70"/>
    <w:rsid w:val="00036F8E"/>
    <w:rsid w:val="00037ADF"/>
    <w:rsid w:val="000413FE"/>
    <w:rsid w:val="0004144E"/>
    <w:rsid w:val="0004358B"/>
    <w:rsid w:val="0004729C"/>
    <w:rsid w:val="000516B5"/>
    <w:rsid w:val="00052444"/>
    <w:rsid w:val="00054196"/>
    <w:rsid w:val="00057146"/>
    <w:rsid w:val="0005757B"/>
    <w:rsid w:val="00057B5D"/>
    <w:rsid w:val="0006084C"/>
    <w:rsid w:val="00061447"/>
    <w:rsid w:val="000620E3"/>
    <w:rsid w:val="0006219A"/>
    <w:rsid w:val="000628DF"/>
    <w:rsid w:val="00073264"/>
    <w:rsid w:val="00075463"/>
    <w:rsid w:val="0008118E"/>
    <w:rsid w:val="00082458"/>
    <w:rsid w:val="0008261E"/>
    <w:rsid w:val="00082E16"/>
    <w:rsid w:val="0008352C"/>
    <w:rsid w:val="000851DC"/>
    <w:rsid w:val="000870A3"/>
    <w:rsid w:val="0009259E"/>
    <w:rsid w:val="00094F16"/>
    <w:rsid w:val="000975F0"/>
    <w:rsid w:val="000A2121"/>
    <w:rsid w:val="000A5D36"/>
    <w:rsid w:val="000A5E1C"/>
    <w:rsid w:val="000A5FBB"/>
    <w:rsid w:val="000B0632"/>
    <w:rsid w:val="000B1CEA"/>
    <w:rsid w:val="000B396E"/>
    <w:rsid w:val="000B43B9"/>
    <w:rsid w:val="000B76AD"/>
    <w:rsid w:val="000C226E"/>
    <w:rsid w:val="000C2DEE"/>
    <w:rsid w:val="000C2FAA"/>
    <w:rsid w:val="000C3F20"/>
    <w:rsid w:val="000C5B37"/>
    <w:rsid w:val="000C5EA4"/>
    <w:rsid w:val="000D0042"/>
    <w:rsid w:val="000D2020"/>
    <w:rsid w:val="000D2499"/>
    <w:rsid w:val="000D332B"/>
    <w:rsid w:val="000D3A9E"/>
    <w:rsid w:val="000D4778"/>
    <w:rsid w:val="000D6C37"/>
    <w:rsid w:val="000D7807"/>
    <w:rsid w:val="000E0FCC"/>
    <w:rsid w:val="000E1BD5"/>
    <w:rsid w:val="000E2F92"/>
    <w:rsid w:val="000E49B9"/>
    <w:rsid w:val="000E7253"/>
    <w:rsid w:val="000F1A70"/>
    <w:rsid w:val="000F2690"/>
    <w:rsid w:val="000F40FD"/>
    <w:rsid w:val="000F5B2F"/>
    <w:rsid w:val="000F6828"/>
    <w:rsid w:val="001015B4"/>
    <w:rsid w:val="001026ED"/>
    <w:rsid w:val="00105053"/>
    <w:rsid w:val="00105D1D"/>
    <w:rsid w:val="00110190"/>
    <w:rsid w:val="00115551"/>
    <w:rsid w:val="0011596D"/>
    <w:rsid w:val="00120271"/>
    <w:rsid w:val="00123BBE"/>
    <w:rsid w:val="001248F0"/>
    <w:rsid w:val="00125BC2"/>
    <w:rsid w:val="00127F51"/>
    <w:rsid w:val="00131164"/>
    <w:rsid w:val="00131357"/>
    <w:rsid w:val="00131DB7"/>
    <w:rsid w:val="0013603C"/>
    <w:rsid w:val="0013668B"/>
    <w:rsid w:val="00141383"/>
    <w:rsid w:val="001422F9"/>
    <w:rsid w:val="001458A5"/>
    <w:rsid w:val="0014752C"/>
    <w:rsid w:val="0015232A"/>
    <w:rsid w:val="00152686"/>
    <w:rsid w:val="00152FF8"/>
    <w:rsid w:val="00153AEB"/>
    <w:rsid w:val="001542DF"/>
    <w:rsid w:val="00154B10"/>
    <w:rsid w:val="0015511C"/>
    <w:rsid w:val="00163B69"/>
    <w:rsid w:val="00167195"/>
    <w:rsid w:val="0017102C"/>
    <w:rsid w:val="0017555A"/>
    <w:rsid w:val="001769B8"/>
    <w:rsid w:val="0017751C"/>
    <w:rsid w:val="001813AA"/>
    <w:rsid w:val="00181D04"/>
    <w:rsid w:val="001850BA"/>
    <w:rsid w:val="001861B8"/>
    <w:rsid w:val="00187780"/>
    <w:rsid w:val="00187BF7"/>
    <w:rsid w:val="00191614"/>
    <w:rsid w:val="00192C4A"/>
    <w:rsid w:val="00194039"/>
    <w:rsid w:val="0019609A"/>
    <w:rsid w:val="001A0C4C"/>
    <w:rsid w:val="001A2E7D"/>
    <w:rsid w:val="001A48FD"/>
    <w:rsid w:val="001A57F7"/>
    <w:rsid w:val="001A6FED"/>
    <w:rsid w:val="001A7136"/>
    <w:rsid w:val="001A77E7"/>
    <w:rsid w:val="001B1257"/>
    <w:rsid w:val="001B21F5"/>
    <w:rsid w:val="001B4456"/>
    <w:rsid w:val="001B4A7C"/>
    <w:rsid w:val="001B51D2"/>
    <w:rsid w:val="001B5A7A"/>
    <w:rsid w:val="001C03DF"/>
    <w:rsid w:val="001C07C8"/>
    <w:rsid w:val="001C23FD"/>
    <w:rsid w:val="001C2731"/>
    <w:rsid w:val="001C50FE"/>
    <w:rsid w:val="001C552A"/>
    <w:rsid w:val="001C67CD"/>
    <w:rsid w:val="001C6F4A"/>
    <w:rsid w:val="001C6F4D"/>
    <w:rsid w:val="001C76C5"/>
    <w:rsid w:val="001C7FB3"/>
    <w:rsid w:val="001D02FE"/>
    <w:rsid w:val="001D3447"/>
    <w:rsid w:val="001D442B"/>
    <w:rsid w:val="001E62D4"/>
    <w:rsid w:val="001E7E91"/>
    <w:rsid w:val="001E7F23"/>
    <w:rsid w:val="001F3BD3"/>
    <w:rsid w:val="001F739F"/>
    <w:rsid w:val="00201080"/>
    <w:rsid w:val="00201FD7"/>
    <w:rsid w:val="002020E7"/>
    <w:rsid w:val="00203B11"/>
    <w:rsid w:val="002042A8"/>
    <w:rsid w:val="00207B90"/>
    <w:rsid w:val="0021604C"/>
    <w:rsid w:val="0021607D"/>
    <w:rsid w:val="002169CE"/>
    <w:rsid w:val="00220616"/>
    <w:rsid w:val="0022133A"/>
    <w:rsid w:val="002225CA"/>
    <w:rsid w:val="00223A1C"/>
    <w:rsid w:val="00225FBC"/>
    <w:rsid w:val="002307AD"/>
    <w:rsid w:val="00230B73"/>
    <w:rsid w:val="00232C47"/>
    <w:rsid w:val="00234668"/>
    <w:rsid w:val="00236297"/>
    <w:rsid w:val="00236832"/>
    <w:rsid w:val="002378D9"/>
    <w:rsid w:val="0024036B"/>
    <w:rsid w:val="00240D6B"/>
    <w:rsid w:val="002411D7"/>
    <w:rsid w:val="002415A0"/>
    <w:rsid w:val="00242F1A"/>
    <w:rsid w:val="00243E4A"/>
    <w:rsid w:val="0024475B"/>
    <w:rsid w:val="00244A1E"/>
    <w:rsid w:val="00244E10"/>
    <w:rsid w:val="0024693A"/>
    <w:rsid w:val="00247A8F"/>
    <w:rsid w:val="00250D56"/>
    <w:rsid w:val="00251BFA"/>
    <w:rsid w:val="002539FC"/>
    <w:rsid w:val="00257286"/>
    <w:rsid w:val="0026533C"/>
    <w:rsid w:val="00265E72"/>
    <w:rsid w:val="00266547"/>
    <w:rsid w:val="002675D3"/>
    <w:rsid w:val="00267932"/>
    <w:rsid w:val="00271E04"/>
    <w:rsid w:val="00273092"/>
    <w:rsid w:val="00276BB9"/>
    <w:rsid w:val="00277965"/>
    <w:rsid w:val="00280F78"/>
    <w:rsid w:val="00280FB3"/>
    <w:rsid w:val="002823C2"/>
    <w:rsid w:val="00283AAC"/>
    <w:rsid w:val="00284493"/>
    <w:rsid w:val="00284D5E"/>
    <w:rsid w:val="00291F8D"/>
    <w:rsid w:val="002927FF"/>
    <w:rsid w:val="00293F83"/>
    <w:rsid w:val="002945A0"/>
    <w:rsid w:val="00294C2C"/>
    <w:rsid w:val="00295AF3"/>
    <w:rsid w:val="00295F55"/>
    <w:rsid w:val="00297A33"/>
    <w:rsid w:val="002A110C"/>
    <w:rsid w:val="002A1E6E"/>
    <w:rsid w:val="002A2622"/>
    <w:rsid w:val="002A47B8"/>
    <w:rsid w:val="002A740D"/>
    <w:rsid w:val="002B252C"/>
    <w:rsid w:val="002B2750"/>
    <w:rsid w:val="002B62B2"/>
    <w:rsid w:val="002C031D"/>
    <w:rsid w:val="002C2D2A"/>
    <w:rsid w:val="002C5B6C"/>
    <w:rsid w:val="002C73A4"/>
    <w:rsid w:val="002C7A6B"/>
    <w:rsid w:val="002D0D8D"/>
    <w:rsid w:val="002D1AA0"/>
    <w:rsid w:val="002D4078"/>
    <w:rsid w:val="002D6007"/>
    <w:rsid w:val="002D7417"/>
    <w:rsid w:val="002E09DE"/>
    <w:rsid w:val="002E23B6"/>
    <w:rsid w:val="002E727F"/>
    <w:rsid w:val="002F21E6"/>
    <w:rsid w:val="002F31D9"/>
    <w:rsid w:val="002F57BC"/>
    <w:rsid w:val="003004E5"/>
    <w:rsid w:val="00302DBC"/>
    <w:rsid w:val="00303087"/>
    <w:rsid w:val="003035D1"/>
    <w:rsid w:val="00305554"/>
    <w:rsid w:val="00307558"/>
    <w:rsid w:val="00307B64"/>
    <w:rsid w:val="00310571"/>
    <w:rsid w:val="00310F29"/>
    <w:rsid w:val="00313E02"/>
    <w:rsid w:val="00314437"/>
    <w:rsid w:val="003147D8"/>
    <w:rsid w:val="003203B6"/>
    <w:rsid w:val="00321904"/>
    <w:rsid w:val="00321D72"/>
    <w:rsid w:val="003265C5"/>
    <w:rsid w:val="00330F76"/>
    <w:rsid w:val="00332924"/>
    <w:rsid w:val="00334068"/>
    <w:rsid w:val="00335F89"/>
    <w:rsid w:val="003363F9"/>
    <w:rsid w:val="00336A25"/>
    <w:rsid w:val="00341BD8"/>
    <w:rsid w:val="00341C10"/>
    <w:rsid w:val="003424F2"/>
    <w:rsid w:val="0034309D"/>
    <w:rsid w:val="00347C05"/>
    <w:rsid w:val="00353D82"/>
    <w:rsid w:val="003562A9"/>
    <w:rsid w:val="003614EA"/>
    <w:rsid w:val="00361759"/>
    <w:rsid w:val="003720AB"/>
    <w:rsid w:val="00374547"/>
    <w:rsid w:val="00375EAE"/>
    <w:rsid w:val="00377476"/>
    <w:rsid w:val="00377A63"/>
    <w:rsid w:val="00377C62"/>
    <w:rsid w:val="003851DB"/>
    <w:rsid w:val="00391C56"/>
    <w:rsid w:val="00392716"/>
    <w:rsid w:val="00393D2E"/>
    <w:rsid w:val="00394A0B"/>
    <w:rsid w:val="0039678B"/>
    <w:rsid w:val="00396BCA"/>
    <w:rsid w:val="003A04F3"/>
    <w:rsid w:val="003A2127"/>
    <w:rsid w:val="003A2706"/>
    <w:rsid w:val="003A3198"/>
    <w:rsid w:val="003A44FF"/>
    <w:rsid w:val="003A639F"/>
    <w:rsid w:val="003A6D59"/>
    <w:rsid w:val="003A78A1"/>
    <w:rsid w:val="003B3A5E"/>
    <w:rsid w:val="003B4537"/>
    <w:rsid w:val="003C2C5A"/>
    <w:rsid w:val="003C452D"/>
    <w:rsid w:val="003C4669"/>
    <w:rsid w:val="003C5B2E"/>
    <w:rsid w:val="003D6D3B"/>
    <w:rsid w:val="003D7A06"/>
    <w:rsid w:val="003E14B3"/>
    <w:rsid w:val="003E4B41"/>
    <w:rsid w:val="003E4DF1"/>
    <w:rsid w:val="003E4E9C"/>
    <w:rsid w:val="003E5173"/>
    <w:rsid w:val="003E5AC3"/>
    <w:rsid w:val="003E5CF0"/>
    <w:rsid w:val="003F0335"/>
    <w:rsid w:val="003F177E"/>
    <w:rsid w:val="003F2087"/>
    <w:rsid w:val="003F42CB"/>
    <w:rsid w:val="003F4C84"/>
    <w:rsid w:val="003F4CEC"/>
    <w:rsid w:val="003F5520"/>
    <w:rsid w:val="003F6EF7"/>
    <w:rsid w:val="00400BF5"/>
    <w:rsid w:val="00400D48"/>
    <w:rsid w:val="0040156E"/>
    <w:rsid w:val="00402786"/>
    <w:rsid w:val="0040294F"/>
    <w:rsid w:val="00402C34"/>
    <w:rsid w:val="00402D1E"/>
    <w:rsid w:val="00403273"/>
    <w:rsid w:val="004052F5"/>
    <w:rsid w:val="00405BDA"/>
    <w:rsid w:val="00406471"/>
    <w:rsid w:val="0040774E"/>
    <w:rsid w:val="00412470"/>
    <w:rsid w:val="00412648"/>
    <w:rsid w:val="0041563A"/>
    <w:rsid w:val="00416C0A"/>
    <w:rsid w:val="00420795"/>
    <w:rsid w:val="00420FA0"/>
    <w:rsid w:val="00421419"/>
    <w:rsid w:val="004247C2"/>
    <w:rsid w:val="004248FC"/>
    <w:rsid w:val="00436265"/>
    <w:rsid w:val="004428D3"/>
    <w:rsid w:val="00443569"/>
    <w:rsid w:val="004448D5"/>
    <w:rsid w:val="00446917"/>
    <w:rsid w:val="00451FCC"/>
    <w:rsid w:val="00452B0A"/>
    <w:rsid w:val="00453569"/>
    <w:rsid w:val="004551D5"/>
    <w:rsid w:val="004557FE"/>
    <w:rsid w:val="004565D0"/>
    <w:rsid w:val="00457248"/>
    <w:rsid w:val="004602BC"/>
    <w:rsid w:val="0046214D"/>
    <w:rsid w:val="0046330F"/>
    <w:rsid w:val="0046656D"/>
    <w:rsid w:val="00471897"/>
    <w:rsid w:val="004756C0"/>
    <w:rsid w:val="00475BBE"/>
    <w:rsid w:val="00477104"/>
    <w:rsid w:val="0048021B"/>
    <w:rsid w:val="004803AE"/>
    <w:rsid w:val="0048320C"/>
    <w:rsid w:val="00484D2D"/>
    <w:rsid w:val="0048561D"/>
    <w:rsid w:val="00486A62"/>
    <w:rsid w:val="004901B4"/>
    <w:rsid w:val="00493423"/>
    <w:rsid w:val="004939CD"/>
    <w:rsid w:val="004963C5"/>
    <w:rsid w:val="0049650D"/>
    <w:rsid w:val="00497469"/>
    <w:rsid w:val="004A04C2"/>
    <w:rsid w:val="004A0522"/>
    <w:rsid w:val="004A0E33"/>
    <w:rsid w:val="004A31CC"/>
    <w:rsid w:val="004A6DE0"/>
    <w:rsid w:val="004B03E8"/>
    <w:rsid w:val="004B07D0"/>
    <w:rsid w:val="004B2E48"/>
    <w:rsid w:val="004B3115"/>
    <w:rsid w:val="004B332C"/>
    <w:rsid w:val="004B3352"/>
    <w:rsid w:val="004B3ED9"/>
    <w:rsid w:val="004B77EA"/>
    <w:rsid w:val="004C01C7"/>
    <w:rsid w:val="004C0F56"/>
    <w:rsid w:val="004C43DD"/>
    <w:rsid w:val="004C4600"/>
    <w:rsid w:val="004C4B8E"/>
    <w:rsid w:val="004C5D32"/>
    <w:rsid w:val="004C62E4"/>
    <w:rsid w:val="004C6888"/>
    <w:rsid w:val="004C6E34"/>
    <w:rsid w:val="004D1C02"/>
    <w:rsid w:val="004D6310"/>
    <w:rsid w:val="004D6D48"/>
    <w:rsid w:val="004D7A79"/>
    <w:rsid w:val="004E3B25"/>
    <w:rsid w:val="004E5957"/>
    <w:rsid w:val="004F25C3"/>
    <w:rsid w:val="004F2C3E"/>
    <w:rsid w:val="004F555E"/>
    <w:rsid w:val="004F6C25"/>
    <w:rsid w:val="00502AFD"/>
    <w:rsid w:val="005039FB"/>
    <w:rsid w:val="00507439"/>
    <w:rsid w:val="00507775"/>
    <w:rsid w:val="00511228"/>
    <w:rsid w:val="005123C2"/>
    <w:rsid w:val="005138A2"/>
    <w:rsid w:val="005152D8"/>
    <w:rsid w:val="005169B8"/>
    <w:rsid w:val="0052121A"/>
    <w:rsid w:val="005223A1"/>
    <w:rsid w:val="00523DBA"/>
    <w:rsid w:val="00524FD6"/>
    <w:rsid w:val="00527139"/>
    <w:rsid w:val="00527F01"/>
    <w:rsid w:val="00530540"/>
    <w:rsid w:val="005309D3"/>
    <w:rsid w:val="00531328"/>
    <w:rsid w:val="00531CDE"/>
    <w:rsid w:val="00534CD6"/>
    <w:rsid w:val="00537773"/>
    <w:rsid w:val="00540B1B"/>
    <w:rsid w:val="0054427B"/>
    <w:rsid w:val="005446AE"/>
    <w:rsid w:val="005455D8"/>
    <w:rsid w:val="00545B03"/>
    <w:rsid w:val="005479A6"/>
    <w:rsid w:val="0055069B"/>
    <w:rsid w:val="00553028"/>
    <w:rsid w:val="005542A3"/>
    <w:rsid w:val="00556F6C"/>
    <w:rsid w:val="00557008"/>
    <w:rsid w:val="005602E0"/>
    <w:rsid w:val="00563E23"/>
    <w:rsid w:val="005717A9"/>
    <w:rsid w:val="0057184A"/>
    <w:rsid w:val="00574FC9"/>
    <w:rsid w:val="005811F0"/>
    <w:rsid w:val="00581B81"/>
    <w:rsid w:val="00584E57"/>
    <w:rsid w:val="005852EA"/>
    <w:rsid w:val="00587497"/>
    <w:rsid w:val="0058785A"/>
    <w:rsid w:val="00591095"/>
    <w:rsid w:val="0059287D"/>
    <w:rsid w:val="00593A22"/>
    <w:rsid w:val="005956B8"/>
    <w:rsid w:val="00595D5F"/>
    <w:rsid w:val="005A0A59"/>
    <w:rsid w:val="005A315B"/>
    <w:rsid w:val="005A4482"/>
    <w:rsid w:val="005A44C3"/>
    <w:rsid w:val="005A586D"/>
    <w:rsid w:val="005A6584"/>
    <w:rsid w:val="005A77F7"/>
    <w:rsid w:val="005B0598"/>
    <w:rsid w:val="005B0B4C"/>
    <w:rsid w:val="005B1866"/>
    <w:rsid w:val="005B26E5"/>
    <w:rsid w:val="005B4006"/>
    <w:rsid w:val="005B6C01"/>
    <w:rsid w:val="005B709C"/>
    <w:rsid w:val="005B745E"/>
    <w:rsid w:val="005B7DFA"/>
    <w:rsid w:val="005C01C0"/>
    <w:rsid w:val="005C1B2E"/>
    <w:rsid w:val="005C21E0"/>
    <w:rsid w:val="005C224E"/>
    <w:rsid w:val="005C27B7"/>
    <w:rsid w:val="005C31AB"/>
    <w:rsid w:val="005C3784"/>
    <w:rsid w:val="005C5BBE"/>
    <w:rsid w:val="005D1517"/>
    <w:rsid w:val="005D23AE"/>
    <w:rsid w:val="005D39FB"/>
    <w:rsid w:val="005D677B"/>
    <w:rsid w:val="005D7709"/>
    <w:rsid w:val="005E09B6"/>
    <w:rsid w:val="005E2D5D"/>
    <w:rsid w:val="005E55CF"/>
    <w:rsid w:val="005F0A77"/>
    <w:rsid w:val="005F12DE"/>
    <w:rsid w:val="005F1891"/>
    <w:rsid w:val="005F4B2A"/>
    <w:rsid w:val="00603448"/>
    <w:rsid w:val="006071C0"/>
    <w:rsid w:val="00612D65"/>
    <w:rsid w:val="00615A5B"/>
    <w:rsid w:val="00615F03"/>
    <w:rsid w:val="006210C1"/>
    <w:rsid w:val="00623EB2"/>
    <w:rsid w:val="006242D8"/>
    <w:rsid w:val="00624B43"/>
    <w:rsid w:val="00625EC8"/>
    <w:rsid w:val="006302A5"/>
    <w:rsid w:val="00631603"/>
    <w:rsid w:val="006330F7"/>
    <w:rsid w:val="00634760"/>
    <w:rsid w:val="006368FA"/>
    <w:rsid w:val="00643214"/>
    <w:rsid w:val="00643ADA"/>
    <w:rsid w:val="0064438C"/>
    <w:rsid w:val="00646B48"/>
    <w:rsid w:val="006479E5"/>
    <w:rsid w:val="006526CC"/>
    <w:rsid w:val="00653D42"/>
    <w:rsid w:val="006565BF"/>
    <w:rsid w:val="00657D1E"/>
    <w:rsid w:val="00660DF6"/>
    <w:rsid w:val="006615A6"/>
    <w:rsid w:val="00661DD7"/>
    <w:rsid w:val="00665132"/>
    <w:rsid w:val="00671766"/>
    <w:rsid w:val="006731F8"/>
    <w:rsid w:val="00673691"/>
    <w:rsid w:val="00676EAC"/>
    <w:rsid w:val="00681543"/>
    <w:rsid w:val="00683814"/>
    <w:rsid w:val="00684093"/>
    <w:rsid w:val="00684E9A"/>
    <w:rsid w:val="00693B50"/>
    <w:rsid w:val="006940B9"/>
    <w:rsid w:val="006A0F2C"/>
    <w:rsid w:val="006A15FE"/>
    <w:rsid w:val="006A3C08"/>
    <w:rsid w:val="006A48F7"/>
    <w:rsid w:val="006A4F1A"/>
    <w:rsid w:val="006B3E5B"/>
    <w:rsid w:val="006B59C5"/>
    <w:rsid w:val="006B63FA"/>
    <w:rsid w:val="006C0F66"/>
    <w:rsid w:val="006C2B38"/>
    <w:rsid w:val="006C55DB"/>
    <w:rsid w:val="006C5C88"/>
    <w:rsid w:val="006C5ECA"/>
    <w:rsid w:val="006C7D4E"/>
    <w:rsid w:val="006D795E"/>
    <w:rsid w:val="006E0189"/>
    <w:rsid w:val="006E0A9A"/>
    <w:rsid w:val="006E0FCA"/>
    <w:rsid w:val="006E20B4"/>
    <w:rsid w:val="006E559D"/>
    <w:rsid w:val="006F1391"/>
    <w:rsid w:val="006F15CF"/>
    <w:rsid w:val="006F435F"/>
    <w:rsid w:val="006F4CDC"/>
    <w:rsid w:val="006F5C60"/>
    <w:rsid w:val="006F5E2B"/>
    <w:rsid w:val="006F66D3"/>
    <w:rsid w:val="006F7C41"/>
    <w:rsid w:val="00704113"/>
    <w:rsid w:val="007049A4"/>
    <w:rsid w:val="00704AC6"/>
    <w:rsid w:val="00705104"/>
    <w:rsid w:val="00705F1F"/>
    <w:rsid w:val="00705F3B"/>
    <w:rsid w:val="007111E2"/>
    <w:rsid w:val="00713D26"/>
    <w:rsid w:val="00714E51"/>
    <w:rsid w:val="00717426"/>
    <w:rsid w:val="007219EC"/>
    <w:rsid w:val="00721BA1"/>
    <w:rsid w:val="00722059"/>
    <w:rsid w:val="0072405B"/>
    <w:rsid w:val="0072456C"/>
    <w:rsid w:val="00724695"/>
    <w:rsid w:val="007264F1"/>
    <w:rsid w:val="00726DBD"/>
    <w:rsid w:val="00731614"/>
    <w:rsid w:val="007316FA"/>
    <w:rsid w:val="00731CB5"/>
    <w:rsid w:val="00733DCC"/>
    <w:rsid w:val="00735B1A"/>
    <w:rsid w:val="00736C8D"/>
    <w:rsid w:val="00740BCA"/>
    <w:rsid w:val="00740CE4"/>
    <w:rsid w:val="007418A7"/>
    <w:rsid w:val="00742221"/>
    <w:rsid w:val="00743ED5"/>
    <w:rsid w:val="00744FE8"/>
    <w:rsid w:val="0074524B"/>
    <w:rsid w:val="00747AE4"/>
    <w:rsid w:val="00747EB7"/>
    <w:rsid w:val="00753521"/>
    <w:rsid w:val="00754C18"/>
    <w:rsid w:val="00754F21"/>
    <w:rsid w:val="007553C0"/>
    <w:rsid w:val="0076045B"/>
    <w:rsid w:val="00761439"/>
    <w:rsid w:val="007621D5"/>
    <w:rsid w:val="00762681"/>
    <w:rsid w:val="0076741B"/>
    <w:rsid w:val="007721A8"/>
    <w:rsid w:val="007746A3"/>
    <w:rsid w:val="0077729C"/>
    <w:rsid w:val="00785249"/>
    <w:rsid w:val="007901A6"/>
    <w:rsid w:val="0079109C"/>
    <w:rsid w:val="00793F2D"/>
    <w:rsid w:val="007949ED"/>
    <w:rsid w:val="0079792A"/>
    <w:rsid w:val="007A029A"/>
    <w:rsid w:val="007A13D2"/>
    <w:rsid w:val="007A41B1"/>
    <w:rsid w:val="007A7811"/>
    <w:rsid w:val="007B0C3C"/>
    <w:rsid w:val="007B1B51"/>
    <w:rsid w:val="007B208F"/>
    <w:rsid w:val="007B309D"/>
    <w:rsid w:val="007B3D57"/>
    <w:rsid w:val="007B5002"/>
    <w:rsid w:val="007C1AFF"/>
    <w:rsid w:val="007C3426"/>
    <w:rsid w:val="007C4B48"/>
    <w:rsid w:val="007C57A0"/>
    <w:rsid w:val="007C6FCB"/>
    <w:rsid w:val="007D15CA"/>
    <w:rsid w:val="007D188A"/>
    <w:rsid w:val="007D20ED"/>
    <w:rsid w:val="007D45CB"/>
    <w:rsid w:val="007D5D61"/>
    <w:rsid w:val="007D6F85"/>
    <w:rsid w:val="007D747C"/>
    <w:rsid w:val="007E06D9"/>
    <w:rsid w:val="007E09E7"/>
    <w:rsid w:val="007E1BFD"/>
    <w:rsid w:val="007E1C5D"/>
    <w:rsid w:val="007E1ED7"/>
    <w:rsid w:val="007E6E6D"/>
    <w:rsid w:val="007E7068"/>
    <w:rsid w:val="007F0986"/>
    <w:rsid w:val="007F0AF6"/>
    <w:rsid w:val="007F14AC"/>
    <w:rsid w:val="007F26BB"/>
    <w:rsid w:val="00800B29"/>
    <w:rsid w:val="0080203B"/>
    <w:rsid w:val="00803DB1"/>
    <w:rsid w:val="0080507A"/>
    <w:rsid w:val="0080755D"/>
    <w:rsid w:val="00807EC8"/>
    <w:rsid w:val="00813DC5"/>
    <w:rsid w:val="0081408F"/>
    <w:rsid w:val="008156E4"/>
    <w:rsid w:val="008244B6"/>
    <w:rsid w:val="00827150"/>
    <w:rsid w:val="00827C29"/>
    <w:rsid w:val="00830ED0"/>
    <w:rsid w:val="00831016"/>
    <w:rsid w:val="00836D9E"/>
    <w:rsid w:val="00840400"/>
    <w:rsid w:val="008407EE"/>
    <w:rsid w:val="00840C50"/>
    <w:rsid w:val="00841556"/>
    <w:rsid w:val="00844EE3"/>
    <w:rsid w:val="00845319"/>
    <w:rsid w:val="00847E4D"/>
    <w:rsid w:val="008507AC"/>
    <w:rsid w:val="008528DA"/>
    <w:rsid w:val="00852C29"/>
    <w:rsid w:val="008532D8"/>
    <w:rsid w:val="0085733E"/>
    <w:rsid w:val="008614E4"/>
    <w:rsid w:val="008653F8"/>
    <w:rsid w:val="008654E1"/>
    <w:rsid w:val="00872621"/>
    <w:rsid w:val="00875D38"/>
    <w:rsid w:val="008767A5"/>
    <w:rsid w:val="00881493"/>
    <w:rsid w:val="008821E9"/>
    <w:rsid w:val="00884B64"/>
    <w:rsid w:val="00884C08"/>
    <w:rsid w:val="00885B3C"/>
    <w:rsid w:val="00885C48"/>
    <w:rsid w:val="00887AE5"/>
    <w:rsid w:val="00887FA6"/>
    <w:rsid w:val="00892780"/>
    <w:rsid w:val="008934EA"/>
    <w:rsid w:val="0089614D"/>
    <w:rsid w:val="00896358"/>
    <w:rsid w:val="008A76E9"/>
    <w:rsid w:val="008B22A4"/>
    <w:rsid w:val="008B2DBE"/>
    <w:rsid w:val="008B373D"/>
    <w:rsid w:val="008B4A8D"/>
    <w:rsid w:val="008B7F41"/>
    <w:rsid w:val="008C153B"/>
    <w:rsid w:val="008C1E16"/>
    <w:rsid w:val="008C5395"/>
    <w:rsid w:val="008C5A22"/>
    <w:rsid w:val="008C7DB8"/>
    <w:rsid w:val="008D022E"/>
    <w:rsid w:val="008D464C"/>
    <w:rsid w:val="008D4F60"/>
    <w:rsid w:val="008D5E80"/>
    <w:rsid w:val="008D7ED9"/>
    <w:rsid w:val="008D7FAD"/>
    <w:rsid w:val="008E08F4"/>
    <w:rsid w:val="008E1E78"/>
    <w:rsid w:val="008E3E04"/>
    <w:rsid w:val="008E4559"/>
    <w:rsid w:val="008E534C"/>
    <w:rsid w:val="008F2C7A"/>
    <w:rsid w:val="008F483D"/>
    <w:rsid w:val="008F4A29"/>
    <w:rsid w:val="008F7222"/>
    <w:rsid w:val="008F75E7"/>
    <w:rsid w:val="008F7FB3"/>
    <w:rsid w:val="00901DC9"/>
    <w:rsid w:val="00901E3E"/>
    <w:rsid w:val="009020C4"/>
    <w:rsid w:val="00902AC0"/>
    <w:rsid w:val="0090340A"/>
    <w:rsid w:val="00904C59"/>
    <w:rsid w:val="00905181"/>
    <w:rsid w:val="00910343"/>
    <w:rsid w:val="00911676"/>
    <w:rsid w:val="00911DD4"/>
    <w:rsid w:val="00912FF6"/>
    <w:rsid w:val="009140B4"/>
    <w:rsid w:val="00914A37"/>
    <w:rsid w:val="00915822"/>
    <w:rsid w:val="009161E8"/>
    <w:rsid w:val="009168FC"/>
    <w:rsid w:val="00922A8D"/>
    <w:rsid w:val="00924619"/>
    <w:rsid w:val="009246FB"/>
    <w:rsid w:val="009329A0"/>
    <w:rsid w:val="00934A63"/>
    <w:rsid w:val="009360E7"/>
    <w:rsid w:val="00937AE7"/>
    <w:rsid w:val="00940DB4"/>
    <w:rsid w:val="009427FF"/>
    <w:rsid w:val="00947838"/>
    <w:rsid w:val="00950A04"/>
    <w:rsid w:val="0095220F"/>
    <w:rsid w:val="0095644B"/>
    <w:rsid w:val="00960DC8"/>
    <w:rsid w:val="0096198B"/>
    <w:rsid w:val="009619A2"/>
    <w:rsid w:val="009648CB"/>
    <w:rsid w:val="00965FFA"/>
    <w:rsid w:val="00966361"/>
    <w:rsid w:val="00966D46"/>
    <w:rsid w:val="00967FDA"/>
    <w:rsid w:val="00970992"/>
    <w:rsid w:val="00973100"/>
    <w:rsid w:val="00973EF0"/>
    <w:rsid w:val="0098057B"/>
    <w:rsid w:val="00980BD5"/>
    <w:rsid w:val="00980D16"/>
    <w:rsid w:val="00982997"/>
    <w:rsid w:val="00984719"/>
    <w:rsid w:val="009907CD"/>
    <w:rsid w:val="00990F85"/>
    <w:rsid w:val="0099163F"/>
    <w:rsid w:val="00997A3E"/>
    <w:rsid w:val="00997A61"/>
    <w:rsid w:val="00997C0C"/>
    <w:rsid w:val="009A2E1A"/>
    <w:rsid w:val="009A3B15"/>
    <w:rsid w:val="009A42C6"/>
    <w:rsid w:val="009A42D7"/>
    <w:rsid w:val="009A504B"/>
    <w:rsid w:val="009A5374"/>
    <w:rsid w:val="009A6570"/>
    <w:rsid w:val="009A6BA8"/>
    <w:rsid w:val="009B436C"/>
    <w:rsid w:val="009B6B7D"/>
    <w:rsid w:val="009C00EE"/>
    <w:rsid w:val="009C0796"/>
    <w:rsid w:val="009C4707"/>
    <w:rsid w:val="009C5E08"/>
    <w:rsid w:val="009C74AD"/>
    <w:rsid w:val="009D0AD0"/>
    <w:rsid w:val="009D0E44"/>
    <w:rsid w:val="009D3A03"/>
    <w:rsid w:val="009D4BB1"/>
    <w:rsid w:val="009E15E4"/>
    <w:rsid w:val="009E2E60"/>
    <w:rsid w:val="009E3079"/>
    <w:rsid w:val="009E31A1"/>
    <w:rsid w:val="009E3BEE"/>
    <w:rsid w:val="009E3CA2"/>
    <w:rsid w:val="009E3DCA"/>
    <w:rsid w:val="009E48B4"/>
    <w:rsid w:val="009E48D5"/>
    <w:rsid w:val="009E50CE"/>
    <w:rsid w:val="009E7475"/>
    <w:rsid w:val="009F22F6"/>
    <w:rsid w:val="009F26E5"/>
    <w:rsid w:val="009F2A84"/>
    <w:rsid w:val="009F2BD8"/>
    <w:rsid w:val="009F6569"/>
    <w:rsid w:val="00A04720"/>
    <w:rsid w:val="00A05B0C"/>
    <w:rsid w:val="00A063A5"/>
    <w:rsid w:val="00A06633"/>
    <w:rsid w:val="00A06E2B"/>
    <w:rsid w:val="00A1154C"/>
    <w:rsid w:val="00A11702"/>
    <w:rsid w:val="00A14154"/>
    <w:rsid w:val="00A16A71"/>
    <w:rsid w:val="00A16CEA"/>
    <w:rsid w:val="00A203FE"/>
    <w:rsid w:val="00A20C67"/>
    <w:rsid w:val="00A21CAF"/>
    <w:rsid w:val="00A22D41"/>
    <w:rsid w:val="00A2407D"/>
    <w:rsid w:val="00A2423F"/>
    <w:rsid w:val="00A24F75"/>
    <w:rsid w:val="00A24FED"/>
    <w:rsid w:val="00A2643E"/>
    <w:rsid w:val="00A315CB"/>
    <w:rsid w:val="00A32095"/>
    <w:rsid w:val="00A353E2"/>
    <w:rsid w:val="00A3791A"/>
    <w:rsid w:val="00A424C2"/>
    <w:rsid w:val="00A42FCB"/>
    <w:rsid w:val="00A43DC9"/>
    <w:rsid w:val="00A463A4"/>
    <w:rsid w:val="00A46E61"/>
    <w:rsid w:val="00A51206"/>
    <w:rsid w:val="00A52182"/>
    <w:rsid w:val="00A547D2"/>
    <w:rsid w:val="00A54F93"/>
    <w:rsid w:val="00A56EA3"/>
    <w:rsid w:val="00A61014"/>
    <w:rsid w:val="00A621F3"/>
    <w:rsid w:val="00A63728"/>
    <w:rsid w:val="00A65182"/>
    <w:rsid w:val="00A67225"/>
    <w:rsid w:val="00A677E1"/>
    <w:rsid w:val="00A711D9"/>
    <w:rsid w:val="00A72F8F"/>
    <w:rsid w:val="00A8086B"/>
    <w:rsid w:val="00A80A5D"/>
    <w:rsid w:val="00A80B95"/>
    <w:rsid w:val="00A8257C"/>
    <w:rsid w:val="00A83CBF"/>
    <w:rsid w:val="00A8557E"/>
    <w:rsid w:val="00A905B9"/>
    <w:rsid w:val="00A9183C"/>
    <w:rsid w:val="00A91A3C"/>
    <w:rsid w:val="00A9763A"/>
    <w:rsid w:val="00AA3C98"/>
    <w:rsid w:val="00AA4912"/>
    <w:rsid w:val="00AA5C47"/>
    <w:rsid w:val="00AA644B"/>
    <w:rsid w:val="00AA71FE"/>
    <w:rsid w:val="00AB0D35"/>
    <w:rsid w:val="00AB1B04"/>
    <w:rsid w:val="00AB2EBF"/>
    <w:rsid w:val="00AB4E5A"/>
    <w:rsid w:val="00AB5093"/>
    <w:rsid w:val="00AB5B81"/>
    <w:rsid w:val="00AC0407"/>
    <w:rsid w:val="00AC0D43"/>
    <w:rsid w:val="00AC36BB"/>
    <w:rsid w:val="00AC394B"/>
    <w:rsid w:val="00AC4FA9"/>
    <w:rsid w:val="00AC70D2"/>
    <w:rsid w:val="00AD4A2A"/>
    <w:rsid w:val="00AD4D57"/>
    <w:rsid w:val="00AD50A5"/>
    <w:rsid w:val="00AD72C0"/>
    <w:rsid w:val="00AD7497"/>
    <w:rsid w:val="00AD7AB7"/>
    <w:rsid w:val="00AE1343"/>
    <w:rsid w:val="00AE19D3"/>
    <w:rsid w:val="00AE27D2"/>
    <w:rsid w:val="00AE2DD1"/>
    <w:rsid w:val="00AE31FC"/>
    <w:rsid w:val="00AE3A0E"/>
    <w:rsid w:val="00AE3F45"/>
    <w:rsid w:val="00AE6141"/>
    <w:rsid w:val="00AE7507"/>
    <w:rsid w:val="00AF0FF9"/>
    <w:rsid w:val="00AF1AF3"/>
    <w:rsid w:val="00AF24E3"/>
    <w:rsid w:val="00AF2915"/>
    <w:rsid w:val="00AF2E4D"/>
    <w:rsid w:val="00AF5720"/>
    <w:rsid w:val="00AF5FBD"/>
    <w:rsid w:val="00B00499"/>
    <w:rsid w:val="00B012F1"/>
    <w:rsid w:val="00B04791"/>
    <w:rsid w:val="00B05DDB"/>
    <w:rsid w:val="00B1127E"/>
    <w:rsid w:val="00B112B3"/>
    <w:rsid w:val="00B1160B"/>
    <w:rsid w:val="00B12319"/>
    <w:rsid w:val="00B1388F"/>
    <w:rsid w:val="00B14174"/>
    <w:rsid w:val="00B141F4"/>
    <w:rsid w:val="00B14D6C"/>
    <w:rsid w:val="00B15A61"/>
    <w:rsid w:val="00B16BD5"/>
    <w:rsid w:val="00B17C7B"/>
    <w:rsid w:val="00B208B9"/>
    <w:rsid w:val="00B21A23"/>
    <w:rsid w:val="00B222F4"/>
    <w:rsid w:val="00B25A90"/>
    <w:rsid w:val="00B26940"/>
    <w:rsid w:val="00B27FFA"/>
    <w:rsid w:val="00B30280"/>
    <w:rsid w:val="00B30845"/>
    <w:rsid w:val="00B308FC"/>
    <w:rsid w:val="00B30DC7"/>
    <w:rsid w:val="00B326F8"/>
    <w:rsid w:val="00B33343"/>
    <w:rsid w:val="00B33FFF"/>
    <w:rsid w:val="00B342D8"/>
    <w:rsid w:val="00B37062"/>
    <w:rsid w:val="00B47D05"/>
    <w:rsid w:val="00B53DC1"/>
    <w:rsid w:val="00B53EA1"/>
    <w:rsid w:val="00B553B5"/>
    <w:rsid w:val="00B6012F"/>
    <w:rsid w:val="00B605CB"/>
    <w:rsid w:val="00B6229D"/>
    <w:rsid w:val="00B64044"/>
    <w:rsid w:val="00B64B42"/>
    <w:rsid w:val="00B65D93"/>
    <w:rsid w:val="00B66F4E"/>
    <w:rsid w:val="00B6722C"/>
    <w:rsid w:val="00B67A5B"/>
    <w:rsid w:val="00B67BFE"/>
    <w:rsid w:val="00B70BD9"/>
    <w:rsid w:val="00B71CA4"/>
    <w:rsid w:val="00B72FEE"/>
    <w:rsid w:val="00B73002"/>
    <w:rsid w:val="00B73075"/>
    <w:rsid w:val="00B733DB"/>
    <w:rsid w:val="00B73E7F"/>
    <w:rsid w:val="00B755B6"/>
    <w:rsid w:val="00B75E8A"/>
    <w:rsid w:val="00B76676"/>
    <w:rsid w:val="00B768D0"/>
    <w:rsid w:val="00B77E91"/>
    <w:rsid w:val="00B80404"/>
    <w:rsid w:val="00B81C67"/>
    <w:rsid w:val="00B81CA5"/>
    <w:rsid w:val="00B839B8"/>
    <w:rsid w:val="00B8486D"/>
    <w:rsid w:val="00B87FB3"/>
    <w:rsid w:val="00B90252"/>
    <w:rsid w:val="00B906D0"/>
    <w:rsid w:val="00B91BBC"/>
    <w:rsid w:val="00B92A7B"/>
    <w:rsid w:val="00B93D72"/>
    <w:rsid w:val="00B94E7C"/>
    <w:rsid w:val="00B97D68"/>
    <w:rsid w:val="00B97E70"/>
    <w:rsid w:val="00BA0152"/>
    <w:rsid w:val="00BA07F5"/>
    <w:rsid w:val="00BA08FF"/>
    <w:rsid w:val="00BA1CE7"/>
    <w:rsid w:val="00BA23B4"/>
    <w:rsid w:val="00BA28F0"/>
    <w:rsid w:val="00BA574C"/>
    <w:rsid w:val="00BB0F00"/>
    <w:rsid w:val="00BB0FA9"/>
    <w:rsid w:val="00BB2491"/>
    <w:rsid w:val="00BB27CB"/>
    <w:rsid w:val="00BB3747"/>
    <w:rsid w:val="00BC1A17"/>
    <w:rsid w:val="00BC4C6B"/>
    <w:rsid w:val="00BC6120"/>
    <w:rsid w:val="00BD1B6E"/>
    <w:rsid w:val="00BD27B9"/>
    <w:rsid w:val="00BD2AEA"/>
    <w:rsid w:val="00BD2B81"/>
    <w:rsid w:val="00BD5B1E"/>
    <w:rsid w:val="00BE0B66"/>
    <w:rsid w:val="00BE19C7"/>
    <w:rsid w:val="00BE3B94"/>
    <w:rsid w:val="00BE739B"/>
    <w:rsid w:val="00BE79C5"/>
    <w:rsid w:val="00BE7E8E"/>
    <w:rsid w:val="00BF14E7"/>
    <w:rsid w:val="00BF1621"/>
    <w:rsid w:val="00BF3F99"/>
    <w:rsid w:val="00BF50F0"/>
    <w:rsid w:val="00BF5E40"/>
    <w:rsid w:val="00C01FD3"/>
    <w:rsid w:val="00C031AA"/>
    <w:rsid w:val="00C0708B"/>
    <w:rsid w:val="00C07BD4"/>
    <w:rsid w:val="00C1090E"/>
    <w:rsid w:val="00C10FF5"/>
    <w:rsid w:val="00C12138"/>
    <w:rsid w:val="00C13049"/>
    <w:rsid w:val="00C148C8"/>
    <w:rsid w:val="00C15D1F"/>
    <w:rsid w:val="00C170A8"/>
    <w:rsid w:val="00C17283"/>
    <w:rsid w:val="00C20DFF"/>
    <w:rsid w:val="00C235DA"/>
    <w:rsid w:val="00C2593E"/>
    <w:rsid w:val="00C25E91"/>
    <w:rsid w:val="00C265BD"/>
    <w:rsid w:val="00C3431A"/>
    <w:rsid w:val="00C37E9D"/>
    <w:rsid w:val="00C41C31"/>
    <w:rsid w:val="00C4202C"/>
    <w:rsid w:val="00C42723"/>
    <w:rsid w:val="00C4502E"/>
    <w:rsid w:val="00C50FEE"/>
    <w:rsid w:val="00C52C1B"/>
    <w:rsid w:val="00C57380"/>
    <w:rsid w:val="00C63F55"/>
    <w:rsid w:val="00C648BA"/>
    <w:rsid w:val="00C6558C"/>
    <w:rsid w:val="00C66AA6"/>
    <w:rsid w:val="00C676B4"/>
    <w:rsid w:val="00C71F92"/>
    <w:rsid w:val="00C72E45"/>
    <w:rsid w:val="00C7483F"/>
    <w:rsid w:val="00C74ADA"/>
    <w:rsid w:val="00C75070"/>
    <w:rsid w:val="00C761C0"/>
    <w:rsid w:val="00C778CF"/>
    <w:rsid w:val="00C77C6B"/>
    <w:rsid w:val="00C8202B"/>
    <w:rsid w:val="00C84013"/>
    <w:rsid w:val="00C85E19"/>
    <w:rsid w:val="00C87A59"/>
    <w:rsid w:val="00C90110"/>
    <w:rsid w:val="00C9209C"/>
    <w:rsid w:val="00C9560A"/>
    <w:rsid w:val="00C9792A"/>
    <w:rsid w:val="00CA012A"/>
    <w:rsid w:val="00CA0866"/>
    <w:rsid w:val="00CA0DD0"/>
    <w:rsid w:val="00CA24A9"/>
    <w:rsid w:val="00CA2637"/>
    <w:rsid w:val="00CA37B7"/>
    <w:rsid w:val="00CA4102"/>
    <w:rsid w:val="00CB15B9"/>
    <w:rsid w:val="00CB3554"/>
    <w:rsid w:val="00CC6DE2"/>
    <w:rsid w:val="00CD5B38"/>
    <w:rsid w:val="00CE19D5"/>
    <w:rsid w:val="00CE292A"/>
    <w:rsid w:val="00CE3771"/>
    <w:rsid w:val="00CE5518"/>
    <w:rsid w:val="00CE5E28"/>
    <w:rsid w:val="00CE6993"/>
    <w:rsid w:val="00CE7B29"/>
    <w:rsid w:val="00CE7E46"/>
    <w:rsid w:val="00CF1ECE"/>
    <w:rsid w:val="00CF3159"/>
    <w:rsid w:val="00CF53E4"/>
    <w:rsid w:val="00CF5F7A"/>
    <w:rsid w:val="00CF6A22"/>
    <w:rsid w:val="00CF7B3D"/>
    <w:rsid w:val="00D05116"/>
    <w:rsid w:val="00D072CD"/>
    <w:rsid w:val="00D10155"/>
    <w:rsid w:val="00D11F85"/>
    <w:rsid w:val="00D13112"/>
    <w:rsid w:val="00D1544E"/>
    <w:rsid w:val="00D16489"/>
    <w:rsid w:val="00D16962"/>
    <w:rsid w:val="00D2234E"/>
    <w:rsid w:val="00D236E0"/>
    <w:rsid w:val="00D23D60"/>
    <w:rsid w:val="00D24278"/>
    <w:rsid w:val="00D24E8A"/>
    <w:rsid w:val="00D24F1A"/>
    <w:rsid w:val="00D2655C"/>
    <w:rsid w:val="00D268F5"/>
    <w:rsid w:val="00D27B8F"/>
    <w:rsid w:val="00D31301"/>
    <w:rsid w:val="00D31696"/>
    <w:rsid w:val="00D32423"/>
    <w:rsid w:val="00D33F4A"/>
    <w:rsid w:val="00D34DC4"/>
    <w:rsid w:val="00D35544"/>
    <w:rsid w:val="00D35E76"/>
    <w:rsid w:val="00D37D83"/>
    <w:rsid w:val="00D40F5D"/>
    <w:rsid w:val="00D425F9"/>
    <w:rsid w:val="00D42BAD"/>
    <w:rsid w:val="00D4548B"/>
    <w:rsid w:val="00D4612E"/>
    <w:rsid w:val="00D46566"/>
    <w:rsid w:val="00D47623"/>
    <w:rsid w:val="00D47B8B"/>
    <w:rsid w:val="00D47F94"/>
    <w:rsid w:val="00D51218"/>
    <w:rsid w:val="00D51E2A"/>
    <w:rsid w:val="00D5208F"/>
    <w:rsid w:val="00D53370"/>
    <w:rsid w:val="00D54519"/>
    <w:rsid w:val="00D55343"/>
    <w:rsid w:val="00D55A47"/>
    <w:rsid w:val="00D56AD5"/>
    <w:rsid w:val="00D56C53"/>
    <w:rsid w:val="00D5714C"/>
    <w:rsid w:val="00D6480C"/>
    <w:rsid w:val="00D71829"/>
    <w:rsid w:val="00D755DD"/>
    <w:rsid w:val="00D766BE"/>
    <w:rsid w:val="00D8182E"/>
    <w:rsid w:val="00D81AB0"/>
    <w:rsid w:val="00D84007"/>
    <w:rsid w:val="00D84808"/>
    <w:rsid w:val="00D84A8D"/>
    <w:rsid w:val="00D84B06"/>
    <w:rsid w:val="00D85394"/>
    <w:rsid w:val="00D85EF2"/>
    <w:rsid w:val="00D863F9"/>
    <w:rsid w:val="00D901E6"/>
    <w:rsid w:val="00D94B5A"/>
    <w:rsid w:val="00D976AC"/>
    <w:rsid w:val="00DA009F"/>
    <w:rsid w:val="00DA0E93"/>
    <w:rsid w:val="00DA2490"/>
    <w:rsid w:val="00DA2CE9"/>
    <w:rsid w:val="00DA7645"/>
    <w:rsid w:val="00DB141A"/>
    <w:rsid w:val="00DB311B"/>
    <w:rsid w:val="00DB4AAD"/>
    <w:rsid w:val="00DC06CD"/>
    <w:rsid w:val="00DC15B8"/>
    <w:rsid w:val="00DC5455"/>
    <w:rsid w:val="00DD0ECC"/>
    <w:rsid w:val="00DD0FA8"/>
    <w:rsid w:val="00DD13F4"/>
    <w:rsid w:val="00DD3170"/>
    <w:rsid w:val="00DD4718"/>
    <w:rsid w:val="00DE0B60"/>
    <w:rsid w:val="00DE311C"/>
    <w:rsid w:val="00DE4182"/>
    <w:rsid w:val="00DE61CF"/>
    <w:rsid w:val="00DE7173"/>
    <w:rsid w:val="00DF0364"/>
    <w:rsid w:val="00DF1A68"/>
    <w:rsid w:val="00DF2C30"/>
    <w:rsid w:val="00DF3210"/>
    <w:rsid w:val="00DF6770"/>
    <w:rsid w:val="00DF7093"/>
    <w:rsid w:val="00DF78E1"/>
    <w:rsid w:val="00E00CB7"/>
    <w:rsid w:val="00E03CD4"/>
    <w:rsid w:val="00E05742"/>
    <w:rsid w:val="00E06BC9"/>
    <w:rsid w:val="00E06C89"/>
    <w:rsid w:val="00E074B8"/>
    <w:rsid w:val="00E10687"/>
    <w:rsid w:val="00E11273"/>
    <w:rsid w:val="00E11C3A"/>
    <w:rsid w:val="00E13A8E"/>
    <w:rsid w:val="00E13DBF"/>
    <w:rsid w:val="00E14248"/>
    <w:rsid w:val="00E15FF9"/>
    <w:rsid w:val="00E16E1E"/>
    <w:rsid w:val="00E17A2A"/>
    <w:rsid w:val="00E20738"/>
    <w:rsid w:val="00E22A04"/>
    <w:rsid w:val="00E267B9"/>
    <w:rsid w:val="00E315D2"/>
    <w:rsid w:val="00E316B6"/>
    <w:rsid w:val="00E32A23"/>
    <w:rsid w:val="00E36718"/>
    <w:rsid w:val="00E41773"/>
    <w:rsid w:val="00E423A5"/>
    <w:rsid w:val="00E4450D"/>
    <w:rsid w:val="00E44DEB"/>
    <w:rsid w:val="00E52D8D"/>
    <w:rsid w:val="00E55D08"/>
    <w:rsid w:val="00E61998"/>
    <w:rsid w:val="00E61EB3"/>
    <w:rsid w:val="00E623E7"/>
    <w:rsid w:val="00E62404"/>
    <w:rsid w:val="00E641EB"/>
    <w:rsid w:val="00E7010B"/>
    <w:rsid w:val="00E718F2"/>
    <w:rsid w:val="00E7565C"/>
    <w:rsid w:val="00E75BCD"/>
    <w:rsid w:val="00E77016"/>
    <w:rsid w:val="00E82639"/>
    <w:rsid w:val="00E833DA"/>
    <w:rsid w:val="00E840BA"/>
    <w:rsid w:val="00E87853"/>
    <w:rsid w:val="00E9046F"/>
    <w:rsid w:val="00E905FE"/>
    <w:rsid w:val="00E913B5"/>
    <w:rsid w:val="00E948F6"/>
    <w:rsid w:val="00E95476"/>
    <w:rsid w:val="00E95E69"/>
    <w:rsid w:val="00E96ADD"/>
    <w:rsid w:val="00E977A7"/>
    <w:rsid w:val="00E97CF8"/>
    <w:rsid w:val="00EA131E"/>
    <w:rsid w:val="00EA13C1"/>
    <w:rsid w:val="00EA1FA2"/>
    <w:rsid w:val="00EA224B"/>
    <w:rsid w:val="00EA3A9D"/>
    <w:rsid w:val="00EA3E74"/>
    <w:rsid w:val="00EA4CC5"/>
    <w:rsid w:val="00EA503A"/>
    <w:rsid w:val="00EB0CED"/>
    <w:rsid w:val="00EB0D9C"/>
    <w:rsid w:val="00EB3124"/>
    <w:rsid w:val="00EB49EB"/>
    <w:rsid w:val="00EB5BBF"/>
    <w:rsid w:val="00EC27E8"/>
    <w:rsid w:val="00EC2B43"/>
    <w:rsid w:val="00EC2D79"/>
    <w:rsid w:val="00EC5BE3"/>
    <w:rsid w:val="00EC620A"/>
    <w:rsid w:val="00EC6A29"/>
    <w:rsid w:val="00ED2C81"/>
    <w:rsid w:val="00ED2DC4"/>
    <w:rsid w:val="00ED47B6"/>
    <w:rsid w:val="00EE0E82"/>
    <w:rsid w:val="00EE6F0C"/>
    <w:rsid w:val="00EE791E"/>
    <w:rsid w:val="00EF1F3C"/>
    <w:rsid w:val="00EF26C4"/>
    <w:rsid w:val="00EF33A6"/>
    <w:rsid w:val="00EF33B0"/>
    <w:rsid w:val="00EF4B1E"/>
    <w:rsid w:val="00EF4EC9"/>
    <w:rsid w:val="00EF634D"/>
    <w:rsid w:val="00EF63AD"/>
    <w:rsid w:val="00F0122B"/>
    <w:rsid w:val="00F0144F"/>
    <w:rsid w:val="00F0216B"/>
    <w:rsid w:val="00F02D9D"/>
    <w:rsid w:val="00F03629"/>
    <w:rsid w:val="00F03B16"/>
    <w:rsid w:val="00F05157"/>
    <w:rsid w:val="00F10953"/>
    <w:rsid w:val="00F112B3"/>
    <w:rsid w:val="00F1220C"/>
    <w:rsid w:val="00F15D84"/>
    <w:rsid w:val="00F169AA"/>
    <w:rsid w:val="00F177FA"/>
    <w:rsid w:val="00F17E86"/>
    <w:rsid w:val="00F21ED1"/>
    <w:rsid w:val="00F24F22"/>
    <w:rsid w:val="00F2511B"/>
    <w:rsid w:val="00F2532A"/>
    <w:rsid w:val="00F27E8B"/>
    <w:rsid w:val="00F30570"/>
    <w:rsid w:val="00F31260"/>
    <w:rsid w:val="00F31DDF"/>
    <w:rsid w:val="00F31E1B"/>
    <w:rsid w:val="00F323FD"/>
    <w:rsid w:val="00F32A0E"/>
    <w:rsid w:val="00F37AD8"/>
    <w:rsid w:val="00F43552"/>
    <w:rsid w:val="00F445B1"/>
    <w:rsid w:val="00F500AB"/>
    <w:rsid w:val="00F50293"/>
    <w:rsid w:val="00F50C45"/>
    <w:rsid w:val="00F51E82"/>
    <w:rsid w:val="00F53D2F"/>
    <w:rsid w:val="00F54345"/>
    <w:rsid w:val="00F5645B"/>
    <w:rsid w:val="00F6095C"/>
    <w:rsid w:val="00F60EA5"/>
    <w:rsid w:val="00F62219"/>
    <w:rsid w:val="00F628D3"/>
    <w:rsid w:val="00F62A19"/>
    <w:rsid w:val="00F64E33"/>
    <w:rsid w:val="00F64F9D"/>
    <w:rsid w:val="00F66228"/>
    <w:rsid w:val="00F66679"/>
    <w:rsid w:val="00F673F5"/>
    <w:rsid w:val="00F72BAB"/>
    <w:rsid w:val="00F77603"/>
    <w:rsid w:val="00F80F50"/>
    <w:rsid w:val="00F81346"/>
    <w:rsid w:val="00F8152E"/>
    <w:rsid w:val="00F81C67"/>
    <w:rsid w:val="00F83405"/>
    <w:rsid w:val="00F849E3"/>
    <w:rsid w:val="00F91513"/>
    <w:rsid w:val="00F9203D"/>
    <w:rsid w:val="00F95D7F"/>
    <w:rsid w:val="00F96B59"/>
    <w:rsid w:val="00F9789B"/>
    <w:rsid w:val="00F97B13"/>
    <w:rsid w:val="00F97D57"/>
    <w:rsid w:val="00F97F2A"/>
    <w:rsid w:val="00FA0E81"/>
    <w:rsid w:val="00FA543A"/>
    <w:rsid w:val="00FA55D5"/>
    <w:rsid w:val="00FA5FE0"/>
    <w:rsid w:val="00FA7605"/>
    <w:rsid w:val="00FB0E48"/>
    <w:rsid w:val="00FB2AAC"/>
    <w:rsid w:val="00FC00E6"/>
    <w:rsid w:val="00FC119A"/>
    <w:rsid w:val="00FC6B09"/>
    <w:rsid w:val="00FD018F"/>
    <w:rsid w:val="00FD03EC"/>
    <w:rsid w:val="00FD0673"/>
    <w:rsid w:val="00FD1834"/>
    <w:rsid w:val="00FD1AF3"/>
    <w:rsid w:val="00FD6387"/>
    <w:rsid w:val="00FD7CDD"/>
    <w:rsid w:val="00FE0355"/>
    <w:rsid w:val="00FE100C"/>
    <w:rsid w:val="00FE2187"/>
    <w:rsid w:val="00FE2373"/>
    <w:rsid w:val="00FE508D"/>
    <w:rsid w:val="00FE5FD4"/>
    <w:rsid w:val="00FE7054"/>
    <w:rsid w:val="00FE775F"/>
    <w:rsid w:val="00FF0FAB"/>
    <w:rsid w:val="00FF30F0"/>
    <w:rsid w:val="00FF44F5"/>
    <w:rsid w:val="00FF4D34"/>
    <w:rsid w:val="00FF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600DFF"/>
  <w15:docId w15:val="{A6EA4C1F-D4EB-4F26-8E49-EB093CCC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4A66AC"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629DD1"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1E5E9F"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4A66AC"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629DD1"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1E5E9F"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629DD1"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629DD1"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374C8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bottom w:w="29"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29" w:type="dxa"/>
        <w:bottom w:w="29"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bottom w:w="29"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4A66AC" w:themeColor="accent1"/>
      </w:tblBorders>
      <w:tblCellMar>
        <w:top w:w="29" w:type="dxa"/>
        <w:bottom w:w="29" w:type="dxa"/>
      </w:tblCellMar>
    </w:tblPr>
    <w:tblStylePr w:type="firstRow">
      <w:rPr>
        <w:b w:val="0"/>
        <w:bCs/>
      </w:rPr>
      <w:tblPr/>
      <w:tcPr>
        <w:tcBorders>
          <w:top w:val="nil"/>
          <w:left w:val="nil"/>
          <w:bottom w:val="single" w:sz="12" w:space="0" w:color="4A66AC" w:themeColor="accent1"/>
          <w:right w:val="nil"/>
          <w:insideH w:val="nil"/>
          <w:insideV w:val="nil"/>
          <w:tl2br w:val="nil"/>
          <w:tr2bl w:val="nil"/>
        </w:tcBorders>
      </w:tcPr>
    </w:tblStylePr>
    <w:tblStylePr w:type="lastRow">
      <w:rPr>
        <w:b/>
        <w:bCs/>
      </w:rPr>
      <w:tblPr/>
      <w:tcPr>
        <w:tcBorders>
          <w:top w:val="double" w:sz="2" w:space="0" w:color="90A1CF"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29" w:type="dxa"/>
        <w:bottom w:w="29"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Logo">
    <w:name w:val="Logo"/>
    <w:basedOn w:val="Normal"/>
    <w:uiPriority w:val="1"/>
    <w:qFormat/>
    <w:pPr>
      <w:spacing w:after="1440"/>
      <w:jc w:val="right"/>
    </w:pPr>
    <w:rPr>
      <w:noProof/>
      <w:color w:val="1B1D3D"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styleId="BalloonText">
    <w:name w:val="Balloon Text"/>
    <w:basedOn w:val="Normal"/>
    <w:link w:val="BalloonTextChar"/>
    <w:uiPriority w:val="99"/>
    <w:semiHidden/>
    <w:unhideWhenUsed/>
    <w:rsid w:val="002307A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7AD"/>
    <w:rPr>
      <w:rFonts w:ascii="Segoe UI" w:hAnsi="Segoe UI" w:cs="Segoe UI"/>
      <w:sz w:val="18"/>
      <w:szCs w:val="18"/>
    </w:rPr>
  </w:style>
  <w:style w:type="paragraph" w:styleId="TOC2">
    <w:name w:val="toc 2"/>
    <w:basedOn w:val="Normal"/>
    <w:next w:val="Normal"/>
    <w:autoRedefine/>
    <w:uiPriority w:val="39"/>
    <w:unhideWhenUsed/>
    <w:rsid w:val="00F6095C"/>
    <w:pPr>
      <w:spacing w:after="100"/>
      <w:ind w:left="220"/>
    </w:pPr>
  </w:style>
  <w:style w:type="paragraph" w:styleId="TOC1">
    <w:name w:val="toc 1"/>
    <w:basedOn w:val="Normal"/>
    <w:next w:val="Normal"/>
    <w:autoRedefine/>
    <w:uiPriority w:val="39"/>
    <w:unhideWhenUsed/>
    <w:rsid w:val="00C87A59"/>
    <w:pPr>
      <w:tabs>
        <w:tab w:val="right" w:leader="dot" w:pos="9350"/>
      </w:tabs>
      <w:spacing w:after="100"/>
      <w:ind w:left="0"/>
    </w:pPr>
  </w:style>
  <w:style w:type="paragraph" w:styleId="TOC3">
    <w:name w:val="toc 3"/>
    <w:basedOn w:val="Normal"/>
    <w:next w:val="Normal"/>
    <w:autoRedefine/>
    <w:uiPriority w:val="39"/>
    <w:unhideWhenUsed/>
    <w:rsid w:val="00F6095C"/>
    <w:pPr>
      <w:spacing w:after="100"/>
      <w:ind w:left="440"/>
    </w:pPr>
  </w:style>
  <w:style w:type="character" w:styleId="Hyperlink">
    <w:name w:val="Hyperlink"/>
    <w:basedOn w:val="DefaultParagraphFont"/>
    <w:uiPriority w:val="99"/>
    <w:unhideWhenUsed/>
    <w:rsid w:val="00F6095C"/>
    <w:rPr>
      <w:color w:val="9454C3" w:themeColor="hyperlink"/>
      <w:u w:val="single"/>
    </w:rPr>
  </w:style>
  <w:style w:type="paragraph" w:styleId="EndnoteText">
    <w:name w:val="endnote text"/>
    <w:basedOn w:val="Normal"/>
    <w:link w:val="EndnoteTextChar"/>
    <w:uiPriority w:val="99"/>
    <w:semiHidden/>
    <w:unhideWhenUsed/>
    <w:rsid w:val="009427FF"/>
    <w:pPr>
      <w:spacing w:after="0"/>
    </w:pPr>
    <w:rPr>
      <w:sz w:val="20"/>
      <w:szCs w:val="20"/>
    </w:rPr>
  </w:style>
  <w:style w:type="character" w:customStyle="1" w:styleId="EndnoteTextChar">
    <w:name w:val="Endnote Text Char"/>
    <w:basedOn w:val="DefaultParagraphFont"/>
    <w:link w:val="EndnoteText"/>
    <w:uiPriority w:val="99"/>
    <w:semiHidden/>
    <w:rsid w:val="009427FF"/>
    <w:rPr>
      <w:sz w:val="20"/>
      <w:szCs w:val="20"/>
    </w:rPr>
  </w:style>
  <w:style w:type="character" w:styleId="EndnoteReference">
    <w:name w:val="endnote reference"/>
    <w:basedOn w:val="DefaultParagraphFont"/>
    <w:uiPriority w:val="99"/>
    <w:semiHidden/>
    <w:unhideWhenUsed/>
    <w:rsid w:val="009427FF"/>
    <w:rPr>
      <w:vertAlign w:val="superscript"/>
    </w:rPr>
  </w:style>
  <w:style w:type="paragraph" w:styleId="ListParagraph">
    <w:name w:val="List Paragraph"/>
    <w:basedOn w:val="Normal"/>
    <w:uiPriority w:val="34"/>
    <w:unhideWhenUsed/>
    <w:qFormat/>
    <w:rsid w:val="00C71F92"/>
    <w:pPr>
      <w:ind w:left="720"/>
      <w:contextualSpacing/>
    </w:pPr>
  </w:style>
  <w:style w:type="paragraph" w:customStyle="1" w:styleId="Rightalign">
    <w:name w:val="Right align"/>
    <w:basedOn w:val="Normal"/>
    <w:uiPriority w:val="1"/>
    <w:qFormat/>
    <w:rsid w:val="00F9203D"/>
    <w:pPr>
      <w:spacing w:before="120" w:after="0"/>
      <w:jc w:val="right"/>
    </w:pPr>
  </w:style>
  <w:style w:type="character" w:styleId="LineNumber">
    <w:name w:val="line number"/>
    <w:basedOn w:val="DefaultParagraphFont"/>
    <w:uiPriority w:val="99"/>
    <w:semiHidden/>
    <w:unhideWhenUsed/>
    <w:rsid w:val="00295F55"/>
  </w:style>
  <w:style w:type="character" w:styleId="CommentReference">
    <w:name w:val="annotation reference"/>
    <w:basedOn w:val="DefaultParagraphFont"/>
    <w:uiPriority w:val="99"/>
    <w:semiHidden/>
    <w:unhideWhenUsed/>
    <w:rsid w:val="00FD018F"/>
    <w:rPr>
      <w:sz w:val="16"/>
      <w:szCs w:val="16"/>
    </w:rPr>
  </w:style>
  <w:style w:type="paragraph" w:styleId="CommentText">
    <w:name w:val="annotation text"/>
    <w:basedOn w:val="Normal"/>
    <w:link w:val="CommentTextChar"/>
    <w:uiPriority w:val="99"/>
    <w:semiHidden/>
    <w:unhideWhenUsed/>
    <w:rsid w:val="00FD018F"/>
    <w:rPr>
      <w:sz w:val="20"/>
      <w:szCs w:val="20"/>
    </w:rPr>
  </w:style>
  <w:style w:type="character" w:customStyle="1" w:styleId="CommentTextChar">
    <w:name w:val="Comment Text Char"/>
    <w:basedOn w:val="DefaultParagraphFont"/>
    <w:link w:val="CommentText"/>
    <w:uiPriority w:val="99"/>
    <w:semiHidden/>
    <w:rsid w:val="00FD018F"/>
    <w:rPr>
      <w:sz w:val="20"/>
      <w:szCs w:val="20"/>
    </w:rPr>
  </w:style>
  <w:style w:type="paragraph" w:styleId="CommentSubject">
    <w:name w:val="annotation subject"/>
    <w:basedOn w:val="CommentText"/>
    <w:next w:val="CommentText"/>
    <w:link w:val="CommentSubjectChar"/>
    <w:uiPriority w:val="99"/>
    <w:semiHidden/>
    <w:unhideWhenUsed/>
    <w:rsid w:val="00FD018F"/>
    <w:rPr>
      <w:b/>
      <w:bCs/>
    </w:rPr>
  </w:style>
  <w:style w:type="character" w:customStyle="1" w:styleId="CommentSubjectChar">
    <w:name w:val="Comment Subject Char"/>
    <w:basedOn w:val="CommentTextChar"/>
    <w:link w:val="CommentSubject"/>
    <w:uiPriority w:val="99"/>
    <w:semiHidden/>
    <w:rsid w:val="00FD018F"/>
    <w:rPr>
      <w:b/>
      <w:bCs/>
      <w:sz w:val="20"/>
      <w:szCs w:val="20"/>
    </w:rPr>
  </w:style>
  <w:style w:type="table" w:customStyle="1" w:styleId="GridTable4-Accent31">
    <w:name w:val="Grid Table 4 - Accent 31"/>
    <w:basedOn w:val="TableNormal"/>
    <w:uiPriority w:val="49"/>
    <w:rsid w:val="00DE311C"/>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Signature">
    <w:name w:val="Signature"/>
    <w:basedOn w:val="Normal"/>
    <w:link w:val="SignatureChar"/>
    <w:uiPriority w:val="1"/>
    <w:qFormat/>
    <w:rsid w:val="00D84A8D"/>
    <w:pPr>
      <w:spacing w:before="120"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qFormat/>
    <w:rsid w:val="00D84A8D"/>
    <w:rPr>
      <w:kern w:val="0"/>
      <w:sz w:val="16"/>
      <w:szCs w:val="16"/>
      <w14:ligatures w14:val="none"/>
    </w:rPr>
  </w:style>
  <w:style w:type="paragraph" w:customStyle="1" w:styleId="Sign-off">
    <w:name w:val="Sign-off"/>
    <w:basedOn w:val="Normal"/>
    <w:uiPriority w:val="1"/>
    <w:qFormat/>
    <w:rsid w:val="00D84A8D"/>
    <w:pPr>
      <w:spacing w:before="120" w:after="0"/>
      <w:jc w:val="center"/>
    </w:pPr>
    <w:rPr>
      <w:sz w:val="20"/>
      <w:szCs w:val="20"/>
    </w:rPr>
  </w:style>
  <w:style w:type="table" w:customStyle="1" w:styleId="ListTable3-Accent21">
    <w:name w:val="List Table 3 - Accent 21"/>
    <w:basedOn w:val="TableNormal"/>
    <w:uiPriority w:val="48"/>
    <w:rsid w:val="00E423A5"/>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customStyle="1" w:styleId="GridTable1Light-Accent51">
    <w:name w:val="Grid Table 1 Light - Accent 51"/>
    <w:basedOn w:val="TableNormal"/>
    <w:uiPriority w:val="46"/>
    <w:rsid w:val="00B12319"/>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customStyle="1" w:styleId="GridTable1Light-Accent310">
    <w:name w:val="Grid Table 1 Light - Accent 31"/>
    <w:basedOn w:val="TableNormal"/>
    <w:uiPriority w:val="46"/>
    <w:rsid w:val="00BE79C5"/>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paragraph" w:customStyle="1" w:styleId="Default">
    <w:name w:val="Default"/>
    <w:rsid w:val="001C2731"/>
    <w:pPr>
      <w:autoSpaceDE w:val="0"/>
      <w:autoSpaceDN w:val="0"/>
      <w:adjustRightInd w:val="0"/>
      <w:spacing w:after="0" w:line="240" w:lineRule="auto"/>
    </w:pPr>
    <w:rPr>
      <w:rFonts w:ascii="Calibri" w:hAnsi="Calibri" w:cs="Calibri"/>
      <w:color w:val="000000"/>
      <w:kern w:val="0"/>
      <w:sz w:val="24"/>
      <w:szCs w:val="24"/>
      <w:lang w:val="en-ID"/>
    </w:rPr>
  </w:style>
  <w:style w:type="paragraph" w:customStyle="1" w:styleId="Style1">
    <w:name w:val="_Style 1"/>
    <w:basedOn w:val="Normal"/>
    <w:uiPriority w:val="34"/>
    <w:qFormat/>
    <w:rsid w:val="00947838"/>
    <w:pPr>
      <w:spacing w:after="200" w:line="276" w:lineRule="auto"/>
      <w:ind w:left="720" w:right="0"/>
      <w:contextualSpacing/>
    </w:pPr>
    <w:rPr>
      <w:rFonts w:ascii="Calibri" w:eastAsia="SimSun" w:hAnsi="Calibri" w:cs="SimHei"/>
      <w:kern w:val="0"/>
      <w:sz w:val="24"/>
      <w:lang w:eastAsia="en-US"/>
      <w14:ligatures w14:val="none"/>
    </w:rPr>
  </w:style>
  <w:style w:type="paragraph" w:customStyle="1" w:styleId="Style2">
    <w:name w:val="_Style 2"/>
    <w:basedOn w:val="Normal"/>
    <w:uiPriority w:val="34"/>
    <w:qFormat/>
    <w:rsid w:val="00240D6B"/>
    <w:pPr>
      <w:spacing w:after="200" w:line="276" w:lineRule="auto"/>
      <w:ind w:left="720" w:right="0"/>
      <w:contextualSpacing/>
    </w:pPr>
    <w:rPr>
      <w:rFonts w:ascii="Calibri" w:eastAsia="Calibri" w:hAnsi="Calibri" w:cs="Times New Roman"/>
      <w:kern w:val="0"/>
      <w:sz w:val="24"/>
      <w:lang w:eastAsia="en-US"/>
      <w14:ligatures w14:val="none"/>
    </w:rPr>
  </w:style>
  <w:style w:type="paragraph" w:styleId="Revision">
    <w:name w:val="Revision"/>
    <w:hidden/>
    <w:uiPriority w:val="99"/>
    <w:semiHidden/>
    <w:rsid w:val="002F57BC"/>
    <w:pPr>
      <w:spacing w:after="0" w:line="240" w:lineRule="auto"/>
    </w:pPr>
  </w:style>
  <w:style w:type="character" w:customStyle="1" w:styleId="UnresolvedMention1">
    <w:name w:val="Unresolved Mention1"/>
    <w:basedOn w:val="DefaultParagraphFont"/>
    <w:uiPriority w:val="99"/>
    <w:semiHidden/>
    <w:unhideWhenUsed/>
    <w:rsid w:val="00F97D57"/>
    <w:rPr>
      <w:color w:val="605E5C"/>
      <w:shd w:val="clear" w:color="auto" w:fill="E1DFDD"/>
    </w:rPr>
  </w:style>
  <w:style w:type="paragraph" w:styleId="TOC4">
    <w:name w:val="toc 4"/>
    <w:basedOn w:val="Normal"/>
    <w:next w:val="Normal"/>
    <w:autoRedefine/>
    <w:uiPriority w:val="39"/>
    <w:unhideWhenUsed/>
    <w:rsid w:val="00B70BD9"/>
    <w:pPr>
      <w:spacing w:after="100" w:line="259" w:lineRule="auto"/>
      <w:ind w:left="660" w:right="0"/>
    </w:pPr>
    <w:rPr>
      <w:kern w:val="0"/>
      <w:lang w:val="en-ID" w:eastAsia="en-ID"/>
      <w14:ligatures w14:val="none"/>
    </w:rPr>
  </w:style>
  <w:style w:type="paragraph" w:styleId="TOC5">
    <w:name w:val="toc 5"/>
    <w:basedOn w:val="Normal"/>
    <w:next w:val="Normal"/>
    <w:autoRedefine/>
    <w:uiPriority w:val="39"/>
    <w:unhideWhenUsed/>
    <w:rsid w:val="00B70BD9"/>
    <w:pPr>
      <w:spacing w:after="100" w:line="259" w:lineRule="auto"/>
      <w:ind w:left="880" w:right="0"/>
    </w:pPr>
    <w:rPr>
      <w:kern w:val="0"/>
      <w:lang w:val="en-ID" w:eastAsia="en-ID"/>
      <w14:ligatures w14:val="none"/>
    </w:rPr>
  </w:style>
  <w:style w:type="paragraph" w:styleId="TOC6">
    <w:name w:val="toc 6"/>
    <w:basedOn w:val="Normal"/>
    <w:next w:val="Normal"/>
    <w:autoRedefine/>
    <w:uiPriority w:val="39"/>
    <w:unhideWhenUsed/>
    <w:rsid w:val="00B70BD9"/>
    <w:pPr>
      <w:spacing w:after="100" w:line="259" w:lineRule="auto"/>
      <w:ind w:left="1100" w:right="0"/>
    </w:pPr>
    <w:rPr>
      <w:kern w:val="0"/>
      <w:lang w:val="en-ID" w:eastAsia="en-ID"/>
      <w14:ligatures w14:val="none"/>
    </w:rPr>
  </w:style>
  <w:style w:type="paragraph" w:styleId="TOC7">
    <w:name w:val="toc 7"/>
    <w:basedOn w:val="Normal"/>
    <w:next w:val="Normal"/>
    <w:autoRedefine/>
    <w:uiPriority w:val="39"/>
    <w:unhideWhenUsed/>
    <w:rsid w:val="00B70BD9"/>
    <w:pPr>
      <w:spacing w:after="100" w:line="259" w:lineRule="auto"/>
      <w:ind w:left="1320" w:right="0"/>
    </w:pPr>
    <w:rPr>
      <w:kern w:val="0"/>
      <w:lang w:val="en-ID" w:eastAsia="en-ID"/>
      <w14:ligatures w14:val="none"/>
    </w:rPr>
  </w:style>
  <w:style w:type="paragraph" w:styleId="TOC8">
    <w:name w:val="toc 8"/>
    <w:basedOn w:val="Normal"/>
    <w:next w:val="Normal"/>
    <w:autoRedefine/>
    <w:uiPriority w:val="39"/>
    <w:unhideWhenUsed/>
    <w:rsid w:val="00B70BD9"/>
    <w:pPr>
      <w:spacing w:after="100" w:line="259" w:lineRule="auto"/>
      <w:ind w:left="1540" w:right="0"/>
    </w:pPr>
    <w:rPr>
      <w:kern w:val="0"/>
      <w:lang w:val="en-ID" w:eastAsia="en-ID"/>
      <w14:ligatures w14:val="none"/>
    </w:rPr>
  </w:style>
  <w:style w:type="paragraph" w:styleId="TOC9">
    <w:name w:val="toc 9"/>
    <w:basedOn w:val="Normal"/>
    <w:next w:val="Normal"/>
    <w:autoRedefine/>
    <w:uiPriority w:val="39"/>
    <w:unhideWhenUsed/>
    <w:rsid w:val="00B70BD9"/>
    <w:pPr>
      <w:spacing w:after="100" w:line="259" w:lineRule="auto"/>
      <w:ind w:left="1760" w:right="0"/>
    </w:pPr>
    <w:rPr>
      <w:kern w:val="0"/>
      <w:lang w:val="en-ID" w:eastAsia="en-ID"/>
      <w14:ligatures w14:val="none"/>
    </w:rPr>
  </w:style>
  <w:style w:type="character" w:customStyle="1" w:styleId="UnresolvedMention2">
    <w:name w:val="Unresolved Mention2"/>
    <w:basedOn w:val="DefaultParagraphFont"/>
    <w:uiPriority w:val="99"/>
    <w:semiHidden/>
    <w:unhideWhenUsed/>
    <w:rsid w:val="00B70BD9"/>
    <w:rPr>
      <w:color w:val="605E5C"/>
      <w:shd w:val="clear" w:color="auto" w:fill="E1DFDD"/>
    </w:rPr>
  </w:style>
  <w:style w:type="table" w:customStyle="1" w:styleId="GridTable1Light-Accent32">
    <w:name w:val="Grid Table 1 Light - Accent 32"/>
    <w:basedOn w:val="TableNormal"/>
    <w:uiPriority w:val="46"/>
    <w:rsid w:val="00747AE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leNormal"/>
    <w:uiPriority w:val="46"/>
    <w:rsid w:val="00747AE4"/>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character" w:customStyle="1" w:styleId="UnresolvedMention3">
    <w:name w:val="Unresolved Mention3"/>
    <w:basedOn w:val="DefaultParagraphFont"/>
    <w:uiPriority w:val="99"/>
    <w:semiHidden/>
    <w:unhideWhenUsed/>
    <w:rsid w:val="00C52C1B"/>
    <w:rPr>
      <w:color w:val="605E5C"/>
      <w:shd w:val="clear" w:color="auto" w:fill="E1DFDD"/>
    </w:rPr>
  </w:style>
  <w:style w:type="character" w:customStyle="1" w:styleId="UnresolvedMention4">
    <w:name w:val="Unresolved Mention4"/>
    <w:basedOn w:val="DefaultParagraphFont"/>
    <w:uiPriority w:val="99"/>
    <w:semiHidden/>
    <w:unhideWhenUsed/>
    <w:rsid w:val="004D6D48"/>
    <w:rPr>
      <w:color w:val="605E5C"/>
      <w:shd w:val="clear" w:color="auto" w:fill="E1DFDD"/>
    </w:rPr>
  </w:style>
  <w:style w:type="table" w:customStyle="1" w:styleId="GridTable1Light-Accent23">
    <w:name w:val="Grid Table 1 Light - Accent 23"/>
    <w:basedOn w:val="TableNormal"/>
    <w:uiPriority w:val="46"/>
    <w:rsid w:val="000620E3"/>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GridTable1Light-Accent33">
    <w:name w:val="Grid Table 1 Light - Accent 33"/>
    <w:basedOn w:val="TableNormal"/>
    <w:uiPriority w:val="46"/>
    <w:rsid w:val="000620E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customStyle="1" w:styleId="UnresolvedMention5">
    <w:name w:val="Unresolved Mention5"/>
    <w:basedOn w:val="DefaultParagraphFont"/>
    <w:uiPriority w:val="99"/>
    <w:semiHidden/>
    <w:unhideWhenUsed/>
    <w:rsid w:val="000620E3"/>
    <w:rPr>
      <w:color w:val="605E5C"/>
      <w:shd w:val="clear" w:color="auto" w:fill="E1DFDD"/>
    </w:rPr>
  </w:style>
  <w:style w:type="character" w:customStyle="1" w:styleId="UnresolvedMention6">
    <w:name w:val="Unresolved Mention6"/>
    <w:basedOn w:val="DefaultParagraphFont"/>
    <w:uiPriority w:val="99"/>
    <w:semiHidden/>
    <w:unhideWhenUsed/>
    <w:rsid w:val="00E97CF8"/>
    <w:rPr>
      <w:color w:val="605E5C"/>
      <w:shd w:val="clear" w:color="auto" w:fill="E1DFDD"/>
    </w:rPr>
  </w:style>
  <w:style w:type="character" w:customStyle="1" w:styleId="UnresolvedMention7">
    <w:name w:val="Unresolved Mention7"/>
    <w:basedOn w:val="DefaultParagraphFont"/>
    <w:uiPriority w:val="99"/>
    <w:semiHidden/>
    <w:unhideWhenUsed/>
    <w:rsid w:val="00587497"/>
    <w:rPr>
      <w:color w:val="605E5C"/>
      <w:shd w:val="clear" w:color="auto" w:fill="E1DFDD"/>
    </w:rPr>
  </w:style>
  <w:style w:type="character" w:customStyle="1" w:styleId="UnresolvedMention8">
    <w:name w:val="Unresolved Mention8"/>
    <w:basedOn w:val="DefaultParagraphFont"/>
    <w:uiPriority w:val="99"/>
    <w:semiHidden/>
    <w:unhideWhenUsed/>
    <w:rsid w:val="00844EE3"/>
    <w:rPr>
      <w:color w:val="605E5C"/>
      <w:shd w:val="clear" w:color="auto" w:fill="E1DFDD"/>
    </w:rPr>
  </w:style>
  <w:style w:type="character" w:customStyle="1" w:styleId="UnresolvedMention9">
    <w:name w:val="Unresolved Mention9"/>
    <w:basedOn w:val="DefaultParagraphFont"/>
    <w:uiPriority w:val="99"/>
    <w:semiHidden/>
    <w:unhideWhenUsed/>
    <w:rsid w:val="001C50FE"/>
    <w:rPr>
      <w:color w:val="605E5C"/>
      <w:shd w:val="clear" w:color="auto" w:fill="E1DFDD"/>
    </w:rPr>
  </w:style>
  <w:style w:type="table" w:customStyle="1" w:styleId="GridTable1Light-Accent34">
    <w:name w:val="Grid Table 1 Light - Accent 34"/>
    <w:basedOn w:val="TableNormal"/>
    <w:uiPriority w:val="46"/>
    <w:rsid w:val="00BE19C7"/>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9418">
      <w:bodyDiv w:val="1"/>
      <w:marLeft w:val="0"/>
      <w:marRight w:val="0"/>
      <w:marTop w:val="0"/>
      <w:marBottom w:val="0"/>
      <w:divBdr>
        <w:top w:val="none" w:sz="0" w:space="0" w:color="auto"/>
        <w:left w:val="none" w:sz="0" w:space="0" w:color="auto"/>
        <w:bottom w:val="none" w:sz="0" w:space="0" w:color="auto"/>
        <w:right w:val="none" w:sz="0" w:space="0" w:color="auto"/>
      </w:divBdr>
    </w:div>
    <w:div w:id="124937031">
      <w:bodyDiv w:val="1"/>
      <w:marLeft w:val="0"/>
      <w:marRight w:val="0"/>
      <w:marTop w:val="0"/>
      <w:marBottom w:val="0"/>
      <w:divBdr>
        <w:top w:val="none" w:sz="0" w:space="0" w:color="auto"/>
        <w:left w:val="none" w:sz="0" w:space="0" w:color="auto"/>
        <w:bottom w:val="none" w:sz="0" w:space="0" w:color="auto"/>
        <w:right w:val="none" w:sz="0" w:space="0" w:color="auto"/>
      </w:divBdr>
    </w:div>
    <w:div w:id="196166288">
      <w:bodyDiv w:val="1"/>
      <w:marLeft w:val="0"/>
      <w:marRight w:val="0"/>
      <w:marTop w:val="0"/>
      <w:marBottom w:val="0"/>
      <w:divBdr>
        <w:top w:val="none" w:sz="0" w:space="0" w:color="auto"/>
        <w:left w:val="none" w:sz="0" w:space="0" w:color="auto"/>
        <w:bottom w:val="none" w:sz="0" w:space="0" w:color="auto"/>
        <w:right w:val="none" w:sz="0" w:space="0" w:color="auto"/>
      </w:divBdr>
    </w:div>
    <w:div w:id="301469721">
      <w:bodyDiv w:val="1"/>
      <w:marLeft w:val="0"/>
      <w:marRight w:val="0"/>
      <w:marTop w:val="0"/>
      <w:marBottom w:val="0"/>
      <w:divBdr>
        <w:top w:val="none" w:sz="0" w:space="0" w:color="auto"/>
        <w:left w:val="none" w:sz="0" w:space="0" w:color="auto"/>
        <w:bottom w:val="none" w:sz="0" w:space="0" w:color="auto"/>
        <w:right w:val="none" w:sz="0" w:space="0" w:color="auto"/>
      </w:divBdr>
    </w:div>
    <w:div w:id="323432574">
      <w:bodyDiv w:val="1"/>
      <w:marLeft w:val="0"/>
      <w:marRight w:val="0"/>
      <w:marTop w:val="0"/>
      <w:marBottom w:val="0"/>
      <w:divBdr>
        <w:top w:val="none" w:sz="0" w:space="0" w:color="auto"/>
        <w:left w:val="none" w:sz="0" w:space="0" w:color="auto"/>
        <w:bottom w:val="none" w:sz="0" w:space="0" w:color="auto"/>
        <w:right w:val="none" w:sz="0" w:space="0" w:color="auto"/>
      </w:divBdr>
    </w:div>
    <w:div w:id="387997439">
      <w:bodyDiv w:val="1"/>
      <w:marLeft w:val="0"/>
      <w:marRight w:val="0"/>
      <w:marTop w:val="0"/>
      <w:marBottom w:val="0"/>
      <w:divBdr>
        <w:top w:val="none" w:sz="0" w:space="0" w:color="auto"/>
        <w:left w:val="none" w:sz="0" w:space="0" w:color="auto"/>
        <w:bottom w:val="none" w:sz="0" w:space="0" w:color="auto"/>
        <w:right w:val="none" w:sz="0" w:space="0" w:color="auto"/>
      </w:divBdr>
    </w:div>
    <w:div w:id="418600201">
      <w:bodyDiv w:val="1"/>
      <w:marLeft w:val="0"/>
      <w:marRight w:val="0"/>
      <w:marTop w:val="0"/>
      <w:marBottom w:val="0"/>
      <w:divBdr>
        <w:top w:val="none" w:sz="0" w:space="0" w:color="auto"/>
        <w:left w:val="none" w:sz="0" w:space="0" w:color="auto"/>
        <w:bottom w:val="none" w:sz="0" w:space="0" w:color="auto"/>
        <w:right w:val="none" w:sz="0" w:space="0" w:color="auto"/>
      </w:divBdr>
    </w:div>
    <w:div w:id="483205212">
      <w:bodyDiv w:val="1"/>
      <w:marLeft w:val="0"/>
      <w:marRight w:val="0"/>
      <w:marTop w:val="0"/>
      <w:marBottom w:val="0"/>
      <w:divBdr>
        <w:top w:val="none" w:sz="0" w:space="0" w:color="auto"/>
        <w:left w:val="none" w:sz="0" w:space="0" w:color="auto"/>
        <w:bottom w:val="none" w:sz="0" w:space="0" w:color="auto"/>
        <w:right w:val="none" w:sz="0" w:space="0" w:color="auto"/>
      </w:divBdr>
    </w:div>
    <w:div w:id="507984336">
      <w:bodyDiv w:val="1"/>
      <w:marLeft w:val="0"/>
      <w:marRight w:val="0"/>
      <w:marTop w:val="0"/>
      <w:marBottom w:val="0"/>
      <w:divBdr>
        <w:top w:val="none" w:sz="0" w:space="0" w:color="auto"/>
        <w:left w:val="none" w:sz="0" w:space="0" w:color="auto"/>
        <w:bottom w:val="none" w:sz="0" w:space="0" w:color="auto"/>
        <w:right w:val="none" w:sz="0" w:space="0" w:color="auto"/>
      </w:divBdr>
    </w:div>
    <w:div w:id="515118439">
      <w:bodyDiv w:val="1"/>
      <w:marLeft w:val="0"/>
      <w:marRight w:val="0"/>
      <w:marTop w:val="0"/>
      <w:marBottom w:val="0"/>
      <w:divBdr>
        <w:top w:val="none" w:sz="0" w:space="0" w:color="auto"/>
        <w:left w:val="none" w:sz="0" w:space="0" w:color="auto"/>
        <w:bottom w:val="none" w:sz="0" w:space="0" w:color="auto"/>
        <w:right w:val="none" w:sz="0" w:space="0" w:color="auto"/>
      </w:divBdr>
    </w:div>
    <w:div w:id="655839771">
      <w:bodyDiv w:val="1"/>
      <w:marLeft w:val="0"/>
      <w:marRight w:val="0"/>
      <w:marTop w:val="0"/>
      <w:marBottom w:val="0"/>
      <w:divBdr>
        <w:top w:val="none" w:sz="0" w:space="0" w:color="auto"/>
        <w:left w:val="none" w:sz="0" w:space="0" w:color="auto"/>
        <w:bottom w:val="none" w:sz="0" w:space="0" w:color="auto"/>
        <w:right w:val="none" w:sz="0" w:space="0" w:color="auto"/>
      </w:divBdr>
    </w:div>
    <w:div w:id="671495980">
      <w:bodyDiv w:val="1"/>
      <w:marLeft w:val="0"/>
      <w:marRight w:val="0"/>
      <w:marTop w:val="0"/>
      <w:marBottom w:val="0"/>
      <w:divBdr>
        <w:top w:val="none" w:sz="0" w:space="0" w:color="auto"/>
        <w:left w:val="none" w:sz="0" w:space="0" w:color="auto"/>
        <w:bottom w:val="none" w:sz="0" w:space="0" w:color="auto"/>
        <w:right w:val="none" w:sz="0" w:space="0" w:color="auto"/>
      </w:divBdr>
    </w:div>
    <w:div w:id="726799099">
      <w:bodyDiv w:val="1"/>
      <w:marLeft w:val="0"/>
      <w:marRight w:val="0"/>
      <w:marTop w:val="0"/>
      <w:marBottom w:val="0"/>
      <w:divBdr>
        <w:top w:val="none" w:sz="0" w:space="0" w:color="auto"/>
        <w:left w:val="none" w:sz="0" w:space="0" w:color="auto"/>
        <w:bottom w:val="none" w:sz="0" w:space="0" w:color="auto"/>
        <w:right w:val="none" w:sz="0" w:space="0" w:color="auto"/>
      </w:divBdr>
    </w:div>
    <w:div w:id="751506636">
      <w:bodyDiv w:val="1"/>
      <w:marLeft w:val="0"/>
      <w:marRight w:val="0"/>
      <w:marTop w:val="0"/>
      <w:marBottom w:val="0"/>
      <w:divBdr>
        <w:top w:val="none" w:sz="0" w:space="0" w:color="auto"/>
        <w:left w:val="none" w:sz="0" w:space="0" w:color="auto"/>
        <w:bottom w:val="none" w:sz="0" w:space="0" w:color="auto"/>
        <w:right w:val="none" w:sz="0" w:space="0" w:color="auto"/>
      </w:divBdr>
    </w:div>
    <w:div w:id="792092134">
      <w:bodyDiv w:val="1"/>
      <w:marLeft w:val="0"/>
      <w:marRight w:val="0"/>
      <w:marTop w:val="0"/>
      <w:marBottom w:val="0"/>
      <w:divBdr>
        <w:top w:val="none" w:sz="0" w:space="0" w:color="auto"/>
        <w:left w:val="none" w:sz="0" w:space="0" w:color="auto"/>
        <w:bottom w:val="none" w:sz="0" w:space="0" w:color="auto"/>
        <w:right w:val="none" w:sz="0" w:space="0" w:color="auto"/>
      </w:divBdr>
    </w:div>
    <w:div w:id="793136950">
      <w:bodyDiv w:val="1"/>
      <w:marLeft w:val="0"/>
      <w:marRight w:val="0"/>
      <w:marTop w:val="0"/>
      <w:marBottom w:val="0"/>
      <w:divBdr>
        <w:top w:val="none" w:sz="0" w:space="0" w:color="auto"/>
        <w:left w:val="none" w:sz="0" w:space="0" w:color="auto"/>
        <w:bottom w:val="none" w:sz="0" w:space="0" w:color="auto"/>
        <w:right w:val="none" w:sz="0" w:space="0" w:color="auto"/>
      </w:divBdr>
    </w:div>
    <w:div w:id="847065417">
      <w:bodyDiv w:val="1"/>
      <w:marLeft w:val="0"/>
      <w:marRight w:val="0"/>
      <w:marTop w:val="0"/>
      <w:marBottom w:val="0"/>
      <w:divBdr>
        <w:top w:val="none" w:sz="0" w:space="0" w:color="auto"/>
        <w:left w:val="none" w:sz="0" w:space="0" w:color="auto"/>
        <w:bottom w:val="none" w:sz="0" w:space="0" w:color="auto"/>
        <w:right w:val="none" w:sz="0" w:space="0" w:color="auto"/>
      </w:divBdr>
    </w:div>
    <w:div w:id="957104555">
      <w:bodyDiv w:val="1"/>
      <w:marLeft w:val="0"/>
      <w:marRight w:val="0"/>
      <w:marTop w:val="0"/>
      <w:marBottom w:val="0"/>
      <w:divBdr>
        <w:top w:val="none" w:sz="0" w:space="0" w:color="auto"/>
        <w:left w:val="none" w:sz="0" w:space="0" w:color="auto"/>
        <w:bottom w:val="none" w:sz="0" w:space="0" w:color="auto"/>
        <w:right w:val="none" w:sz="0" w:space="0" w:color="auto"/>
      </w:divBdr>
    </w:div>
    <w:div w:id="1000625277">
      <w:bodyDiv w:val="1"/>
      <w:marLeft w:val="0"/>
      <w:marRight w:val="0"/>
      <w:marTop w:val="0"/>
      <w:marBottom w:val="0"/>
      <w:divBdr>
        <w:top w:val="none" w:sz="0" w:space="0" w:color="auto"/>
        <w:left w:val="none" w:sz="0" w:space="0" w:color="auto"/>
        <w:bottom w:val="none" w:sz="0" w:space="0" w:color="auto"/>
        <w:right w:val="none" w:sz="0" w:space="0" w:color="auto"/>
      </w:divBdr>
    </w:div>
    <w:div w:id="1033699415">
      <w:bodyDiv w:val="1"/>
      <w:marLeft w:val="0"/>
      <w:marRight w:val="0"/>
      <w:marTop w:val="0"/>
      <w:marBottom w:val="0"/>
      <w:divBdr>
        <w:top w:val="none" w:sz="0" w:space="0" w:color="auto"/>
        <w:left w:val="none" w:sz="0" w:space="0" w:color="auto"/>
        <w:bottom w:val="none" w:sz="0" w:space="0" w:color="auto"/>
        <w:right w:val="none" w:sz="0" w:space="0" w:color="auto"/>
      </w:divBdr>
    </w:div>
    <w:div w:id="1088231895">
      <w:bodyDiv w:val="1"/>
      <w:marLeft w:val="0"/>
      <w:marRight w:val="0"/>
      <w:marTop w:val="0"/>
      <w:marBottom w:val="0"/>
      <w:divBdr>
        <w:top w:val="none" w:sz="0" w:space="0" w:color="auto"/>
        <w:left w:val="none" w:sz="0" w:space="0" w:color="auto"/>
        <w:bottom w:val="none" w:sz="0" w:space="0" w:color="auto"/>
        <w:right w:val="none" w:sz="0" w:space="0" w:color="auto"/>
      </w:divBdr>
    </w:div>
    <w:div w:id="1090353198">
      <w:bodyDiv w:val="1"/>
      <w:marLeft w:val="0"/>
      <w:marRight w:val="0"/>
      <w:marTop w:val="0"/>
      <w:marBottom w:val="0"/>
      <w:divBdr>
        <w:top w:val="none" w:sz="0" w:space="0" w:color="auto"/>
        <w:left w:val="none" w:sz="0" w:space="0" w:color="auto"/>
        <w:bottom w:val="none" w:sz="0" w:space="0" w:color="auto"/>
        <w:right w:val="none" w:sz="0" w:space="0" w:color="auto"/>
      </w:divBdr>
    </w:div>
    <w:div w:id="1130633128">
      <w:bodyDiv w:val="1"/>
      <w:marLeft w:val="0"/>
      <w:marRight w:val="0"/>
      <w:marTop w:val="0"/>
      <w:marBottom w:val="0"/>
      <w:divBdr>
        <w:top w:val="none" w:sz="0" w:space="0" w:color="auto"/>
        <w:left w:val="none" w:sz="0" w:space="0" w:color="auto"/>
        <w:bottom w:val="none" w:sz="0" w:space="0" w:color="auto"/>
        <w:right w:val="none" w:sz="0" w:space="0" w:color="auto"/>
      </w:divBdr>
    </w:div>
    <w:div w:id="1149399082">
      <w:bodyDiv w:val="1"/>
      <w:marLeft w:val="0"/>
      <w:marRight w:val="0"/>
      <w:marTop w:val="0"/>
      <w:marBottom w:val="0"/>
      <w:divBdr>
        <w:top w:val="none" w:sz="0" w:space="0" w:color="auto"/>
        <w:left w:val="none" w:sz="0" w:space="0" w:color="auto"/>
        <w:bottom w:val="none" w:sz="0" w:space="0" w:color="auto"/>
        <w:right w:val="none" w:sz="0" w:space="0" w:color="auto"/>
      </w:divBdr>
    </w:div>
    <w:div w:id="1237980399">
      <w:bodyDiv w:val="1"/>
      <w:marLeft w:val="0"/>
      <w:marRight w:val="0"/>
      <w:marTop w:val="0"/>
      <w:marBottom w:val="0"/>
      <w:divBdr>
        <w:top w:val="none" w:sz="0" w:space="0" w:color="auto"/>
        <w:left w:val="none" w:sz="0" w:space="0" w:color="auto"/>
        <w:bottom w:val="none" w:sz="0" w:space="0" w:color="auto"/>
        <w:right w:val="none" w:sz="0" w:space="0" w:color="auto"/>
      </w:divBdr>
    </w:div>
    <w:div w:id="1258637527">
      <w:bodyDiv w:val="1"/>
      <w:marLeft w:val="0"/>
      <w:marRight w:val="0"/>
      <w:marTop w:val="0"/>
      <w:marBottom w:val="0"/>
      <w:divBdr>
        <w:top w:val="none" w:sz="0" w:space="0" w:color="auto"/>
        <w:left w:val="none" w:sz="0" w:space="0" w:color="auto"/>
        <w:bottom w:val="none" w:sz="0" w:space="0" w:color="auto"/>
        <w:right w:val="none" w:sz="0" w:space="0" w:color="auto"/>
      </w:divBdr>
    </w:div>
    <w:div w:id="1287128598">
      <w:bodyDiv w:val="1"/>
      <w:marLeft w:val="0"/>
      <w:marRight w:val="0"/>
      <w:marTop w:val="0"/>
      <w:marBottom w:val="0"/>
      <w:divBdr>
        <w:top w:val="none" w:sz="0" w:space="0" w:color="auto"/>
        <w:left w:val="none" w:sz="0" w:space="0" w:color="auto"/>
        <w:bottom w:val="none" w:sz="0" w:space="0" w:color="auto"/>
        <w:right w:val="none" w:sz="0" w:space="0" w:color="auto"/>
      </w:divBdr>
    </w:div>
    <w:div w:id="1547134301">
      <w:bodyDiv w:val="1"/>
      <w:marLeft w:val="0"/>
      <w:marRight w:val="0"/>
      <w:marTop w:val="0"/>
      <w:marBottom w:val="0"/>
      <w:divBdr>
        <w:top w:val="none" w:sz="0" w:space="0" w:color="auto"/>
        <w:left w:val="none" w:sz="0" w:space="0" w:color="auto"/>
        <w:bottom w:val="none" w:sz="0" w:space="0" w:color="auto"/>
        <w:right w:val="none" w:sz="0" w:space="0" w:color="auto"/>
      </w:divBdr>
    </w:div>
    <w:div w:id="1548451412">
      <w:bodyDiv w:val="1"/>
      <w:marLeft w:val="0"/>
      <w:marRight w:val="0"/>
      <w:marTop w:val="0"/>
      <w:marBottom w:val="0"/>
      <w:divBdr>
        <w:top w:val="none" w:sz="0" w:space="0" w:color="auto"/>
        <w:left w:val="none" w:sz="0" w:space="0" w:color="auto"/>
        <w:bottom w:val="none" w:sz="0" w:space="0" w:color="auto"/>
        <w:right w:val="none" w:sz="0" w:space="0" w:color="auto"/>
      </w:divBdr>
    </w:div>
    <w:div w:id="1620725562">
      <w:bodyDiv w:val="1"/>
      <w:marLeft w:val="0"/>
      <w:marRight w:val="0"/>
      <w:marTop w:val="0"/>
      <w:marBottom w:val="0"/>
      <w:divBdr>
        <w:top w:val="none" w:sz="0" w:space="0" w:color="auto"/>
        <w:left w:val="none" w:sz="0" w:space="0" w:color="auto"/>
        <w:bottom w:val="none" w:sz="0" w:space="0" w:color="auto"/>
        <w:right w:val="none" w:sz="0" w:space="0" w:color="auto"/>
      </w:divBdr>
    </w:div>
    <w:div w:id="1711107875">
      <w:bodyDiv w:val="1"/>
      <w:marLeft w:val="0"/>
      <w:marRight w:val="0"/>
      <w:marTop w:val="0"/>
      <w:marBottom w:val="0"/>
      <w:divBdr>
        <w:top w:val="none" w:sz="0" w:space="0" w:color="auto"/>
        <w:left w:val="none" w:sz="0" w:space="0" w:color="auto"/>
        <w:bottom w:val="none" w:sz="0" w:space="0" w:color="auto"/>
        <w:right w:val="none" w:sz="0" w:space="0" w:color="auto"/>
      </w:divBdr>
    </w:div>
    <w:div w:id="1756051270">
      <w:bodyDiv w:val="1"/>
      <w:marLeft w:val="0"/>
      <w:marRight w:val="0"/>
      <w:marTop w:val="0"/>
      <w:marBottom w:val="0"/>
      <w:divBdr>
        <w:top w:val="none" w:sz="0" w:space="0" w:color="auto"/>
        <w:left w:val="none" w:sz="0" w:space="0" w:color="auto"/>
        <w:bottom w:val="none" w:sz="0" w:space="0" w:color="auto"/>
        <w:right w:val="none" w:sz="0" w:space="0" w:color="auto"/>
      </w:divBdr>
    </w:div>
    <w:div w:id="1781993793">
      <w:bodyDiv w:val="1"/>
      <w:marLeft w:val="0"/>
      <w:marRight w:val="0"/>
      <w:marTop w:val="0"/>
      <w:marBottom w:val="0"/>
      <w:divBdr>
        <w:top w:val="none" w:sz="0" w:space="0" w:color="auto"/>
        <w:left w:val="none" w:sz="0" w:space="0" w:color="auto"/>
        <w:bottom w:val="none" w:sz="0" w:space="0" w:color="auto"/>
        <w:right w:val="none" w:sz="0" w:space="0" w:color="auto"/>
      </w:divBdr>
    </w:div>
    <w:div w:id="1863127806">
      <w:bodyDiv w:val="1"/>
      <w:marLeft w:val="0"/>
      <w:marRight w:val="0"/>
      <w:marTop w:val="0"/>
      <w:marBottom w:val="0"/>
      <w:divBdr>
        <w:top w:val="none" w:sz="0" w:space="0" w:color="auto"/>
        <w:left w:val="none" w:sz="0" w:space="0" w:color="auto"/>
        <w:bottom w:val="none" w:sz="0" w:space="0" w:color="auto"/>
        <w:right w:val="none" w:sz="0" w:space="0" w:color="auto"/>
      </w:divBdr>
    </w:div>
    <w:div w:id="1919241991">
      <w:bodyDiv w:val="1"/>
      <w:marLeft w:val="0"/>
      <w:marRight w:val="0"/>
      <w:marTop w:val="0"/>
      <w:marBottom w:val="0"/>
      <w:divBdr>
        <w:top w:val="none" w:sz="0" w:space="0" w:color="auto"/>
        <w:left w:val="none" w:sz="0" w:space="0" w:color="auto"/>
        <w:bottom w:val="none" w:sz="0" w:space="0" w:color="auto"/>
        <w:right w:val="none" w:sz="0" w:space="0" w:color="auto"/>
      </w:divBdr>
    </w:div>
    <w:div w:id="1972511536">
      <w:bodyDiv w:val="1"/>
      <w:marLeft w:val="0"/>
      <w:marRight w:val="0"/>
      <w:marTop w:val="0"/>
      <w:marBottom w:val="0"/>
      <w:divBdr>
        <w:top w:val="none" w:sz="0" w:space="0" w:color="auto"/>
        <w:left w:val="none" w:sz="0" w:space="0" w:color="auto"/>
        <w:bottom w:val="none" w:sz="0" w:space="0" w:color="auto"/>
        <w:right w:val="none" w:sz="0" w:space="0" w:color="auto"/>
      </w:divBdr>
    </w:div>
    <w:div w:id="2031301424">
      <w:bodyDiv w:val="1"/>
      <w:marLeft w:val="0"/>
      <w:marRight w:val="0"/>
      <w:marTop w:val="0"/>
      <w:marBottom w:val="0"/>
      <w:divBdr>
        <w:top w:val="none" w:sz="0" w:space="0" w:color="auto"/>
        <w:left w:val="none" w:sz="0" w:space="0" w:color="auto"/>
        <w:bottom w:val="none" w:sz="0" w:space="0" w:color="auto"/>
        <w:right w:val="none" w:sz="0" w:space="0" w:color="auto"/>
      </w:divBdr>
    </w:div>
    <w:div w:id="2040424259">
      <w:bodyDiv w:val="1"/>
      <w:marLeft w:val="0"/>
      <w:marRight w:val="0"/>
      <w:marTop w:val="0"/>
      <w:marBottom w:val="0"/>
      <w:divBdr>
        <w:top w:val="none" w:sz="0" w:space="0" w:color="auto"/>
        <w:left w:val="none" w:sz="0" w:space="0" w:color="auto"/>
        <w:bottom w:val="none" w:sz="0" w:space="0" w:color="auto"/>
        <w:right w:val="none" w:sz="0" w:space="0" w:color="auto"/>
      </w:divBdr>
    </w:div>
    <w:div w:id="2124113408">
      <w:bodyDiv w:val="1"/>
      <w:marLeft w:val="0"/>
      <w:marRight w:val="0"/>
      <w:marTop w:val="0"/>
      <w:marBottom w:val="0"/>
      <w:divBdr>
        <w:top w:val="none" w:sz="0" w:space="0" w:color="auto"/>
        <w:left w:val="none" w:sz="0" w:space="0" w:color="auto"/>
        <w:bottom w:val="none" w:sz="0" w:space="0" w:color="auto"/>
        <w:right w:val="none" w:sz="0" w:space="0" w:color="auto"/>
      </w:divBdr>
    </w:div>
    <w:div w:id="213713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et\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Project communication pla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2020-09-02T00:00:00</PublishDate>
  <Abstract/>
  <CompanyAddress>Suite 18-02, Level 18, GTower 199 Jalan Tun Razak, 50400, Kuala Lumpur, Malaysia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9D96F9FE460148B1A4AC91A6D4FCBA" ma:contentTypeVersion="" ma:contentTypeDescription="Create a new document." ma:contentTypeScope="" ma:versionID="8e8bdfa464e39a9e048a1778a31083c6">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AEBBC-781E-4720-AF89-70020DF82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CB3AFCB-2897-410F-B4AB-8EC11502AE90}">
  <ds:schemaRefs>
    <ds:schemaRef ds:uri="http://schemas.microsoft.com/sharepoint/v3/contenttype/forms"/>
  </ds:schemaRefs>
</ds:datastoreItem>
</file>

<file path=customXml/itemProps4.xml><?xml version="1.0" encoding="utf-8"?>
<ds:datastoreItem xmlns:ds="http://schemas.openxmlformats.org/officeDocument/2006/customXml" ds:itemID="{63B406A5-D8A6-4309-9D31-AFD301DC14E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BC175C4-2D57-4909-9D74-90A941335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597</TotalTime>
  <Pages>63</Pages>
  <Words>14494</Words>
  <Characters>82618</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Integration Design &amp; Specification</vt:lpstr>
    </vt:vector>
  </TitlesOfParts>
  <Company>TIMwe Asia Pacific Sdn Bhd</Company>
  <LinksUpToDate>false</LinksUpToDate>
  <CharactersWithSpaces>96919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Design &amp; Specification</dc:title>
  <dc:subject>Sales &amp; Distribution System MOBII</dc:subject>
  <dc:creator>Romet Roosalu</dc:creator>
  <cp:lastModifiedBy>Romet Roosalu</cp:lastModifiedBy>
  <cp:revision>46</cp:revision>
  <cp:lastPrinted>2020-06-04T07:01:00Z</cp:lastPrinted>
  <dcterms:created xsi:type="dcterms:W3CDTF">2020-07-15T23:56:00Z</dcterms:created>
  <dcterms:modified xsi:type="dcterms:W3CDTF">2020-09-08T10:11:00Z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y fmtid="{D5CDD505-2E9C-101B-9397-08002B2CF9AE}" pid="3" name="ContentTypeId">
    <vt:lpwstr>0x0101001A9D96F9FE460148B1A4AC91A6D4FCBA</vt:lpwstr>
  </property>
</Properties>
</file>